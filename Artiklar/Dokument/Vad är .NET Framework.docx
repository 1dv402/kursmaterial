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C53A02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Artikel</w:t>
            </w:r>
          </w:p>
        </w:tc>
      </w:tr>
    </w:tbl>
    <w:p w:rsidR="00165B9F" w:rsidRPr="00165B9F" w:rsidRDefault="00A61FB9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Vad är .NET Framework?</w:t>
      </w:r>
    </w:p>
    <w:p w:rsidR="00391F0A" w:rsidRPr="00391F0A" w:rsidRDefault="00391F0A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5047C3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2B2AC2">
      <w:pPr>
        <w:pStyle w:val="Rubrik1"/>
        <w:framePr w:w="3974" w:wrap="auto" w:hAnchor="text"/>
        <w:sectPr w:rsidR="007F0B27" w:rsidSect="00A61FB9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1F1EB8" w:rsidRPr="001F1EB8" w:rsidRDefault="001F1EB8" w:rsidP="001F1EB8">
      <w:pPr>
        <w:spacing w:after="240"/>
        <w:rPr>
          <w:b/>
          <w:sz w:val="34"/>
          <w:szCs w:val="34"/>
        </w:rPr>
      </w:pPr>
      <w:r w:rsidRPr="001F1EB8">
        <w:rPr>
          <w:b/>
          <w:sz w:val="34"/>
          <w:szCs w:val="34"/>
        </w:rPr>
        <w:lastRenderedPageBreak/>
        <w:t>Upphovsrätt för detta verk</w:t>
      </w:r>
    </w:p>
    <w:p w:rsidR="001F1EB8" w:rsidRDefault="001F1EB8" w:rsidP="001F1EB8">
      <w:pPr>
        <w:pStyle w:val="Brdtext"/>
      </w:pPr>
      <w:r>
        <w:t>Detta verk är framtage</w:t>
      </w:r>
      <w:r w:rsidR="009A3AF2">
        <w:t>t</w:t>
      </w:r>
      <w:r>
        <w:t xml:space="preserve"> i anslutning till kursen Inledande programmering med C# vid Linnéuniversitetet.</w:t>
      </w:r>
    </w:p>
    <w:p w:rsidR="001F1EB8" w:rsidRPr="001F1EB8" w:rsidRDefault="001F1EB8" w:rsidP="001F1EB8">
      <w:pPr>
        <w:spacing w:after="120"/>
        <w:rPr>
          <w:b/>
          <w:sz w:val="26"/>
          <w:szCs w:val="26"/>
        </w:rPr>
      </w:pPr>
      <w:r w:rsidRPr="001F1EB8">
        <w:rPr>
          <w:b/>
          <w:sz w:val="26"/>
          <w:szCs w:val="26"/>
        </w:rPr>
        <w:t>Du får använda detta verk så här:</w:t>
      </w:r>
    </w:p>
    <w:p w:rsidR="001F1EB8" w:rsidRDefault="001F1EB8" w:rsidP="001F1EB8">
      <w:pPr>
        <w:pStyle w:val="Brdtext"/>
      </w:pPr>
      <w:r>
        <w:t xml:space="preserve">Allt innehåll i </w:t>
      </w:r>
      <w:r w:rsidR="00C53A02">
        <w:t xml:space="preserve">detta </w:t>
      </w:r>
      <w:r>
        <w:t>verk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1F1EB8" w:rsidTr="00A15705">
        <w:tc>
          <w:tcPr>
            <w:tcW w:w="1536" w:type="dxa"/>
            <w:vAlign w:val="center"/>
          </w:tcPr>
          <w:p w:rsidR="001F1EB8" w:rsidRDefault="001F1EB8" w:rsidP="00A15705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7C000184" wp14:editId="27472E26">
                  <wp:extent cx="836930" cy="293370"/>
                  <wp:effectExtent l="0" t="0" r="1270" b="0"/>
                  <wp:docPr id="31" name="Bildobjekt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1F1EB8" w:rsidRDefault="001F1EB8" w:rsidP="00A15705">
            <w:pPr>
              <w:pStyle w:val="Brdtext"/>
            </w:pPr>
            <w:r w:rsidRPr="002F4582">
              <w:t>Creative Commons Erkännande-IckeKommersiell-DelaLika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1F1EB8" w:rsidRPr="00D87413" w:rsidRDefault="001F1EB8" w:rsidP="001F1EB8">
      <w:pPr>
        <w:spacing w:after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1F1EB8" w:rsidRDefault="001F1EB8" w:rsidP="001F1EB8">
      <w:pPr>
        <w:pStyle w:val="Brdtext"/>
        <w:numPr>
          <w:ilvl w:val="0"/>
          <w:numId w:val="31"/>
        </w:numPr>
      </w:pPr>
      <w:r>
        <w:t>kopiera hela eller delar av innehållet</w:t>
      </w:r>
    </w:p>
    <w:p w:rsidR="001F1EB8" w:rsidRDefault="001F1EB8" w:rsidP="001F1EB8">
      <w:pPr>
        <w:pStyle w:val="Brdtext"/>
        <w:numPr>
          <w:ilvl w:val="0"/>
          <w:numId w:val="31"/>
        </w:numPr>
      </w:pPr>
      <w:r>
        <w:t>sprida hela eller delar av innehållet</w:t>
      </w:r>
    </w:p>
    <w:p w:rsidR="001F1EB8" w:rsidRDefault="001F1EB8" w:rsidP="001F1EB8">
      <w:pPr>
        <w:pStyle w:val="Brdtext"/>
        <w:numPr>
          <w:ilvl w:val="0"/>
          <w:numId w:val="31"/>
        </w:numPr>
      </w:pPr>
      <w:r>
        <w:t>visa hela eller delar av innehållet offentligt och digitalt</w:t>
      </w:r>
    </w:p>
    <w:p w:rsidR="001F1EB8" w:rsidRDefault="001F1EB8" w:rsidP="001F1EB8">
      <w:pPr>
        <w:pStyle w:val="Brdtext"/>
        <w:numPr>
          <w:ilvl w:val="0"/>
          <w:numId w:val="31"/>
        </w:numPr>
      </w:pPr>
      <w:r>
        <w:t>konvertera innehållet till annat format</w:t>
      </w:r>
    </w:p>
    <w:p w:rsidR="001F1EB8" w:rsidRDefault="001F1EB8" w:rsidP="001F1EB8">
      <w:pPr>
        <w:pStyle w:val="Brdtext"/>
        <w:numPr>
          <w:ilvl w:val="0"/>
          <w:numId w:val="31"/>
        </w:numPr>
      </w:pPr>
      <w:r>
        <w:t>du får även göra om innehållet</w:t>
      </w:r>
    </w:p>
    <w:p w:rsidR="001F1EB8" w:rsidRDefault="001F1EB8" w:rsidP="001F1EB8">
      <w:pPr>
        <w:pStyle w:val="Brdtext"/>
      </w:pPr>
      <w:r>
        <w:t>Om du förändrar innehållet så ta inte med Linnéuniversitetets logotyp, symbol och/eller kopparstick i din nya version!</w:t>
      </w:r>
    </w:p>
    <w:p w:rsidR="001F1EB8" w:rsidRDefault="001F1EB8" w:rsidP="001F1EB8">
      <w:pPr>
        <w:pStyle w:val="Brdtext"/>
      </w:pPr>
      <w:r>
        <w:t xml:space="preserve">Vid all användning måste du ange källan: ”Linnéuniversitetet – Inledande programmering med C#” och en länk till </w:t>
      </w:r>
      <w:hyperlink r:id="rId14" w:history="1">
        <w:r w:rsidR="0003117A" w:rsidRPr="000D5824">
          <w:rPr>
            <w:rStyle w:val="Hyperlnk"/>
          </w:rPr>
          <w:t>https://coursepress.lnu.se/kurs/inledande-programmering-med-csharp</w:t>
        </w:r>
      </w:hyperlink>
      <w:r>
        <w:t xml:space="preserve"> och till Creative Common-licensen här ovan.</w:t>
      </w:r>
    </w:p>
    <w:p w:rsidR="001F1EB8" w:rsidRDefault="001F1EB8" w:rsidP="001F1EB8">
      <w:pPr>
        <w:pStyle w:val="Brdtext"/>
      </w:pPr>
      <w:r>
        <w:br w:type="page"/>
      </w:r>
    </w:p>
    <w:p w:rsidR="00401CCE" w:rsidRDefault="00401CCE" w:rsidP="00401CCE">
      <w:pPr>
        <w:pStyle w:val="Brdtext"/>
        <w:sectPr w:rsidR="00401CCE" w:rsidSect="00A61FB9">
          <w:headerReference w:type="default" r:id="rId15"/>
          <w:headerReference w:type="first" r:id="rId16"/>
          <w:footerReference w:type="first" r:id="rId17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A61FB9" w:rsidRDefault="00A61FB9" w:rsidP="00A61FB9">
      <w:pPr>
        <w:pStyle w:val="Brdtext"/>
      </w:pPr>
      <w:r>
        <w:lastRenderedPageBreak/>
        <w:t xml:space="preserve">Programspråket C# riktar sig till programutvecklare som använder Microsofts .NET </w:t>
      </w:r>
      <w:r w:rsidRPr="006F0D0D">
        <w:t>Framework</w:t>
      </w:r>
      <w:r>
        <w:t xml:space="preserve">. .NET </w:t>
      </w:r>
      <w:r w:rsidRPr="00005F56">
        <w:t>Framework</w:t>
      </w:r>
      <w:r>
        <w:t xml:space="preserve"> är ett ramverk som består av tre huvuddelar.</w:t>
      </w:r>
    </w:p>
    <w:p w:rsidR="00A61FB9" w:rsidRDefault="00A61FB9" w:rsidP="00A61FB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AF416" wp14:editId="5B82D957">
                <wp:simplePos x="0" y="0"/>
                <wp:positionH relativeFrom="column">
                  <wp:posOffset>2176780</wp:posOffset>
                </wp:positionH>
                <wp:positionV relativeFrom="paragraph">
                  <wp:posOffset>2950845</wp:posOffset>
                </wp:positionV>
                <wp:extent cx="1038225" cy="695325"/>
                <wp:effectExtent l="0" t="3175" r="0" b="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1FB9" w:rsidRPr="00CC727D" w:rsidRDefault="00A61FB9" w:rsidP="00A61F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Använder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171.4pt;margin-top:232.35pt;width:81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" filled="f" stroked="f">
                <v:textbox>
                  <w:txbxContent>
                    <w:p w:rsidR="00A61FB9" w:rsidRPr="00CC727D" w:rsidRDefault="00A61FB9" w:rsidP="00A61F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Använder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8C748" wp14:editId="2861E57B">
                <wp:simplePos x="0" y="0"/>
                <wp:positionH relativeFrom="column">
                  <wp:posOffset>3681730</wp:posOffset>
                </wp:positionH>
                <wp:positionV relativeFrom="paragraph">
                  <wp:posOffset>883920</wp:posOffset>
                </wp:positionV>
                <wp:extent cx="1038225" cy="695325"/>
                <wp:effectExtent l="0" t="3175" r="0" b="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1FB9" w:rsidRPr="00CC727D" w:rsidRDefault="00A61FB9" w:rsidP="00A61F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Använder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ruta 2" o:spid="_x0000_s1027" type="#_x0000_t202" style="position:absolute;margin-left:289.9pt;margin-top:69.6pt;width:81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Fd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" filled="f" stroked="f">
                <v:textbox>
                  <w:txbxContent>
                    <w:p w:rsidR="00A61FB9" w:rsidRPr="00CC727D" w:rsidRDefault="00A61FB9" w:rsidP="00A61F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Använder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D6EBB" wp14:editId="6E7DEDF9">
                <wp:simplePos x="0" y="0"/>
                <wp:positionH relativeFrom="column">
                  <wp:posOffset>767080</wp:posOffset>
                </wp:positionH>
                <wp:positionV relativeFrom="paragraph">
                  <wp:posOffset>617220</wp:posOffset>
                </wp:positionV>
                <wp:extent cx="1038225" cy="695325"/>
                <wp:effectExtent l="0" t="3175" r="0" b="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1FB9" w:rsidRPr="00CC727D" w:rsidRDefault="00A61FB9" w:rsidP="00A61FB9">
                            <w:pPr>
                              <w:rPr>
                                <w:sz w:val="18"/>
                              </w:rPr>
                            </w:pPr>
                            <w:r w:rsidRPr="00CC727D">
                              <w:rPr>
                                <w:sz w:val="18"/>
                              </w:rPr>
                              <w:t xml:space="preserve">Skapar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Pr="00CC727D">
                              <w:rPr>
                                <w:sz w:val="18"/>
                              </w:rPr>
                              <w:t>exek</w:t>
                            </w:r>
                            <w:r>
                              <w:rPr>
                                <w:sz w:val="18"/>
                              </w:rPr>
                              <w:t>v</w:t>
                            </w:r>
                            <w:r w:rsidRPr="00CC727D">
                              <w:rPr>
                                <w:sz w:val="18"/>
                              </w:rPr>
                              <w:t>ering</w:t>
                            </w:r>
                            <w:r>
                              <w:rPr>
                                <w:sz w:val="18"/>
                              </w:rPr>
                              <w:t xml:space="preserve">sbar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Pr="00CC727D">
                              <w:rPr>
                                <w:sz w:val="18"/>
                              </w:rPr>
                              <w:t>kod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ruta 3" o:spid="_x0000_s1028" type="#_x0000_t202" style="position:absolute;margin-left:60.4pt;margin-top:48.6pt;width:81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" filled="f" stroked="f">
                <v:textbox>
                  <w:txbxContent>
                    <w:p w:rsidR="00A61FB9" w:rsidRPr="00CC727D" w:rsidRDefault="00A61FB9" w:rsidP="00A61FB9">
                      <w:pPr>
                        <w:rPr>
                          <w:sz w:val="18"/>
                        </w:rPr>
                      </w:pPr>
                      <w:r w:rsidRPr="00CC727D">
                        <w:rPr>
                          <w:sz w:val="18"/>
                        </w:rPr>
                        <w:t xml:space="preserve">Skapar </w:t>
                      </w:r>
                      <w:r>
                        <w:rPr>
                          <w:sz w:val="18"/>
                        </w:rPr>
                        <w:br/>
                      </w:r>
                      <w:r w:rsidRPr="00CC727D">
                        <w:rPr>
                          <w:sz w:val="18"/>
                        </w:rPr>
                        <w:t>exek</w:t>
                      </w:r>
                      <w:r>
                        <w:rPr>
                          <w:sz w:val="18"/>
                        </w:rPr>
                        <w:t>v</w:t>
                      </w:r>
                      <w:r w:rsidRPr="00CC727D">
                        <w:rPr>
                          <w:sz w:val="18"/>
                        </w:rPr>
                        <w:t>ering</w:t>
                      </w:r>
                      <w:r>
                        <w:rPr>
                          <w:sz w:val="18"/>
                        </w:rPr>
                        <w:t xml:space="preserve">sbar </w:t>
                      </w:r>
                      <w:r>
                        <w:rPr>
                          <w:sz w:val="18"/>
                        </w:rPr>
                        <w:br/>
                      </w:r>
                      <w:r w:rsidRPr="00CC727D">
                        <w:rPr>
                          <w:sz w:val="18"/>
                        </w:rPr>
                        <w:t>kod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1F54D4" wp14:editId="7D062E17">
            <wp:extent cx="5486400" cy="3200400"/>
            <wp:effectExtent l="0" t="3810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61FB9" w:rsidRDefault="00A61FB9" w:rsidP="00A61FB9">
      <w:pPr>
        <w:pStyle w:val="Beskrivning"/>
        <w:spacing w:before="240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Huvuddelarna i .NET </w:t>
      </w:r>
      <w:r w:rsidRPr="006F0D0D">
        <w:t>Framework</w:t>
      </w:r>
    </w:p>
    <w:p w:rsidR="00A61FB9" w:rsidRDefault="00A61FB9" w:rsidP="00A61FB9">
      <w:pPr>
        <w:pStyle w:val="Brdtext"/>
      </w:pPr>
      <w:r>
        <w:t>Med programmeringsverktyg menas allt som behövs för att skriva kod och avlusning (</w:t>
      </w:r>
      <w:r w:rsidRPr="006F0D0D">
        <w:rPr>
          <w:i/>
        </w:rPr>
        <w:t>debugging</w:t>
      </w:r>
      <w:r>
        <w:t>) av kod och innefattar bl.a.:</w:t>
      </w:r>
    </w:p>
    <w:p w:rsidR="00A61FB9" w:rsidRPr="00C74106" w:rsidRDefault="00A61FB9" w:rsidP="00A61FB9">
      <w:pPr>
        <w:pStyle w:val="Brdtext"/>
        <w:numPr>
          <w:ilvl w:val="0"/>
          <w:numId w:val="34"/>
        </w:numPr>
      </w:pPr>
      <w:r w:rsidRPr="00C74106">
        <w:t xml:space="preserve">Utvecklingsmiljön Visual Studio </w:t>
      </w:r>
      <w:r>
        <w:t>(</w:t>
      </w:r>
      <w:r w:rsidRPr="00C74106">
        <w:t>ett IDE</w:t>
      </w:r>
      <w:r>
        <w:t>,</w:t>
      </w:r>
      <w:r w:rsidRPr="00C74106">
        <w:t xml:space="preserve"> </w:t>
      </w:r>
      <w:r w:rsidRPr="006F0D0D">
        <w:rPr>
          <w:i/>
        </w:rPr>
        <w:t>Integrated</w:t>
      </w:r>
      <w:r w:rsidRPr="00C74106">
        <w:rPr>
          <w:i/>
        </w:rPr>
        <w:t xml:space="preserve"> Development Environment</w:t>
      </w:r>
      <w:r w:rsidRPr="00C74106">
        <w:t>).</w:t>
      </w:r>
    </w:p>
    <w:p w:rsidR="00A61FB9" w:rsidRDefault="00A61FB9" w:rsidP="00A61FB9">
      <w:pPr>
        <w:pStyle w:val="Brdtext"/>
        <w:numPr>
          <w:ilvl w:val="0"/>
          <w:numId w:val="34"/>
        </w:numPr>
        <w:rPr>
          <w:lang w:val="en-US"/>
        </w:rPr>
      </w:pPr>
      <w:r w:rsidRPr="00E0717D">
        <w:rPr>
          <w:lang w:val="en-US"/>
        </w:rPr>
        <w:t>C#-kompilator.</w:t>
      </w:r>
    </w:p>
    <w:p w:rsidR="00A61FB9" w:rsidRDefault="00A61FB9" w:rsidP="00A61FB9">
      <w:pPr>
        <w:pStyle w:val="Brdtext"/>
      </w:pPr>
      <w:r>
        <w:t xml:space="preserve">Miljön där programmen du skriver exekveras kallas </w:t>
      </w:r>
      <w:r w:rsidRPr="006F0D0D">
        <w:rPr>
          <w:i/>
        </w:rPr>
        <w:t>Common</w:t>
      </w:r>
      <w:r w:rsidRPr="00CC727D">
        <w:rPr>
          <w:i/>
        </w:rPr>
        <w:t xml:space="preserve"> Language </w:t>
      </w:r>
      <w:r w:rsidRPr="006F0D0D">
        <w:rPr>
          <w:i/>
        </w:rPr>
        <w:t>Runtime</w:t>
      </w:r>
      <w:r>
        <w:t xml:space="preserve"> (</w:t>
      </w:r>
      <w:r w:rsidRPr="00CC727D">
        <w:rPr>
          <w:i/>
        </w:rPr>
        <w:t>CLR</w:t>
      </w:r>
      <w:r>
        <w:t>). CLR:en hanterar allt som har med exekveringen av programmet då det körs, t.ex.:</w:t>
      </w:r>
    </w:p>
    <w:p w:rsidR="00A61FB9" w:rsidRDefault="00A61FB9" w:rsidP="00A61FB9">
      <w:pPr>
        <w:pStyle w:val="Brdtext"/>
        <w:numPr>
          <w:ilvl w:val="0"/>
          <w:numId w:val="35"/>
        </w:numPr>
      </w:pPr>
      <w:r>
        <w:t>Hantering av minne.</w:t>
      </w:r>
    </w:p>
    <w:p w:rsidR="00A61FB9" w:rsidRDefault="00A61FB9" w:rsidP="00A61FB9">
      <w:pPr>
        <w:pStyle w:val="Brdtext"/>
        <w:numPr>
          <w:ilvl w:val="0"/>
          <w:numId w:val="35"/>
        </w:numPr>
      </w:pPr>
      <w:r>
        <w:t>Verifiering av kod.</w:t>
      </w:r>
    </w:p>
    <w:p w:rsidR="00A61FB9" w:rsidRDefault="00A61FB9" w:rsidP="00A61FB9">
      <w:pPr>
        <w:pStyle w:val="Brdtext"/>
        <w:numPr>
          <w:ilvl w:val="0"/>
          <w:numId w:val="35"/>
        </w:numPr>
      </w:pPr>
      <w:r>
        <w:t>Skräpinsamling (</w:t>
      </w:r>
      <w:r w:rsidRPr="00825430">
        <w:rPr>
          <w:i/>
          <w:lang w:val="en-US"/>
        </w:rPr>
        <w:t>garbage</w:t>
      </w:r>
      <w:r>
        <w:rPr>
          <w:i/>
        </w:rPr>
        <w:t xml:space="preserve"> </w:t>
      </w:r>
      <w:r w:rsidRPr="00825430">
        <w:rPr>
          <w:i/>
          <w:lang w:val="en-US"/>
        </w:rPr>
        <w:t>collection</w:t>
      </w:r>
      <w:r>
        <w:t>).</w:t>
      </w:r>
    </w:p>
    <w:p w:rsidR="00FB64CD" w:rsidRDefault="00A61FB9" w:rsidP="00A61FB9">
      <w:pPr>
        <w:pStyle w:val="Brdtext"/>
      </w:pPr>
      <w:r w:rsidRPr="00E0717D">
        <w:t xml:space="preserve">Det som kallas </w:t>
      </w:r>
      <w:r w:rsidRPr="00E0717D">
        <w:rPr>
          <w:i/>
        </w:rPr>
        <w:t xml:space="preserve">Base Class </w:t>
      </w:r>
      <w:r w:rsidRPr="006F0D0D">
        <w:rPr>
          <w:i/>
        </w:rPr>
        <w:t>Library</w:t>
      </w:r>
      <w:r>
        <w:rPr>
          <w:rStyle w:val="Fotnotsreferens"/>
          <w:i/>
        </w:rPr>
        <w:footnoteReference w:id="1"/>
      </w:r>
      <w:r w:rsidRPr="00E0717D">
        <w:t xml:space="preserve"> </w:t>
      </w:r>
      <w:r>
        <w:t>(</w:t>
      </w:r>
      <w:r w:rsidRPr="00880A81">
        <w:rPr>
          <w:i/>
        </w:rPr>
        <w:t>BCL</w:t>
      </w:r>
      <w:r>
        <w:t xml:space="preserve">) </w:t>
      </w:r>
      <w:r w:rsidRPr="00E0717D">
        <w:t xml:space="preserve">är ett stort klassbibliotek som används av .NET </w:t>
      </w:r>
      <w:r w:rsidRPr="006F0D0D">
        <w:t>Framework</w:t>
      </w:r>
      <w:r>
        <w:t>. Du kan också använda dig av det i de program du skriver.</w:t>
      </w:r>
      <w:bookmarkStart w:id="0" w:name="_GoBack"/>
      <w:bookmarkEnd w:id="0"/>
    </w:p>
    <w:sectPr w:rsidR="00FB64CD" w:rsidSect="00A61FB9">
      <w:type w:val="oddPage"/>
      <w:pgSz w:w="11906" w:h="16838" w:code="9"/>
      <w:pgMar w:top="301" w:right="1418" w:bottom="301" w:left="1418" w:header="62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049" w:rsidRDefault="00294049">
      <w:r>
        <w:separator/>
      </w:r>
    </w:p>
  </w:endnote>
  <w:endnote w:type="continuationSeparator" w:id="0">
    <w:p w:rsidR="00294049" w:rsidRDefault="0029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C5B" w:rsidRPr="00126181" w:rsidRDefault="00915C5B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A61FB9">
      <w:rPr>
        <w:rStyle w:val="Sidnummer"/>
        <w:noProof/>
        <w:sz w:val="16"/>
        <w:szCs w:val="16"/>
      </w:rPr>
      <w:t>3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A61FB9">
      <w:rPr>
        <w:rStyle w:val="Sidnummer"/>
        <w:noProof/>
        <w:sz w:val="16"/>
        <w:szCs w:val="16"/>
      </w:rPr>
      <w:t>5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C5B" w:rsidRPr="00126181" w:rsidRDefault="00915C5B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0A369E">
      <w:rPr>
        <w:rStyle w:val="Sidnummer"/>
        <w:noProof/>
        <w:sz w:val="16"/>
        <w:szCs w:val="16"/>
      </w:rPr>
      <w:t>3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0A369E">
      <w:rPr>
        <w:rStyle w:val="Sidnummer"/>
        <w:noProof/>
        <w:sz w:val="16"/>
        <w:szCs w:val="16"/>
      </w:rPr>
      <w:t>3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049" w:rsidRDefault="00294049">
      <w:r>
        <w:separator/>
      </w:r>
    </w:p>
  </w:footnote>
  <w:footnote w:type="continuationSeparator" w:id="0">
    <w:p w:rsidR="00294049" w:rsidRDefault="00294049">
      <w:r>
        <w:continuationSeparator/>
      </w:r>
    </w:p>
  </w:footnote>
  <w:footnote w:id="1">
    <w:p w:rsidR="00A61FB9" w:rsidRPr="00880A81" w:rsidRDefault="00A61FB9" w:rsidP="00A61FB9">
      <w:pPr>
        <w:pStyle w:val="Fotnotstext"/>
        <w:rPr>
          <w:lang w:val="en-US"/>
        </w:rPr>
      </w:pPr>
      <w:r>
        <w:rPr>
          <w:rStyle w:val="Fotnotsreferens"/>
        </w:rPr>
        <w:footnoteRef/>
      </w:r>
      <w:r w:rsidRPr="00880A81">
        <w:rPr>
          <w:lang w:val="en-US"/>
        </w:rPr>
        <w:t xml:space="preserve"> </w:t>
      </w:r>
      <w:r w:rsidRPr="006F0D0D">
        <w:rPr>
          <w:lang w:val="en-US"/>
        </w:rPr>
        <w:t xml:space="preserve">Ibland kallas </w:t>
      </w:r>
      <w:r w:rsidRPr="00880A81">
        <w:rPr>
          <w:i/>
          <w:lang w:val="en-US"/>
        </w:rPr>
        <w:t>Base Class Library</w:t>
      </w:r>
      <w:r w:rsidRPr="00880A81">
        <w:rPr>
          <w:lang w:val="en-US"/>
        </w:rPr>
        <w:t xml:space="preserve"> </w:t>
      </w:r>
      <w:r w:rsidRPr="006F0D0D">
        <w:rPr>
          <w:lang w:val="en-US"/>
        </w:rPr>
        <w:t>även</w:t>
      </w:r>
      <w:r w:rsidRPr="006F0D0D">
        <w:rPr>
          <w:i/>
          <w:lang w:val="en-US"/>
        </w:rPr>
        <w:t xml:space="preserve"> för </w:t>
      </w:r>
      <w:r w:rsidRPr="00880A81">
        <w:rPr>
          <w:i/>
          <w:lang w:val="en-US"/>
        </w:rPr>
        <w:t>Framework Class Library</w:t>
      </w:r>
      <w:r w:rsidRPr="00880A81">
        <w:rPr>
          <w:lang w:val="en-US"/>
        </w:rPr>
        <w:t xml:space="preserve"> (</w:t>
      </w:r>
      <w:r w:rsidRPr="00880A81">
        <w:rPr>
          <w:i/>
          <w:lang w:val="en-US"/>
        </w:rPr>
        <w:t>FCL</w:t>
      </w:r>
      <w:r w:rsidRPr="00880A81">
        <w:rPr>
          <w:lang w:val="en-US"/>
        </w:rPr>
        <w:t>)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915C5B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915C5B" w:rsidRDefault="00915C5B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4CCA6611" wp14:editId="0BBA8301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4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0D407543" wp14:editId="7CDF5225">
                <wp:extent cx="3162300" cy="476250"/>
                <wp:effectExtent l="19050" t="0" r="0" b="0"/>
                <wp:docPr id="11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915C5B" w:rsidRDefault="00915C5B" w:rsidP="009523A7">
          <w:pPr>
            <w:pStyle w:val="Brdtext"/>
            <w:spacing w:before="10"/>
          </w:pPr>
        </w:p>
      </w:tc>
    </w:tr>
  </w:tbl>
  <w:p w:rsidR="00915C5B" w:rsidRDefault="00915C5B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915C5B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915C5B" w:rsidRDefault="00915C5B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1E5F483C" wp14:editId="4862E3C3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3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14C89200" wp14:editId="6D95BB86">
                <wp:extent cx="2447925" cy="476250"/>
                <wp:effectExtent l="0" t="0" r="9525" b="0"/>
                <wp:docPr id="16" name="Bildobjekt 16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915C5B" w:rsidRDefault="00915C5B" w:rsidP="00EA7634">
          <w:pPr>
            <w:pStyle w:val="Brdtext"/>
            <w:spacing w:before="10"/>
          </w:pPr>
        </w:p>
      </w:tc>
    </w:tr>
  </w:tbl>
  <w:p w:rsidR="00915C5B" w:rsidRPr="002E10FA" w:rsidRDefault="00915C5B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2448065B" wp14:editId="7A28A281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18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03EF19B7" wp14:editId="06BA35DC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915C5B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915C5B" w:rsidRDefault="00915C5B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21EBB059" wp14:editId="69D90E09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2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6FC68F4" wp14:editId="5C5331E1">
                <wp:extent cx="2447925" cy="476250"/>
                <wp:effectExtent l="0" t="0" r="9525" b="0"/>
                <wp:docPr id="26" name="Bildobjekt 26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915C5B" w:rsidRDefault="00915C5B" w:rsidP="00ED202D">
          <w:pPr>
            <w:pStyle w:val="Brdtext"/>
            <w:spacing w:before="10"/>
          </w:pPr>
        </w:p>
      </w:tc>
    </w:tr>
  </w:tbl>
  <w:p w:rsidR="00915C5B" w:rsidRPr="00ED202D" w:rsidRDefault="00915C5B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915C5B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915C5B" w:rsidRDefault="00915C5B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7EAD6B63" wp14:editId="5DFDAF52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3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683BCE74" wp14:editId="596C2709">
                <wp:extent cx="2447925" cy="476250"/>
                <wp:effectExtent l="0" t="0" r="9525" b="0"/>
                <wp:docPr id="40" name="Bildobjekt 4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915C5B" w:rsidRDefault="00915C5B" w:rsidP="009523A7">
          <w:pPr>
            <w:pStyle w:val="Brdtext"/>
            <w:spacing w:before="10"/>
          </w:pPr>
        </w:p>
      </w:tc>
    </w:tr>
  </w:tbl>
  <w:p w:rsidR="00915C5B" w:rsidRDefault="00915C5B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6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195A1B"/>
    <w:multiLevelType w:val="multilevel"/>
    <w:tmpl w:val="1556D58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8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92E8C"/>
    <w:multiLevelType w:val="hybridMultilevel"/>
    <w:tmpl w:val="C98A68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4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6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E1B53"/>
    <w:multiLevelType w:val="hybridMultilevel"/>
    <w:tmpl w:val="F9B648A6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1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3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5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9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0">
    <w:nsid w:val="653E39A6"/>
    <w:multiLevelType w:val="hybridMultilevel"/>
    <w:tmpl w:val="B8B0EE48"/>
    <w:lvl w:ilvl="0" w:tplc="629690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8059C"/>
    <w:multiLevelType w:val="hybridMultilevel"/>
    <w:tmpl w:val="CA4433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4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9"/>
  </w:num>
  <w:num w:numId="5">
    <w:abstractNumId w:val="31"/>
  </w:num>
  <w:num w:numId="6">
    <w:abstractNumId w:val="24"/>
  </w:num>
  <w:num w:numId="7">
    <w:abstractNumId w:val="5"/>
  </w:num>
  <w:num w:numId="8">
    <w:abstractNumId w:val="2"/>
  </w:num>
  <w:num w:numId="9">
    <w:abstractNumId w:val="13"/>
  </w:num>
  <w:num w:numId="10">
    <w:abstractNumId w:val="33"/>
  </w:num>
  <w:num w:numId="11">
    <w:abstractNumId w:val="14"/>
  </w:num>
  <w:num w:numId="12">
    <w:abstractNumId w:val="15"/>
  </w:num>
  <w:num w:numId="13">
    <w:abstractNumId w:val="34"/>
  </w:num>
  <w:num w:numId="14">
    <w:abstractNumId w:val="23"/>
  </w:num>
  <w:num w:numId="15">
    <w:abstractNumId w:val="4"/>
  </w:num>
  <w:num w:numId="16">
    <w:abstractNumId w:val="27"/>
  </w:num>
  <w:num w:numId="17">
    <w:abstractNumId w:val="16"/>
  </w:num>
  <w:num w:numId="18">
    <w:abstractNumId w:val="26"/>
  </w:num>
  <w:num w:numId="19">
    <w:abstractNumId w:val="8"/>
  </w:num>
  <w:num w:numId="20">
    <w:abstractNumId w:val="21"/>
  </w:num>
  <w:num w:numId="21">
    <w:abstractNumId w:val="3"/>
  </w:num>
  <w:num w:numId="22">
    <w:abstractNumId w:val="28"/>
  </w:num>
  <w:num w:numId="23">
    <w:abstractNumId w:val="9"/>
  </w:num>
  <w:num w:numId="24">
    <w:abstractNumId w:val="11"/>
  </w:num>
  <w:num w:numId="25">
    <w:abstractNumId w:val="18"/>
  </w:num>
  <w:num w:numId="26">
    <w:abstractNumId w:val="25"/>
  </w:num>
  <w:num w:numId="27">
    <w:abstractNumId w:val="22"/>
  </w:num>
  <w:num w:numId="28">
    <w:abstractNumId w:val="7"/>
  </w:num>
  <w:num w:numId="29">
    <w:abstractNumId w:val="30"/>
  </w:num>
  <w:num w:numId="30">
    <w:abstractNumId w:val="20"/>
  </w:num>
  <w:num w:numId="31">
    <w:abstractNumId w:val="12"/>
  </w:num>
  <w:num w:numId="32">
    <w:abstractNumId w:val="6"/>
  </w:num>
  <w:num w:numId="33">
    <w:abstractNumId w:val="17"/>
  </w:num>
  <w:num w:numId="34">
    <w:abstractNumId w:val="10"/>
  </w:num>
  <w:num w:numId="35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B9"/>
    <w:rsid w:val="000067E0"/>
    <w:rsid w:val="00012738"/>
    <w:rsid w:val="000201BE"/>
    <w:rsid w:val="0002562D"/>
    <w:rsid w:val="00025F29"/>
    <w:rsid w:val="0003117A"/>
    <w:rsid w:val="000334E9"/>
    <w:rsid w:val="000379F2"/>
    <w:rsid w:val="000419BF"/>
    <w:rsid w:val="00042B39"/>
    <w:rsid w:val="0005131B"/>
    <w:rsid w:val="00054D7C"/>
    <w:rsid w:val="00071666"/>
    <w:rsid w:val="00087961"/>
    <w:rsid w:val="00093BA7"/>
    <w:rsid w:val="000A1675"/>
    <w:rsid w:val="000A2759"/>
    <w:rsid w:val="000A357A"/>
    <w:rsid w:val="000A369E"/>
    <w:rsid w:val="000C0BFA"/>
    <w:rsid w:val="000C33C4"/>
    <w:rsid w:val="000C6341"/>
    <w:rsid w:val="000C66C0"/>
    <w:rsid w:val="000D4833"/>
    <w:rsid w:val="000D4873"/>
    <w:rsid w:val="000E41FB"/>
    <w:rsid w:val="000E4B28"/>
    <w:rsid w:val="000E5452"/>
    <w:rsid w:val="000E5B15"/>
    <w:rsid w:val="000F51FD"/>
    <w:rsid w:val="000F6DAA"/>
    <w:rsid w:val="00106F72"/>
    <w:rsid w:val="00112D72"/>
    <w:rsid w:val="001150F8"/>
    <w:rsid w:val="001166B1"/>
    <w:rsid w:val="001200F9"/>
    <w:rsid w:val="001361DC"/>
    <w:rsid w:val="001374AC"/>
    <w:rsid w:val="00142A3E"/>
    <w:rsid w:val="00145331"/>
    <w:rsid w:val="00146A2F"/>
    <w:rsid w:val="00146FF7"/>
    <w:rsid w:val="0015644C"/>
    <w:rsid w:val="00162861"/>
    <w:rsid w:val="001658CA"/>
    <w:rsid w:val="00165B9F"/>
    <w:rsid w:val="00167291"/>
    <w:rsid w:val="00173799"/>
    <w:rsid w:val="0018078A"/>
    <w:rsid w:val="001857A4"/>
    <w:rsid w:val="00191549"/>
    <w:rsid w:val="00194DFE"/>
    <w:rsid w:val="001A04D1"/>
    <w:rsid w:val="001A5F8B"/>
    <w:rsid w:val="001A74DD"/>
    <w:rsid w:val="001B59E3"/>
    <w:rsid w:val="001B67A5"/>
    <w:rsid w:val="001B6F3C"/>
    <w:rsid w:val="001B73B5"/>
    <w:rsid w:val="001B7916"/>
    <w:rsid w:val="001C3094"/>
    <w:rsid w:val="001E021D"/>
    <w:rsid w:val="001E02C1"/>
    <w:rsid w:val="001E0400"/>
    <w:rsid w:val="001E1DB5"/>
    <w:rsid w:val="001E3E8B"/>
    <w:rsid w:val="001E69C2"/>
    <w:rsid w:val="001F0DA8"/>
    <w:rsid w:val="001F1EB8"/>
    <w:rsid w:val="001F453D"/>
    <w:rsid w:val="001F51D2"/>
    <w:rsid w:val="0020018F"/>
    <w:rsid w:val="00234140"/>
    <w:rsid w:val="002369CE"/>
    <w:rsid w:val="0023792D"/>
    <w:rsid w:val="002428A5"/>
    <w:rsid w:val="00250B4F"/>
    <w:rsid w:val="002713DA"/>
    <w:rsid w:val="00274F8D"/>
    <w:rsid w:val="0027545B"/>
    <w:rsid w:val="00276559"/>
    <w:rsid w:val="00277F36"/>
    <w:rsid w:val="00283D8A"/>
    <w:rsid w:val="0028592E"/>
    <w:rsid w:val="0029400B"/>
    <w:rsid w:val="00294049"/>
    <w:rsid w:val="002A3DEB"/>
    <w:rsid w:val="002B2AC2"/>
    <w:rsid w:val="002B3D93"/>
    <w:rsid w:val="002C7CC7"/>
    <w:rsid w:val="002D1996"/>
    <w:rsid w:val="002D39D6"/>
    <w:rsid w:val="002D5C76"/>
    <w:rsid w:val="002E29CE"/>
    <w:rsid w:val="003116B4"/>
    <w:rsid w:val="00313198"/>
    <w:rsid w:val="003213B4"/>
    <w:rsid w:val="00325882"/>
    <w:rsid w:val="003273AE"/>
    <w:rsid w:val="00331643"/>
    <w:rsid w:val="0033176D"/>
    <w:rsid w:val="003351C8"/>
    <w:rsid w:val="0033649A"/>
    <w:rsid w:val="003457CD"/>
    <w:rsid w:val="00350FDE"/>
    <w:rsid w:val="00352167"/>
    <w:rsid w:val="003545A5"/>
    <w:rsid w:val="00356FD5"/>
    <w:rsid w:val="00360EDD"/>
    <w:rsid w:val="003651BB"/>
    <w:rsid w:val="00373538"/>
    <w:rsid w:val="00374A5A"/>
    <w:rsid w:val="003764D7"/>
    <w:rsid w:val="00377649"/>
    <w:rsid w:val="00381A30"/>
    <w:rsid w:val="00382454"/>
    <w:rsid w:val="00384384"/>
    <w:rsid w:val="0039081B"/>
    <w:rsid w:val="003912B9"/>
    <w:rsid w:val="00391BBB"/>
    <w:rsid w:val="00391F0A"/>
    <w:rsid w:val="00393002"/>
    <w:rsid w:val="003A041F"/>
    <w:rsid w:val="003A46FF"/>
    <w:rsid w:val="003A5B4A"/>
    <w:rsid w:val="003B0E8E"/>
    <w:rsid w:val="003B17AD"/>
    <w:rsid w:val="003C2235"/>
    <w:rsid w:val="003D1CA6"/>
    <w:rsid w:val="003E1377"/>
    <w:rsid w:val="003E2F43"/>
    <w:rsid w:val="003E4C4D"/>
    <w:rsid w:val="003F1F40"/>
    <w:rsid w:val="003F36E9"/>
    <w:rsid w:val="003F57A2"/>
    <w:rsid w:val="003F6A9F"/>
    <w:rsid w:val="00401CCE"/>
    <w:rsid w:val="00403B46"/>
    <w:rsid w:val="00404AA4"/>
    <w:rsid w:val="004051C6"/>
    <w:rsid w:val="00406D92"/>
    <w:rsid w:val="00414E0C"/>
    <w:rsid w:val="004221E8"/>
    <w:rsid w:val="004242A5"/>
    <w:rsid w:val="004250B3"/>
    <w:rsid w:val="00435E13"/>
    <w:rsid w:val="00442F63"/>
    <w:rsid w:val="004444C0"/>
    <w:rsid w:val="004446B7"/>
    <w:rsid w:val="00454FE1"/>
    <w:rsid w:val="00457107"/>
    <w:rsid w:val="004643C8"/>
    <w:rsid w:val="00464EEE"/>
    <w:rsid w:val="00465D0B"/>
    <w:rsid w:val="00474399"/>
    <w:rsid w:val="00476A3A"/>
    <w:rsid w:val="0048001B"/>
    <w:rsid w:val="00493870"/>
    <w:rsid w:val="004951BF"/>
    <w:rsid w:val="00496192"/>
    <w:rsid w:val="004A041C"/>
    <w:rsid w:val="004A28DF"/>
    <w:rsid w:val="004A4ECE"/>
    <w:rsid w:val="004B0DF3"/>
    <w:rsid w:val="004C3AB0"/>
    <w:rsid w:val="004C5419"/>
    <w:rsid w:val="004D043F"/>
    <w:rsid w:val="004D09BC"/>
    <w:rsid w:val="004D3BB7"/>
    <w:rsid w:val="004D6BC0"/>
    <w:rsid w:val="004E18B8"/>
    <w:rsid w:val="004E50FE"/>
    <w:rsid w:val="004F064B"/>
    <w:rsid w:val="004F07DA"/>
    <w:rsid w:val="004F2917"/>
    <w:rsid w:val="004F7B38"/>
    <w:rsid w:val="00500659"/>
    <w:rsid w:val="005047C3"/>
    <w:rsid w:val="00512D4B"/>
    <w:rsid w:val="00512DE3"/>
    <w:rsid w:val="00523506"/>
    <w:rsid w:val="00523BF7"/>
    <w:rsid w:val="005272B0"/>
    <w:rsid w:val="0053009F"/>
    <w:rsid w:val="00530537"/>
    <w:rsid w:val="00535E35"/>
    <w:rsid w:val="00546FBF"/>
    <w:rsid w:val="005477D3"/>
    <w:rsid w:val="00550886"/>
    <w:rsid w:val="0055149D"/>
    <w:rsid w:val="00555151"/>
    <w:rsid w:val="0055575F"/>
    <w:rsid w:val="005654D5"/>
    <w:rsid w:val="00575FF8"/>
    <w:rsid w:val="00576708"/>
    <w:rsid w:val="00586585"/>
    <w:rsid w:val="005A1EDB"/>
    <w:rsid w:val="005A326F"/>
    <w:rsid w:val="005A3996"/>
    <w:rsid w:val="005A446D"/>
    <w:rsid w:val="005B4D06"/>
    <w:rsid w:val="005B7E7B"/>
    <w:rsid w:val="005C5876"/>
    <w:rsid w:val="005C5C46"/>
    <w:rsid w:val="005C5FFD"/>
    <w:rsid w:val="005D4307"/>
    <w:rsid w:val="005D4789"/>
    <w:rsid w:val="005E18B0"/>
    <w:rsid w:val="005E3747"/>
    <w:rsid w:val="005E747E"/>
    <w:rsid w:val="005F27E2"/>
    <w:rsid w:val="006174A9"/>
    <w:rsid w:val="00626665"/>
    <w:rsid w:val="006371CD"/>
    <w:rsid w:val="00644729"/>
    <w:rsid w:val="006459F2"/>
    <w:rsid w:val="00645C6D"/>
    <w:rsid w:val="00657077"/>
    <w:rsid w:val="006764EC"/>
    <w:rsid w:val="006779BD"/>
    <w:rsid w:val="00683472"/>
    <w:rsid w:val="00690AE1"/>
    <w:rsid w:val="006941DF"/>
    <w:rsid w:val="0069797E"/>
    <w:rsid w:val="006A0271"/>
    <w:rsid w:val="006A482D"/>
    <w:rsid w:val="006B06F3"/>
    <w:rsid w:val="006B3B93"/>
    <w:rsid w:val="006B603D"/>
    <w:rsid w:val="006B7BF5"/>
    <w:rsid w:val="006C1CD7"/>
    <w:rsid w:val="006D7315"/>
    <w:rsid w:val="006D7D46"/>
    <w:rsid w:val="006E0813"/>
    <w:rsid w:val="006E231D"/>
    <w:rsid w:val="00704852"/>
    <w:rsid w:val="00704CD4"/>
    <w:rsid w:val="00707634"/>
    <w:rsid w:val="0071396A"/>
    <w:rsid w:val="00720F02"/>
    <w:rsid w:val="00727C35"/>
    <w:rsid w:val="00735448"/>
    <w:rsid w:val="0074095B"/>
    <w:rsid w:val="00747221"/>
    <w:rsid w:val="0075453F"/>
    <w:rsid w:val="00763F73"/>
    <w:rsid w:val="00771A2B"/>
    <w:rsid w:val="00773F75"/>
    <w:rsid w:val="00782499"/>
    <w:rsid w:val="00783A2B"/>
    <w:rsid w:val="007926C8"/>
    <w:rsid w:val="007933CE"/>
    <w:rsid w:val="007A07F0"/>
    <w:rsid w:val="007B3210"/>
    <w:rsid w:val="007C154B"/>
    <w:rsid w:val="007C1C62"/>
    <w:rsid w:val="007C49FC"/>
    <w:rsid w:val="007D02C0"/>
    <w:rsid w:val="007D0870"/>
    <w:rsid w:val="007D7FDF"/>
    <w:rsid w:val="007E1C2A"/>
    <w:rsid w:val="007E6A24"/>
    <w:rsid w:val="007E7F3D"/>
    <w:rsid w:val="007F0164"/>
    <w:rsid w:val="007F03B6"/>
    <w:rsid w:val="007F0B27"/>
    <w:rsid w:val="007F0BE5"/>
    <w:rsid w:val="007F22B3"/>
    <w:rsid w:val="007F5052"/>
    <w:rsid w:val="008002C2"/>
    <w:rsid w:val="0080441F"/>
    <w:rsid w:val="00805F3D"/>
    <w:rsid w:val="008064CE"/>
    <w:rsid w:val="008069A4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C6F"/>
    <w:rsid w:val="00857E76"/>
    <w:rsid w:val="00865EB3"/>
    <w:rsid w:val="00870256"/>
    <w:rsid w:val="00873C55"/>
    <w:rsid w:val="0087689F"/>
    <w:rsid w:val="00880C3B"/>
    <w:rsid w:val="00881D5E"/>
    <w:rsid w:val="00882A40"/>
    <w:rsid w:val="0088746D"/>
    <w:rsid w:val="00890C50"/>
    <w:rsid w:val="008A0355"/>
    <w:rsid w:val="008A1C48"/>
    <w:rsid w:val="008A3F83"/>
    <w:rsid w:val="008B26BA"/>
    <w:rsid w:val="008B2C05"/>
    <w:rsid w:val="008B4F7A"/>
    <w:rsid w:val="008B77BC"/>
    <w:rsid w:val="008D034D"/>
    <w:rsid w:val="008D5431"/>
    <w:rsid w:val="008E0713"/>
    <w:rsid w:val="008E26B5"/>
    <w:rsid w:val="008E2A19"/>
    <w:rsid w:val="008E35CB"/>
    <w:rsid w:val="008E4C1A"/>
    <w:rsid w:val="008F6F67"/>
    <w:rsid w:val="008F7809"/>
    <w:rsid w:val="009010B9"/>
    <w:rsid w:val="009038CC"/>
    <w:rsid w:val="009141A7"/>
    <w:rsid w:val="00915C5B"/>
    <w:rsid w:val="00926EAA"/>
    <w:rsid w:val="0093432A"/>
    <w:rsid w:val="00936B99"/>
    <w:rsid w:val="00936CBD"/>
    <w:rsid w:val="009379AC"/>
    <w:rsid w:val="0094145C"/>
    <w:rsid w:val="00941CCA"/>
    <w:rsid w:val="00942CC1"/>
    <w:rsid w:val="009523A7"/>
    <w:rsid w:val="00956091"/>
    <w:rsid w:val="0096032F"/>
    <w:rsid w:val="00964491"/>
    <w:rsid w:val="009665E9"/>
    <w:rsid w:val="00966A32"/>
    <w:rsid w:val="00966FA3"/>
    <w:rsid w:val="00967121"/>
    <w:rsid w:val="00967E08"/>
    <w:rsid w:val="00970C24"/>
    <w:rsid w:val="00974CC2"/>
    <w:rsid w:val="009846B4"/>
    <w:rsid w:val="0099013B"/>
    <w:rsid w:val="00993C00"/>
    <w:rsid w:val="009A3AF2"/>
    <w:rsid w:val="009A3EF6"/>
    <w:rsid w:val="009A75DA"/>
    <w:rsid w:val="009B53BC"/>
    <w:rsid w:val="009B5424"/>
    <w:rsid w:val="009B6D1D"/>
    <w:rsid w:val="009C465E"/>
    <w:rsid w:val="009E237B"/>
    <w:rsid w:val="009E4FE9"/>
    <w:rsid w:val="009F0ECB"/>
    <w:rsid w:val="009F2682"/>
    <w:rsid w:val="00A05FBD"/>
    <w:rsid w:val="00A11A06"/>
    <w:rsid w:val="00A14F2A"/>
    <w:rsid w:val="00A15705"/>
    <w:rsid w:val="00A24E88"/>
    <w:rsid w:val="00A373E7"/>
    <w:rsid w:val="00A53D43"/>
    <w:rsid w:val="00A61FB9"/>
    <w:rsid w:val="00A71E00"/>
    <w:rsid w:val="00A74BAA"/>
    <w:rsid w:val="00A84D8D"/>
    <w:rsid w:val="00A94295"/>
    <w:rsid w:val="00AA098C"/>
    <w:rsid w:val="00AA3143"/>
    <w:rsid w:val="00AA4A9E"/>
    <w:rsid w:val="00AB0F9E"/>
    <w:rsid w:val="00AB3A49"/>
    <w:rsid w:val="00AB5D14"/>
    <w:rsid w:val="00AB7193"/>
    <w:rsid w:val="00AB7FEC"/>
    <w:rsid w:val="00AC38A4"/>
    <w:rsid w:val="00AC461B"/>
    <w:rsid w:val="00AD0D37"/>
    <w:rsid w:val="00AD1DB7"/>
    <w:rsid w:val="00AE0951"/>
    <w:rsid w:val="00AE3516"/>
    <w:rsid w:val="00AE3611"/>
    <w:rsid w:val="00AF189F"/>
    <w:rsid w:val="00AF67C0"/>
    <w:rsid w:val="00B04E8C"/>
    <w:rsid w:val="00B17010"/>
    <w:rsid w:val="00B17615"/>
    <w:rsid w:val="00B2008D"/>
    <w:rsid w:val="00B20AEA"/>
    <w:rsid w:val="00B21543"/>
    <w:rsid w:val="00B22979"/>
    <w:rsid w:val="00B23DE8"/>
    <w:rsid w:val="00B25BCE"/>
    <w:rsid w:val="00B32F23"/>
    <w:rsid w:val="00B35FF6"/>
    <w:rsid w:val="00B4062C"/>
    <w:rsid w:val="00B40DB4"/>
    <w:rsid w:val="00B46465"/>
    <w:rsid w:val="00B569C7"/>
    <w:rsid w:val="00B60A05"/>
    <w:rsid w:val="00B65200"/>
    <w:rsid w:val="00B70A35"/>
    <w:rsid w:val="00B719C5"/>
    <w:rsid w:val="00B73F27"/>
    <w:rsid w:val="00B864F7"/>
    <w:rsid w:val="00B907B7"/>
    <w:rsid w:val="00B94D06"/>
    <w:rsid w:val="00BA5CC5"/>
    <w:rsid w:val="00BA7679"/>
    <w:rsid w:val="00BB3CF2"/>
    <w:rsid w:val="00BD7076"/>
    <w:rsid w:val="00BE1B1C"/>
    <w:rsid w:val="00BE5351"/>
    <w:rsid w:val="00BF4B31"/>
    <w:rsid w:val="00C00325"/>
    <w:rsid w:val="00C1152C"/>
    <w:rsid w:val="00C17C7F"/>
    <w:rsid w:val="00C312E5"/>
    <w:rsid w:val="00C31EAD"/>
    <w:rsid w:val="00C36977"/>
    <w:rsid w:val="00C405CF"/>
    <w:rsid w:val="00C4079A"/>
    <w:rsid w:val="00C5032E"/>
    <w:rsid w:val="00C53A02"/>
    <w:rsid w:val="00C57239"/>
    <w:rsid w:val="00C605DA"/>
    <w:rsid w:val="00C72B96"/>
    <w:rsid w:val="00C72C58"/>
    <w:rsid w:val="00C760E8"/>
    <w:rsid w:val="00C77F50"/>
    <w:rsid w:val="00C854DE"/>
    <w:rsid w:val="00C85DF0"/>
    <w:rsid w:val="00C97CF8"/>
    <w:rsid w:val="00CA2181"/>
    <w:rsid w:val="00CA7C1C"/>
    <w:rsid w:val="00CC3707"/>
    <w:rsid w:val="00CC5CA1"/>
    <w:rsid w:val="00CD0944"/>
    <w:rsid w:val="00CD3B18"/>
    <w:rsid w:val="00CE244D"/>
    <w:rsid w:val="00CE6CED"/>
    <w:rsid w:val="00CF44E6"/>
    <w:rsid w:val="00D014BB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3325"/>
    <w:rsid w:val="00D33FA2"/>
    <w:rsid w:val="00D349EB"/>
    <w:rsid w:val="00D37B35"/>
    <w:rsid w:val="00D40BD3"/>
    <w:rsid w:val="00D448FB"/>
    <w:rsid w:val="00D44EA5"/>
    <w:rsid w:val="00D52B04"/>
    <w:rsid w:val="00D551D0"/>
    <w:rsid w:val="00D55FE9"/>
    <w:rsid w:val="00D664ED"/>
    <w:rsid w:val="00D825F1"/>
    <w:rsid w:val="00D908C0"/>
    <w:rsid w:val="00DA2A35"/>
    <w:rsid w:val="00DB2901"/>
    <w:rsid w:val="00DC3E8B"/>
    <w:rsid w:val="00DC4DDA"/>
    <w:rsid w:val="00DD4C7B"/>
    <w:rsid w:val="00DE0CCC"/>
    <w:rsid w:val="00DE2E0B"/>
    <w:rsid w:val="00DF18FC"/>
    <w:rsid w:val="00DF600E"/>
    <w:rsid w:val="00DF6896"/>
    <w:rsid w:val="00E05BB6"/>
    <w:rsid w:val="00E10F3E"/>
    <w:rsid w:val="00E12946"/>
    <w:rsid w:val="00E2724B"/>
    <w:rsid w:val="00E401B8"/>
    <w:rsid w:val="00E42EFD"/>
    <w:rsid w:val="00E625BA"/>
    <w:rsid w:val="00E706AE"/>
    <w:rsid w:val="00E724EB"/>
    <w:rsid w:val="00E755E2"/>
    <w:rsid w:val="00E83B25"/>
    <w:rsid w:val="00E9321E"/>
    <w:rsid w:val="00E95EBD"/>
    <w:rsid w:val="00E9632A"/>
    <w:rsid w:val="00EA2896"/>
    <w:rsid w:val="00EA7634"/>
    <w:rsid w:val="00EB251F"/>
    <w:rsid w:val="00EC11F2"/>
    <w:rsid w:val="00EC36D6"/>
    <w:rsid w:val="00ED202D"/>
    <w:rsid w:val="00EE222F"/>
    <w:rsid w:val="00F03476"/>
    <w:rsid w:val="00F04723"/>
    <w:rsid w:val="00F07FD7"/>
    <w:rsid w:val="00F102EE"/>
    <w:rsid w:val="00F113AB"/>
    <w:rsid w:val="00F1288B"/>
    <w:rsid w:val="00F15EB1"/>
    <w:rsid w:val="00F15EBA"/>
    <w:rsid w:val="00F2153D"/>
    <w:rsid w:val="00F21896"/>
    <w:rsid w:val="00F2257F"/>
    <w:rsid w:val="00F26D88"/>
    <w:rsid w:val="00F27109"/>
    <w:rsid w:val="00F2762D"/>
    <w:rsid w:val="00F355A0"/>
    <w:rsid w:val="00F36E78"/>
    <w:rsid w:val="00F40FAA"/>
    <w:rsid w:val="00F43232"/>
    <w:rsid w:val="00F44B6D"/>
    <w:rsid w:val="00F476C2"/>
    <w:rsid w:val="00F57520"/>
    <w:rsid w:val="00F7090E"/>
    <w:rsid w:val="00F73EA7"/>
    <w:rsid w:val="00F75319"/>
    <w:rsid w:val="00F76D1B"/>
    <w:rsid w:val="00FB236E"/>
    <w:rsid w:val="00FB5AE1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ursepress.lnu.se/kurs/inledande-programmering-med-csharp" TargetMode="External"/><Relationship Id="rId22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ropbox\Kurser\1dv402\github-1dv402\kursmaterial\Artiklar\Dokument\Mallar\Artike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7EF72-6D48-4B60-A54B-0569FC8133B6}" type="doc">
      <dgm:prSet loTypeId="urn:microsoft.com/office/officeart/2005/8/layout/cycle6" loCatId="relationship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sv-SE"/>
        </a:p>
      </dgm:t>
    </dgm:pt>
    <dgm:pt modelId="{020A759E-0212-496A-92CC-7CF9C7472A4C}">
      <dgm:prSet phldrT="[Text]"/>
      <dgm:spPr/>
      <dgm:t>
        <a:bodyPr/>
        <a:lstStyle/>
        <a:p>
          <a:r>
            <a:rPr lang="sv-SE"/>
            <a:t>Programmeringsverktyg</a:t>
          </a:r>
        </a:p>
      </dgm:t>
    </dgm:pt>
    <dgm:pt modelId="{5901BF63-014D-46C0-99FE-179973A9C9F3}" type="parTrans" cxnId="{F7DD4770-556E-4BC2-A519-D5E0C8373972}">
      <dgm:prSet/>
      <dgm:spPr/>
      <dgm:t>
        <a:bodyPr/>
        <a:lstStyle/>
        <a:p>
          <a:endParaRPr lang="sv-SE"/>
        </a:p>
      </dgm:t>
    </dgm:pt>
    <dgm:pt modelId="{3EBD3DF8-3476-4C3D-A919-A3E8F2CAFD22}" type="sibTrans" cxnId="{F7DD4770-556E-4BC2-A519-D5E0C8373972}">
      <dgm:prSet/>
      <dgm:spPr>
        <a:ln w="25400">
          <a:solidFill>
            <a:schemeClr val="accent2"/>
          </a:solidFill>
          <a:headEnd type="none"/>
          <a:tailEnd type="triangle" w="lg" len="lg"/>
        </a:ln>
      </dgm:spPr>
      <dgm:t>
        <a:bodyPr/>
        <a:lstStyle/>
        <a:p>
          <a:endParaRPr lang="sv-SE"/>
        </a:p>
      </dgm:t>
    </dgm:pt>
    <dgm:pt modelId="{621940A9-50EA-4650-A340-913C0A6D53C5}">
      <dgm:prSet phldrT="[Text]"/>
      <dgm:spPr/>
      <dgm:t>
        <a:bodyPr/>
        <a:lstStyle/>
        <a:p>
          <a:r>
            <a:rPr lang="sv-SE"/>
            <a:t>Base Class Library</a:t>
          </a:r>
          <a:br>
            <a:rPr lang="sv-SE"/>
          </a:br>
          <a:r>
            <a:rPr lang="sv-SE"/>
            <a:t>(BCL)</a:t>
          </a:r>
        </a:p>
      </dgm:t>
    </dgm:pt>
    <dgm:pt modelId="{1EED31D5-488B-49F6-B184-8B4DECBE9070}" type="parTrans" cxnId="{E32DD3CB-1FC7-43D2-BD3A-593A645CA527}">
      <dgm:prSet/>
      <dgm:spPr/>
      <dgm:t>
        <a:bodyPr/>
        <a:lstStyle/>
        <a:p>
          <a:endParaRPr lang="sv-SE"/>
        </a:p>
      </dgm:t>
    </dgm:pt>
    <dgm:pt modelId="{647C9AE8-A23E-420D-955F-72FB1C370F6E}" type="sibTrans" cxnId="{E32DD3CB-1FC7-43D2-BD3A-593A645CA527}">
      <dgm:prSet/>
      <dgm:spPr>
        <a:ln w="25400">
          <a:solidFill>
            <a:schemeClr val="accent3"/>
          </a:solidFill>
          <a:headEnd type="triangle" w="lg" len="lg"/>
        </a:ln>
      </dgm:spPr>
      <dgm:t>
        <a:bodyPr/>
        <a:lstStyle/>
        <a:p>
          <a:endParaRPr lang="sv-SE"/>
        </a:p>
      </dgm:t>
    </dgm:pt>
    <dgm:pt modelId="{7E1363EF-4DF4-41EE-833D-5E800D7D965C}">
      <dgm:prSet phldrT="[Text]"/>
      <dgm:spPr/>
      <dgm:t>
        <a:bodyPr/>
        <a:lstStyle/>
        <a:p>
          <a:r>
            <a:rPr lang="sv-SE"/>
            <a:t>Common Language Runtime</a:t>
          </a:r>
          <a:br>
            <a:rPr lang="sv-SE"/>
          </a:br>
          <a:r>
            <a:rPr lang="sv-SE"/>
            <a:t>(CLR)</a:t>
          </a:r>
        </a:p>
      </dgm:t>
    </dgm:pt>
    <dgm:pt modelId="{27B8FB37-87D6-4F6B-BF36-18D9B9C73C3E}" type="parTrans" cxnId="{C0E3AE2A-EB1E-422E-8F6D-B76990908718}">
      <dgm:prSet/>
      <dgm:spPr/>
      <dgm:t>
        <a:bodyPr/>
        <a:lstStyle/>
        <a:p>
          <a:endParaRPr lang="sv-SE"/>
        </a:p>
      </dgm:t>
    </dgm:pt>
    <dgm:pt modelId="{4125AC85-A680-48FB-8806-C0356D839D3E}" type="sibTrans" cxnId="{C0E3AE2A-EB1E-422E-8F6D-B76990908718}">
      <dgm:prSet/>
      <dgm:spPr>
        <a:ln w="25400">
          <a:solidFill>
            <a:schemeClr val="accent2"/>
          </a:solidFill>
          <a:headEnd type="triangle" w="lg" len="lg"/>
        </a:ln>
      </dgm:spPr>
      <dgm:t>
        <a:bodyPr/>
        <a:lstStyle/>
        <a:p>
          <a:endParaRPr lang="sv-SE"/>
        </a:p>
      </dgm:t>
    </dgm:pt>
    <dgm:pt modelId="{893DEB37-D95D-460C-AD01-6F67C178B50E}" type="pres">
      <dgm:prSet presAssocID="{BF77EF72-6D48-4B60-A54B-0569FC8133B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47F9A1D1-61D9-43A8-8AA0-A65E66DFF8CD}" type="pres">
      <dgm:prSet presAssocID="{020A759E-0212-496A-92CC-7CF9C7472A4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6599271-0508-4F64-A247-5F4E7D9AAED0}" type="pres">
      <dgm:prSet presAssocID="{020A759E-0212-496A-92CC-7CF9C7472A4C}" presName="spNode" presStyleCnt="0"/>
      <dgm:spPr/>
    </dgm:pt>
    <dgm:pt modelId="{89FA7796-4FD1-4D5E-9E75-42405103937B}" type="pres">
      <dgm:prSet presAssocID="{3EBD3DF8-3476-4C3D-A919-A3E8F2CAFD22}" presName="sibTrans" presStyleLbl="sibTrans1D1" presStyleIdx="0" presStyleCnt="3"/>
      <dgm:spPr/>
      <dgm:t>
        <a:bodyPr/>
        <a:lstStyle/>
        <a:p>
          <a:endParaRPr lang="sv-SE"/>
        </a:p>
      </dgm:t>
    </dgm:pt>
    <dgm:pt modelId="{2D9B1427-E419-462E-98C6-7FD9725B6BEF}" type="pres">
      <dgm:prSet presAssocID="{621940A9-50EA-4650-A340-913C0A6D53C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AA16EE1-4969-4176-A617-756405E03B86}" type="pres">
      <dgm:prSet presAssocID="{621940A9-50EA-4650-A340-913C0A6D53C5}" presName="spNode" presStyleCnt="0"/>
      <dgm:spPr/>
    </dgm:pt>
    <dgm:pt modelId="{E4FEC327-B765-4B2E-B98D-63231875E5A0}" type="pres">
      <dgm:prSet presAssocID="{647C9AE8-A23E-420D-955F-72FB1C370F6E}" presName="sibTrans" presStyleLbl="sibTrans1D1" presStyleIdx="1" presStyleCnt="3"/>
      <dgm:spPr/>
      <dgm:t>
        <a:bodyPr/>
        <a:lstStyle/>
        <a:p>
          <a:endParaRPr lang="sv-SE"/>
        </a:p>
      </dgm:t>
    </dgm:pt>
    <dgm:pt modelId="{233F4D13-7EE5-4B42-9679-5DBB82991CA1}" type="pres">
      <dgm:prSet presAssocID="{7E1363EF-4DF4-41EE-833D-5E800D7D965C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B19D1B7D-6F3F-40DC-802D-C1328E9A7FD7}" type="pres">
      <dgm:prSet presAssocID="{7E1363EF-4DF4-41EE-833D-5E800D7D965C}" presName="spNode" presStyleCnt="0"/>
      <dgm:spPr/>
    </dgm:pt>
    <dgm:pt modelId="{8FA2C4A5-5512-4DDB-AE2C-CBBEFA6A66FE}" type="pres">
      <dgm:prSet presAssocID="{4125AC85-A680-48FB-8806-C0356D839D3E}" presName="sibTrans" presStyleLbl="sibTrans1D1" presStyleIdx="2" presStyleCnt="3"/>
      <dgm:spPr/>
      <dgm:t>
        <a:bodyPr/>
        <a:lstStyle/>
        <a:p>
          <a:endParaRPr lang="sv-SE"/>
        </a:p>
      </dgm:t>
    </dgm:pt>
  </dgm:ptLst>
  <dgm:cxnLst>
    <dgm:cxn modelId="{AA42BC99-547B-4869-A286-C60490A883EF}" type="presOf" srcId="{3EBD3DF8-3476-4C3D-A919-A3E8F2CAFD22}" destId="{89FA7796-4FD1-4D5E-9E75-42405103937B}" srcOrd="0" destOrd="0" presId="urn:microsoft.com/office/officeart/2005/8/layout/cycle6"/>
    <dgm:cxn modelId="{BD22B3D9-E625-45C8-994B-4AF7423244FF}" type="presOf" srcId="{4125AC85-A680-48FB-8806-C0356D839D3E}" destId="{8FA2C4A5-5512-4DDB-AE2C-CBBEFA6A66FE}" srcOrd="0" destOrd="0" presId="urn:microsoft.com/office/officeart/2005/8/layout/cycle6"/>
    <dgm:cxn modelId="{7C58B026-3EB5-4492-933E-8B9F95D97A4D}" type="presOf" srcId="{BF77EF72-6D48-4B60-A54B-0569FC8133B6}" destId="{893DEB37-D95D-460C-AD01-6F67C178B50E}" srcOrd="0" destOrd="0" presId="urn:microsoft.com/office/officeart/2005/8/layout/cycle6"/>
    <dgm:cxn modelId="{F7DD4770-556E-4BC2-A519-D5E0C8373972}" srcId="{BF77EF72-6D48-4B60-A54B-0569FC8133B6}" destId="{020A759E-0212-496A-92CC-7CF9C7472A4C}" srcOrd="0" destOrd="0" parTransId="{5901BF63-014D-46C0-99FE-179973A9C9F3}" sibTransId="{3EBD3DF8-3476-4C3D-A919-A3E8F2CAFD22}"/>
    <dgm:cxn modelId="{42F4AB3F-74C5-4A7E-9DA9-28511DD75F42}" type="presOf" srcId="{7E1363EF-4DF4-41EE-833D-5E800D7D965C}" destId="{233F4D13-7EE5-4B42-9679-5DBB82991CA1}" srcOrd="0" destOrd="0" presId="urn:microsoft.com/office/officeart/2005/8/layout/cycle6"/>
    <dgm:cxn modelId="{C0E3AE2A-EB1E-422E-8F6D-B76990908718}" srcId="{BF77EF72-6D48-4B60-A54B-0569FC8133B6}" destId="{7E1363EF-4DF4-41EE-833D-5E800D7D965C}" srcOrd="2" destOrd="0" parTransId="{27B8FB37-87D6-4F6B-BF36-18D9B9C73C3E}" sibTransId="{4125AC85-A680-48FB-8806-C0356D839D3E}"/>
    <dgm:cxn modelId="{96C6FE7B-C453-4748-B4F1-0DFD04F331AB}" type="presOf" srcId="{647C9AE8-A23E-420D-955F-72FB1C370F6E}" destId="{E4FEC327-B765-4B2E-B98D-63231875E5A0}" srcOrd="0" destOrd="0" presId="urn:microsoft.com/office/officeart/2005/8/layout/cycle6"/>
    <dgm:cxn modelId="{9D8D6A04-61A9-4A09-A2E4-1197685B36CC}" type="presOf" srcId="{020A759E-0212-496A-92CC-7CF9C7472A4C}" destId="{47F9A1D1-61D9-43A8-8AA0-A65E66DFF8CD}" srcOrd="0" destOrd="0" presId="urn:microsoft.com/office/officeart/2005/8/layout/cycle6"/>
    <dgm:cxn modelId="{C602BB6B-ACDA-47DB-AECF-5411703EF3A5}" type="presOf" srcId="{621940A9-50EA-4650-A340-913C0A6D53C5}" destId="{2D9B1427-E419-462E-98C6-7FD9725B6BEF}" srcOrd="0" destOrd="0" presId="urn:microsoft.com/office/officeart/2005/8/layout/cycle6"/>
    <dgm:cxn modelId="{E32DD3CB-1FC7-43D2-BD3A-593A645CA527}" srcId="{BF77EF72-6D48-4B60-A54B-0569FC8133B6}" destId="{621940A9-50EA-4650-A340-913C0A6D53C5}" srcOrd="1" destOrd="0" parTransId="{1EED31D5-488B-49F6-B184-8B4DECBE9070}" sibTransId="{647C9AE8-A23E-420D-955F-72FB1C370F6E}"/>
    <dgm:cxn modelId="{6A792257-FEC1-4687-9DCE-204189641ED7}" type="presParOf" srcId="{893DEB37-D95D-460C-AD01-6F67C178B50E}" destId="{47F9A1D1-61D9-43A8-8AA0-A65E66DFF8CD}" srcOrd="0" destOrd="0" presId="urn:microsoft.com/office/officeart/2005/8/layout/cycle6"/>
    <dgm:cxn modelId="{4214158C-76E9-48F1-A47D-91D988A74231}" type="presParOf" srcId="{893DEB37-D95D-460C-AD01-6F67C178B50E}" destId="{D6599271-0508-4F64-A247-5F4E7D9AAED0}" srcOrd="1" destOrd="0" presId="urn:microsoft.com/office/officeart/2005/8/layout/cycle6"/>
    <dgm:cxn modelId="{8D046C55-53AC-4DBC-A9F5-CC78B58711F8}" type="presParOf" srcId="{893DEB37-D95D-460C-AD01-6F67C178B50E}" destId="{89FA7796-4FD1-4D5E-9E75-42405103937B}" srcOrd="2" destOrd="0" presId="urn:microsoft.com/office/officeart/2005/8/layout/cycle6"/>
    <dgm:cxn modelId="{52C33E47-95B4-45E2-8FAC-99D0F833C77D}" type="presParOf" srcId="{893DEB37-D95D-460C-AD01-6F67C178B50E}" destId="{2D9B1427-E419-462E-98C6-7FD9725B6BEF}" srcOrd="3" destOrd="0" presId="urn:microsoft.com/office/officeart/2005/8/layout/cycle6"/>
    <dgm:cxn modelId="{7F7334D4-9C56-4F18-89D4-A0F2C33585C7}" type="presParOf" srcId="{893DEB37-D95D-460C-AD01-6F67C178B50E}" destId="{DAA16EE1-4969-4176-A617-756405E03B86}" srcOrd="4" destOrd="0" presId="urn:microsoft.com/office/officeart/2005/8/layout/cycle6"/>
    <dgm:cxn modelId="{EC5DFE65-DC9F-468B-9A9F-C1CD6EF203A9}" type="presParOf" srcId="{893DEB37-D95D-460C-AD01-6F67C178B50E}" destId="{E4FEC327-B765-4B2E-B98D-63231875E5A0}" srcOrd="5" destOrd="0" presId="urn:microsoft.com/office/officeart/2005/8/layout/cycle6"/>
    <dgm:cxn modelId="{EFAAC061-C559-412E-90A7-0BCCBB94D421}" type="presParOf" srcId="{893DEB37-D95D-460C-AD01-6F67C178B50E}" destId="{233F4D13-7EE5-4B42-9679-5DBB82991CA1}" srcOrd="6" destOrd="0" presId="urn:microsoft.com/office/officeart/2005/8/layout/cycle6"/>
    <dgm:cxn modelId="{B9C0DDBF-0615-4607-9E32-915E32C9247D}" type="presParOf" srcId="{893DEB37-D95D-460C-AD01-6F67C178B50E}" destId="{B19D1B7D-6F3F-40DC-802D-C1328E9A7FD7}" srcOrd="7" destOrd="0" presId="urn:microsoft.com/office/officeart/2005/8/layout/cycle6"/>
    <dgm:cxn modelId="{BE0C6297-2A33-488F-8A96-2A40E23A0335}" type="presParOf" srcId="{893DEB37-D95D-460C-AD01-6F67C178B50E}" destId="{8FA2C4A5-5512-4DDB-AE2C-CBBEFA6A66FE}" srcOrd="8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F9A1D1-61D9-43A8-8AA0-A65E66DFF8CD}">
      <dsp:nvSpPr>
        <dsp:cNvPr id="0" name=""/>
        <dsp:cNvSpPr/>
      </dsp:nvSpPr>
      <dsp:spPr>
        <a:xfrm>
          <a:off x="2009179" y="1093"/>
          <a:ext cx="1468040" cy="954226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Programmeringsverktyg</a:t>
          </a:r>
        </a:p>
      </dsp:txBody>
      <dsp:txXfrm>
        <a:off x="2055760" y="47674"/>
        <a:ext cx="1374878" cy="861064"/>
      </dsp:txXfrm>
    </dsp:sp>
    <dsp:sp modelId="{89FA7796-4FD1-4D5E-9E75-42405103937B}">
      <dsp:nvSpPr>
        <dsp:cNvPr id="0" name=""/>
        <dsp:cNvSpPr/>
      </dsp:nvSpPr>
      <dsp:spPr>
        <a:xfrm>
          <a:off x="1470732" y="478206"/>
          <a:ext cx="2544935" cy="2544935"/>
        </a:xfrm>
        <a:custGeom>
          <a:avLst/>
          <a:gdLst/>
          <a:ahLst/>
          <a:cxnLst/>
          <a:rect l="0" t="0" r="0" b="0"/>
          <a:pathLst>
            <a:path>
              <a:moveTo>
                <a:pt x="2017148" y="240661"/>
              </a:moveTo>
              <a:arcTo wR="1272467" hR="1272467" stAng="18349136" swAng="3646490"/>
            </a:path>
          </a:pathLst>
        </a:custGeom>
        <a:noFill/>
        <a:ln w="25400" cap="flat" cmpd="sng" algn="ctr">
          <a:solidFill>
            <a:schemeClr val="accent2"/>
          </a:solidFill>
          <a:prstDash val="solid"/>
          <a:headEnd type="none"/>
          <a:tailEnd type="triangle" w="lg" len="lg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B1427-E419-462E-98C6-7FD9725B6BEF}">
      <dsp:nvSpPr>
        <dsp:cNvPr id="0" name=""/>
        <dsp:cNvSpPr/>
      </dsp:nvSpPr>
      <dsp:spPr>
        <a:xfrm>
          <a:off x="3111169" y="1909794"/>
          <a:ext cx="1468040" cy="954226"/>
        </a:xfrm>
        <a:prstGeom prst="roundRect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Base Class Library</a:t>
          </a:r>
          <a:br>
            <a:rPr lang="sv-SE" sz="1000" kern="1200"/>
          </a:br>
          <a:r>
            <a:rPr lang="sv-SE" sz="1000" kern="1200"/>
            <a:t>(BCL)</a:t>
          </a:r>
        </a:p>
      </dsp:txBody>
      <dsp:txXfrm>
        <a:off x="3157750" y="1956375"/>
        <a:ext cx="1374878" cy="861064"/>
      </dsp:txXfrm>
    </dsp:sp>
    <dsp:sp modelId="{E4FEC327-B765-4B2E-B98D-63231875E5A0}">
      <dsp:nvSpPr>
        <dsp:cNvPr id="0" name=""/>
        <dsp:cNvSpPr/>
      </dsp:nvSpPr>
      <dsp:spPr>
        <a:xfrm>
          <a:off x="1470732" y="478206"/>
          <a:ext cx="2544935" cy="2544935"/>
        </a:xfrm>
        <a:custGeom>
          <a:avLst/>
          <a:gdLst/>
          <a:ahLst/>
          <a:cxnLst/>
          <a:rect l="0" t="0" r="0" b="0"/>
          <a:pathLst>
            <a:path>
              <a:moveTo>
                <a:pt x="1877800" y="2391729"/>
              </a:moveTo>
              <a:arcTo wR="1272467" hR="1272467" stAng="3695643" swAng="3408713"/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  <a:headEnd type="triangle" w="lg" len="lg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F4D13-7EE5-4B42-9679-5DBB82991CA1}">
      <dsp:nvSpPr>
        <dsp:cNvPr id="0" name=""/>
        <dsp:cNvSpPr/>
      </dsp:nvSpPr>
      <dsp:spPr>
        <a:xfrm>
          <a:off x="907190" y="1909794"/>
          <a:ext cx="1468040" cy="954226"/>
        </a:xfrm>
        <a:prstGeom prst="roundRect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000" kern="1200"/>
            <a:t>Common Language Runtime</a:t>
          </a:r>
          <a:br>
            <a:rPr lang="sv-SE" sz="1000" kern="1200"/>
          </a:br>
          <a:r>
            <a:rPr lang="sv-SE" sz="1000" kern="1200"/>
            <a:t>(CLR)</a:t>
          </a:r>
        </a:p>
      </dsp:txBody>
      <dsp:txXfrm>
        <a:off x="953771" y="1956375"/>
        <a:ext cx="1374878" cy="861064"/>
      </dsp:txXfrm>
    </dsp:sp>
    <dsp:sp modelId="{8FA2C4A5-5512-4DDB-AE2C-CBBEFA6A66FE}">
      <dsp:nvSpPr>
        <dsp:cNvPr id="0" name=""/>
        <dsp:cNvSpPr/>
      </dsp:nvSpPr>
      <dsp:spPr>
        <a:xfrm>
          <a:off x="1470732" y="478206"/>
          <a:ext cx="2544935" cy="2544935"/>
        </a:xfrm>
        <a:custGeom>
          <a:avLst/>
          <a:gdLst/>
          <a:ahLst/>
          <a:cxnLst/>
          <a:rect l="0" t="0" r="0" b="0"/>
          <a:pathLst>
            <a:path>
              <a:moveTo>
                <a:pt x="8417" y="1418584"/>
              </a:moveTo>
              <a:arcTo wR="1272467" hR="1272467" stAng="10404373" swAng="3646490"/>
            </a:path>
          </a:pathLst>
        </a:custGeom>
        <a:noFill/>
        <a:ln w="25400" cap="flat" cmpd="sng" algn="ctr">
          <a:solidFill>
            <a:schemeClr val="accent2"/>
          </a:solidFill>
          <a:prstDash val="solid"/>
          <a:headEnd type="triangle" w="lg" len="lg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8E3AC-2575-497E-B68D-FCF68972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Artikel.dotx</Template>
  <TotalTime>16</TotalTime>
  <Pages>3</Pages>
  <Words>338</Words>
  <Characters>1793</Characters>
  <Application>Microsoft Office Word</Application>
  <DocSecurity>0</DocSecurity>
  <Lines>14</Lines>
  <Paragraphs>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2</cp:revision>
  <cp:lastPrinted>2013-08-16T10:14:00Z</cp:lastPrinted>
  <dcterms:created xsi:type="dcterms:W3CDTF">2013-09-03T07:11:00Z</dcterms:created>
  <dcterms:modified xsi:type="dcterms:W3CDTF">2013-09-03T07:27:00Z</dcterms:modified>
</cp:coreProperties>
</file>