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bookmarkStart w:id="0" w:name="_GoBack"/>
            <w:bookmarkEnd w:id="0"/>
            <w:r>
              <w:rPr>
                <w:i w:val="0"/>
                <w:sz w:val="44"/>
                <w:szCs w:val="44"/>
              </w:rPr>
              <w:t>Laborations</w:t>
            </w:r>
            <w:r w:rsidR="00401CCE">
              <w:rPr>
                <w:i w:val="0"/>
                <w:sz w:val="44"/>
                <w:szCs w:val="44"/>
              </w:rPr>
              <w:t>anvisning</w:t>
            </w:r>
          </w:p>
        </w:tc>
      </w:tr>
    </w:tbl>
    <w:p w:rsidR="00165B9F" w:rsidRPr="00165B9F" w:rsidRDefault="00E04C94" w:rsidP="00735448">
      <w:pPr>
        <w:pStyle w:val="Brdtext"/>
        <w:spacing w:line="240" w:lineRule="auto"/>
        <w:rPr>
          <w:i/>
          <w:sz w:val="36"/>
          <w:szCs w:val="36"/>
        </w:rPr>
      </w:pPr>
      <w:r>
        <w:rPr>
          <w:sz w:val="60"/>
          <w:szCs w:val="60"/>
        </w:rPr>
        <w:t>Receptsamling med fil</w:t>
      </w:r>
    </w:p>
    <w:p w:rsidR="00391F0A" w:rsidRPr="00391F0A" w:rsidRDefault="002B3D93" w:rsidP="00391F0A">
      <w:pPr>
        <w:pStyle w:val="Brdtext"/>
      </w:pPr>
      <w:r>
        <w:t xml:space="preserve">Steg </w:t>
      </w:r>
      <w:r w:rsidR="00E04C94">
        <w:t>3</w:t>
      </w:r>
      <w:r>
        <w:t xml:space="preserve">, laborationsuppgift </w:t>
      </w:r>
      <w:r w:rsidR="00E04C94">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9712CC">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3A46FF" w:rsidRPr="003A46FF" w:rsidRDefault="003A46FF" w:rsidP="009E4FE9">
            <w:pPr>
              <w:pStyle w:val="FramsideText"/>
              <w:pBdr>
                <w:left w:val="single" w:sz="4" w:space="4" w:color="000000"/>
              </w:pBdr>
            </w:pPr>
            <w:r>
              <w:rPr>
                <w:i/>
                <w:sz w:val="22"/>
                <w:szCs w:val="22"/>
              </w:rPr>
              <w:t>Kurskod:</w:t>
            </w:r>
            <w:r>
              <w:rPr>
                <w:sz w:val="22"/>
                <w:szCs w:val="22"/>
              </w:rPr>
              <w:t>1DV40</w:t>
            </w:r>
            <w:r w:rsidR="009E4FE9">
              <w:rPr>
                <w:sz w:val="22"/>
                <w:szCs w:val="22"/>
              </w:rPr>
              <w:t>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873C55">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4D54EC" w:rsidRPr="001F1EB8" w:rsidRDefault="004D54EC" w:rsidP="004D54EC">
      <w:pPr>
        <w:spacing w:after="240"/>
        <w:rPr>
          <w:b/>
          <w:sz w:val="34"/>
          <w:szCs w:val="34"/>
        </w:rPr>
      </w:pPr>
      <w:r w:rsidRPr="001F1EB8">
        <w:rPr>
          <w:b/>
          <w:sz w:val="34"/>
          <w:szCs w:val="34"/>
        </w:rPr>
        <w:lastRenderedPageBreak/>
        <w:t>Upphovsrätt för detta verk</w:t>
      </w:r>
    </w:p>
    <w:p w:rsidR="004D54EC" w:rsidRDefault="004D54EC" w:rsidP="004D54EC">
      <w:pPr>
        <w:pStyle w:val="Brdtext"/>
      </w:pPr>
      <w:r>
        <w:t>Detta verk är framtaget i anslutning till kursen Inledande programmering med C# vid Linnéuniversitetet.</w:t>
      </w:r>
    </w:p>
    <w:p w:rsidR="004D54EC" w:rsidRPr="001F1EB8" w:rsidRDefault="004D54EC" w:rsidP="004D54EC">
      <w:pPr>
        <w:spacing w:after="120"/>
        <w:rPr>
          <w:b/>
          <w:sz w:val="26"/>
          <w:szCs w:val="26"/>
        </w:rPr>
      </w:pPr>
      <w:r w:rsidRPr="001F1EB8">
        <w:rPr>
          <w:b/>
          <w:sz w:val="26"/>
          <w:szCs w:val="26"/>
        </w:rPr>
        <w:t>Du får använda detta verk så här:</w:t>
      </w:r>
    </w:p>
    <w:p w:rsidR="004D54EC" w:rsidRDefault="004D54EC" w:rsidP="004D54EC">
      <w:pPr>
        <w:pStyle w:val="Brdtext"/>
      </w:pPr>
      <w:r>
        <w:t xml:space="preserve">Allt innehåll i verket Receptsamling med fil </w:t>
      </w:r>
      <w:r w:rsidRPr="002F4582">
        <w:t>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4D54EC" w:rsidTr="006C01FB">
        <w:tc>
          <w:tcPr>
            <w:tcW w:w="1536" w:type="dxa"/>
            <w:vAlign w:val="center"/>
          </w:tcPr>
          <w:p w:rsidR="004D54EC" w:rsidRDefault="004D54EC" w:rsidP="006C01FB">
            <w:pPr>
              <w:pStyle w:val="Brdtext"/>
            </w:pPr>
            <w:r>
              <w:rPr>
                <w:noProof/>
              </w:rPr>
              <w:drawing>
                <wp:inline distT="0" distB="0" distL="0" distR="0" wp14:anchorId="7CD66525" wp14:editId="47F332C1">
                  <wp:extent cx="836930" cy="293370"/>
                  <wp:effectExtent l="0" t="0" r="127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4D54EC" w:rsidRDefault="004D54EC" w:rsidP="006C01FB">
            <w:pPr>
              <w:pStyle w:val="Brdtext"/>
            </w:pPr>
            <w:r w:rsidRPr="002F4582">
              <w:t>Creative Commons Erkännande-IckeKommersiell-DelaLika 2.5 Sverige licens.</w:t>
            </w:r>
            <w:r>
              <w:br/>
            </w:r>
            <w:hyperlink r:id="rId13" w:history="1">
              <w:r w:rsidRPr="00D371BD">
                <w:rPr>
                  <w:rStyle w:val="Hyperlnk"/>
                </w:rPr>
                <w:t>http://creativecommons.org/licenses/by-nc-sa/2.5/se/</w:t>
              </w:r>
            </w:hyperlink>
          </w:p>
        </w:tc>
      </w:tr>
    </w:tbl>
    <w:p w:rsidR="004D54EC" w:rsidRPr="00D87413" w:rsidRDefault="004D54EC" w:rsidP="004D54EC">
      <w:pPr>
        <w:spacing w:after="120"/>
        <w:rPr>
          <w:b/>
          <w:sz w:val="26"/>
          <w:szCs w:val="26"/>
        </w:rPr>
      </w:pPr>
      <w:r w:rsidRPr="00D87413">
        <w:rPr>
          <w:b/>
          <w:sz w:val="26"/>
          <w:szCs w:val="26"/>
        </w:rPr>
        <w:t>Det betyder att du i icke-kommersiella syften får:</w:t>
      </w:r>
    </w:p>
    <w:p w:rsidR="004D54EC" w:rsidRDefault="004D54EC" w:rsidP="004D54EC">
      <w:pPr>
        <w:pStyle w:val="Brdtext"/>
        <w:numPr>
          <w:ilvl w:val="0"/>
          <w:numId w:val="43"/>
        </w:numPr>
      </w:pPr>
      <w:r>
        <w:t>kopiera hela eller delar av innehållet</w:t>
      </w:r>
    </w:p>
    <w:p w:rsidR="004D54EC" w:rsidRDefault="004D54EC" w:rsidP="004D54EC">
      <w:pPr>
        <w:pStyle w:val="Brdtext"/>
        <w:numPr>
          <w:ilvl w:val="0"/>
          <w:numId w:val="43"/>
        </w:numPr>
      </w:pPr>
      <w:r>
        <w:t>sprida hela eller delar av innehållet</w:t>
      </w:r>
    </w:p>
    <w:p w:rsidR="004D54EC" w:rsidRDefault="004D54EC" w:rsidP="004D54EC">
      <w:pPr>
        <w:pStyle w:val="Brdtext"/>
        <w:numPr>
          <w:ilvl w:val="0"/>
          <w:numId w:val="43"/>
        </w:numPr>
      </w:pPr>
      <w:r>
        <w:t>visa hela eller delar av innehållet offentligt och digitalt</w:t>
      </w:r>
    </w:p>
    <w:p w:rsidR="004D54EC" w:rsidRDefault="004D54EC" w:rsidP="004D54EC">
      <w:pPr>
        <w:pStyle w:val="Brdtext"/>
        <w:numPr>
          <w:ilvl w:val="0"/>
          <w:numId w:val="43"/>
        </w:numPr>
      </w:pPr>
      <w:r>
        <w:t>konvertera innehållet till annat format</w:t>
      </w:r>
    </w:p>
    <w:p w:rsidR="004D54EC" w:rsidRDefault="004D54EC" w:rsidP="004D54EC">
      <w:pPr>
        <w:pStyle w:val="Brdtext"/>
        <w:numPr>
          <w:ilvl w:val="0"/>
          <w:numId w:val="43"/>
        </w:numPr>
      </w:pPr>
      <w:r>
        <w:t>du får även göra om innehållet</w:t>
      </w:r>
    </w:p>
    <w:p w:rsidR="004D54EC" w:rsidRDefault="004D54EC" w:rsidP="004D54EC">
      <w:pPr>
        <w:pStyle w:val="Brdtext"/>
      </w:pPr>
      <w:r>
        <w:t>Om du förändrar innehållet så ta inte med Linnéuniversitetets logotyp, symbol och/eller kopparstick i din nya version!</w:t>
      </w:r>
    </w:p>
    <w:p w:rsidR="004D54EC" w:rsidRDefault="004D54EC" w:rsidP="004D54EC">
      <w:r>
        <w:t xml:space="preserve">Vid all användning måste du ange källan: ”Linnéuniversitetet – Inledande programmering med C#” och en länk till </w:t>
      </w:r>
      <w:hyperlink r:id="rId14" w:history="1">
        <w:r w:rsidRPr="000D5824">
          <w:rPr>
            <w:rStyle w:val="Hyperlnk"/>
          </w:rPr>
          <w:t>https://coursepress.lnu.se/kurs/inledande-programmering-med-csharp</w:t>
        </w:r>
      </w:hyperlink>
      <w:r>
        <w:t xml:space="preserve"> och till Creative Common-licensen här ovan.</w:t>
      </w:r>
    </w:p>
    <w:p w:rsidR="004D54EC" w:rsidRDefault="004D54EC" w:rsidP="004D54EC">
      <w:pPr>
        <w:rPr>
          <w:b/>
          <w:sz w:val="34"/>
          <w:szCs w:val="34"/>
        </w:rPr>
      </w:pPr>
      <w:r>
        <w:rPr>
          <w:b/>
          <w:sz w:val="34"/>
          <w:szCs w:val="34"/>
        </w:rPr>
        <w:br w:type="page"/>
      </w:r>
    </w:p>
    <w:p w:rsidR="00401CCE" w:rsidRPr="001B7916" w:rsidRDefault="00401CCE" w:rsidP="001B7916">
      <w:pPr>
        <w:rPr>
          <w:b/>
          <w:sz w:val="34"/>
          <w:szCs w:val="34"/>
        </w:rPr>
      </w:pPr>
      <w:r w:rsidRPr="001B7916">
        <w:rPr>
          <w:b/>
          <w:sz w:val="34"/>
          <w:szCs w:val="34"/>
        </w:rPr>
        <w:lastRenderedPageBreak/>
        <w:t>Innehåll</w:t>
      </w:r>
    </w:p>
    <w:sdt>
      <w:sdtPr>
        <w:rPr>
          <w:sz w:val="22"/>
        </w:rPr>
        <w:id w:val="-291986194"/>
        <w:docPartObj>
          <w:docPartGallery w:val="Table of Contents"/>
          <w:docPartUnique/>
        </w:docPartObj>
      </w:sdtPr>
      <w:sdtEndPr>
        <w:rPr>
          <w:b/>
          <w:bCs/>
        </w:rPr>
      </w:sdtEndPr>
      <w:sdtContent>
        <w:p w:rsidR="009712CC"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2883759" w:history="1">
            <w:r w:rsidR="009712CC" w:rsidRPr="00DE6669">
              <w:rPr>
                <w:rStyle w:val="Hyperlnk"/>
                <w:noProof/>
              </w:rPr>
              <w:t>Uppgift</w:t>
            </w:r>
            <w:r w:rsidR="009712CC">
              <w:rPr>
                <w:noProof/>
                <w:webHidden/>
              </w:rPr>
              <w:tab/>
            </w:r>
            <w:r w:rsidR="009712CC">
              <w:rPr>
                <w:noProof/>
                <w:webHidden/>
              </w:rPr>
              <w:fldChar w:fldCharType="begin"/>
            </w:r>
            <w:r w:rsidR="009712CC">
              <w:rPr>
                <w:noProof/>
                <w:webHidden/>
              </w:rPr>
              <w:instrText xml:space="preserve"> PAGEREF _Toc332883759 \h </w:instrText>
            </w:r>
            <w:r w:rsidR="009712CC">
              <w:rPr>
                <w:noProof/>
                <w:webHidden/>
              </w:rPr>
            </w:r>
            <w:r w:rsidR="009712CC">
              <w:rPr>
                <w:noProof/>
                <w:webHidden/>
              </w:rPr>
              <w:fldChar w:fldCharType="separate"/>
            </w:r>
            <w:r w:rsidR="00C361B2">
              <w:rPr>
                <w:noProof/>
                <w:webHidden/>
              </w:rPr>
              <w:t>3</w:t>
            </w:r>
            <w:r w:rsidR="009712CC">
              <w:rPr>
                <w:noProof/>
                <w:webHidden/>
              </w:rPr>
              <w:fldChar w:fldCharType="end"/>
            </w:r>
          </w:hyperlink>
        </w:p>
        <w:p w:rsidR="009712CC" w:rsidRDefault="0045100B">
          <w:pPr>
            <w:pStyle w:val="Innehll2"/>
            <w:rPr>
              <w:rFonts w:asciiTheme="minorHAnsi" w:eastAsiaTheme="minorEastAsia" w:hAnsiTheme="minorHAnsi" w:cstheme="minorBidi"/>
              <w:noProof/>
              <w:szCs w:val="22"/>
            </w:rPr>
          </w:pPr>
          <w:hyperlink w:anchor="_Toc332883760" w:history="1">
            <w:r w:rsidR="009712CC" w:rsidRPr="00DE6669">
              <w:rPr>
                <w:rStyle w:val="Hyperlnk"/>
                <w:noProof/>
              </w:rPr>
              <w:t>Problem</w:t>
            </w:r>
            <w:r w:rsidR="009712CC">
              <w:rPr>
                <w:noProof/>
                <w:webHidden/>
              </w:rPr>
              <w:tab/>
            </w:r>
            <w:r w:rsidR="009712CC">
              <w:rPr>
                <w:noProof/>
                <w:webHidden/>
              </w:rPr>
              <w:fldChar w:fldCharType="begin"/>
            </w:r>
            <w:r w:rsidR="009712CC">
              <w:rPr>
                <w:noProof/>
                <w:webHidden/>
              </w:rPr>
              <w:instrText xml:space="preserve"> PAGEREF _Toc332883760 \h </w:instrText>
            </w:r>
            <w:r w:rsidR="009712CC">
              <w:rPr>
                <w:noProof/>
                <w:webHidden/>
              </w:rPr>
            </w:r>
            <w:r w:rsidR="009712CC">
              <w:rPr>
                <w:noProof/>
                <w:webHidden/>
              </w:rPr>
              <w:fldChar w:fldCharType="separate"/>
            </w:r>
            <w:r w:rsidR="00C361B2">
              <w:rPr>
                <w:noProof/>
                <w:webHidden/>
              </w:rPr>
              <w:t>3</w:t>
            </w:r>
            <w:r w:rsidR="009712CC">
              <w:rPr>
                <w:noProof/>
                <w:webHidden/>
              </w:rPr>
              <w:fldChar w:fldCharType="end"/>
            </w:r>
          </w:hyperlink>
        </w:p>
        <w:p w:rsidR="009712CC" w:rsidRDefault="0045100B">
          <w:pPr>
            <w:pStyle w:val="Innehll2"/>
            <w:rPr>
              <w:rFonts w:asciiTheme="minorHAnsi" w:eastAsiaTheme="minorEastAsia" w:hAnsiTheme="minorHAnsi" w:cstheme="minorBidi"/>
              <w:noProof/>
              <w:szCs w:val="22"/>
            </w:rPr>
          </w:pPr>
          <w:hyperlink w:anchor="_Toc332883761" w:history="1">
            <w:r w:rsidR="009712CC" w:rsidRPr="00DE6669">
              <w:rPr>
                <w:rStyle w:val="Hyperlnk"/>
                <w:noProof/>
              </w:rPr>
              <w:t>Funktionalitet</w:t>
            </w:r>
            <w:r w:rsidR="009712CC">
              <w:rPr>
                <w:noProof/>
                <w:webHidden/>
              </w:rPr>
              <w:tab/>
            </w:r>
            <w:r w:rsidR="009712CC">
              <w:rPr>
                <w:noProof/>
                <w:webHidden/>
              </w:rPr>
              <w:fldChar w:fldCharType="begin"/>
            </w:r>
            <w:r w:rsidR="009712CC">
              <w:rPr>
                <w:noProof/>
                <w:webHidden/>
              </w:rPr>
              <w:instrText xml:space="preserve"> PAGEREF _Toc332883761 \h </w:instrText>
            </w:r>
            <w:r w:rsidR="009712CC">
              <w:rPr>
                <w:noProof/>
                <w:webHidden/>
              </w:rPr>
            </w:r>
            <w:r w:rsidR="009712CC">
              <w:rPr>
                <w:noProof/>
                <w:webHidden/>
              </w:rPr>
              <w:fldChar w:fldCharType="separate"/>
            </w:r>
            <w:r w:rsidR="00C361B2">
              <w:rPr>
                <w:noProof/>
                <w:webHidden/>
              </w:rPr>
              <w:t>3</w:t>
            </w:r>
            <w:r w:rsidR="009712CC">
              <w:rPr>
                <w:noProof/>
                <w:webHidden/>
              </w:rPr>
              <w:fldChar w:fldCharType="end"/>
            </w:r>
          </w:hyperlink>
        </w:p>
        <w:p w:rsidR="009712CC" w:rsidRDefault="0045100B">
          <w:pPr>
            <w:pStyle w:val="Innehll3"/>
            <w:tabs>
              <w:tab w:val="right" w:leader="underscore" w:pos="9060"/>
            </w:tabs>
            <w:rPr>
              <w:rFonts w:asciiTheme="minorHAnsi" w:eastAsiaTheme="minorEastAsia" w:hAnsiTheme="minorHAnsi" w:cstheme="minorBidi"/>
              <w:noProof/>
              <w:sz w:val="22"/>
              <w:szCs w:val="22"/>
            </w:rPr>
          </w:pPr>
          <w:hyperlink w:anchor="_Toc332883762" w:history="1">
            <w:r w:rsidR="009712CC" w:rsidRPr="00DE6669">
              <w:rPr>
                <w:rStyle w:val="Hyperlnk"/>
                <w:noProof/>
              </w:rPr>
              <w:t>Hämta recept</w:t>
            </w:r>
            <w:r w:rsidR="009712CC">
              <w:rPr>
                <w:noProof/>
                <w:webHidden/>
              </w:rPr>
              <w:tab/>
            </w:r>
            <w:r w:rsidR="009712CC">
              <w:rPr>
                <w:noProof/>
                <w:webHidden/>
              </w:rPr>
              <w:fldChar w:fldCharType="begin"/>
            </w:r>
            <w:r w:rsidR="009712CC">
              <w:rPr>
                <w:noProof/>
                <w:webHidden/>
              </w:rPr>
              <w:instrText xml:space="preserve"> PAGEREF _Toc332883762 \h </w:instrText>
            </w:r>
            <w:r w:rsidR="009712CC">
              <w:rPr>
                <w:noProof/>
                <w:webHidden/>
              </w:rPr>
            </w:r>
            <w:r w:rsidR="009712CC">
              <w:rPr>
                <w:noProof/>
                <w:webHidden/>
              </w:rPr>
              <w:fldChar w:fldCharType="separate"/>
            </w:r>
            <w:r w:rsidR="00C361B2">
              <w:rPr>
                <w:noProof/>
                <w:webHidden/>
              </w:rPr>
              <w:t>3</w:t>
            </w:r>
            <w:r w:rsidR="009712CC">
              <w:rPr>
                <w:noProof/>
                <w:webHidden/>
              </w:rPr>
              <w:fldChar w:fldCharType="end"/>
            </w:r>
          </w:hyperlink>
        </w:p>
        <w:p w:rsidR="009712CC" w:rsidRDefault="0045100B">
          <w:pPr>
            <w:pStyle w:val="Innehll3"/>
            <w:tabs>
              <w:tab w:val="right" w:leader="underscore" w:pos="9060"/>
            </w:tabs>
            <w:rPr>
              <w:rFonts w:asciiTheme="minorHAnsi" w:eastAsiaTheme="minorEastAsia" w:hAnsiTheme="minorHAnsi" w:cstheme="minorBidi"/>
              <w:noProof/>
              <w:sz w:val="22"/>
              <w:szCs w:val="22"/>
            </w:rPr>
          </w:pPr>
          <w:hyperlink w:anchor="_Toc332883763" w:history="1">
            <w:r w:rsidR="009712CC" w:rsidRPr="00DE6669">
              <w:rPr>
                <w:rStyle w:val="Hyperlnk"/>
                <w:noProof/>
              </w:rPr>
              <w:t>Spara recept</w:t>
            </w:r>
            <w:r w:rsidR="009712CC">
              <w:rPr>
                <w:noProof/>
                <w:webHidden/>
              </w:rPr>
              <w:tab/>
            </w:r>
            <w:r w:rsidR="009712CC">
              <w:rPr>
                <w:noProof/>
                <w:webHidden/>
              </w:rPr>
              <w:fldChar w:fldCharType="begin"/>
            </w:r>
            <w:r w:rsidR="009712CC">
              <w:rPr>
                <w:noProof/>
                <w:webHidden/>
              </w:rPr>
              <w:instrText xml:space="preserve"> PAGEREF _Toc332883763 \h </w:instrText>
            </w:r>
            <w:r w:rsidR="009712CC">
              <w:rPr>
                <w:noProof/>
                <w:webHidden/>
              </w:rPr>
            </w:r>
            <w:r w:rsidR="009712CC">
              <w:rPr>
                <w:noProof/>
                <w:webHidden/>
              </w:rPr>
              <w:fldChar w:fldCharType="separate"/>
            </w:r>
            <w:r w:rsidR="00C361B2">
              <w:rPr>
                <w:noProof/>
                <w:webHidden/>
              </w:rPr>
              <w:t>4</w:t>
            </w:r>
            <w:r w:rsidR="009712CC">
              <w:rPr>
                <w:noProof/>
                <w:webHidden/>
              </w:rPr>
              <w:fldChar w:fldCharType="end"/>
            </w:r>
          </w:hyperlink>
        </w:p>
        <w:p w:rsidR="009712CC" w:rsidRDefault="0045100B">
          <w:pPr>
            <w:pStyle w:val="Innehll3"/>
            <w:tabs>
              <w:tab w:val="right" w:leader="underscore" w:pos="9060"/>
            </w:tabs>
            <w:rPr>
              <w:rFonts w:asciiTheme="minorHAnsi" w:eastAsiaTheme="minorEastAsia" w:hAnsiTheme="minorHAnsi" w:cstheme="minorBidi"/>
              <w:noProof/>
              <w:sz w:val="22"/>
              <w:szCs w:val="22"/>
            </w:rPr>
          </w:pPr>
          <w:hyperlink w:anchor="_Toc332883764" w:history="1">
            <w:r w:rsidR="009712CC" w:rsidRPr="00DE6669">
              <w:rPr>
                <w:rStyle w:val="Hyperlnk"/>
                <w:noProof/>
              </w:rPr>
              <w:t>Ta bort recept</w:t>
            </w:r>
            <w:r w:rsidR="009712CC">
              <w:rPr>
                <w:noProof/>
                <w:webHidden/>
              </w:rPr>
              <w:tab/>
            </w:r>
            <w:r w:rsidR="009712CC">
              <w:rPr>
                <w:noProof/>
                <w:webHidden/>
              </w:rPr>
              <w:fldChar w:fldCharType="begin"/>
            </w:r>
            <w:r w:rsidR="009712CC">
              <w:rPr>
                <w:noProof/>
                <w:webHidden/>
              </w:rPr>
              <w:instrText xml:space="preserve"> PAGEREF _Toc332883764 \h </w:instrText>
            </w:r>
            <w:r w:rsidR="009712CC">
              <w:rPr>
                <w:noProof/>
                <w:webHidden/>
              </w:rPr>
            </w:r>
            <w:r w:rsidR="009712CC">
              <w:rPr>
                <w:noProof/>
                <w:webHidden/>
              </w:rPr>
              <w:fldChar w:fldCharType="separate"/>
            </w:r>
            <w:r w:rsidR="00C361B2">
              <w:rPr>
                <w:noProof/>
                <w:webHidden/>
              </w:rPr>
              <w:t>4</w:t>
            </w:r>
            <w:r w:rsidR="009712CC">
              <w:rPr>
                <w:noProof/>
                <w:webHidden/>
              </w:rPr>
              <w:fldChar w:fldCharType="end"/>
            </w:r>
          </w:hyperlink>
        </w:p>
        <w:p w:rsidR="009712CC" w:rsidRDefault="0045100B">
          <w:pPr>
            <w:pStyle w:val="Innehll3"/>
            <w:tabs>
              <w:tab w:val="right" w:leader="underscore" w:pos="9060"/>
            </w:tabs>
            <w:rPr>
              <w:rFonts w:asciiTheme="minorHAnsi" w:eastAsiaTheme="minorEastAsia" w:hAnsiTheme="minorHAnsi" w:cstheme="minorBidi"/>
              <w:noProof/>
              <w:sz w:val="22"/>
              <w:szCs w:val="22"/>
            </w:rPr>
          </w:pPr>
          <w:hyperlink w:anchor="_Toc332883765" w:history="1">
            <w:r w:rsidR="009712CC" w:rsidRPr="00DE6669">
              <w:rPr>
                <w:rStyle w:val="Hyperlnk"/>
                <w:noProof/>
              </w:rPr>
              <w:t>Visa recept</w:t>
            </w:r>
            <w:r w:rsidR="009712CC">
              <w:rPr>
                <w:noProof/>
                <w:webHidden/>
              </w:rPr>
              <w:tab/>
            </w:r>
            <w:r w:rsidR="009712CC">
              <w:rPr>
                <w:noProof/>
                <w:webHidden/>
              </w:rPr>
              <w:fldChar w:fldCharType="begin"/>
            </w:r>
            <w:r w:rsidR="009712CC">
              <w:rPr>
                <w:noProof/>
                <w:webHidden/>
              </w:rPr>
              <w:instrText xml:space="preserve"> PAGEREF _Toc332883765 \h </w:instrText>
            </w:r>
            <w:r w:rsidR="009712CC">
              <w:rPr>
                <w:noProof/>
                <w:webHidden/>
              </w:rPr>
            </w:r>
            <w:r w:rsidR="009712CC">
              <w:rPr>
                <w:noProof/>
                <w:webHidden/>
              </w:rPr>
              <w:fldChar w:fldCharType="separate"/>
            </w:r>
            <w:r w:rsidR="00C361B2">
              <w:rPr>
                <w:noProof/>
                <w:webHidden/>
              </w:rPr>
              <w:t>5</w:t>
            </w:r>
            <w:r w:rsidR="009712CC">
              <w:rPr>
                <w:noProof/>
                <w:webHidden/>
              </w:rPr>
              <w:fldChar w:fldCharType="end"/>
            </w:r>
          </w:hyperlink>
        </w:p>
        <w:p w:rsidR="009712CC" w:rsidRDefault="0045100B">
          <w:pPr>
            <w:pStyle w:val="Innehll3"/>
            <w:tabs>
              <w:tab w:val="right" w:leader="underscore" w:pos="9060"/>
            </w:tabs>
            <w:rPr>
              <w:rFonts w:asciiTheme="minorHAnsi" w:eastAsiaTheme="minorEastAsia" w:hAnsiTheme="minorHAnsi" w:cstheme="minorBidi"/>
              <w:noProof/>
              <w:sz w:val="22"/>
              <w:szCs w:val="22"/>
            </w:rPr>
          </w:pPr>
          <w:hyperlink w:anchor="_Toc332883766" w:history="1">
            <w:r w:rsidR="009712CC" w:rsidRPr="00DE6669">
              <w:rPr>
                <w:rStyle w:val="Hyperlnk"/>
                <w:noProof/>
              </w:rPr>
              <w:t>Visa alla recept</w:t>
            </w:r>
            <w:r w:rsidR="009712CC">
              <w:rPr>
                <w:noProof/>
                <w:webHidden/>
              </w:rPr>
              <w:tab/>
            </w:r>
            <w:r w:rsidR="009712CC">
              <w:rPr>
                <w:noProof/>
                <w:webHidden/>
              </w:rPr>
              <w:fldChar w:fldCharType="begin"/>
            </w:r>
            <w:r w:rsidR="009712CC">
              <w:rPr>
                <w:noProof/>
                <w:webHidden/>
              </w:rPr>
              <w:instrText xml:space="preserve"> PAGEREF _Toc332883766 \h </w:instrText>
            </w:r>
            <w:r w:rsidR="009712CC">
              <w:rPr>
                <w:noProof/>
                <w:webHidden/>
              </w:rPr>
            </w:r>
            <w:r w:rsidR="009712CC">
              <w:rPr>
                <w:noProof/>
                <w:webHidden/>
              </w:rPr>
              <w:fldChar w:fldCharType="separate"/>
            </w:r>
            <w:r w:rsidR="00C361B2">
              <w:rPr>
                <w:noProof/>
                <w:webHidden/>
              </w:rPr>
              <w:t>5</w:t>
            </w:r>
            <w:r w:rsidR="009712CC">
              <w:rPr>
                <w:noProof/>
                <w:webHidden/>
              </w:rPr>
              <w:fldChar w:fldCharType="end"/>
            </w:r>
          </w:hyperlink>
        </w:p>
        <w:p w:rsidR="009712CC" w:rsidRDefault="0045100B">
          <w:pPr>
            <w:pStyle w:val="Innehll2"/>
            <w:rPr>
              <w:rFonts w:asciiTheme="minorHAnsi" w:eastAsiaTheme="minorEastAsia" w:hAnsiTheme="minorHAnsi" w:cstheme="minorBidi"/>
              <w:noProof/>
              <w:szCs w:val="22"/>
            </w:rPr>
          </w:pPr>
          <w:hyperlink w:anchor="_Toc332883767" w:history="1">
            <w:r w:rsidR="009712CC" w:rsidRPr="00DE6669">
              <w:rPr>
                <w:rStyle w:val="Hyperlnk"/>
                <w:noProof/>
              </w:rPr>
              <w:t>Format på textfil med recept</w:t>
            </w:r>
            <w:r w:rsidR="009712CC">
              <w:rPr>
                <w:noProof/>
                <w:webHidden/>
              </w:rPr>
              <w:tab/>
            </w:r>
            <w:r w:rsidR="009712CC">
              <w:rPr>
                <w:noProof/>
                <w:webHidden/>
              </w:rPr>
              <w:fldChar w:fldCharType="begin"/>
            </w:r>
            <w:r w:rsidR="009712CC">
              <w:rPr>
                <w:noProof/>
                <w:webHidden/>
              </w:rPr>
              <w:instrText xml:space="preserve"> PAGEREF _Toc332883767 \h </w:instrText>
            </w:r>
            <w:r w:rsidR="009712CC">
              <w:rPr>
                <w:noProof/>
                <w:webHidden/>
              </w:rPr>
            </w:r>
            <w:r w:rsidR="009712CC">
              <w:rPr>
                <w:noProof/>
                <w:webHidden/>
              </w:rPr>
              <w:fldChar w:fldCharType="separate"/>
            </w:r>
            <w:r w:rsidR="00C361B2">
              <w:rPr>
                <w:noProof/>
                <w:webHidden/>
              </w:rPr>
              <w:t>6</w:t>
            </w:r>
            <w:r w:rsidR="009712CC">
              <w:rPr>
                <w:noProof/>
                <w:webHidden/>
              </w:rPr>
              <w:fldChar w:fldCharType="end"/>
            </w:r>
          </w:hyperlink>
        </w:p>
        <w:p w:rsidR="009712CC" w:rsidRDefault="0045100B">
          <w:pPr>
            <w:pStyle w:val="Innehll2"/>
            <w:rPr>
              <w:rFonts w:asciiTheme="minorHAnsi" w:eastAsiaTheme="minorEastAsia" w:hAnsiTheme="minorHAnsi" w:cstheme="minorBidi"/>
              <w:noProof/>
              <w:szCs w:val="22"/>
            </w:rPr>
          </w:pPr>
          <w:hyperlink w:anchor="_Toc332883768" w:history="1">
            <w:r w:rsidR="009712CC" w:rsidRPr="00DE6669">
              <w:rPr>
                <w:rStyle w:val="Hyperlnk"/>
                <w:noProof/>
              </w:rPr>
              <w:t>Algoritm för att läsa in recept</w:t>
            </w:r>
            <w:r w:rsidR="009712CC">
              <w:rPr>
                <w:noProof/>
                <w:webHidden/>
              </w:rPr>
              <w:tab/>
            </w:r>
            <w:r w:rsidR="009712CC">
              <w:rPr>
                <w:noProof/>
                <w:webHidden/>
              </w:rPr>
              <w:fldChar w:fldCharType="begin"/>
            </w:r>
            <w:r w:rsidR="009712CC">
              <w:rPr>
                <w:noProof/>
                <w:webHidden/>
              </w:rPr>
              <w:instrText xml:space="preserve"> PAGEREF _Toc332883768 \h </w:instrText>
            </w:r>
            <w:r w:rsidR="009712CC">
              <w:rPr>
                <w:noProof/>
                <w:webHidden/>
              </w:rPr>
            </w:r>
            <w:r w:rsidR="009712CC">
              <w:rPr>
                <w:noProof/>
                <w:webHidden/>
              </w:rPr>
              <w:fldChar w:fldCharType="separate"/>
            </w:r>
            <w:r w:rsidR="00C361B2">
              <w:rPr>
                <w:noProof/>
                <w:webHidden/>
              </w:rPr>
              <w:t>7</w:t>
            </w:r>
            <w:r w:rsidR="009712CC">
              <w:rPr>
                <w:noProof/>
                <w:webHidden/>
              </w:rPr>
              <w:fldChar w:fldCharType="end"/>
            </w:r>
          </w:hyperlink>
        </w:p>
        <w:p w:rsidR="009712CC" w:rsidRDefault="0045100B">
          <w:pPr>
            <w:pStyle w:val="Innehll2"/>
            <w:rPr>
              <w:rFonts w:asciiTheme="minorHAnsi" w:eastAsiaTheme="minorEastAsia" w:hAnsiTheme="minorHAnsi" w:cstheme="minorBidi"/>
              <w:noProof/>
              <w:szCs w:val="22"/>
            </w:rPr>
          </w:pPr>
          <w:hyperlink w:anchor="_Toc332883769" w:history="1">
            <w:r w:rsidR="009712CC" w:rsidRPr="00DE6669">
              <w:rPr>
                <w:rStyle w:val="Hyperlnk"/>
                <w:noProof/>
              </w:rPr>
              <w:t>Klassdiagram</w:t>
            </w:r>
            <w:r w:rsidR="009712CC">
              <w:rPr>
                <w:noProof/>
                <w:webHidden/>
              </w:rPr>
              <w:tab/>
            </w:r>
            <w:r w:rsidR="009712CC">
              <w:rPr>
                <w:noProof/>
                <w:webHidden/>
              </w:rPr>
              <w:fldChar w:fldCharType="begin"/>
            </w:r>
            <w:r w:rsidR="009712CC">
              <w:rPr>
                <w:noProof/>
                <w:webHidden/>
              </w:rPr>
              <w:instrText xml:space="preserve"> PAGEREF _Toc332883769 \h </w:instrText>
            </w:r>
            <w:r w:rsidR="009712CC">
              <w:rPr>
                <w:noProof/>
                <w:webHidden/>
              </w:rPr>
            </w:r>
            <w:r w:rsidR="009712CC">
              <w:rPr>
                <w:noProof/>
                <w:webHidden/>
              </w:rPr>
              <w:fldChar w:fldCharType="separate"/>
            </w:r>
            <w:r w:rsidR="00C361B2">
              <w:rPr>
                <w:noProof/>
                <w:webHidden/>
              </w:rPr>
              <w:t>8</w:t>
            </w:r>
            <w:r w:rsidR="009712CC">
              <w:rPr>
                <w:noProof/>
                <w:webHidden/>
              </w:rPr>
              <w:fldChar w:fldCharType="end"/>
            </w:r>
          </w:hyperlink>
        </w:p>
        <w:p w:rsidR="009712CC" w:rsidRDefault="0045100B">
          <w:pPr>
            <w:pStyle w:val="Innehll3"/>
            <w:tabs>
              <w:tab w:val="right" w:leader="underscore" w:pos="9060"/>
            </w:tabs>
            <w:rPr>
              <w:rFonts w:asciiTheme="minorHAnsi" w:eastAsiaTheme="minorEastAsia" w:hAnsiTheme="minorHAnsi" w:cstheme="minorBidi"/>
              <w:noProof/>
              <w:sz w:val="22"/>
              <w:szCs w:val="22"/>
            </w:rPr>
          </w:pPr>
          <w:hyperlink w:anchor="_Toc332883770" w:history="1">
            <w:r w:rsidR="009712CC" w:rsidRPr="00DE6669">
              <w:rPr>
                <w:rStyle w:val="Hyperlnk"/>
                <w:noProof/>
              </w:rPr>
              <w:t>Strukturen Ingredient</w:t>
            </w:r>
            <w:r w:rsidR="009712CC">
              <w:rPr>
                <w:noProof/>
                <w:webHidden/>
              </w:rPr>
              <w:tab/>
            </w:r>
            <w:r w:rsidR="009712CC">
              <w:rPr>
                <w:noProof/>
                <w:webHidden/>
              </w:rPr>
              <w:fldChar w:fldCharType="begin"/>
            </w:r>
            <w:r w:rsidR="009712CC">
              <w:rPr>
                <w:noProof/>
                <w:webHidden/>
              </w:rPr>
              <w:instrText xml:space="preserve"> PAGEREF _Toc332883770 \h </w:instrText>
            </w:r>
            <w:r w:rsidR="009712CC">
              <w:rPr>
                <w:noProof/>
                <w:webHidden/>
              </w:rPr>
            </w:r>
            <w:r w:rsidR="009712CC">
              <w:rPr>
                <w:noProof/>
                <w:webHidden/>
              </w:rPr>
              <w:fldChar w:fldCharType="separate"/>
            </w:r>
            <w:r w:rsidR="00C361B2">
              <w:rPr>
                <w:noProof/>
                <w:webHidden/>
              </w:rPr>
              <w:t>8</w:t>
            </w:r>
            <w:r w:rsidR="009712CC">
              <w:rPr>
                <w:noProof/>
                <w:webHidden/>
              </w:rPr>
              <w:fldChar w:fldCharType="end"/>
            </w:r>
          </w:hyperlink>
        </w:p>
        <w:p w:rsidR="009712CC" w:rsidRDefault="0045100B">
          <w:pPr>
            <w:pStyle w:val="Innehll3"/>
            <w:tabs>
              <w:tab w:val="right" w:leader="underscore" w:pos="9060"/>
            </w:tabs>
            <w:rPr>
              <w:rFonts w:asciiTheme="minorHAnsi" w:eastAsiaTheme="minorEastAsia" w:hAnsiTheme="minorHAnsi" w:cstheme="minorBidi"/>
              <w:noProof/>
              <w:sz w:val="22"/>
              <w:szCs w:val="22"/>
            </w:rPr>
          </w:pPr>
          <w:hyperlink w:anchor="_Toc332883771" w:history="1">
            <w:r w:rsidR="009712CC" w:rsidRPr="00DE6669">
              <w:rPr>
                <w:rStyle w:val="Hyperlnk"/>
                <w:noProof/>
              </w:rPr>
              <w:t>Klassen Recipe</w:t>
            </w:r>
            <w:r w:rsidR="009712CC">
              <w:rPr>
                <w:noProof/>
                <w:webHidden/>
              </w:rPr>
              <w:tab/>
            </w:r>
            <w:r w:rsidR="009712CC">
              <w:rPr>
                <w:noProof/>
                <w:webHidden/>
              </w:rPr>
              <w:fldChar w:fldCharType="begin"/>
            </w:r>
            <w:r w:rsidR="009712CC">
              <w:rPr>
                <w:noProof/>
                <w:webHidden/>
              </w:rPr>
              <w:instrText xml:space="preserve"> PAGEREF _Toc332883771 \h </w:instrText>
            </w:r>
            <w:r w:rsidR="009712CC">
              <w:rPr>
                <w:noProof/>
                <w:webHidden/>
              </w:rPr>
            </w:r>
            <w:r w:rsidR="009712CC">
              <w:rPr>
                <w:noProof/>
                <w:webHidden/>
              </w:rPr>
              <w:fldChar w:fldCharType="separate"/>
            </w:r>
            <w:r w:rsidR="00C361B2">
              <w:rPr>
                <w:noProof/>
                <w:webHidden/>
              </w:rPr>
              <w:t>9</w:t>
            </w:r>
            <w:r w:rsidR="009712CC">
              <w:rPr>
                <w:noProof/>
                <w:webHidden/>
              </w:rPr>
              <w:fldChar w:fldCharType="end"/>
            </w:r>
          </w:hyperlink>
        </w:p>
        <w:p w:rsidR="009712CC" w:rsidRDefault="0045100B">
          <w:pPr>
            <w:pStyle w:val="Innehll3"/>
            <w:tabs>
              <w:tab w:val="right" w:leader="underscore" w:pos="9060"/>
            </w:tabs>
            <w:rPr>
              <w:rFonts w:asciiTheme="minorHAnsi" w:eastAsiaTheme="minorEastAsia" w:hAnsiTheme="minorHAnsi" w:cstheme="minorBidi"/>
              <w:noProof/>
              <w:sz w:val="22"/>
              <w:szCs w:val="22"/>
            </w:rPr>
          </w:pPr>
          <w:hyperlink w:anchor="_Toc332883772" w:history="1">
            <w:r w:rsidR="009712CC" w:rsidRPr="00DE6669">
              <w:rPr>
                <w:rStyle w:val="Hyperlnk"/>
                <w:noProof/>
              </w:rPr>
              <w:t>Klassen RecipeRepository och den uppräkningsbara typen RecipeReadStatus</w:t>
            </w:r>
            <w:r w:rsidR="009712CC">
              <w:rPr>
                <w:noProof/>
                <w:webHidden/>
              </w:rPr>
              <w:tab/>
            </w:r>
            <w:r w:rsidR="009712CC">
              <w:rPr>
                <w:noProof/>
                <w:webHidden/>
              </w:rPr>
              <w:fldChar w:fldCharType="begin"/>
            </w:r>
            <w:r w:rsidR="009712CC">
              <w:rPr>
                <w:noProof/>
                <w:webHidden/>
              </w:rPr>
              <w:instrText xml:space="preserve"> PAGEREF _Toc332883772 \h </w:instrText>
            </w:r>
            <w:r w:rsidR="009712CC">
              <w:rPr>
                <w:noProof/>
                <w:webHidden/>
              </w:rPr>
            </w:r>
            <w:r w:rsidR="009712CC">
              <w:rPr>
                <w:noProof/>
                <w:webHidden/>
              </w:rPr>
              <w:fldChar w:fldCharType="separate"/>
            </w:r>
            <w:r w:rsidR="00C361B2">
              <w:rPr>
                <w:noProof/>
                <w:webHidden/>
              </w:rPr>
              <w:t>11</w:t>
            </w:r>
            <w:r w:rsidR="009712CC">
              <w:rPr>
                <w:noProof/>
                <w:webHidden/>
              </w:rPr>
              <w:fldChar w:fldCharType="end"/>
            </w:r>
          </w:hyperlink>
        </w:p>
        <w:p w:rsidR="009712CC" w:rsidRDefault="0045100B">
          <w:pPr>
            <w:pStyle w:val="Innehll3"/>
            <w:tabs>
              <w:tab w:val="right" w:leader="underscore" w:pos="9060"/>
            </w:tabs>
            <w:rPr>
              <w:rFonts w:asciiTheme="minorHAnsi" w:eastAsiaTheme="minorEastAsia" w:hAnsiTheme="minorHAnsi" w:cstheme="minorBidi"/>
              <w:noProof/>
              <w:sz w:val="22"/>
              <w:szCs w:val="22"/>
            </w:rPr>
          </w:pPr>
          <w:hyperlink w:anchor="_Toc332883773" w:history="1">
            <w:r w:rsidR="009712CC" w:rsidRPr="00DE6669">
              <w:rPr>
                <w:rStyle w:val="Hyperlnk"/>
                <w:noProof/>
              </w:rPr>
              <w:t>Klassen RecipeView</w:t>
            </w:r>
            <w:r w:rsidR="009712CC">
              <w:rPr>
                <w:noProof/>
                <w:webHidden/>
              </w:rPr>
              <w:tab/>
            </w:r>
            <w:r w:rsidR="009712CC">
              <w:rPr>
                <w:noProof/>
                <w:webHidden/>
              </w:rPr>
              <w:fldChar w:fldCharType="begin"/>
            </w:r>
            <w:r w:rsidR="009712CC">
              <w:rPr>
                <w:noProof/>
                <w:webHidden/>
              </w:rPr>
              <w:instrText xml:space="preserve"> PAGEREF _Toc332883773 \h </w:instrText>
            </w:r>
            <w:r w:rsidR="009712CC">
              <w:rPr>
                <w:noProof/>
                <w:webHidden/>
              </w:rPr>
            </w:r>
            <w:r w:rsidR="009712CC">
              <w:rPr>
                <w:noProof/>
                <w:webHidden/>
              </w:rPr>
              <w:fldChar w:fldCharType="separate"/>
            </w:r>
            <w:r w:rsidR="00C361B2">
              <w:rPr>
                <w:noProof/>
                <w:webHidden/>
              </w:rPr>
              <w:t>11</w:t>
            </w:r>
            <w:r w:rsidR="009712CC">
              <w:rPr>
                <w:noProof/>
                <w:webHidden/>
              </w:rPr>
              <w:fldChar w:fldCharType="end"/>
            </w:r>
          </w:hyperlink>
        </w:p>
        <w:p w:rsidR="009712CC" w:rsidRDefault="0045100B">
          <w:pPr>
            <w:pStyle w:val="Innehll3"/>
            <w:tabs>
              <w:tab w:val="right" w:leader="underscore" w:pos="9060"/>
            </w:tabs>
            <w:rPr>
              <w:rFonts w:asciiTheme="minorHAnsi" w:eastAsiaTheme="minorEastAsia" w:hAnsiTheme="minorHAnsi" w:cstheme="minorBidi"/>
              <w:noProof/>
              <w:sz w:val="22"/>
              <w:szCs w:val="22"/>
            </w:rPr>
          </w:pPr>
          <w:hyperlink w:anchor="_Toc332883774" w:history="1">
            <w:r w:rsidR="009712CC" w:rsidRPr="00DE6669">
              <w:rPr>
                <w:rStyle w:val="Hyperlnk"/>
                <w:noProof/>
              </w:rPr>
              <w:t>Klassen Program</w:t>
            </w:r>
            <w:r w:rsidR="009712CC">
              <w:rPr>
                <w:noProof/>
                <w:webHidden/>
              </w:rPr>
              <w:tab/>
            </w:r>
            <w:r w:rsidR="009712CC">
              <w:rPr>
                <w:noProof/>
                <w:webHidden/>
              </w:rPr>
              <w:fldChar w:fldCharType="begin"/>
            </w:r>
            <w:r w:rsidR="009712CC">
              <w:rPr>
                <w:noProof/>
                <w:webHidden/>
              </w:rPr>
              <w:instrText xml:space="preserve"> PAGEREF _Toc332883774 \h </w:instrText>
            </w:r>
            <w:r w:rsidR="009712CC">
              <w:rPr>
                <w:noProof/>
                <w:webHidden/>
              </w:rPr>
            </w:r>
            <w:r w:rsidR="009712CC">
              <w:rPr>
                <w:noProof/>
                <w:webHidden/>
              </w:rPr>
              <w:fldChar w:fldCharType="separate"/>
            </w:r>
            <w:r w:rsidR="00C361B2">
              <w:rPr>
                <w:noProof/>
                <w:webHidden/>
              </w:rPr>
              <w:t>12</w:t>
            </w:r>
            <w:r w:rsidR="009712CC">
              <w:rPr>
                <w:noProof/>
                <w:webHidden/>
              </w:rPr>
              <w:fldChar w:fldCharType="end"/>
            </w:r>
          </w:hyperlink>
        </w:p>
        <w:p w:rsidR="009712CC" w:rsidRDefault="0045100B">
          <w:pPr>
            <w:pStyle w:val="Innehll2"/>
            <w:rPr>
              <w:rFonts w:asciiTheme="minorHAnsi" w:eastAsiaTheme="minorEastAsia" w:hAnsiTheme="minorHAnsi" w:cstheme="minorBidi"/>
              <w:noProof/>
              <w:szCs w:val="22"/>
            </w:rPr>
          </w:pPr>
          <w:hyperlink w:anchor="_Toc332883775" w:history="1">
            <w:r w:rsidR="009712CC" w:rsidRPr="00DE6669">
              <w:rPr>
                <w:rStyle w:val="Hyperlnk"/>
                <w:noProof/>
              </w:rPr>
              <w:t>Krav</w:t>
            </w:r>
            <w:r w:rsidR="009712CC">
              <w:rPr>
                <w:noProof/>
                <w:webHidden/>
              </w:rPr>
              <w:tab/>
            </w:r>
            <w:r w:rsidR="009712CC">
              <w:rPr>
                <w:noProof/>
                <w:webHidden/>
              </w:rPr>
              <w:fldChar w:fldCharType="begin"/>
            </w:r>
            <w:r w:rsidR="009712CC">
              <w:rPr>
                <w:noProof/>
                <w:webHidden/>
              </w:rPr>
              <w:instrText xml:space="preserve"> PAGEREF _Toc332883775 \h </w:instrText>
            </w:r>
            <w:r w:rsidR="009712CC">
              <w:rPr>
                <w:noProof/>
                <w:webHidden/>
              </w:rPr>
            </w:r>
            <w:r w:rsidR="009712CC">
              <w:rPr>
                <w:noProof/>
                <w:webHidden/>
              </w:rPr>
              <w:fldChar w:fldCharType="separate"/>
            </w:r>
            <w:r w:rsidR="00C361B2">
              <w:rPr>
                <w:noProof/>
                <w:webHidden/>
              </w:rPr>
              <w:t>14</w:t>
            </w:r>
            <w:r w:rsidR="009712CC">
              <w:rPr>
                <w:noProof/>
                <w:webHidden/>
              </w:rPr>
              <w:fldChar w:fldCharType="end"/>
            </w:r>
          </w:hyperlink>
        </w:p>
        <w:p w:rsidR="009712CC" w:rsidRDefault="0045100B">
          <w:pPr>
            <w:pStyle w:val="Innehll2"/>
            <w:rPr>
              <w:rFonts w:asciiTheme="minorHAnsi" w:eastAsiaTheme="minorEastAsia" w:hAnsiTheme="minorHAnsi" w:cstheme="minorBidi"/>
              <w:noProof/>
              <w:szCs w:val="22"/>
            </w:rPr>
          </w:pPr>
          <w:hyperlink w:anchor="_Toc332883776" w:history="1">
            <w:r w:rsidR="009712CC" w:rsidRPr="00DE6669">
              <w:rPr>
                <w:rStyle w:val="Hyperlnk"/>
                <w:noProof/>
              </w:rPr>
              <w:t>Läsvärt</w:t>
            </w:r>
            <w:r w:rsidR="009712CC">
              <w:rPr>
                <w:noProof/>
                <w:webHidden/>
              </w:rPr>
              <w:tab/>
            </w:r>
            <w:r w:rsidR="009712CC">
              <w:rPr>
                <w:noProof/>
                <w:webHidden/>
              </w:rPr>
              <w:fldChar w:fldCharType="begin"/>
            </w:r>
            <w:r w:rsidR="009712CC">
              <w:rPr>
                <w:noProof/>
                <w:webHidden/>
              </w:rPr>
              <w:instrText xml:space="preserve"> PAGEREF _Toc332883776 \h </w:instrText>
            </w:r>
            <w:r w:rsidR="009712CC">
              <w:rPr>
                <w:noProof/>
                <w:webHidden/>
              </w:rPr>
            </w:r>
            <w:r w:rsidR="009712CC">
              <w:rPr>
                <w:noProof/>
                <w:webHidden/>
              </w:rPr>
              <w:fldChar w:fldCharType="separate"/>
            </w:r>
            <w:r w:rsidR="00C361B2">
              <w:rPr>
                <w:noProof/>
                <w:webHidden/>
              </w:rPr>
              <w:t>14</w:t>
            </w:r>
            <w:r w:rsidR="009712CC">
              <w:rPr>
                <w:noProof/>
                <w:webHidden/>
              </w:rPr>
              <w:fldChar w:fldCharType="end"/>
            </w:r>
          </w:hyperlink>
        </w:p>
        <w:p w:rsidR="009712CC" w:rsidRDefault="0045100B">
          <w:pPr>
            <w:pStyle w:val="Innehll1"/>
            <w:rPr>
              <w:rFonts w:asciiTheme="minorHAnsi" w:eastAsiaTheme="minorEastAsia" w:hAnsiTheme="minorHAnsi" w:cstheme="minorBidi"/>
              <w:noProof/>
              <w:sz w:val="22"/>
              <w:szCs w:val="22"/>
            </w:rPr>
          </w:pPr>
          <w:hyperlink w:anchor="_Toc332883777" w:history="1">
            <w:r w:rsidR="009712CC" w:rsidRPr="00DE6669">
              <w:rPr>
                <w:rStyle w:val="Hyperlnk"/>
                <w:noProof/>
              </w:rPr>
              <w:t>Extrauppgifter</w:t>
            </w:r>
            <w:r w:rsidR="009712CC">
              <w:rPr>
                <w:noProof/>
                <w:webHidden/>
              </w:rPr>
              <w:tab/>
            </w:r>
            <w:r w:rsidR="009712CC">
              <w:rPr>
                <w:noProof/>
                <w:webHidden/>
              </w:rPr>
              <w:fldChar w:fldCharType="begin"/>
            </w:r>
            <w:r w:rsidR="009712CC">
              <w:rPr>
                <w:noProof/>
                <w:webHidden/>
              </w:rPr>
              <w:instrText xml:space="preserve"> PAGEREF _Toc332883777 \h </w:instrText>
            </w:r>
            <w:r w:rsidR="009712CC">
              <w:rPr>
                <w:noProof/>
                <w:webHidden/>
              </w:rPr>
            </w:r>
            <w:r w:rsidR="009712CC">
              <w:rPr>
                <w:noProof/>
                <w:webHidden/>
              </w:rPr>
              <w:fldChar w:fldCharType="separate"/>
            </w:r>
            <w:r w:rsidR="00C361B2">
              <w:rPr>
                <w:noProof/>
                <w:webHidden/>
              </w:rPr>
              <w:t>15</w:t>
            </w:r>
            <w:r w:rsidR="009712CC">
              <w:rPr>
                <w:noProof/>
                <w:webHidden/>
              </w:rPr>
              <w:fldChar w:fldCharType="end"/>
            </w:r>
          </w:hyperlink>
        </w:p>
        <w:p w:rsidR="009712CC" w:rsidRDefault="0045100B">
          <w:pPr>
            <w:pStyle w:val="Innehll2"/>
            <w:rPr>
              <w:rFonts w:asciiTheme="minorHAnsi" w:eastAsiaTheme="minorEastAsia" w:hAnsiTheme="minorHAnsi" w:cstheme="minorBidi"/>
              <w:noProof/>
              <w:szCs w:val="22"/>
            </w:rPr>
          </w:pPr>
          <w:hyperlink w:anchor="_Toc332883778" w:history="1">
            <w:r w:rsidR="009712CC" w:rsidRPr="00DE6669">
              <w:rPr>
                <w:rStyle w:val="Hyperlnk"/>
                <w:noProof/>
              </w:rPr>
              <w:t>Lägga till recept</w:t>
            </w:r>
            <w:r w:rsidR="009712CC">
              <w:rPr>
                <w:noProof/>
                <w:webHidden/>
              </w:rPr>
              <w:tab/>
            </w:r>
            <w:r w:rsidR="009712CC">
              <w:rPr>
                <w:noProof/>
                <w:webHidden/>
              </w:rPr>
              <w:fldChar w:fldCharType="begin"/>
            </w:r>
            <w:r w:rsidR="009712CC">
              <w:rPr>
                <w:noProof/>
                <w:webHidden/>
              </w:rPr>
              <w:instrText xml:space="preserve"> PAGEREF _Toc332883778 \h </w:instrText>
            </w:r>
            <w:r w:rsidR="009712CC">
              <w:rPr>
                <w:noProof/>
                <w:webHidden/>
              </w:rPr>
            </w:r>
            <w:r w:rsidR="009712CC">
              <w:rPr>
                <w:noProof/>
                <w:webHidden/>
              </w:rPr>
              <w:fldChar w:fldCharType="separate"/>
            </w:r>
            <w:r w:rsidR="00C361B2">
              <w:rPr>
                <w:noProof/>
                <w:webHidden/>
              </w:rPr>
              <w:t>15</w:t>
            </w:r>
            <w:r w:rsidR="009712CC">
              <w:rPr>
                <w:noProof/>
                <w:webHidden/>
              </w:rPr>
              <w:fldChar w:fldCharType="end"/>
            </w:r>
          </w:hyperlink>
        </w:p>
        <w:p w:rsidR="009712CC" w:rsidRDefault="0045100B">
          <w:pPr>
            <w:pStyle w:val="Innehll3"/>
            <w:tabs>
              <w:tab w:val="right" w:leader="underscore" w:pos="9060"/>
            </w:tabs>
            <w:rPr>
              <w:rFonts w:asciiTheme="minorHAnsi" w:eastAsiaTheme="minorEastAsia" w:hAnsiTheme="minorHAnsi" w:cstheme="minorBidi"/>
              <w:noProof/>
              <w:sz w:val="22"/>
              <w:szCs w:val="22"/>
            </w:rPr>
          </w:pPr>
          <w:hyperlink w:anchor="_Toc332883779" w:history="1">
            <w:r w:rsidR="009712CC" w:rsidRPr="00DE6669">
              <w:rPr>
                <w:rStyle w:val="Hyperlnk"/>
                <w:noProof/>
              </w:rPr>
              <w:t>Receptets namn</w:t>
            </w:r>
            <w:r w:rsidR="009712CC">
              <w:rPr>
                <w:noProof/>
                <w:webHidden/>
              </w:rPr>
              <w:tab/>
            </w:r>
            <w:r w:rsidR="009712CC">
              <w:rPr>
                <w:noProof/>
                <w:webHidden/>
              </w:rPr>
              <w:fldChar w:fldCharType="begin"/>
            </w:r>
            <w:r w:rsidR="009712CC">
              <w:rPr>
                <w:noProof/>
                <w:webHidden/>
              </w:rPr>
              <w:instrText xml:space="preserve"> PAGEREF _Toc332883779 \h </w:instrText>
            </w:r>
            <w:r w:rsidR="009712CC">
              <w:rPr>
                <w:noProof/>
                <w:webHidden/>
              </w:rPr>
            </w:r>
            <w:r w:rsidR="009712CC">
              <w:rPr>
                <w:noProof/>
                <w:webHidden/>
              </w:rPr>
              <w:fldChar w:fldCharType="separate"/>
            </w:r>
            <w:r w:rsidR="00C361B2">
              <w:rPr>
                <w:noProof/>
                <w:webHidden/>
              </w:rPr>
              <w:t>15</w:t>
            </w:r>
            <w:r w:rsidR="009712CC">
              <w:rPr>
                <w:noProof/>
                <w:webHidden/>
              </w:rPr>
              <w:fldChar w:fldCharType="end"/>
            </w:r>
          </w:hyperlink>
        </w:p>
        <w:p w:rsidR="009712CC" w:rsidRDefault="0045100B">
          <w:pPr>
            <w:pStyle w:val="Innehll3"/>
            <w:tabs>
              <w:tab w:val="right" w:leader="underscore" w:pos="9060"/>
            </w:tabs>
            <w:rPr>
              <w:rFonts w:asciiTheme="minorHAnsi" w:eastAsiaTheme="minorEastAsia" w:hAnsiTheme="minorHAnsi" w:cstheme="minorBidi"/>
              <w:noProof/>
              <w:sz w:val="22"/>
              <w:szCs w:val="22"/>
            </w:rPr>
          </w:pPr>
          <w:hyperlink w:anchor="_Toc332883780" w:history="1">
            <w:r w:rsidR="009712CC" w:rsidRPr="00DE6669">
              <w:rPr>
                <w:rStyle w:val="Hyperlnk"/>
                <w:noProof/>
              </w:rPr>
              <w:t>Receptets ingredienser</w:t>
            </w:r>
            <w:r w:rsidR="009712CC">
              <w:rPr>
                <w:noProof/>
                <w:webHidden/>
              </w:rPr>
              <w:tab/>
            </w:r>
            <w:r w:rsidR="009712CC">
              <w:rPr>
                <w:noProof/>
                <w:webHidden/>
              </w:rPr>
              <w:fldChar w:fldCharType="begin"/>
            </w:r>
            <w:r w:rsidR="009712CC">
              <w:rPr>
                <w:noProof/>
                <w:webHidden/>
              </w:rPr>
              <w:instrText xml:space="preserve"> PAGEREF _Toc332883780 \h </w:instrText>
            </w:r>
            <w:r w:rsidR="009712CC">
              <w:rPr>
                <w:noProof/>
                <w:webHidden/>
              </w:rPr>
            </w:r>
            <w:r w:rsidR="009712CC">
              <w:rPr>
                <w:noProof/>
                <w:webHidden/>
              </w:rPr>
              <w:fldChar w:fldCharType="separate"/>
            </w:r>
            <w:r w:rsidR="00C361B2">
              <w:rPr>
                <w:noProof/>
                <w:webHidden/>
              </w:rPr>
              <w:t>15</w:t>
            </w:r>
            <w:r w:rsidR="009712CC">
              <w:rPr>
                <w:noProof/>
                <w:webHidden/>
              </w:rPr>
              <w:fldChar w:fldCharType="end"/>
            </w:r>
          </w:hyperlink>
        </w:p>
        <w:p w:rsidR="009712CC" w:rsidRDefault="0045100B">
          <w:pPr>
            <w:pStyle w:val="Innehll3"/>
            <w:tabs>
              <w:tab w:val="right" w:leader="underscore" w:pos="9060"/>
            </w:tabs>
            <w:rPr>
              <w:rFonts w:asciiTheme="minorHAnsi" w:eastAsiaTheme="minorEastAsia" w:hAnsiTheme="minorHAnsi" w:cstheme="minorBidi"/>
              <w:noProof/>
              <w:sz w:val="22"/>
              <w:szCs w:val="22"/>
            </w:rPr>
          </w:pPr>
          <w:hyperlink w:anchor="_Toc332883781" w:history="1">
            <w:r w:rsidR="009712CC" w:rsidRPr="00DE6669">
              <w:rPr>
                <w:rStyle w:val="Hyperlnk"/>
                <w:noProof/>
              </w:rPr>
              <w:t>Receptets instruktioner</w:t>
            </w:r>
            <w:r w:rsidR="009712CC">
              <w:rPr>
                <w:noProof/>
                <w:webHidden/>
              </w:rPr>
              <w:tab/>
            </w:r>
            <w:r w:rsidR="009712CC">
              <w:rPr>
                <w:noProof/>
                <w:webHidden/>
              </w:rPr>
              <w:fldChar w:fldCharType="begin"/>
            </w:r>
            <w:r w:rsidR="009712CC">
              <w:rPr>
                <w:noProof/>
                <w:webHidden/>
              </w:rPr>
              <w:instrText xml:space="preserve"> PAGEREF _Toc332883781 \h </w:instrText>
            </w:r>
            <w:r w:rsidR="009712CC">
              <w:rPr>
                <w:noProof/>
                <w:webHidden/>
              </w:rPr>
            </w:r>
            <w:r w:rsidR="009712CC">
              <w:rPr>
                <w:noProof/>
                <w:webHidden/>
              </w:rPr>
              <w:fldChar w:fldCharType="separate"/>
            </w:r>
            <w:r w:rsidR="00C361B2">
              <w:rPr>
                <w:noProof/>
                <w:webHidden/>
              </w:rPr>
              <w:t>16</w:t>
            </w:r>
            <w:r w:rsidR="009712CC">
              <w:rPr>
                <w:noProof/>
                <w:webHidden/>
              </w:rPr>
              <w:fldChar w:fldCharType="end"/>
            </w:r>
          </w:hyperlink>
        </w:p>
        <w:p w:rsidR="009712CC" w:rsidRDefault="0045100B">
          <w:pPr>
            <w:pStyle w:val="Innehll2"/>
            <w:rPr>
              <w:rFonts w:asciiTheme="minorHAnsi" w:eastAsiaTheme="minorEastAsia" w:hAnsiTheme="minorHAnsi" w:cstheme="minorBidi"/>
              <w:noProof/>
              <w:szCs w:val="22"/>
            </w:rPr>
          </w:pPr>
          <w:hyperlink w:anchor="_Toc332883782" w:history="1">
            <w:r w:rsidR="009712CC" w:rsidRPr="00DE6669">
              <w:rPr>
                <w:rStyle w:val="Hyperlnk"/>
                <w:noProof/>
              </w:rPr>
              <w:t>Hitta recept med en eller flera ingredienser</w:t>
            </w:r>
            <w:r w:rsidR="009712CC">
              <w:rPr>
                <w:noProof/>
                <w:webHidden/>
              </w:rPr>
              <w:tab/>
            </w:r>
            <w:r w:rsidR="009712CC">
              <w:rPr>
                <w:noProof/>
                <w:webHidden/>
              </w:rPr>
              <w:fldChar w:fldCharType="begin"/>
            </w:r>
            <w:r w:rsidR="009712CC">
              <w:rPr>
                <w:noProof/>
                <w:webHidden/>
              </w:rPr>
              <w:instrText xml:space="preserve"> PAGEREF _Toc332883782 \h </w:instrText>
            </w:r>
            <w:r w:rsidR="009712CC">
              <w:rPr>
                <w:noProof/>
                <w:webHidden/>
              </w:rPr>
            </w:r>
            <w:r w:rsidR="009712CC">
              <w:rPr>
                <w:noProof/>
                <w:webHidden/>
              </w:rPr>
              <w:fldChar w:fldCharType="separate"/>
            </w:r>
            <w:r w:rsidR="00C361B2">
              <w:rPr>
                <w:noProof/>
                <w:webHidden/>
              </w:rPr>
              <w:t>16</w:t>
            </w:r>
            <w:r w:rsidR="009712CC">
              <w:rPr>
                <w:noProof/>
                <w:webHidden/>
              </w:rPr>
              <w:fldChar w:fldCharType="end"/>
            </w:r>
          </w:hyperlink>
        </w:p>
        <w:p w:rsidR="009712CC" w:rsidRDefault="0045100B">
          <w:pPr>
            <w:pStyle w:val="Innehll2"/>
            <w:rPr>
              <w:rFonts w:asciiTheme="minorHAnsi" w:eastAsiaTheme="minorEastAsia" w:hAnsiTheme="minorHAnsi" w:cstheme="minorBidi"/>
              <w:noProof/>
              <w:szCs w:val="22"/>
            </w:rPr>
          </w:pPr>
          <w:hyperlink w:anchor="_Toc332883783" w:history="1">
            <w:r w:rsidR="009712CC" w:rsidRPr="00DE6669">
              <w:rPr>
                <w:rStyle w:val="Hyperlnk"/>
                <w:noProof/>
              </w:rPr>
              <w:t>Välja filnamn</w:t>
            </w:r>
            <w:r w:rsidR="009712CC">
              <w:rPr>
                <w:noProof/>
                <w:webHidden/>
              </w:rPr>
              <w:tab/>
            </w:r>
            <w:r w:rsidR="009712CC">
              <w:rPr>
                <w:noProof/>
                <w:webHidden/>
              </w:rPr>
              <w:fldChar w:fldCharType="begin"/>
            </w:r>
            <w:r w:rsidR="009712CC">
              <w:rPr>
                <w:noProof/>
                <w:webHidden/>
              </w:rPr>
              <w:instrText xml:space="preserve"> PAGEREF _Toc332883783 \h </w:instrText>
            </w:r>
            <w:r w:rsidR="009712CC">
              <w:rPr>
                <w:noProof/>
                <w:webHidden/>
              </w:rPr>
            </w:r>
            <w:r w:rsidR="009712CC">
              <w:rPr>
                <w:noProof/>
                <w:webHidden/>
              </w:rPr>
              <w:fldChar w:fldCharType="separate"/>
            </w:r>
            <w:r w:rsidR="00C361B2">
              <w:rPr>
                <w:noProof/>
                <w:webHidden/>
              </w:rPr>
              <w:t>17</w:t>
            </w:r>
            <w:r w:rsidR="009712CC">
              <w:rPr>
                <w:noProof/>
                <w:webHidden/>
              </w:rPr>
              <w:fldChar w:fldCharType="end"/>
            </w:r>
          </w:hyperlink>
        </w:p>
        <w:p w:rsidR="009712CC" w:rsidRDefault="0045100B">
          <w:pPr>
            <w:pStyle w:val="Innehll2"/>
            <w:rPr>
              <w:rFonts w:asciiTheme="minorHAnsi" w:eastAsiaTheme="minorEastAsia" w:hAnsiTheme="minorHAnsi" w:cstheme="minorBidi"/>
              <w:noProof/>
              <w:szCs w:val="22"/>
            </w:rPr>
          </w:pPr>
          <w:hyperlink w:anchor="_Toc332883784" w:history="1">
            <w:r w:rsidR="009712CC" w:rsidRPr="00DE6669">
              <w:rPr>
                <w:rStyle w:val="Hyperlnk"/>
                <w:noProof/>
              </w:rPr>
              <w:t>Redigera recept</w:t>
            </w:r>
            <w:r w:rsidR="009712CC">
              <w:rPr>
                <w:noProof/>
                <w:webHidden/>
              </w:rPr>
              <w:tab/>
            </w:r>
            <w:r w:rsidR="009712CC">
              <w:rPr>
                <w:noProof/>
                <w:webHidden/>
              </w:rPr>
              <w:fldChar w:fldCharType="begin"/>
            </w:r>
            <w:r w:rsidR="009712CC">
              <w:rPr>
                <w:noProof/>
                <w:webHidden/>
              </w:rPr>
              <w:instrText xml:space="preserve"> PAGEREF _Toc332883784 \h </w:instrText>
            </w:r>
            <w:r w:rsidR="009712CC">
              <w:rPr>
                <w:noProof/>
                <w:webHidden/>
              </w:rPr>
            </w:r>
            <w:r w:rsidR="009712CC">
              <w:rPr>
                <w:noProof/>
                <w:webHidden/>
              </w:rPr>
              <w:fldChar w:fldCharType="separate"/>
            </w:r>
            <w:r w:rsidR="00C361B2">
              <w:rPr>
                <w:noProof/>
                <w:webHidden/>
              </w:rPr>
              <w:t>17</w:t>
            </w:r>
            <w:r w:rsidR="009712CC">
              <w:rPr>
                <w:noProof/>
                <w:webHidden/>
              </w:rPr>
              <w:fldChar w:fldCharType="end"/>
            </w:r>
          </w:hyperlink>
        </w:p>
        <w:p w:rsidR="001B7916" w:rsidRDefault="001B7916" w:rsidP="00253099">
          <w:pPr>
            <w:pStyle w:val="Innehll2"/>
          </w:pPr>
          <w:r>
            <w:rPr>
              <w:b/>
              <w:bCs/>
            </w:rPr>
            <w:fldChar w:fldCharType="end"/>
          </w:r>
        </w:p>
      </w:sdtContent>
    </w:sdt>
    <w:p w:rsidR="00401CCE" w:rsidRDefault="00401CCE" w:rsidP="00401CCE">
      <w:pPr>
        <w:pStyle w:val="Brdtext"/>
      </w:pPr>
    </w:p>
    <w:p w:rsidR="00401CCE" w:rsidRDefault="00401CCE" w:rsidP="00401CCE">
      <w:pPr>
        <w:pStyle w:val="Brdtext"/>
        <w:sectPr w:rsidR="00401CCE" w:rsidSect="008069A4">
          <w:headerReference w:type="default" r:id="rId15"/>
          <w:headerReference w:type="first" r:id="rId16"/>
          <w:footerReference w:type="first" r:id="rId17"/>
          <w:pgSz w:w="11906" w:h="16838" w:code="9"/>
          <w:pgMar w:top="301" w:right="1418" w:bottom="301" w:left="1418" w:header="624" w:footer="510" w:gutter="0"/>
          <w:cols w:space="708"/>
          <w:titlePg/>
          <w:docGrid w:linePitch="360"/>
        </w:sectPr>
      </w:pPr>
    </w:p>
    <w:p w:rsidR="00401CCE" w:rsidRDefault="00401CCE" w:rsidP="00E04C94">
      <w:pPr>
        <w:pStyle w:val="Rubrik1"/>
      </w:pPr>
      <w:bookmarkStart w:id="1" w:name="_Toc332883759"/>
      <w:r w:rsidRPr="001C3094">
        <w:lastRenderedPageBreak/>
        <w:t>Uppgift</w:t>
      </w:r>
      <w:bookmarkEnd w:id="1"/>
    </w:p>
    <w:p w:rsidR="001C3094" w:rsidRDefault="001C3094" w:rsidP="001C3094">
      <w:pPr>
        <w:pStyle w:val="Rubrik2"/>
      </w:pPr>
      <w:bookmarkStart w:id="2" w:name="_Toc332883760"/>
      <w:r>
        <w:t>Problem</w:t>
      </w:r>
      <w:bookmarkEnd w:id="2"/>
    </w:p>
    <w:p w:rsidR="007A3500" w:rsidRDefault="00FC4730" w:rsidP="00E04C94">
      <w:pPr>
        <w:pStyle w:val="Brdtext"/>
      </w:pPr>
      <w:r>
        <w:t>Du ska skriva en</w:t>
      </w:r>
      <w:r w:rsidR="00412080">
        <w:t xml:space="preserve"> något</w:t>
      </w:r>
      <w:r>
        <w:t xml:space="preserve"> större applikation för hantering av recept. Applikationen ska </w:t>
      </w:r>
      <w:r w:rsidR="007A2D1F">
        <w:t>i grundutförande</w:t>
      </w:r>
      <w:r w:rsidR="004C409C">
        <w:t>t</w:t>
      </w:r>
      <w:r w:rsidR="007A2D1F">
        <w:t xml:space="preserve"> </w:t>
      </w:r>
      <w:r w:rsidR="00824459">
        <w:t>via en enkel</w:t>
      </w:r>
      <w:r w:rsidR="004C409C">
        <w:t>t utformad</w:t>
      </w:r>
      <w:r w:rsidR="00824459">
        <w:t xml:space="preserve"> meny erbjuda användaren att</w:t>
      </w:r>
      <w:r>
        <w:t xml:space="preserve"> hämta recept från en textfil, skriva recept till en textfil, ta bort recept och visa recept.</w:t>
      </w:r>
    </w:p>
    <w:p w:rsidR="00771CCC" w:rsidRDefault="009712CC" w:rsidP="00EC1B9F">
      <w:pPr>
        <w:pStyle w:val="Bldmedefterfljandebeskrivning"/>
      </w:pPr>
      <w:r>
        <w:drawing>
          <wp:inline distT="0" distB="0" distL="0" distR="0">
            <wp:extent cx="5536800" cy="3297600"/>
            <wp:effectExtent l="0" t="0" r="6985"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1c2d19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6800" cy="3297600"/>
                    </a:xfrm>
                    <a:prstGeom prst="rect">
                      <a:avLst/>
                    </a:prstGeom>
                    <a:noFill/>
                    <a:ln>
                      <a:noFill/>
                    </a:ln>
                  </pic:spPr>
                </pic:pic>
              </a:graphicData>
            </a:graphic>
          </wp:inline>
        </w:drawing>
      </w:r>
    </w:p>
    <w:p w:rsidR="00771CCC" w:rsidRDefault="00771CCC" w:rsidP="00771CCC">
      <w:pPr>
        <w:pStyle w:val="Beskrivning"/>
      </w:pPr>
      <w:r>
        <w:t xml:space="preserve">Figur </w:t>
      </w:r>
      <w:r w:rsidR="0045100B">
        <w:fldChar w:fldCharType="begin"/>
      </w:r>
      <w:r w:rsidR="0045100B">
        <w:instrText xml:space="preserve"> SEQ Figur \* ARABIC </w:instrText>
      </w:r>
      <w:r w:rsidR="0045100B">
        <w:fldChar w:fldCharType="separate"/>
      </w:r>
      <w:r w:rsidR="00C361B2">
        <w:rPr>
          <w:noProof/>
        </w:rPr>
        <w:t>1</w:t>
      </w:r>
      <w:r w:rsidR="0045100B">
        <w:rPr>
          <w:noProof/>
        </w:rPr>
        <w:fldChar w:fldCharType="end"/>
      </w:r>
      <w:r>
        <w:t>.</w:t>
      </w:r>
    </w:p>
    <w:p w:rsidR="00771CCC" w:rsidRDefault="004C409C" w:rsidP="00E04C94">
      <w:pPr>
        <w:pStyle w:val="Brdtext"/>
      </w:pPr>
      <w:r>
        <w:t xml:space="preserve">Applikationen ska delas upp i flera typer med klara ansvarsområden, t.ex. ska all hantering </w:t>
      </w:r>
      <w:r w:rsidR="00353BFF">
        <w:t xml:space="preserve">av recept i filer </w:t>
      </w:r>
      <w:r>
        <w:t>placeras i en klass</w:t>
      </w:r>
      <w:r w:rsidR="00353BFF">
        <w:t xml:space="preserve"> medan presentation av recept placeras i en annan</w:t>
      </w:r>
      <w:r>
        <w:t xml:space="preserve">. Ett allmänt krav på applikationen är att den ska ge fel- och rättmeddelanden då användaren utför olika </w:t>
      </w:r>
      <w:r w:rsidR="00CC0D10">
        <w:t>kommandon</w:t>
      </w:r>
      <w:r>
        <w:t>.</w:t>
      </w:r>
    </w:p>
    <w:p w:rsidR="00071F0E" w:rsidRDefault="00071F0E" w:rsidP="003D6675">
      <w:pPr>
        <w:pStyle w:val="Rubrik2"/>
      </w:pPr>
      <w:bookmarkStart w:id="3" w:name="_Toc332883761"/>
      <w:r>
        <w:t>Funktionalitet</w:t>
      </w:r>
      <w:bookmarkEnd w:id="3"/>
    </w:p>
    <w:p w:rsidR="007D79DF" w:rsidRDefault="007D79DF" w:rsidP="007D79DF">
      <w:pPr>
        <w:pStyle w:val="Rubrik3"/>
      </w:pPr>
      <w:bookmarkStart w:id="4" w:name="_Toc332883762"/>
      <w:r>
        <w:t>Hämta recept</w:t>
      </w:r>
      <w:bookmarkEnd w:id="4"/>
    </w:p>
    <w:p w:rsidR="00E879B5" w:rsidRDefault="00353BFF" w:rsidP="00E04C94">
      <w:pPr>
        <w:pStyle w:val="Brdtext"/>
      </w:pPr>
      <w:r>
        <w:t xml:space="preserve">Recept </w:t>
      </w:r>
      <w:r w:rsidR="004F2A6C">
        <w:t>ska läsas in från</w:t>
      </w:r>
      <w:r>
        <w:t xml:space="preserve"> textfilen </w:t>
      </w:r>
      <w:r w:rsidR="00C052C0">
        <w:rPr>
          <w:rStyle w:val="Kod"/>
        </w:rPr>
        <w:t>recipes.txt</w:t>
      </w:r>
      <w:r>
        <w:t xml:space="preserve">. Väljer användaren menyalternativet </w:t>
      </w:r>
      <w:r w:rsidRPr="00353BFF">
        <w:rPr>
          <w:rStyle w:val="Kod"/>
        </w:rPr>
        <w:t>’</w:t>
      </w:r>
      <w:r>
        <w:rPr>
          <w:rStyle w:val="Kod"/>
        </w:rPr>
        <w:t>1.</w:t>
      </w:r>
      <w:r w:rsidRPr="00353BFF">
        <w:rPr>
          <w:rStyle w:val="Kod"/>
        </w:rPr>
        <w:t>Öppna textfil med recept</w:t>
      </w:r>
      <w:r>
        <w:rPr>
          <w:rStyle w:val="Kod"/>
        </w:rPr>
        <w:t>.</w:t>
      </w:r>
      <w:r w:rsidRPr="00353BFF">
        <w:rPr>
          <w:rStyle w:val="Kod"/>
        </w:rPr>
        <w:t>’</w:t>
      </w:r>
      <w:r>
        <w:t xml:space="preserve"> ska applikationen öppna textfilen, läsa och tolka den rad för rad för att skapa en lista med recept som användaren sedan ska kunna välja att via menykommandon hantera på olika sätt.</w:t>
      </w:r>
      <w:r w:rsidR="004F2A6C">
        <w:t xml:space="preserve"> </w:t>
      </w:r>
    </w:p>
    <w:p w:rsidR="00071F0E" w:rsidRDefault="004F2A6C" w:rsidP="00E04C94">
      <w:pPr>
        <w:pStyle w:val="Brdtext"/>
      </w:pPr>
      <w:r>
        <w:t>Ett rättmeddelande ska visas då applikationen lyckats läsa in recepten. Inträffar ett fel ska ett felmeddelanden visas.</w:t>
      </w:r>
      <w:r w:rsidR="00371D1B">
        <w:t xml:space="preserve"> Oavsett om det gick att läsa in recepten från textfilen eller inte ska användaren återvända till menyn efter att ett rätt- eller felmeddelande visats.</w:t>
      </w:r>
    </w:p>
    <w:p w:rsidR="00371D1B" w:rsidRDefault="00E879B5" w:rsidP="00EC1B9F">
      <w:pPr>
        <w:pStyle w:val="Bldmedefterfljandebeskrivning"/>
      </w:pPr>
      <w:r>
        <w:drawing>
          <wp:inline distT="0" distB="0" distL="0" distR="0" wp14:anchorId="30DBD5A7" wp14:editId="7CA03F41">
            <wp:extent cx="3769200" cy="1472400"/>
            <wp:effectExtent l="0" t="0" r="3175"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s\AppData\Local\Temp\SNAGHTML24a72c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9200" cy="1472400"/>
                    </a:xfrm>
                    <a:prstGeom prst="rect">
                      <a:avLst/>
                    </a:prstGeom>
                    <a:noFill/>
                    <a:ln>
                      <a:noFill/>
                    </a:ln>
                  </pic:spPr>
                </pic:pic>
              </a:graphicData>
            </a:graphic>
          </wp:inline>
        </w:drawing>
      </w:r>
      <w:r>
        <w:t xml:space="preserve"> </w:t>
      </w:r>
    </w:p>
    <w:p w:rsidR="00371D1B" w:rsidRDefault="00371D1B" w:rsidP="00371D1B">
      <w:pPr>
        <w:pStyle w:val="Beskrivning"/>
      </w:pPr>
      <w:r>
        <w:t xml:space="preserve">Figur </w:t>
      </w:r>
      <w:r w:rsidR="0045100B">
        <w:fldChar w:fldCharType="begin"/>
      </w:r>
      <w:r w:rsidR="0045100B">
        <w:instrText xml:space="preserve"> SEQ Figur \* ARABIC </w:instrText>
      </w:r>
      <w:r w:rsidR="0045100B">
        <w:fldChar w:fldCharType="separate"/>
      </w:r>
      <w:r w:rsidR="00C361B2">
        <w:rPr>
          <w:noProof/>
        </w:rPr>
        <w:t>2</w:t>
      </w:r>
      <w:r w:rsidR="0045100B">
        <w:rPr>
          <w:noProof/>
        </w:rPr>
        <w:fldChar w:fldCharType="end"/>
      </w:r>
      <w:r>
        <w:t>. Rätt</w:t>
      </w:r>
      <w:r w:rsidR="00E879B5">
        <w:t>- och fel</w:t>
      </w:r>
      <w:r>
        <w:t>meddelande</w:t>
      </w:r>
      <w:r w:rsidR="00E879B5">
        <w:t>n</w:t>
      </w:r>
      <w:r>
        <w:t xml:space="preserve"> efter att recept lästs in från textfilen </w:t>
      </w:r>
      <w:r w:rsidR="00C052C0">
        <w:t>recipes.txt</w:t>
      </w:r>
      <w:r>
        <w:t>.</w:t>
      </w:r>
    </w:p>
    <w:p w:rsidR="007D79DF" w:rsidRDefault="007D79DF" w:rsidP="007D79DF">
      <w:pPr>
        <w:pStyle w:val="Rubrik3"/>
      </w:pPr>
      <w:bookmarkStart w:id="5" w:name="_Toc332883763"/>
      <w:r>
        <w:lastRenderedPageBreak/>
        <w:t>Spara recept</w:t>
      </w:r>
      <w:bookmarkEnd w:id="5"/>
    </w:p>
    <w:p w:rsidR="007D79DF" w:rsidRDefault="004F2A6C" w:rsidP="00E04C94">
      <w:pPr>
        <w:pStyle w:val="Brdtext"/>
      </w:pPr>
      <w:r>
        <w:t xml:space="preserve">Recept ska sparas permanent i textfilen </w:t>
      </w:r>
      <w:r w:rsidR="00C052C0">
        <w:rPr>
          <w:rStyle w:val="Kod"/>
        </w:rPr>
        <w:t>recipes.txt</w:t>
      </w:r>
      <w:r>
        <w:t xml:space="preserve">. Väljer användaren menyalternativet </w:t>
      </w:r>
      <w:r w:rsidRPr="00353BFF">
        <w:rPr>
          <w:rStyle w:val="Kod"/>
        </w:rPr>
        <w:t>’</w:t>
      </w:r>
      <w:r w:rsidR="0038619C">
        <w:rPr>
          <w:rStyle w:val="Kod"/>
        </w:rPr>
        <w:t>2</w:t>
      </w:r>
      <w:r>
        <w:rPr>
          <w:rStyle w:val="Kod"/>
        </w:rPr>
        <w:t>.</w:t>
      </w:r>
      <w:r w:rsidR="00B65E5E">
        <w:rPr>
          <w:rStyle w:val="Kod"/>
        </w:rPr>
        <w:t xml:space="preserve"> </w:t>
      </w:r>
      <w:r w:rsidR="0038619C">
        <w:rPr>
          <w:rStyle w:val="Kod"/>
        </w:rPr>
        <w:t>Spara</w:t>
      </w:r>
      <w:r w:rsidRPr="00353BFF">
        <w:rPr>
          <w:rStyle w:val="Kod"/>
        </w:rPr>
        <w:t xml:space="preserve"> </w:t>
      </w:r>
      <w:r w:rsidR="0038619C">
        <w:rPr>
          <w:rStyle w:val="Kod"/>
        </w:rPr>
        <w:t xml:space="preserve">recept på </w:t>
      </w:r>
      <w:r w:rsidRPr="00353BFF">
        <w:rPr>
          <w:rStyle w:val="Kod"/>
        </w:rPr>
        <w:t>textfil</w:t>
      </w:r>
      <w:r>
        <w:rPr>
          <w:rStyle w:val="Kod"/>
        </w:rPr>
        <w:t>.</w:t>
      </w:r>
      <w:r w:rsidRPr="00353BFF">
        <w:rPr>
          <w:rStyle w:val="Kod"/>
        </w:rPr>
        <w:t>’</w:t>
      </w:r>
      <w:r>
        <w:t xml:space="preserve"> ska applikationen </w:t>
      </w:r>
      <w:r w:rsidR="0027264A">
        <w:t xml:space="preserve">öppna </w:t>
      </w:r>
      <w:r>
        <w:t>textfilen</w:t>
      </w:r>
      <w:r w:rsidR="00A060EE">
        <w:t xml:space="preserve"> och skriva recepten rad för rad till textfilen</w:t>
      </w:r>
      <w:r>
        <w:t>.</w:t>
      </w:r>
      <w:r w:rsidR="0027264A">
        <w:t xml:space="preserve"> Finns redan textfilen ska de</w:t>
      </w:r>
      <w:r w:rsidR="00B76694">
        <w:t>n skrivas över</w:t>
      </w:r>
      <w:r w:rsidR="0027264A">
        <w:t>.</w:t>
      </w:r>
    </w:p>
    <w:p w:rsidR="00A060EE" w:rsidRDefault="00A060EE" w:rsidP="00E04C94">
      <w:pPr>
        <w:pStyle w:val="Brdtext"/>
      </w:pPr>
      <w:r>
        <w:t>Ett rättmeddelande ska visas då applikationen lyckats spara recepten på textfilen. Inträffar ett fel ska ett felmeddelanden visas. Oavsett om det gick att spara recepten eller inte ska användaren återvända till menyn efter att ett rätt- eller felmeddelande visats.</w:t>
      </w:r>
    </w:p>
    <w:p w:rsidR="009B72A4" w:rsidRDefault="009B72A4" w:rsidP="00EC1B9F">
      <w:pPr>
        <w:pStyle w:val="Bldmedefterfljandebeskrivning"/>
      </w:pPr>
      <w:r>
        <w:drawing>
          <wp:inline distT="0" distB="0" distL="0" distR="0" wp14:anchorId="0B08F65E" wp14:editId="71E021C7">
            <wp:extent cx="3934800" cy="1429200"/>
            <wp:effectExtent l="0" t="0" r="0" b="0"/>
            <wp:docPr id="43" name="Bildobjekt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s\AppData\Local\Temp\SNAGHTML780ab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4800" cy="1429200"/>
                    </a:xfrm>
                    <a:prstGeom prst="rect">
                      <a:avLst/>
                    </a:prstGeom>
                    <a:noFill/>
                    <a:ln>
                      <a:noFill/>
                    </a:ln>
                  </pic:spPr>
                </pic:pic>
              </a:graphicData>
            </a:graphic>
          </wp:inline>
        </w:drawing>
      </w:r>
    </w:p>
    <w:p w:rsidR="009B72A4" w:rsidRDefault="009B72A4" w:rsidP="009B72A4">
      <w:pPr>
        <w:pStyle w:val="Beskrivning"/>
      </w:pPr>
      <w:r>
        <w:t xml:space="preserve">Figur </w:t>
      </w:r>
      <w:r w:rsidR="0045100B">
        <w:fldChar w:fldCharType="begin"/>
      </w:r>
      <w:r w:rsidR="0045100B">
        <w:instrText xml:space="preserve"> SEQ Figur \* ARABIC </w:instrText>
      </w:r>
      <w:r w:rsidR="0045100B">
        <w:fldChar w:fldCharType="separate"/>
      </w:r>
      <w:r w:rsidR="00C361B2">
        <w:rPr>
          <w:noProof/>
        </w:rPr>
        <w:t>3</w:t>
      </w:r>
      <w:r w:rsidR="0045100B">
        <w:rPr>
          <w:noProof/>
        </w:rPr>
        <w:fldChar w:fldCharType="end"/>
      </w:r>
      <w:r>
        <w:t>.</w:t>
      </w:r>
    </w:p>
    <w:p w:rsidR="00FD4574" w:rsidRDefault="00FD4574" w:rsidP="00FD4574">
      <w:pPr>
        <w:pStyle w:val="Brdtext"/>
      </w:pPr>
      <w:r>
        <w:t>För att spara recept måste det finns recept att spara. Saknas recept ska ett meddelande visas som informerar användaren att det inte finns några recept att spara.</w:t>
      </w:r>
    </w:p>
    <w:p w:rsidR="00FD4574" w:rsidRDefault="00FD4574" w:rsidP="00FD4574">
      <w:pPr>
        <w:pStyle w:val="Bldmedefterfljandebeskrivning"/>
      </w:pPr>
      <w:r>
        <w:drawing>
          <wp:inline distT="0" distB="0" distL="0" distR="0" wp14:anchorId="3E7CC0E2" wp14:editId="53008607">
            <wp:extent cx="2559600" cy="1000800"/>
            <wp:effectExtent l="0" t="0" r="0" b="8890"/>
            <wp:docPr id="44" name="Bildobjek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s\AppData\Local\Temp\SNAGHTML7c0a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9600" cy="1000800"/>
                    </a:xfrm>
                    <a:prstGeom prst="rect">
                      <a:avLst/>
                    </a:prstGeom>
                    <a:noFill/>
                    <a:ln>
                      <a:noFill/>
                    </a:ln>
                  </pic:spPr>
                </pic:pic>
              </a:graphicData>
            </a:graphic>
          </wp:inline>
        </w:drawing>
      </w:r>
    </w:p>
    <w:p w:rsidR="00FD4574" w:rsidRDefault="00FD4574" w:rsidP="00FD4574">
      <w:pPr>
        <w:pStyle w:val="Beskrivning"/>
      </w:pPr>
      <w:r>
        <w:t xml:space="preserve">Figur </w:t>
      </w:r>
      <w:r w:rsidR="0045100B">
        <w:fldChar w:fldCharType="begin"/>
      </w:r>
      <w:r w:rsidR="0045100B">
        <w:instrText xml:space="preserve"> SEQ Figur \* ARABIC </w:instrText>
      </w:r>
      <w:r w:rsidR="0045100B">
        <w:fldChar w:fldCharType="separate"/>
      </w:r>
      <w:r w:rsidR="00C361B2">
        <w:rPr>
          <w:noProof/>
        </w:rPr>
        <w:t>4</w:t>
      </w:r>
      <w:r w:rsidR="0045100B">
        <w:rPr>
          <w:noProof/>
        </w:rPr>
        <w:fldChar w:fldCharType="end"/>
      </w:r>
      <w:r>
        <w:t>.</w:t>
      </w:r>
    </w:p>
    <w:p w:rsidR="007D79DF" w:rsidRDefault="007D79DF" w:rsidP="007D79DF">
      <w:pPr>
        <w:pStyle w:val="Rubrik3"/>
      </w:pPr>
      <w:bookmarkStart w:id="6" w:name="_Toc332883764"/>
      <w:r>
        <w:t>Ta bort recept</w:t>
      </w:r>
      <w:bookmarkEnd w:id="6"/>
    </w:p>
    <w:p w:rsidR="007D79DF" w:rsidRDefault="007415F6" w:rsidP="00E04C94">
      <w:pPr>
        <w:pStyle w:val="Brdtext"/>
      </w:pPr>
      <w:r>
        <w:t xml:space="preserve">Menykommandot </w:t>
      </w:r>
      <w:r w:rsidR="009712CC">
        <w:rPr>
          <w:rStyle w:val="Kod"/>
        </w:rPr>
        <w:t>’3</w:t>
      </w:r>
      <w:r w:rsidRPr="007415F6">
        <w:rPr>
          <w:rStyle w:val="Kod"/>
        </w:rPr>
        <w:t>. Ta bort recept.’</w:t>
      </w:r>
      <w:r>
        <w:t xml:space="preserve"> ska presentera en lista med samtliga recepts namn där användaren kan välja ett recept som ska tas bort. Innan ett recept tas bort måste användaren bekräfta att det är rätt recept som kommer att tas bort.</w:t>
      </w:r>
      <w:r w:rsidR="00C46231">
        <w:t xml:space="preserve"> Användaren ska kunna välja att avbryta kommandot och återvända till menyn utan att ta bort ett recept.</w:t>
      </w:r>
    </w:p>
    <w:p w:rsidR="007415F6" w:rsidRDefault="007415F6" w:rsidP="00E04C94">
      <w:pPr>
        <w:pStyle w:val="Brdtext"/>
      </w:pPr>
      <w:r>
        <w:t xml:space="preserve">Ett rättmeddelande ska visas då applikationen lyckats ta bort ett recept. Inträffar ett fel ska ett felmeddelanden visas. Oavsett om det gick att ta bort ett recept eller inte ska användaren </w:t>
      </w:r>
      <w:r w:rsidR="005B086E">
        <w:t>kunna välja ett nytt recept att ta bort. Användaren ska kunna välja att avbryta borttagning av recept och då återvända till menyn.</w:t>
      </w:r>
    </w:p>
    <w:p w:rsidR="007415F6" w:rsidRDefault="000242A5" w:rsidP="00EC1B9F">
      <w:pPr>
        <w:pStyle w:val="Bldmedefterfljandebeskrivning"/>
      </w:pPr>
      <w:r>
        <w:drawing>
          <wp:inline distT="0" distB="0" distL="0" distR="0" wp14:anchorId="562291E9" wp14:editId="0744698C">
            <wp:extent cx="4788000" cy="2415600"/>
            <wp:effectExtent l="0" t="0" r="0" b="381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s\AppData\Local\Temp\SNAGHTML6b22c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8000" cy="2415600"/>
                    </a:xfrm>
                    <a:prstGeom prst="rect">
                      <a:avLst/>
                    </a:prstGeom>
                    <a:noFill/>
                    <a:ln>
                      <a:noFill/>
                    </a:ln>
                  </pic:spPr>
                </pic:pic>
              </a:graphicData>
            </a:graphic>
          </wp:inline>
        </w:drawing>
      </w:r>
    </w:p>
    <w:p w:rsidR="007415F6" w:rsidRDefault="007415F6" w:rsidP="007415F6">
      <w:pPr>
        <w:pStyle w:val="Beskrivning"/>
      </w:pPr>
      <w:bookmarkStart w:id="7" w:name="_Ref306558871"/>
      <w:bookmarkStart w:id="8" w:name="_Ref306558893"/>
      <w:r>
        <w:t xml:space="preserve">Figur </w:t>
      </w:r>
      <w:r w:rsidR="0045100B">
        <w:fldChar w:fldCharType="begin"/>
      </w:r>
      <w:r w:rsidR="0045100B">
        <w:instrText xml:space="preserve"> SEQ Figur \* ARABIC </w:instrText>
      </w:r>
      <w:r w:rsidR="0045100B">
        <w:fldChar w:fldCharType="separate"/>
      </w:r>
      <w:r w:rsidR="00C361B2">
        <w:rPr>
          <w:noProof/>
        </w:rPr>
        <w:t>5</w:t>
      </w:r>
      <w:r w:rsidR="0045100B">
        <w:rPr>
          <w:noProof/>
        </w:rPr>
        <w:fldChar w:fldCharType="end"/>
      </w:r>
      <w:bookmarkEnd w:id="7"/>
      <w:r>
        <w:t>. Exempel där ett recept tas bort.</w:t>
      </w:r>
      <w:bookmarkEnd w:id="8"/>
    </w:p>
    <w:p w:rsidR="0042390F" w:rsidRDefault="0042390F" w:rsidP="0042390F">
      <w:pPr>
        <w:pStyle w:val="Brdtext"/>
      </w:pPr>
      <w:r>
        <w:lastRenderedPageBreak/>
        <w:t>För att ta bort recept måste det finns recept att ta bort. Saknas recept ska ett meddelande visas som informerar användaren att det inte finns några recept att ta bort.</w:t>
      </w:r>
    </w:p>
    <w:p w:rsidR="0042390F" w:rsidRDefault="005B086E" w:rsidP="0042390F">
      <w:pPr>
        <w:pStyle w:val="Bldmedefterfljandebeskrivning"/>
      </w:pPr>
      <w:r>
        <w:drawing>
          <wp:inline distT="0" distB="0" distL="0" distR="0" wp14:anchorId="6691C16D" wp14:editId="00B65AD4">
            <wp:extent cx="2635200" cy="964800"/>
            <wp:effectExtent l="0" t="0" r="0" b="6985"/>
            <wp:docPr id="57" name="Bildobjekt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ts\AppData\Local\Temp\SNAGHTML123dd6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5200" cy="964800"/>
                    </a:xfrm>
                    <a:prstGeom prst="rect">
                      <a:avLst/>
                    </a:prstGeom>
                    <a:noFill/>
                    <a:ln>
                      <a:noFill/>
                    </a:ln>
                  </pic:spPr>
                </pic:pic>
              </a:graphicData>
            </a:graphic>
          </wp:inline>
        </w:drawing>
      </w:r>
    </w:p>
    <w:p w:rsidR="0042390F" w:rsidRDefault="0042390F" w:rsidP="0042390F">
      <w:pPr>
        <w:pStyle w:val="Beskrivning"/>
      </w:pPr>
      <w:r>
        <w:t xml:space="preserve">Figur </w:t>
      </w:r>
      <w:r w:rsidR="0045100B">
        <w:fldChar w:fldCharType="begin"/>
      </w:r>
      <w:r w:rsidR="0045100B">
        <w:instrText xml:space="preserve"> SEQ Figur \* ARABIC </w:instrText>
      </w:r>
      <w:r w:rsidR="0045100B">
        <w:fldChar w:fldCharType="separate"/>
      </w:r>
      <w:r w:rsidR="00C361B2">
        <w:rPr>
          <w:noProof/>
        </w:rPr>
        <w:t>6</w:t>
      </w:r>
      <w:r w:rsidR="0045100B">
        <w:rPr>
          <w:noProof/>
        </w:rPr>
        <w:fldChar w:fldCharType="end"/>
      </w:r>
      <w:r>
        <w:t>.</w:t>
      </w:r>
    </w:p>
    <w:p w:rsidR="007D79DF" w:rsidRDefault="007D79DF" w:rsidP="007D79DF">
      <w:pPr>
        <w:pStyle w:val="Rubrik3"/>
      </w:pPr>
      <w:bookmarkStart w:id="9" w:name="_Toc332883765"/>
      <w:r>
        <w:t>Visa recept</w:t>
      </w:r>
      <w:bookmarkEnd w:id="9"/>
    </w:p>
    <w:p w:rsidR="007D79DF" w:rsidRDefault="00B65E5E" w:rsidP="00E04C94">
      <w:pPr>
        <w:pStyle w:val="Brdtext"/>
      </w:pPr>
      <w:r>
        <w:t xml:space="preserve">Då användaren väljer menykommandot </w:t>
      </w:r>
      <w:r w:rsidRPr="00353BFF">
        <w:rPr>
          <w:rStyle w:val="Kod"/>
        </w:rPr>
        <w:t>’</w:t>
      </w:r>
      <w:r w:rsidR="009712CC">
        <w:rPr>
          <w:rStyle w:val="Kod"/>
        </w:rPr>
        <w:t>4</w:t>
      </w:r>
      <w:r>
        <w:rPr>
          <w:rStyle w:val="Kod"/>
        </w:rPr>
        <w:t>. Visa recept.</w:t>
      </w:r>
      <w:r w:rsidRPr="00353BFF">
        <w:rPr>
          <w:rStyle w:val="Kod"/>
        </w:rPr>
        <w:t>’</w:t>
      </w:r>
      <w:r>
        <w:t xml:space="preserve"> ska en lista med samtliga recepts namn presenteras varefter användaren ska kunna välja det recept som ska visas.</w:t>
      </w:r>
    </w:p>
    <w:p w:rsidR="00834007" w:rsidRDefault="00834007" w:rsidP="00E04C94">
      <w:pPr>
        <w:pStyle w:val="Brdtext"/>
      </w:pPr>
      <w:r>
        <w:t xml:space="preserve">Efter att ett recept </w:t>
      </w:r>
      <w:r w:rsidR="005B086E">
        <w:t>visats</w:t>
      </w:r>
      <w:r>
        <w:t xml:space="preserve"> ska användaren kunna välja ett nytt recept att visa. Användaren ska kunna välja att avbryta visningen av recept och då återvända till menyn.</w:t>
      </w:r>
    </w:p>
    <w:p w:rsidR="00834007" w:rsidRDefault="000242A5" w:rsidP="00EC1B9F">
      <w:pPr>
        <w:pStyle w:val="Bldmedefterfljandebeskrivning"/>
      </w:pPr>
      <w:r>
        <w:drawing>
          <wp:inline distT="0" distB="0" distL="0" distR="0" wp14:anchorId="6EC71D87" wp14:editId="67C4ABD1">
            <wp:extent cx="4533231" cy="2731325"/>
            <wp:effectExtent l="0" t="0" r="127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6cb230.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632"/>
                    <a:stretch/>
                  </pic:blipFill>
                  <pic:spPr bwMode="auto">
                    <a:xfrm>
                      <a:off x="0" y="0"/>
                      <a:ext cx="4536000" cy="2732993"/>
                    </a:xfrm>
                    <a:prstGeom prst="rect">
                      <a:avLst/>
                    </a:prstGeom>
                    <a:noFill/>
                    <a:ln>
                      <a:noFill/>
                    </a:ln>
                    <a:extLst>
                      <a:ext uri="{53640926-AAD7-44D8-BBD7-CCE9431645EC}">
                        <a14:shadowObscured xmlns:a14="http://schemas.microsoft.com/office/drawing/2010/main"/>
                      </a:ext>
                    </a:extLst>
                  </pic:spPr>
                </pic:pic>
              </a:graphicData>
            </a:graphic>
          </wp:inline>
        </w:drawing>
      </w:r>
    </w:p>
    <w:p w:rsidR="00834007" w:rsidRDefault="00834007" w:rsidP="00834007">
      <w:pPr>
        <w:pStyle w:val="Beskrivning"/>
      </w:pPr>
      <w:bookmarkStart w:id="10" w:name="_Ref306558937"/>
      <w:bookmarkStart w:id="11" w:name="_Ref306558919"/>
      <w:r>
        <w:t xml:space="preserve">Figur </w:t>
      </w:r>
      <w:r w:rsidR="0045100B">
        <w:fldChar w:fldCharType="begin"/>
      </w:r>
      <w:r w:rsidR="0045100B">
        <w:instrText xml:space="preserve"> SEQ Figur \* ARABIC </w:instrText>
      </w:r>
      <w:r w:rsidR="0045100B">
        <w:fldChar w:fldCharType="separate"/>
      </w:r>
      <w:r w:rsidR="00C361B2">
        <w:rPr>
          <w:noProof/>
        </w:rPr>
        <w:t>7</w:t>
      </w:r>
      <w:r w:rsidR="0045100B">
        <w:rPr>
          <w:noProof/>
        </w:rPr>
        <w:fldChar w:fldCharType="end"/>
      </w:r>
      <w:bookmarkEnd w:id="10"/>
      <w:r>
        <w:t>.</w:t>
      </w:r>
      <w:r w:rsidR="00EE07A8">
        <w:t xml:space="preserve"> Användaren har valt att visa receptet med index 1.</w:t>
      </w:r>
      <w:bookmarkEnd w:id="11"/>
      <w:r w:rsidR="00EE07A8">
        <w:t xml:space="preserve"> </w:t>
      </w:r>
    </w:p>
    <w:p w:rsidR="00761400" w:rsidRDefault="00761400" w:rsidP="00761400">
      <w:pPr>
        <w:pStyle w:val="Brdtext"/>
      </w:pPr>
      <w:r>
        <w:t>För att visa recept måste det finns recept att visa. Saknas recept ska ett meddelande visas som informerar användaren att det inte finns några recept att visa.</w:t>
      </w:r>
    </w:p>
    <w:p w:rsidR="00761400" w:rsidRDefault="00964F74" w:rsidP="00EC1B9F">
      <w:pPr>
        <w:pStyle w:val="Bldmedefterfljandebeskrivning"/>
      </w:pPr>
      <w:r>
        <w:drawing>
          <wp:inline distT="0" distB="0" distL="0" distR="0" wp14:anchorId="7F006C54" wp14:editId="4E48D8F0">
            <wp:extent cx="2671200" cy="1008000"/>
            <wp:effectExtent l="0" t="0" r="0" b="1905"/>
            <wp:docPr id="47" name="Bildobjekt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s\AppData\Local\Temp\SNAGHTML8fa0b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1200" cy="1008000"/>
                    </a:xfrm>
                    <a:prstGeom prst="rect">
                      <a:avLst/>
                    </a:prstGeom>
                    <a:noFill/>
                    <a:ln>
                      <a:noFill/>
                    </a:ln>
                  </pic:spPr>
                </pic:pic>
              </a:graphicData>
            </a:graphic>
          </wp:inline>
        </w:drawing>
      </w:r>
    </w:p>
    <w:p w:rsidR="00761400" w:rsidRDefault="00761400" w:rsidP="00761400">
      <w:pPr>
        <w:pStyle w:val="Beskrivning"/>
      </w:pPr>
      <w:r>
        <w:t xml:space="preserve">Figur </w:t>
      </w:r>
      <w:r w:rsidR="0045100B">
        <w:fldChar w:fldCharType="begin"/>
      </w:r>
      <w:r w:rsidR="0045100B">
        <w:instrText xml:space="preserve"> SEQ Figur \* ARABIC </w:instrText>
      </w:r>
      <w:r w:rsidR="0045100B">
        <w:fldChar w:fldCharType="separate"/>
      </w:r>
      <w:r w:rsidR="00C361B2">
        <w:rPr>
          <w:noProof/>
        </w:rPr>
        <w:t>8</w:t>
      </w:r>
      <w:r w:rsidR="0045100B">
        <w:rPr>
          <w:noProof/>
        </w:rPr>
        <w:fldChar w:fldCharType="end"/>
      </w:r>
      <w:r>
        <w:t>.</w:t>
      </w:r>
    </w:p>
    <w:p w:rsidR="00F2282D" w:rsidRDefault="00F2282D" w:rsidP="00F2282D">
      <w:pPr>
        <w:pStyle w:val="Rubrik3"/>
      </w:pPr>
      <w:bookmarkStart w:id="12" w:name="_Toc332883766"/>
      <w:r>
        <w:t>Visa alla recept</w:t>
      </w:r>
      <w:bookmarkEnd w:id="12"/>
    </w:p>
    <w:p w:rsidR="00F2282D" w:rsidRDefault="00F2282D" w:rsidP="00F2282D">
      <w:pPr>
        <w:pStyle w:val="Brdtext"/>
      </w:pPr>
      <w:r>
        <w:t xml:space="preserve">Då användaren väljer menykommandot </w:t>
      </w:r>
      <w:r w:rsidRPr="00353BFF">
        <w:rPr>
          <w:rStyle w:val="Kod"/>
        </w:rPr>
        <w:t>’</w:t>
      </w:r>
      <w:r w:rsidR="009712CC">
        <w:rPr>
          <w:rStyle w:val="Kod"/>
        </w:rPr>
        <w:t>5</w:t>
      </w:r>
      <w:r>
        <w:rPr>
          <w:rStyle w:val="Kod"/>
        </w:rPr>
        <w:t>. Visa alla recept.</w:t>
      </w:r>
      <w:r w:rsidRPr="00353BFF">
        <w:rPr>
          <w:rStyle w:val="Kod"/>
        </w:rPr>
        <w:t>’</w:t>
      </w:r>
      <w:r>
        <w:t xml:space="preserve"> ska alla recept visas sorterade efter receptens namn.</w:t>
      </w:r>
    </w:p>
    <w:p w:rsidR="00F2282D" w:rsidRDefault="00F2282D" w:rsidP="00F2282D">
      <w:pPr>
        <w:pStyle w:val="Brdtext"/>
      </w:pPr>
      <w:r>
        <w:t>Efter att recepten visats ska användaren kunna trycka på en tangent för att återvända till menyn.</w:t>
      </w:r>
    </w:p>
    <w:p w:rsidR="00F2282D" w:rsidRDefault="008D05EB" w:rsidP="00F2282D">
      <w:pPr>
        <w:pStyle w:val="Bldmedefterfljandebeskrivning"/>
      </w:pPr>
      <w:r>
        <w:lastRenderedPageBreak/>
        <w:drawing>
          <wp:inline distT="0" distB="0" distL="0" distR="0" wp14:anchorId="5BB743EE" wp14:editId="20B5EC03">
            <wp:extent cx="4536000" cy="27504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e3d1d4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6000" cy="2750400"/>
                    </a:xfrm>
                    <a:prstGeom prst="rect">
                      <a:avLst/>
                    </a:prstGeom>
                    <a:noFill/>
                    <a:ln>
                      <a:noFill/>
                    </a:ln>
                  </pic:spPr>
                </pic:pic>
              </a:graphicData>
            </a:graphic>
          </wp:inline>
        </w:drawing>
      </w:r>
    </w:p>
    <w:p w:rsidR="00F2282D" w:rsidRDefault="00F2282D" w:rsidP="00F2282D">
      <w:pPr>
        <w:pStyle w:val="Beskrivning"/>
      </w:pPr>
      <w:r>
        <w:t xml:space="preserve">Figur </w:t>
      </w:r>
      <w:r w:rsidR="0045100B">
        <w:fldChar w:fldCharType="begin"/>
      </w:r>
      <w:r w:rsidR="0045100B">
        <w:instrText xml:space="preserve"> SEQ Figur \* ARABIC </w:instrText>
      </w:r>
      <w:r w:rsidR="0045100B">
        <w:fldChar w:fldCharType="separate"/>
      </w:r>
      <w:r w:rsidR="00C361B2">
        <w:rPr>
          <w:noProof/>
        </w:rPr>
        <w:t>9</w:t>
      </w:r>
      <w:r w:rsidR="0045100B">
        <w:rPr>
          <w:noProof/>
        </w:rPr>
        <w:fldChar w:fldCharType="end"/>
      </w:r>
      <w:r>
        <w:t xml:space="preserve">. Användaren har valt att visa </w:t>
      </w:r>
      <w:r w:rsidR="000A0593">
        <w:t xml:space="preserve">samtliga </w:t>
      </w:r>
      <w:r>
        <w:t xml:space="preserve">recept. </w:t>
      </w:r>
    </w:p>
    <w:p w:rsidR="00F2282D" w:rsidRDefault="00F2282D" w:rsidP="00F2282D">
      <w:pPr>
        <w:pStyle w:val="Brdtext"/>
      </w:pPr>
      <w:r>
        <w:t>För att visa recept måste det finns recept att visa. Saknas recept ska ett meddelande visas som informerar användaren att det inte finns några recept att visa.</w:t>
      </w:r>
    </w:p>
    <w:p w:rsidR="00F2282D" w:rsidRDefault="00F2282D" w:rsidP="00F2282D">
      <w:pPr>
        <w:pStyle w:val="Bldmedefterfljandebeskrivning"/>
      </w:pPr>
      <w:r>
        <w:drawing>
          <wp:inline distT="0" distB="0" distL="0" distR="0" wp14:anchorId="7E2BEDCD" wp14:editId="764ED2F2">
            <wp:extent cx="2671200" cy="1008000"/>
            <wp:effectExtent l="0" t="0" r="0" b="1905"/>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s\AppData\Local\Temp\SNAGHTML8fa0b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1200" cy="1008000"/>
                    </a:xfrm>
                    <a:prstGeom prst="rect">
                      <a:avLst/>
                    </a:prstGeom>
                    <a:noFill/>
                    <a:ln>
                      <a:noFill/>
                    </a:ln>
                  </pic:spPr>
                </pic:pic>
              </a:graphicData>
            </a:graphic>
          </wp:inline>
        </w:drawing>
      </w:r>
    </w:p>
    <w:p w:rsidR="00F2282D" w:rsidRDefault="00F2282D" w:rsidP="00F2282D">
      <w:pPr>
        <w:pStyle w:val="Beskrivning"/>
      </w:pPr>
      <w:r>
        <w:t xml:space="preserve">Figur </w:t>
      </w:r>
      <w:r w:rsidR="0045100B">
        <w:fldChar w:fldCharType="begin"/>
      </w:r>
      <w:r w:rsidR="0045100B">
        <w:instrText xml:space="preserve"> SEQ Figur \* ARABIC </w:instrText>
      </w:r>
      <w:r w:rsidR="0045100B">
        <w:fldChar w:fldCharType="separate"/>
      </w:r>
      <w:r w:rsidR="00C361B2">
        <w:rPr>
          <w:noProof/>
        </w:rPr>
        <w:t>10</w:t>
      </w:r>
      <w:r w:rsidR="0045100B">
        <w:rPr>
          <w:noProof/>
        </w:rPr>
        <w:fldChar w:fldCharType="end"/>
      </w:r>
      <w:r>
        <w:t>.</w:t>
      </w:r>
    </w:p>
    <w:p w:rsidR="00B84C30" w:rsidRDefault="00CC68FD" w:rsidP="003D6675">
      <w:pPr>
        <w:pStyle w:val="Rubrik2"/>
      </w:pPr>
      <w:bookmarkStart w:id="13" w:name="_Ref306525932"/>
      <w:bookmarkStart w:id="14" w:name="_Ref306525948"/>
      <w:bookmarkStart w:id="15" w:name="_Toc332883767"/>
      <w:r>
        <w:t>Format på t</w:t>
      </w:r>
      <w:r w:rsidR="00B84C30">
        <w:t>extfil</w:t>
      </w:r>
      <w:r>
        <w:t xml:space="preserve"> med recept</w:t>
      </w:r>
      <w:bookmarkEnd w:id="13"/>
      <w:bookmarkEnd w:id="14"/>
      <w:bookmarkEnd w:id="15"/>
    </w:p>
    <w:p w:rsidR="00B84C30" w:rsidRDefault="00912E1E" w:rsidP="00B84C30">
      <w:pPr>
        <w:pStyle w:val="Brdtext"/>
      </w:pPr>
      <w:r>
        <w:t>Recepten lagras permanent i en textfil. För att kunna skilja recepten åt, vad som är en ingrediens och vad som är en instruktion måste textfilen vara formaterad på ett förutbestämt sätt.</w:t>
      </w:r>
    </w:p>
    <w:p w:rsidR="00912E1E" w:rsidRDefault="00912E1E" w:rsidP="00B84C30">
      <w:pPr>
        <w:pStyle w:val="Brdtext"/>
      </w:pPr>
      <w:r>
        <w:t xml:space="preserve">Varje recept består av avdelningarna </w:t>
      </w:r>
      <w:r w:rsidRPr="003011DD">
        <w:rPr>
          <w:rStyle w:val="Kod"/>
        </w:rPr>
        <w:t>[Recept]</w:t>
      </w:r>
      <w:r>
        <w:t xml:space="preserve">, </w:t>
      </w:r>
      <w:r w:rsidRPr="003011DD">
        <w:rPr>
          <w:rStyle w:val="Kod"/>
        </w:rPr>
        <w:t>[Ingredienser]</w:t>
      </w:r>
      <w:r>
        <w:t xml:space="preserve"> och </w:t>
      </w:r>
      <w:r w:rsidRPr="003011DD">
        <w:rPr>
          <w:rStyle w:val="Kod"/>
        </w:rPr>
        <w:t>[Instruktioner]</w:t>
      </w:r>
      <w:r>
        <w:t>.</w:t>
      </w:r>
      <w:r w:rsidR="003011DD">
        <w:t xml:space="preserve"> </w:t>
      </w:r>
      <w:r>
        <w:t xml:space="preserve">Raden som följer efter </w:t>
      </w:r>
      <w:r w:rsidRPr="003011DD">
        <w:rPr>
          <w:rStyle w:val="Kod"/>
        </w:rPr>
        <w:t>[Recept]</w:t>
      </w:r>
      <w:r>
        <w:t xml:space="preserve"> är receptets namn. Raderna som följer efter </w:t>
      </w:r>
      <w:r w:rsidRPr="003011DD">
        <w:rPr>
          <w:rStyle w:val="Kod"/>
        </w:rPr>
        <w:t>[Ingredienser]</w:t>
      </w:r>
      <w:r>
        <w:t xml:space="preserve">, fram till </w:t>
      </w:r>
      <w:r w:rsidRPr="003011DD">
        <w:rPr>
          <w:rStyle w:val="Kod"/>
        </w:rPr>
        <w:t>[Instruktioner]</w:t>
      </w:r>
      <w:r>
        <w:t xml:space="preserve"> är receptets ingredienser</w:t>
      </w:r>
      <w:r w:rsidR="008A170D">
        <w:t xml:space="preserve"> där varje rad</w:t>
      </w:r>
      <w:r>
        <w:t xml:space="preserve"> </w:t>
      </w:r>
      <w:r w:rsidR="008A170D">
        <w:t>innehåller e</w:t>
      </w:r>
      <w:r w:rsidR="003011DD">
        <w:t xml:space="preserve">n ingrediens. </w:t>
      </w:r>
      <w:r>
        <w:t xml:space="preserve">Raderna som följer </w:t>
      </w:r>
      <w:r w:rsidRPr="003011DD">
        <w:rPr>
          <w:rStyle w:val="Kod"/>
        </w:rPr>
        <w:t>[Instruktioner]</w:t>
      </w:r>
      <w:r>
        <w:t xml:space="preserve">, fram till </w:t>
      </w:r>
      <w:r w:rsidRPr="003011DD">
        <w:rPr>
          <w:rStyle w:val="Kod"/>
        </w:rPr>
        <w:t>[Recept]</w:t>
      </w:r>
      <w:r>
        <w:t xml:space="preserve"> eller slutet på filen, är receptets instruktioner</w:t>
      </w:r>
      <w:r w:rsidR="008A170D">
        <w:t xml:space="preserve"> där varje rad är en </w:t>
      </w:r>
      <w:r w:rsidR="003011DD">
        <w:t>instruktion.</w:t>
      </w:r>
    </w:p>
    <w:p w:rsidR="004A1C05" w:rsidRDefault="004A1C05" w:rsidP="00863DB5">
      <w:pPr>
        <w:pStyle w:val="Bldmedefterfljandebeskrivning"/>
      </w:pPr>
      <w:r>
        <w:drawing>
          <wp:inline distT="0" distB="0" distL="0" distR="0" wp14:anchorId="48FF8952" wp14:editId="0E43EEED">
            <wp:extent cx="3186000" cy="2466000"/>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3986a4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86000" cy="2466000"/>
                    </a:xfrm>
                    <a:prstGeom prst="rect">
                      <a:avLst/>
                    </a:prstGeom>
                    <a:noFill/>
                    <a:ln>
                      <a:noFill/>
                    </a:ln>
                  </pic:spPr>
                </pic:pic>
              </a:graphicData>
            </a:graphic>
          </wp:inline>
        </w:drawing>
      </w:r>
    </w:p>
    <w:p w:rsidR="004A1C05" w:rsidRDefault="004A1C05" w:rsidP="004A1C05">
      <w:pPr>
        <w:pStyle w:val="Beskrivning"/>
      </w:pPr>
      <w:r>
        <w:t xml:space="preserve">Figur </w:t>
      </w:r>
      <w:r w:rsidR="0045100B">
        <w:fldChar w:fldCharType="begin"/>
      </w:r>
      <w:r w:rsidR="0045100B">
        <w:instrText xml:space="preserve"> SEQ Figur \* ARABIC </w:instrText>
      </w:r>
      <w:r w:rsidR="0045100B">
        <w:fldChar w:fldCharType="separate"/>
      </w:r>
      <w:r w:rsidR="00C361B2">
        <w:rPr>
          <w:noProof/>
        </w:rPr>
        <w:t>11</w:t>
      </w:r>
      <w:r w:rsidR="0045100B">
        <w:rPr>
          <w:noProof/>
        </w:rPr>
        <w:fldChar w:fldCharType="end"/>
      </w:r>
      <w:r>
        <w:t>. Textfil där varje recept består av tre avdelningar: recept, ingredienser och instruktioner.</w:t>
      </w:r>
    </w:p>
    <w:p w:rsidR="004A1C05" w:rsidRDefault="009E3DBE" w:rsidP="00B84C30">
      <w:pPr>
        <w:pStyle w:val="Brdtext"/>
      </w:pPr>
      <w:r>
        <w:lastRenderedPageBreak/>
        <w:t>En rad med en ingrediens består av tre delar separerade med semikolon (</w:t>
      </w:r>
      <w:r w:rsidRPr="009E3DBE">
        <w:rPr>
          <w:rStyle w:val="Kod"/>
        </w:rPr>
        <w:t>;</w:t>
      </w:r>
      <w:r>
        <w:t xml:space="preserve">). </w:t>
      </w:r>
      <w:r w:rsidR="001E7FCE">
        <w:t>Första delen är mängden, andra delen är måttet och tredje delen är ingrediensens namn.</w:t>
      </w:r>
      <w:r w:rsidR="00631646">
        <w:t xml:space="preserve"> Tredje delen får inte vara tom, d.v.s. ingrediensens namn måste alltid finnas. Övriga delar kan vara tomma men semikolon måste alltid finnas med.</w:t>
      </w:r>
    </w:p>
    <w:p w:rsidR="00CC76BE" w:rsidRDefault="00CC76BE" w:rsidP="00203C51">
      <w:pPr>
        <w:pStyle w:val="Bldmedefterfljandebeskrivning"/>
      </w:pPr>
      <w:r>
        <w:drawing>
          <wp:inline distT="0" distB="0" distL="0" distR="0" wp14:anchorId="5F31AF4C" wp14:editId="101ECF1A">
            <wp:extent cx="1735200" cy="691200"/>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3b2382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35200" cy="691200"/>
                    </a:xfrm>
                    <a:prstGeom prst="rect">
                      <a:avLst/>
                    </a:prstGeom>
                    <a:noFill/>
                    <a:ln>
                      <a:noFill/>
                    </a:ln>
                  </pic:spPr>
                </pic:pic>
              </a:graphicData>
            </a:graphic>
          </wp:inline>
        </w:drawing>
      </w:r>
    </w:p>
    <w:p w:rsidR="00CC76BE" w:rsidRPr="00B84C30" w:rsidRDefault="00CC76BE" w:rsidP="00CC76BE">
      <w:pPr>
        <w:pStyle w:val="Beskrivning"/>
      </w:pPr>
      <w:bookmarkStart w:id="16" w:name="_Ref306426800"/>
      <w:r>
        <w:t xml:space="preserve">Figur </w:t>
      </w:r>
      <w:r w:rsidR="0045100B">
        <w:fldChar w:fldCharType="begin"/>
      </w:r>
      <w:r w:rsidR="0045100B">
        <w:instrText xml:space="preserve"> SEQ Figur \*</w:instrText>
      </w:r>
      <w:r w:rsidR="0045100B">
        <w:instrText xml:space="preserve"> ARABIC </w:instrText>
      </w:r>
      <w:r w:rsidR="0045100B">
        <w:fldChar w:fldCharType="separate"/>
      </w:r>
      <w:r w:rsidR="00C361B2">
        <w:rPr>
          <w:noProof/>
        </w:rPr>
        <w:t>12</w:t>
      </w:r>
      <w:r w:rsidR="0045100B">
        <w:rPr>
          <w:noProof/>
        </w:rPr>
        <w:fldChar w:fldCharType="end"/>
      </w:r>
      <w:bookmarkEnd w:id="16"/>
      <w:r>
        <w:t>. Beskrivning av ingredienser behöver inte innehålla mängd och/eller mått. Ingrediensens namn är obligatoriskt.</w:t>
      </w:r>
    </w:p>
    <w:p w:rsidR="004B7EEC" w:rsidRDefault="00FA68DD" w:rsidP="00B84C30">
      <w:pPr>
        <w:pStyle w:val="Brdtext"/>
      </w:pPr>
      <w:r>
        <w:t xml:space="preserve">Rad 31 i </w:t>
      </w:r>
      <w:r>
        <w:fldChar w:fldCharType="begin"/>
      </w:r>
      <w:r>
        <w:instrText xml:space="preserve"> REF _Ref306426800 \h </w:instrText>
      </w:r>
      <w:r>
        <w:fldChar w:fldCharType="separate"/>
      </w:r>
      <w:r w:rsidR="00C361B2">
        <w:t xml:space="preserve">Figur </w:t>
      </w:r>
      <w:r w:rsidR="00C361B2">
        <w:rPr>
          <w:noProof/>
        </w:rPr>
        <w:t>12</w:t>
      </w:r>
      <w:r>
        <w:fldChar w:fldCharType="end"/>
      </w:r>
      <w:r>
        <w:t xml:space="preserve"> är ett exempel på en ingrediens där alla tre delarna används. Den består av delarna 1 (mängd), dl (mått) och filmjölk (namn). </w:t>
      </w:r>
    </w:p>
    <w:p w:rsidR="004B7EEC" w:rsidRDefault="00FA68DD" w:rsidP="00B84C30">
      <w:pPr>
        <w:pStyle w:val="Brdtext"/>
      </w:pPr>
      <w:r>
        <w:t xml:space="preserve">Rad 32 i </w:t>
      </w:r>
      <w:r>
        <w:fldChar w:fldCharType="begin"/>
      </w:r>
      <w:r>
        <w:instrText xml:space="preserve"> REF _Ref306426800 \h </w:instrText>
      </w:r>
      <w:r>
        <w:fldChar w:fldCharType="separate"/>
      </w:r>
      <w:r w:rsidR="00C361B2">
        <w:t xml:space="preserve">Figur </w:t>
      </w:r>
      <w:r w:rsidR="00C361B2">
        <w:rPr>
          <w:noProof/>
        </w:rPr>
        <w:t>12</w:t>
      </w:r>
      <w:r>
        <w:fldChar w:fldCharType="end"/>
      </w:r>
      <w:r>
        <w:t xml:space="preserve"> är ett exempel på en ingrediens där två av tre delar används. Den består av delarna 4 (mängd), mått saknas och plastglas (namn). </w:t>
      </w:r>
    </w:p>
    <w:p w:rsidR="00FA68DD" w:rsidRDefault="00FA68DD" w:rsidP="00B84C30">
      <w:pPr>
        <w:pStyle w:val="Brdtext"/>
      </w:pPr>
      <w:r>
        <w:t xml:space="preserve">Rad 33 i </w:t>
      </w:r>
      <w:r>
        <w:fldChar w:fldCharType="begin"/>
      </w:r>
      <w:r>
        <w:instrText xml:space="preserve"> REF _Ref306426800 \h </w:instrText>
      </w:r>
      <w:r>
        <w:fldChar w:fldCharType="separate"/>
      </w:r>
      <w:r w:rsidR="00C361B2">
        <w:t xml:space="preserve">Figur </w:t>
      </w:r>
      <w:r w:rsidR="00C361B2">
        <w:rPr>
          <w:noProof/>
        </w:rPr>
        <w:t>12</w:t>
      </w:r>
      <w:r>
        <w:fldChar w:fldCharType="end"/>
      </w:r>
      <w:r>
        <w:t xml:space="preserve"> är ett exempel på en ingrediens där en av tre delar används. Den består av delen jordgubbar (namn)</w:t>
      </w:r>
      <w:r w:rsidR="004B7EEC">
        <w:t xml:space="preserve"> medan</w:t>
      </w:r>
      <w:r>
        <w:t xml:space="preserve"> delarna mängd och mått saknas.</w:t>
      </w:r>
    </w:p>
    <w:p w:rsidR="005B7288" w:rsidRDefault="005B7288" w:rsidP="005B7288">
      <w:pPr>
        <w:pStyle w:val="Rubrik2"/>
      </w:pPr>
      <w:bookmarkStart w:id="17" w:name="_Ref306525942"/>
      <w:bookmarkStart w:id="18" w:name="_Toc332883768"/>
      <w:r>
        <w:t>Algoritm för att läsa in recept</w:t>
      </w:r>
      <w:bookmarkEnd w:id="17"/>
      <w:bookmarkEnd w:id="18"/>
    </w:p>
    <w:p w:rsidR="007B2A38" w:rsidRDefault="007B2A38" w:rsidP="005B7288">
      <w:pPr>
        <w:pStyle w:val="Brdtext"/>
      </w:pPr>
      <w:r>
        <w:t>Textfilen med recept ska läsas rad för rad. Varje rad ska tolkas för att bestämma vad raden beskriver. Förfarandet att läsa in och tolka textfilen till en samling med objekt av olika typer representerande recepten i textfilen kan upplevas vara en stor utmaning varför en beskrivning av en algoritm kan underlätta.</w:t>
      </w:r>
    </w:p>
    <w:p w:rsidR="00C933DE" w:rsidRDefault="00C933DE" w:rsidP="005B7288">
      <w:pPr>
        <w:pStyle w:val="Brdtext"/>
      </w:pPr>
      <w:r>
        <w:t xml:space="preserve">Algoritmen beskriver innehållet i metoden </w:t>
      </w:r>
      <w:r w:rsidRPr="00C933DE">
        <w:rPr>
          <w:rStyle w:val="Kod"/>
        </w:rPr>
        <w:t>RecipeRepository.Load()</w:t>
      </w:r>
      <w:r>
        <w:t xml:space="preserve"> som returnerar en lista med referenser till </w:t>
      </w:r>
      <w:r w:rsidRPr="00C933DE">
        <w:rPr>
          <w:rStyle w:val="Kod"/>
        </w:rPr>
        <w:t>Recipe</w:t>
      </w:r>
      <w:r>
        <w:t>-objekt.</w:t>
      </w:r>
    </w:p>
    <w:p w:rsidR="004A2F76" w:rsidRDefault="004A2F76" w:rsidP="007B2A38">
      <w:pPr>
        <w:pStyle w:val="Brdtext"/>
        <w:numPr>
          <w:ilvl w:val="0"/>
          <w:numId w:val="42"/>
        </w:numPr>
      </w:pPr>
      <w:r>
        <w:t xml:space="preserve">Skapa lista som kan innehålla referenser till </w:t>
      </w:r>
      <w:r w:rsidR="00473169">
        <w:t>recept</w:t>
      </w:r>
      <w:r>
        <w:t>objekt.</w:t>
      </w:r>
    </w:p>
    <w:p w:rsidR="005B7288" w:rsidRDefault="007B2A38" w:rsidP="007B2A38">
      <w:pPr>
        <w:pStyle w:val="Brdtext"/>
        <w:numPr>
          <w:ilvl w:val="0"/>
          <w:numId w:val="42"/>
        </w:numPr>
      </w:pPr>
      <w:r>
        <w:t>Öppna textfilen för läsning.</w:t>
      </w:r>
    </w:p>
    <w:p w:rsidR="007B2A38" w:rsidRDefault="007B2A38" w:rsidP="007B2A38">
      <w:pPr>
        <w:pStyle w:val="Brdtext"/>
        <w:numPr>
          <w:ilvl w:val="0"/>
          <w:numId w:val="42"/>
        </w:numPr>
      </w:pPr>
      <w:r>
        <w:t>Läs rad från textfilen tills det är slut på filen.</w:t>
      </w:r>
    </w:p>
    <w:p w:rsidR="007B2A38" w:rsidRDefault="00C47B9C" w:rsidP="007B2A38">
      <w:pPr>
        <w:pStyle w:val="Brdtext"/>
        <w:numPr>
          <w:ilvl w:val="1"/>
          <w:numId w:val="42"/>
        </w:numPr>
      </w:pPr>
      <w:r>
        <w:t xml:space="preserve">Om det är </w:t>
      </w:r>
      <w:r w:rsidR="007B2A38">
        <w:t>en tom rad</w:t>
      </w:r>
      <w:r>
        <w:t>…</w:t>
      </w:r>
    </w:p>
    <w:p w:rsidR="007B2A38" w:rsidRDefault="00C47B9C" w:rsidP="007B2A38">
      <w:pPr>
        <w:pStyle w:val="Brdtext"/>
        <w:numPr>
          <w:ilvl w:val="2"/>
          <w:numId w:val="42"/>
        </w:numPr>
      </w:pPr>
      <w:r>
        <w:t>…f</w:t>
      </w:r>
      <w:r w:rsidR="00542D91">
        <w:t xml:space="preserve">ortsätt med att läsa in </w:t>
      </w:r>
      <w:r w:rsidR="007B2A38">
        <w:t>nästa rad.</w:t>
      </w:r>
    </w:p>
    <w:p w:rsidR="007B2A38" w:rsidRDefault="00C47B9C" w:rsidP="007B2A38">
      <w:pPr>
        <w:pStyle w:val="Brdtext"/>
        <w:numPr>
          <w:ilvl w:val="1"/>
          <w:numId w:val="42"/>
        </w:numPr>
      </w:pPr>
      <w:r>
        <w:t xml:space="preserve">Om det är en </w:t>
      </w:r>
      <w:r w:rsidR="007B2A38">
        <w:t>avdelning för nytt recept</w:t>
      </w:r>
      <w:r>
        <w:t>…</w:t>
      </w:r>
    </w:p>
    <w:p w:rsidR="007B2A38" w:rsidRDefault="00C47B9C" w:rsidP="007B2A38">
      <w:pPr>
        <w:pStyle w:val="Brdtext"/>
        <w:numPr>
          <w:ilvl w:val="2"/>
          <w:numId w:val="42"/>
        </w:numPr>
      </w:pPr>
      <w:r>
        <w:t>…s</w:t>
      </w:r>
      <w:r w:rsidR="007B2A38">
        <w:t>ätt status till att nästa rad som läses in kommer att vara receptets namn.</w:t>
      </w:r>
    </w:p>
    <w:p w:rsidR="007B2A38" w:rsidRDefault="00C47B9C" w:rsidP="007B2A38">
      <w:pPr>
        <w:pStyle w:val="Brdtext"/>
        <w:numPr>
          <w:ilvl w:val="1"/>
          <w:numId w:val="42"/>
        </w:numPr>
      </w:pPr>
      <w:r>
        <w:t>…e</w:t>
      </w:r>
      <w:r w:rsidR="007B2A38">
        <w:t xml:space="preserve">ller </w:t>
      </w:r>
      <w:r>
        <w:t xml:space="preserve">om det </w:t>
      </w:r>
      <w:r w:rsidR="007B2A38">
        <w:t>är avdelningen för ingredienser</w:t>
      </w:r>
      <w:r>
        <w:t>…</w:t>
      </w:r>
    </w:p>
    <w:p w:rsidR="006137ED" w:rsidRDefault="00C47B9C" w:rsidP="006137ED">
      <w:pPr>
        <w:pStyle w:val="Brdtext"/>
        <w:numPr>
          <w:ilvl w:val="2"/>
          <w:numId w:val="42"/>
        </w:numPr>
      </w:pPr>
      <w:r>
        <w:t>…s</w:t>
      </w:r>
      <w:r w:rsidR="006137ED">
        <w:t>ätt status till att kommande rader som läses in kommer att vara receptets ingredienser.</w:t>
      </w:r>
    </w:p>
    <w:p w:rsidR="006137ED" w:rsidRDefault="00C47B9C" w:rsidP="006137ED">
      <w:pPr>
        <w:pStyle w:val="Brdtext"/>
        <w:numPr>
          <w:ilvl w:val="1"/>
          <w:numId w:val="42"/>
        </w:numPr>
      </w:pPr>
      <w:r>
        <w:t xml:space="preserve">…eller om </w:t>
      </w:r>
      <w:r w:rsidR="006137ED">
        <w:t xml:space="preserve">det </w:t>
      </w:r>
      <w:r>
        <w:t>är avdelningen för instruktioner…</w:t>
      </w:r>
    </w:p>
    <w:p w:rsidR="00542D91" w:rsidRDefault="00C47B9C" w:rsidP="00542D91">
      <w:pPr>
        <w:pStyle w:val="Brdtext"/>
        <w:numPr>
          <w:ilvl w:val="2"/>
          <w:numId w:val="42"/>
        </w:numPr>
      </w:pPr>
      <w:r>
        <w:t>…s</w:t>
      </w:r>
      <w:r w:rsidR="00542D91">
        <w:t>ätt status till att kommande rader som läses in kommer att vara receptets instruktioner.</w:t>
      </w:r>
    </w:p>
    <w:p w:rsidR="00542D91" w:rsidRDefault="00C47B9C" w:rsidP="00542D91">
      <w:pPr>
        <w:pStyle w:val="Brdtext"/>
        <w:numPr>
          <w:ilvl w:val="1"/>
          <w:numId w:val="42"/>
        </w:numPr>
      </w:pPr>
      <w:r>
        <w:t>…a</w:t>
      </w:r>
      <w:r w:rsidR="00542D91">
        <w:t>nnars</w:t>
      </w:r>
      <w:r>
        <w:t xml:space="preserve"> är det ett namn, en ingrediens eller en instruktion</w:t>
      </w:r>
    </w:p>
    <w:p w:rsidR="00542D91" w:rsidRDefault="00C47B9C" w:rsidP="00542D91">
      <w:pPr>
        <w:pStyle w:val="Brdtext"/>
        <w:numPr>
          <w:ilvl w:val="2"/>
          <w:numId w:val="42"/>
        </w:numPr>
      </w:pPr>
      <w:r>
        <w:t>Om status är satt att raden ska tolkas som ett recepts namn…</w:t>
      </w:r>
    </w:p>
    <w:p w:rsidR="00C47B9C" w:rsidRDefault="00C47B9C" w:rsidP="00C47B9C">
      <w:pPr>
        <w:pStyle w:val="Brdtext"/>
        <w:numPr>
          <w:ilvl w:val="3"/>
          <w:numId w:val="42"/>
        </w:numPr>
      </w:pPr>
      <w:r>
        <w:t xml:space="preserve">Skapa nytt </w:t>
      </w:r>
      <w:r w:rsidR="00473169">
        <w:t>recept</w:t>
      </w:r>
      <w:r>
        <w:t>objekt med receptets namn.</w:t>
      </w:r>
    </w:p>
    <w:p w:rsidR="00C47B9C" w:rsidRDefault="00C47B9C" w:rsidP="00C47B9C">
      <w:pPr>
        <w:pStyle w:val="Brdtext"/>
        <w:numPr>
          <w:ilvl w:val="2"/>
          <w:numId w:val="42"/>
        </w:numPr>
      </w:pPr>
      <w:r>
        <w:t>…eller om status är satt att raden ska tolkas som en ingrediens…</w:t>
      </w:r>
    </w:p>
    <w:p w:rsidR="00C47B9C" w:rsidRDefault="00473169" w:rsidP="00C47B9C">
      <w:pPr>
        <w:pStyle w:val="Brdtext"/>
        <w:numPr>
          <w:ilvl w:val="3"/>
          <w:numId w:val="42"/>
        </w:numPr>
      </w:pPr>
      <w:r>
        <w:t xml:space="preserve">Dela upp raden i delar genom att använda metoden </w:t>
      </w:r>
      <w:r w:rsidRPr="00473169">
        <w:rPr>
          <w:rStyle w:val="Kod"/>
        </w:rPr>
        <w:t>Split()</w:t>
      </w:r>
      <w:r>
        <w:t xml:space="preserve"> i klassen </w:t>
      </w:r>
      <w:r w:rsidRPr="00473169">
        <w:rPr>
          <w:rStyle w:val="Kod"/>
        </w:rPr>
        <w:t>String</w:t>
      </w:r>
      <w:r>
        <w:t>. De olika delarna separeras åt med semikolon varför det alltid ska bli tre delar.</w:t>
      </w:r>
    </w:p>
    <w:p w:rsidR="00473169" w:rsidRDefault="00473169" w:rsidP="00C47B9C">
      <w:pPr>
        <w:pStyle w:val="Brdtext"/>
        <w:numPr>
          <w:ilvl w:val="3"/>
          <w:numId w:val="42"/>
        </w:numPr>
      </w:pPr>
      <w:r>
        <w:t>Om antalet delar inte är tre…</w:t>
      </w:r>
    </w:p>
    <w:p w:rsidR="00473169" w:rsidRDefault="00473169" w:rsidP="00473169">
      <w:pPr>
        <w:pStyle w:val="Brdtext"/>
        <w:numPr>
          <w:ilvl w:val="4"/>
          <w:numId w:val="42"/>
        </w:numPr>
      </w:pPr>
      <w:r>
        <w:lastRenderedPageBreak/>
        <w:t>…är något fel varför ett undantag ska kastas.</w:t>
      </w:r>
      <w:r>
        <w:tab/>
        <w:t xml:space="preserve"> </w:t>
      </w:r>
    </w:p>
    <w:p w:rsidR="00473169" w:rsidRDefault="00473169" w:rsidP="00C47B9C">
      <w:pPr>
        <w:pStyle w:val="Brdtext"/>
        <w:numPr>
          <w:ilvl w:val="3"/>
          <w:numId w:val="42"/>
        </w:numPr>
      </w:pPr>
      <w:r>
        <w:t>Skapa ett ingrediensobjekt och initiera det med de tre delarna för mängd, mått och namn.</w:t>
      </w:r>
    </w:p>
    <w:p w:rsidR="00C47B9C" w:rsidRDefault="004A2F76" w:rsidP="00C47B9C">
      <w:pPr>
        <w:pStyle w:val="Brdtext"/>
        <w:numPr>
          <w:ilvl w:val="3"/>
          <w:numId w:val="42"/>
        </w:numPr>
      </w:pPr>
      <w:r>
        <w:t>Lägg till ingrediensen till receptets lista med ingredienser.</w:t>
      </w:r>
    </w:p>
    <w:p w:rsidR="00C47B9C" w:rsidRDefault="00C47B9C" w:rsidP="00C47B9C">
      <w:pPr>
        <w:pStyle w:val="Brdtext"/>
        <w:numPr>
          <w:ilvl w:val="2"/>
          <w:numId w:val="42"/>
        </w:numPr>
      </w:pPr>
      <w:r>
        <w:t xml:space="preserve"> …eller om status är satt att raden ska tolkas som en instruktion…</w:t>
      </w:r>
    </w:p>
    <w:p w:rsidR="00C47B9C" w:rsidRDefault="004A2F76" w:rsidP="00C47B9C">
      <w:pPr>
        <w:pStyle w:val="Brdtext"/>
        <w:numPr>
          <w:ilvl w:val="3"/>
          <w:numId w:val="42"/>
        </w:numPr>
      </w:pPr>
      <w:r>
        <w:t>Lägg till raden till receptets lista med instruktioner.</w:t>
      </w:r>
    </w:p>
    <w:p w:rsidR="004A2F76" w:rsidRDefault="004A2F76" w:rsidP="004A2F76">
      <w:pPr>
        <w:pStyle w:val="Brdtext"/>
        <w:numPr>
          <w:ilvl w:val="2"/>
          <w:numId w:val="42"/>
        </w:numPr>
      </w:pPr>
      <w:r>
        <w:t>…annars…</w:t>
      </w:r>
    </w:p>
    <w:p w:rsidR="004A2F76" w:rsidRDefault="004A2F76" w:rsidP="004A2F76">
      <w:pPr>
        <w:pStyle w:val="Brdtext"/>
        <w:numPr>
          <w:ilvl w:val="3"/>
          <w:numId w:val="42"/>
        </w:numPr>
      </w:pPr>
      <w:r>
        <w:t>…är något fel varför ett undantag ska kastas.</w:t>
      </w:r>
    </w:p>
    <w:p w:rsidR="004A2F76" w:rsidRDefault="004A2F76" w:rsidP="004A2F76">
      <w:pPr>
        <w:pStyle w:val="Brdtext"/>
        <w:numPr>
          <w:ilvl w:val="0"/>
          <w:numId w:val="42"/>
        </w:numPr>
      </w:pPr>
      <w:r>
        <w:t>Sortera listan med recept med avseende på receptens namn.</w:t>
      </w:r>
    </w:p>
    <w:p w:rsidR="004A2F76" w:rsidRDefault="004A2F76" w:rsidP="004A2F76">
      <w:pPr>
        <w:pStyle w:val="Brdtext"/>
        <w:numPr>
          <w:ilvl w:val="0"/>
          <w:numId w:val="42"/>
        </w:numPr>
      </w:pPr>
      <w:r>
        <w:t>Returnera en referens till listan.</w:t>
      </w:r>
    </w:p>
    <w:p w:rsidR="00071F0E" w:rsidRDefault="00071F0E" w:rsidP="004B2F19">
      <w:pPr>
        <w:pStyle w:val="Rubrik2"/>
        <w:keepLines/>
      </w:pPr>
      <w:bookmarkStart w:id="19" w:name="_Toc332883769"/>
      <w:r>
        <w:t>Klassdiagram</w:t>
      </w:r>
      <w:bookmarkEnd w:id="19"/>
    </w:p>
    <w:p w:rsidR="00071F0E" w:rsidRPr="00A35EC4" w:rsidRDefault="008C3618" w:rsidP="00A35EC4">
      <w:pPr>
        <w:pStyle w:val="Brdtext"/>
      </w:pPr>
      <w:r w:rsidRPr="00A35EC4">
        <w:t xml:space="preserve">Applikationen ska delas upp i flera typer. Typerna </w:t>
      </w:r>
      <w:r w:rsidRPr="00A35EC4">
        <w:rPr>
          <w:rStyle w:val="Kod"/>
        </w:rPr>
        <w:t>Recipe</w:t>
      </w:r>
      <w:r w:rsidRPr="00A35EC4">
        <w:t xml:space="preserve">, </w:t>
      </w:r>
      <w:r w:rsidRPr="00A35EC4">
        <w:rPr>
          <w:rStyle w:val="Kod"/>
        </w:rPr>
        <w:t>Ingredient</w:t>
      </w:r>
      <w:r w:rsidRPr="00A35EC4">
        <w:t xml:space="preserve">, </w:t>
      </w:r>
      <w:r w:rsidRPr="00A35EC4">
        <w:rPr>
          <w:rStyle w:val="Kod"/>
        </w:rPr>
        <w:t>RecipeRepository</w:t>
      </w:r>
      <w:r w:rsidRPr="00A35EC4">
        <w:t xml:space="preserve">, </w:t>
      </w:r>
      <w:r w:rsidRPr="00A35EC4">
        <w:rPr>
          <w:rStyle w:val="Kod"/>
        </w:rPr>
        <w:t>RecipeReadStatus</w:t>
      </w:r>
      <w:r w:rsidRPr="00A35EC4">
        <w:t xml:space="preserve">, </w:t>
      </w:r>
      <w:r w:rsidRPr="00A35EC4">
        <w:rPr>
          <w:rStyle w:val="Kod"/>
        </w:rPr>
        <w:t>RecipeView</w:t>
      </w:r>
      <w:r w:rsidRPr="00A35EC4">
        <w:t xml:space="preserve"> och </w:t>
      </w:r>
      <w:r w:rsidRPr="00A35EC4">
        <w:rPr>
          <w:rStyle w:val="Kod"/>
        </w:rPr>
        <w:t>Program</w:t>
      </w:r>
      <w:r w:rsidRPr="00A35EC4">
        <w:t xml:space="preserve"> ansvara var och en för sin del av applikationen.</w:t>
      </w:r>
    </w:p>
    <w:p w:rsidR="001233DE" w:rsidRDefault="00063E64" w:rsidP="00EC1B9F">
      <w:pPr>
        <w:pStyle w:val="Bldmedefterfljandebeskrivning"/>
      </w:pPr>
      <w:r>
        <w:drawing>
          <wp:inline distT="0" distB="0" distL="0" distR="0">
            <wp:extent cx="5234400" cy="2347200"/>
            <wp:effectExtent l="0" t="0" r="4445"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12b76ea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4400" cy="2347200"/>
                    </a:xfrm>
                    <a:prstGeom prst="rect">
                      <a:avLst/>
                    </a:prstGeom>
                    <a:noFill/>
                    <a:ln>
                      <a:noFill/>
                    </a:ln>
                  </pic:spPr>
                </pic:pic>
              </a:graphicData>
            </a:graphic>
          </wp:inline>
        </w:drawing>
      </w:r>
    </w:p>
    <w:p w:rsidR="001233DE" w:rsidRDefault="001233DE" w:rsidP="001233DE">
      <w:pPr>
        <w:pStyle w:val="Beskrivning"/>
      </w:pPr>
      <w:r>
        <w:t xml:space="preserve">Figur </w:t>
      </w:r>
      <w:r w:rsidR="0045100B">
        <w:fldChar w:fldCharType="begin"/>
      </w:r>
      <w:r w:rsidR="0045100B">
        <w:instrText xml:space="preserve"> SEQ Figur \* ARABIC </w:instrText>
      </w:r>
      <w:r w:rsidR="0045100B">
        <w:fldChar w:fldCharType="separate"/>
      </w:r>
      <w:r w:rsidR="00C361B2">
        <w:rPr>
          <w:noProof/>
        </w:rPr>
        <w:t>13</w:t>
      </w:r>
      <w:r w:rsidR="0045100B">
        <w:rPr>
          <w:noProof/>
        </w:rPr>
        <w:fldChar w:fldCharType="end"/>
      </w:r>
      <w:r>
        <w:t xml:space="preserve">. </w:t>
      </w:r>
      <w:r w:rsidR="0014296E">
        <w:t>Övergripande k</w:t>
      </w:r>
      <w:r>
        <w:t>lassdiagram med focus på typerna Recipe och Ingredient.</w:t>
      </w:r>
    </w:p>
    <w:p w:rsidR="001233DE" w:rsidRDefault="008C3618" w:rsidP="00E04C94">
      <w:pPr>
        <w:pStyle w:val="Brdtext"/>
      </w:pPr>
      <w:r>
        <w:t xml:space="preserve">Klassen </w:t>
      </w:r>
      <w:r w:rsidRPr="009059F5">
        <w:rPr>
          <w:rStyle w:val="Kod"/>
        </w:rPr>
        <w:t>Recipe</w:t>
      </w:r>
      <w:r>
        <w:t xml:space="preserve"> beskriver ett recept med ett namn, en lista med ingredienser och en lista med instruktioner. Strukturen </w:t>
      </w:r>
      <w:r w:rsidRPr="009059F5">
        <w:rPr>
          <w:rStyle w:val="Kod"/>
        </w:rPr>
        <w:t>Ingredient</w:t>
      </w:r>
      <w:r>
        <w:t xml:space="preserve"> beskriver en ingrediens med mäng</w:t>
      </w:r>
      <w:r w:rsidR="00BA2E99">
        <w:t>d, mått och ingrediensens namn.</w:t>
      </w:r>
    </w:p>
    <w:p w:rsidR="00BA2E99" w:rsidRDefault="00BA2E99" w:rsidP="00E04C94">
      <w:pPr>
        <w:pStyle w:val="Brdtext"/>
      </w:pPr>
      <w:r w:rsidRPr="002F43A3">
        <w:rPr>
          <w:rStyle w:val="Kod"/>
        </w:rPr>
        <w:t>RecipeRepository</w:t>
      </w:r>
      <w:r>
        <w:t xml:space="preserve"> ansvarar för allt som har m</w:t>
      </w:r>
      <w:r w:rsidR="002F43A3">
        <w:t xml:space="preserve">ed persistent lagring av recept, d.v.s. klassen har metoder för att läsa recept från en textfil och skriva recept till en textfil. Klassen använder i samband med inläsning av recept lämpligen den uppräkningsbara typen </w:t>
      </w:r>
      <w:r w:rsidR="002F43A3" w:rsidRPr="002F43A3">
        <w:rPr>
          <w:rStyle w:val="Kod"/>
        </w:rPr>
        <w:t>RecipeReadStatus</w:t>
      </w:r>
      <w:r w:rsidR="002F43A3">
        <w:t xml:space="preserve"> för att hålla ordningen på vilken typ av data som lästs in från textfilen.</w:t>
      </w:r>
    </w:p>
    <w:p w:rsidR="00B82E8C" w:rsidRDefault="00B82E8C" w:rsidP="00E04C94">
      <w:pPr>
        <w:pStyle w:val="Brdtext"/>
      </w:pPr>
      <w:r>
        <w:t xml:space="preserve">Då recept ska visas ska en instans av klassen </w:t>
      </w:r>
      <w:r w:rsidRPr="00B82E8C">
        <w:rPr>
          <w:rStyle w:val="Kod"/>
        </w:rPr>
        <w:t>RecipeView</w:t>
      </w:r>
      <w:r>
        <w:t xml:space="preserve"> användas, som till skillnad mot klassen </w:t>
      </w:r>
      <w:r w:rsidRPr="00B82E8C">
        <w:rPr>
          <w:rStyle w:val="Kod"/>
        </w:rPr>
        <w:t>Recipe</w:t>
      </w:r>
      <w:r>
        <w:t xml:space="preserve"> vet hur ett, eller flera, recept skrivs ut i ett konsolfönster.</w:t>
      </w:r>
    </w:p>
    <w:p w:rsidR="00AF106A" w:rsidRDefault="00AF106A" w:rsidP="00E04C94">
      <w:pPr>
        <w:pStyle w:val="Brdtext"/>
      </w:pPr>
      <w:r>
        <w:t xml:space="preserve">Klassen </w:t>
      </w:r>
      <w:r w:rsidRPr="00AF106A">
        <w:rPr>
          <w:rStyle w:val="Kod"/>
        </w:rPr>
        <w:t>Program</w:t>
      </w:r>
      <w:r>
        <w:t xml:space="preserve"> har huvudansvaret för exekveringen av applikationen och erbjuder användaren med hjälp av en meny ett antal kommandon som kan användas för att hantera recept.</w:t>
      </w:r>
    </w:p>
    <w:p w:rsidR="003D6675" w:rsidRDefault="003D6675" w:rsidP="003D6675">
      <w:pPr>
        <w:pStyle w:val="Rubrik3"/>
      </w:pPr>
      <w:bookmarkStart w:id="20" w:name="_Toc332883770"/>
      <w:r>
        <w:t>Strukturen Ingredient</w:t>
      </w:r>
      <w:bookmarkEnd w:id="20"/>
    </w:p>
    <w:p w:rsidR="00B84C30" w:rsidRDefault="00462486" w:rsidP="00B84C30">
      <w:pPr>
        <w:pStyle w:val="Brdtext"/>
      </w:pPr>
      <w:r>
        <w:t>För att lagra information om en ingrediens ska en struktur användas. Strukturen ska var</w:t>
      </w:r>
      <w:r w:rsidR="00814943">
        <w:t>a</w:t>
      </w:r>
      <w:r>
        <w:t xml:space="preserve"> enkelt utformad och bara ha autoimplementerade egenskaper</w:t>
      </w:r>
      <w:r w:rsidR="00814943">
        <w:t>, vilket innebär att varken mängd, mått eller namn på något sätt ska valideras.</w:t>
      </w:r>
      <w:r>
        <w:t xml:space="preserve"> Den ska dock överskugga metoden </w:t>
      </w:r>
      <w:r w:rsidRPr="00814943">
        <w:rPr>
          <w:rStyle w:val="Kod"/>
        </w:rPr>
        <w:t>ToString()</w:t>
      </w:r>
      <w:r>
        <w:t xml:space="preserve"> så att en textbeskrivning av en ingrediens kan fås på ett enkelt sätt.</w:t>
      </w:r>
    </w:p>
    <w:p w:rsidR="001233DE" w:rsidRDefault="00063E64" w:rsidP="00EC1B9F">
      <w:pPr>
        <w:pStyle w:val="Bldmedefterfljandebeskrivning"/>
      </w:pPr>
      <w:r>
        <w:lastRenderedPageBreak/>
        <w:drawing>
          <wp:inline distT="0" distB="0" distL="0" distR="0">
            <wp:extent cx="1576800" cy="1368000"/>
            <wp:effectExtent l="0" t="0" r="4445" b="3810"/>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12b8036b.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76800" cy="1368000"/>
                    </a:xfrm>
                    <a:prstGeom prst="rect">
                      <a:avLst/>
                    </a:prstGeom>
                    <a:noFill/>
                    <a:ln>
                      <a:noFill/>
                    </a:ln>
                  </pic:spPr>
                </pic:pic>
              </a:graphicData>
            </a:graphic>
          </wp:inline>
        </w:drawing>
      </w:r>
    </w:p>
    <w:p w:rsidR="001233DE" w:rsidRDefault="001233DE" w:rsidP="001233DE">
      <w:pPr>
        <w:pStyle w:val="Beskrivning"/>
      </w:pPr>
      <w:r>
        <w:t xml:space="preserve">Figur </w:t>
      </w:r>
      <w:r w:rsidR="0045100B">
        <w:fldChar w:fldCharType="begin"/>
      </w:r>
      <w:r w:rsidR="0045100B">
        <w:instrText xml:space="preserve"> SEQ Figur \* ARABIC </w:instrText>
      </w:r>
      <w:r w:rsidR="0045100B">
        <w:fldChar w:fldCharType="separate"/>
      </w:r>
      <w:r w:rsidR="00C361B2">
        <w:rPr>
          <w:noProof/>
        </w:rPr>
        <w:t>14</w:t>
      </w:r>
      <w:r w:rsidR="0045100B">
        <w:rPr>
          <w:noProof/>
        </w:rPr>
        <w:fldChar w:fldCharType="end"/>
      </w:r>
      <w:r>
        <w:t>. Strukturen Ingredient.</w:t>
      </w:r>
    </w:p>
    <w:p w:rsidR="003D6675" w:rsidRDefault="003D6675" w:rsidP="003D6675">
      <w:pPr>
        <w:pStyle w:val="Rubrik4"/>
      </w:pPr>
      <w:r>
        <w:t>Egenskapen Amount</w:t>
      </w:r>
    </w:p>
    <w:p w:rsidR="003D6675" w:rsidRDefault="00814943" w:rsidP="003D6675">
      <w:pPr>
        <w:pStyle w:val="Brdtext"/>
      </w:pPr>
      <w:r>
        <w:t xml:space="preserve">Publik autoimplementerad egenskap av typen </w:t>
      </w:r>
      <w:r w:rsidRPr="00814943">
        <w:rPr>
          <w:rStyle w:val="Kod"/>
        </w:rPr>
        <w:t>String</w:t>
      </w:r>
      <w:r>
        <w:t xml:space="preserve"> representerande mängden det ska vara av en ingrediens.</w:t>
      </w:r>
    </w:p>
    <w:p w:rsidR="003D6675" w:rsidRDefault="003D6675" w:rsidP="003D6675">
      <w:pPr>
        <w:pStyle w:val="Rubrik4"/>
      </w:pPr>
      <w:r>
        <w:t>Egenskapen Measure</w:t>
      </w:r>
    </w:p>
    <w:p w:rsidR="003D6675" w:rsidRDefault="00814943" w:rsidP="003D6675">
      <w:pPr>
        <w:pStyle w:val="Brdtext"/>
      </w:pPr>
      <w:r>
        <w:t xml:space="preserve">Publik autoimplementerad egenskap av typen </w:t>
      </w:r>
      <w:r w:rsidRPr="00814943">
        <w:rPr>
          <w:rStyle w:val="Kod"/>
        </w:rPr>
        <w:t>String</w:t>
      </w:r>
      <w:r>
        <w:t xml:space="preserve"> representerande vilket mått ingrediensen ska använda.</w:t>
      </w:r>
    </w:p>
    <w:p w:rsidR="003D6675" w:rsidRDefault="003D6675" w:rsidP="003D6675">
      <w:pPr>
        <w:pStyle w:val="Rubrik4"/>
      </w:pPr>
      <w:r>
        <w:t>Egenskapen Name</w:t>
      </w:r>
    </w:p>
    <w:p w:rsidR="003D6675" w:rsidRDefault="00814943" w:rsidP="003D6675">
      <w:pPr>
        <w:pStyle w:val="Brdtext"/>
      </w:pPr>
      <w:r>
        <w:t xml:space="preserve">Publik autoimplementerad egenskap av typen </w:t>
      </w:r>
      <w:r w:rsidRPr="00814943">
        <w:rPr>
          <w:rStyle w:val="Kod"/>
        </w:rPr>
        <w:t>String</w:t>
      </w:r>
      <w:r>
        <w:t xml:space="preserve"> representerande ingrediensen namn.</w:t>
      </w:r>
    </w:p>
    <w:p w:rsidR="003D6675" w:rsidRDefault="003D6675" w:rsidP="003D6675">
      <w:pPr>
        <w:pStyle w:val="Rubrik4"/>
      </w:pPr>
      <w:r>
        <w:t>Metoden ToString</w:t>
      </w:r>
    </w:p>
    <w:p w:rsidR="003D6675" w:rsidRDefault="00AD00D9" w:rsidP="003D6675">
      <w:pPr>
        <w:pStyle w:val="Brdtext"/>
      </w:pPr>
      <w:r>
        <w:t>Metoden ska returnera en sträng som beskriver en ingrediens. Strängen ska vara väl formaterad och inte innehålla onödiga mellanslag.</w:t>
      </w:r>
    </w:p>
    <w:p w:rsidR="00071F0E" w:rsidRDefault="00071F0E" w:rsidP="003D6675">
      <w:pPr>
        <w:pStyle w:val="Rubrik3"/>
      </w:pPr>
      <w:bookmarkStart w:id="21" w:name="_Toc332883771"/>
      <w:r>
        <w:t>Klassen Recipe</w:t>
      </w:r>
      <w:bookmarkEnd w:id="21"/>
    </w:p>
    <w:p w:rsidR="00071F0E" w:rsidRDefault="008B41C8" w:rsidP="00E04C94">
      <w:pPr>
        <w:pStyle w:val="Brdtext"/>
      </w:pPr>
      <w:r>
        <w:t>Instanser av klassen används för att representera recept.</w:t>
      </w:r>
      <w:r w:rsidR="007D0FD1">
        <w:t xml:space="preserve"> Klassen implementerar </w:t>
      </w:r>
      <w:r w:rsidR="007D0FD1" w:rsidRPr="007D0FD1">
        <w:rPr>
          <w:rStyle w:val="Kod"/>
        </w:rPr>
        <w:t>IComparable</w:t>
      </w:r>
      <w:r w:rsidR="007D0FD1">
        <w:t xml:space="preserve"> och </w:t>
      </w:r>
      <w:r w:rsidR="007D0FD1" w:rsidRPr="007D0FD1">
        <w:rPr>
          <w:rStyle w:val="Kod"/>
        </w:rPr>
        <w:t>IComparable&lt;T&gt;</w:t>
      </w:r>
      <w:r w:rsidR="007D0FD1">
        <w:t xml:space="preserve"> för att det ska vara möjligt att sortera instanser med avseende på receptens namn.</w:t>
      </w:r>
    </w:p>
    <w:p w:rsidR="007A2D1F" w:rsidRDefault="00F5208A" w:rsidP="00EC1B9F">
      <w:pPr>
        <w:pStyle w:val="Bldmedefterfljandebeskrivning"/>
      </w:pPr>
      <w:r>
        <w:drawing>
          <wp:inline distT="0" distB="0" distL="0" distR="0">
            <wp:extent cx="3294000" cy="3013200"/>
            <wp:effectExtent l="0" t="0" r="1905" b="0"/>
            <wp:docPr id="27" name="Bildobjek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12b886ec.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94000" cy="3013200"/>
                    </a:xfrm>
                    <a:prstGeom prst="rect">
                      <a:avLst/>
                    </a:prstGeom>
                    <a:noFill/>
                    <a:ln>
                      <a:noFill/>
                    </a:ln>
                  </pic:spPr>
                </pic:pic>
              </a:graphicData>
            </a:graphic>
          </wp:inline>
        </w:drawing>
      </w:r>
    </w:p>
    <w:p w:rsidR="007A2D1F" w:rsidRDefault="007A2D1F" w:rsidP="007A2D1F">
      <w:pPr>
        <w:pStyle w:val="Beskrivning"/>
      </w:pPr>
      <w:r>
        <w:t xml:space="preserve">Figur </w:t>
      </w:r>
      <w:r w:rsidR="0045100B">
        <w:fldChar w:fldCharType="begin"/>
      </w:r>
      <w:r w:rsidR="0045100B">
        <w:instrText xml:space="preserve"> SEQ Figur \* ARABIC </w:instrText>
      </w:r>
      <w:r w:rsidR="0045100B">
        <w:fldChar w:fldCharType="separate"/>
      </w:r>
      <w:r w:rsidR="00C361B2">
        <w:rPr>
          <w:noProof/>
        </w:rPr>
        <w:t>15</w:t>
      </w:r>
      <w:r w:rsidR="0045100B">
        <w:rPr>
          <w:noProof/>
        </w:rPr>
        <w:fldChar w:fldCharType="end"/>
      </w:r>
      <w:r>
        <w:t>.</w:t>
      </w:r>
    </w:p>
    <w:p w:rsidR="00E254B8" w:rsidRDefault="00E254B8" w:rsidP="00FF6EC7">
      <w:pPr>
        <w:pStyle w:val="Rubrik4"/>
      </w:pPr>
      <w:r>
        <w:t>Fältet _directions</w:t>
      </w:r>
    </w:p>
    <w:p w:rsidR="00E254B8" w:rsidRDefault="008B41C8" w:rsidP="00E04C94">
      <w:pPr>
        <w:pStyle w:val="Brdtext"/>
      </w:pPr>
      <w:r>
        <w:t xml:space="preserve">Privat fält av typen </w:t>
      </w:r>
      <w:r w:rsidRPr="008B41C8">
        <w:rPr>
          <w:rStyle w:val="Kod"/>
        </w:rPr>
        <w:t>List&lt;string&gt;</w:t>
      </w:r>
      <w:r>
        <w:t xml:space="preserve"> som används för att representera ett recepts instruktioner.</w:t>
      </w:r>
    </w:p>
    <w:p w:rsidR="00E254B8" w:rsidRDefault="00E254B8" w:rsidP="00FF6EC7">
      <w:pPr>
        <w:pStyle w:val="Rubrik4"/>
      </w:pPr>
      <w:r>
        <w:t>Fältet _ingredients</w:t>
      </w:r>
    </w:p>
    <w:p w:rsidR="00E254B8" w:rsidRDefault="008B41C8" w:rsidP="00E04C94">
      <w:pPr>
        <w:pStyle w:val="Brdtext"/>
      </w:pPr>
      <w:r>
        <w:t xml:space="preserve">Privat fält av typen </w:t>
      </w:r>
      <w:r w:rsidRPr="008B41C8">
        <w:rPr>
          <w:rStyle w:val="Kod"/>
        </w:rPr>
        <w:t>List&lt;</w:t>
      </w:r>
      <w:r>
        <w:rPr>
          <w:rStyle w:val="Kod"/>
        </w:rPr>
        <w:t>Ingredient</w:t>
      </w:r>
      <w:r w:rsidRPr="008B41C8">
        <w:rPr>
          <w:rStyle w:val="Kod"/>
        </w:rPr>
        <w:t>&gt;</w:t>
      </w:r>
      <w:r>
        <w:t xml:space="preserve"> som används för att representera ett recepts ingredienser.</w:t>
      </w:r>
    </w:p>
    <w:p w:rsidR="00E254B8" w:rsidRDefault="00E254B8" w:rsidP="00FF6EC7">
      <w:pPr>
        <w:pStyle w:val="Rubrik4"/>
      </w:pPr>
      <w:r>
        <w:t>Fältet _name</w:t>
      </w:r>
    </w:p>
    <w:p w:rsidR="00AA0B24" w:rsidRDefault="00AA0B24" w:rsidP="00AA0B24">
      <w:pPr>
        <w:pStyle w:val="Brdtext"/>
      </w:pPr>
      <w:r>
        <w:t xml:space="preserve">Privat fält av typen </w:t>
      </w:r>
      <w:r>
        <w:rPr>
          <w:rStyle w:val="Kod"/>
        </w:rPr>
        <w:t>S</w:t>
      </w:r>
      <w:r w:rsidRPr="008B41C8">
        <w:rPr>
          <w:rStyle w:val="Kod"/>
        </w:rPr>
        <w:t>tring</w:t>
      </w:r>
      <w:r>
        <w:t xml:space="preserve"> som används för att representera ett recepts namn.</w:t>
      </w:r>
    </w:p>
    <w:p w:rsidR="00E254B8" w:rsidRDefault="00E254B8" w:rsidP="00F23997">
      <w:pPr>
        <w:pStyle w:val="Rubrik4"/>
      </w:pPr>
      <w:r>
        <w:lastRenderedPageBreak/>
        <w:t>Egenskapen Directions</w:t>
      </w:r>
    </w:p>
    <w:p w:rsidR="00AA0B24" w:rsidRDefault="00AA0B24" w:rsidP="00AA0B24">
      <w:pPr>
        <w:pStyle w:val="Brdtext"/>
      </w:pPr>
      <w:r>
        <w:t xml:space="preserve">Publik egenskap av typen </w:t>
      </w:r>
      <w:r w:rsidRPr="00F23997">
        <w:rPr>
          <w:rStyle w:val="Kod"/>
        </w:rPr>
        <w:t>ReadOnlyCollection&lt;string&gt;</w:t>
      </w:r>
      <w:r>
        <w:t xml:space="preserve"> som ger en ”</w:t>
      </w:r>
      <w:r w:rsidRPr="00A411E5">
        <w:rPr>
          <w:i/>
        </w:rPr>
        <w:t>read-only</w:t>
      </w:r>
      <w:r>
        <w:t xml:space="preserve">”-referens till fältet </w:t>
      </w:r>
      <w:r w:rsidRPr="00F23997">
        <w:rPr>
          <w:rStyle w:val="Kod"/>
        </w:rPr>
        <w:t>_directions</w:t>
      </w:r>
      <w:r>
        <w:t xml:space="preserve">. I och med att referensen är av typen </w:t>
      </w:r>
      <w:r w:rsidRPr="00F23997">
        <w:rPr>
          <w:rStyle w:val="Kod"/>
        </w:rPr>
        <w:t>ReadOnlyCollection&lt;string&gt;</w:t>
      </w:r>
      <w:r>
        <w:t xml:space="preserve"> och klassen </w:t>
      </w:r>
      <w:r w:rsidR="00E80976">
        <w:rPr>
          <w:rStyle w:val="Kod"/>
        </w:rPr>
        <w:t>S</w:t>
      </w:r>
      <w:r w:rsidRPr="00F23997">
        <w:rPr>
          <w:rStyle w:val="Kod"/>
        </w:rPr>
        <w:t>tring</w:t>
      </w:r>
      <w:r>
        <w:t xml:space="preserve"> är ”</w:t>
      </w:r>
      <w:r w:rsidRPr="00A411E5">
        <w:rPr>
          <w:i/>
        </w:rPr>
        <w:t>immutable</w:t>
      </w:r>
      <w:r>
        <w:t>” sker ingen ”</w:t>
      </w:r>
      <w:r w:rsidRPr="00A411E5">
        <w:rPr>
          <w:i/>
        </w:rPr>
        <w:t>privacy leak</w:t>
      </w:r>
      <w:r>
        <w:t>”.</w:t>
      </w:r>
    </w:p>
    <w:p w:rsidR="00E254B8" w:rsidRDefault="00E254B8" w:rsidP="00FF6EC7">
      <w:pPr>
        <w:pStyle w:val="Rubrik4"/>
      </w:pPr>
      <w:r>
        <w:t>Egenskapen Ingredients</w:t>
      </w:r>
    </w:p>
    <w:p w:rsidR="00E254B8" w:rsidRDefault="00A952AD" w:rsidP="00E04C94">
      <w:pPr>
        <w:pStyle w:val="Brdtext"/>
      </w:pPr>
      <w:r>
        <w:t xml:space="preserve">Publik </w:t>
      </w:r>
      <w:r w:rsidR="00AA0B24">
        <w:t xml:space="preserve">egenskap av typen </w:t>
      </w:r>
      <w:r w:rsidR="00AA0B24" w:rsidRPr="00F23997">
        <w:rPr>
          <w:rStyle w:val="Kod"/>
        </w:rPr>
        <w:t>ReadOnlyCollection&lt;Ingredient&gt;</w:t>
      </w:r>
      <w:r w:rsidR="00AA0B24">
        <w:t xml:space="preserve"> som ger en ”</w:t>
      </w:r>
      <w:r w:rsidR="00AA0B24" w:rsidRPr="00A411E5">
        <w:rPr>
          <w:i/>
        </w:rPr>
        <w:t>read-only</w:t>
      </w:r>
      <w:r w:rsidR="00AA0B24">
        <w:t xml:space="preserve">”-referens till fältet </w:t>
      </w:r>
      <w:r w:rsidR="00AA0B24" w:rsidRPr="00F23997">
        <w:rPr>
          <w:rStyle w:val="Kod"/>
        </w:rPr>
        <w:t>_ingredients</w:t>
      </w:r>
      <w:r w:rsidR="00AA0B24">
        <w:t xml:space="preserve">. I och med att referensen är av typen </w:t>
      </w:r>
      <w:r w:rsidR="00AA0B24" w:rsidRPr="00F23997">
        <w:rPr>
          <w:rStyle w:val="Kod"/>
        </w:rPr>
        <w:t>ReadOnlyCollection&lt;Ingredient&gt;</w:t>
      </w:r>
      <w:r w:rsidR="00AA0B24">
        <w:t xml:space="preserve"> och strukturen </w:t>
      </w:r>
      <w:r w:rsidR="00AA0B24" w:rsidRPr="00F23997">
        <w:rPr>
          <w:rStyle w:val="Kod"/>
        </w:rPr>
        <w:t>Ingredient</w:t>
      </w:r>
      <w:r w:rsidR="00AA0B24">
        <w:t xml:space="preserve"> är en värdetyp sker ingen ”</w:t>
      </w:r>
      <w:r w:rsidR="00AA0B24" w:rsidRPr="00A411E5">
        <w:rPr>
          <w:i/>
        </w:rPr>
        <w:t>privacy leak</w:t>
      </w:r>
      <w:r w:rsidR="00AA0B24">
        <w:t>”.</w:t>
      </w:r>
    </w:p>
    <w:p w:rsidR="00E254B8" w:rsidRDefault="00E254B8" w:rsidP="00FF6EC7">
      <w:pPr>
        <w:pStyle w:val="Rubrik4"/>
      </w:pPr>
      <w:r>
        <w:t>Egenskapen Name</w:t>
      </w:r>
    </w:p>
    <w:p w:rsidR="00E254B8" w:rsidRDefault="00E80976" w:rsidP="00E04C94">
      <w:pPr>
        <w:pStyle w:val="Brdtext"/>
      </w:pPr>
      <w:r>
        <w:t xml:space="preserve">Publik egenskap av typen </w:t>
      </w:r>
      <w:r w:rsidRPr="00E80976">
        <w:rPr>
          <w:rStyle w:val="Kod"/>
        </w:rPr>
        <w:t>string</w:t>
      </w:r>
      <w:r>
        <w:t xml:space="preserve"> som ger eller sätter namnet på receptet. </w:t>
      </w:r>
      <w:r w:rsidRPr="00E80976">
        <w:rPr>
          <w:rStyle w:val="Kod"/>
        </w:rPr>
        <w:t>set</w:t>
      </w:r>
      <w:r>
        <w:t xml:space="preserve">-metoden ska validera så att namnet inte refererar till </w:t>
      </w:r>
      <w:r w:rsidRPr="00E80976">
        <w:rPr>
          <w:rStyle w:val="Kod"/>
        </w:rPr>
        <w:t>null</w:t>
      </w:r>
      <w:r>
        <w:t xml:space="preserve"> eller är en tom sträng.</w:t>
      </w:r>
    </w:p>
    <w:p w:rsidR="008E5E58" w:rsidRDefault="008E5E58" w:rsidP="008E5E58">
      <w:pPr>
        <w:pStyle w:val="Rubrik4"/>
      </w:pPr>
      <w:r>
        <w:t>Konstruktorerna</w:t>
      </w:r>
    </w:p>
    <w:p w:rsidR="008E5E58" w:rsidRDefault="002F1E88" w:rsidP="008E5E58">
      <w:pPr>
        <w:pStyle w:val="Brdtext"/>
      </w:pPr>
      <w:r>
        <w:t xml:space="preserve">De två konstruktorerna ska se till att ett </w:t>
      </w:r>
      <w:r>
        <w:rPr>
          <w:rStyle w:val="Kod"/>
        </w:rPr>
        <w:t>Recipe</w:t>
      </w:r>
      <w:r>
        <w:t>-objekt blir korrekt initierat. Det innebär att fälten ska initieras med lämpliga värden.</w:t>
      </w:r>
    </w:p>
    <w:p w:rsidR="002F1E88" w:rsidRDefault="002F1E88" w:rsidP="002F1E88">
      <w:pPr>
        <w:pStyle w:val="Brdtext"/>
      </w:pPr>
      <w:r>
        <w:t xml:space="preserve">Konstruktorn </w:t>
      </w:r>
      <w:r>
        <w:rPr>
          <w:rStyle w:val="Kod"/>
        </w:rPr>
        <w:t>Recipe</w:t>
      </w:r>
      <w:r w:rsidRPr="007870BC">
        <w:rPr>
          <w:rStyle w:val="Kod"/>
        </w:rPr>
        <w:t>(</w:t>
      </w:r>
      <w:r>
        <w:rPr>
          <w:rStyle w:val="Kod"/>
        </w:rPr>
        <w:t>string name</w:t>
      </w:r>
      <w:r w:rsidRPr="007870BC">
        <w:rPr>
          <w:rStyle w:val="Kod"/>
        </w:rPr>
        <w:t>)</w:t>
      </w:r>
      <w:r>
        <w:t xml:space="preserve"> ska initiera fälten så att de refererar till objekt.</w:t>
      </w:r>
    </w:p>
    <w:p w:rsidR="002F1E88" w:rsidRPr="002F1E88" w:rsidRDefault="002F1E88" w:rsidP="002F1E88">
      <w:pPr>
        <w:pStyle w:val="Brdtext"/>
        <w:rPr>
          <w:rFonts w:ascii="Consolas" w:hAnsi="Consolas"/>
        </w:rPr>
      </w:pPr>
      <w:r>
        <w:t xml:space="preserve">Med konstruktorn </w:t>
      </w:r>
      <w:r>
        <w:rPr>
          <w:rStyle w:val="Kod"/>
        </w:rPr>
        <w:t>Recipe</w:t>
      </w:r>
      <w:r w:rsidRPr="007870BC">
        <w:rPr>
          <w:rStyle w:val="Kod"/>
        </w:rPr>
        <w:t>(</w:t>
      </w:r>
      <w:r w:rsidRPr="002F1E88">
        <w:rPr>
          <w:rStyle w:val="Kod"/>
        </w:rPr>
        <w:t xml:space="preserve">string name, </w:t>
      </w:r>
      <w:r w:rsidR="00483980">
        <w:rPr>
          <w:rStyle w:val="Kod"/>
        </w:rPr>
        <w:t>I</w:t>
      </w:r>
      <w:r w:rsidRPr="002F1E88">
        <w:rPr>
          <w:rStyle w:val="Kod"/>
        </w:rPr>
        <w:t>List&lt;Ingredient&gt;</w:t>
      </w:r>
      <w:r>
        <w:rPr>
          <w:rStyle w:val="Kod"/>
        </w:rPr>
        <w:t xml:space="preserve"> </w:t>
      </w:r>
      <w:r w:rsidRPr="002F1E88">
        <w:rPr>
          <w:rStyle w:val="Kod"/>
        </w:rPr>
        <w:t>ingredients,</w:t>
      </w:r>
      <w:r>
        <w:rPr>
          <w:rStyle w:val="Kod"/>
        </w:rPr>
        <w:t xml:space="preserve"> </w:t>
      </w:r>
      <w:r w:rsidRPr="002F1E88">
        <w:rPr>
          <w:rStyle w:val="Kod"/>
        </w:rPr>
        <w:t>IList&lt;string&gt;</w:t>
      </w:r>
      <w:r>
        <w:rPr>
          <w:rStyle w:val="Kod"/>
        </w:rPr>
        <w:t xml:space="preserve"> </w:t>
      </w:r>
      <w:r w:rsidRPr="002F1E88">
        <w:rPr>
          <w:rStyle w:val="Kod"/>
        </w:rPr>
        <w:t>directions)</w:t>
      </w:r>
      <w:r>
        <w:t xml:space="preserve"> ska ett objekt kunna initieras med ett recepts namn, ingredienser och instruktioner. För att undvika ”</w:t>
      </w:r>
      <w:r w:rsidRPr="00A411E5">
        <w:rPr>
          <w:i/>
        </w:rPr>
        <w:t>privacy leak</w:t>
      </w:r>
      <w:r>
        <w:t xml:space="preserve">” får </w:t>
      </w:r>
      <w:r w:rsidR="00483980">
        <w:t xml:space="preserve">inte fälten tilldelas </w:t>
      </w:r>
      <w:r>
        <w:t>referenser</w:t>
      </w:r>
      <w:r w:rsidR="00483980">
        <w:t>na</w:t>
      </w:r>
      <w:r>
        <w:t xml:space="preserve"> till </w:t>
      </w:r>
      <w:r w:rsidRPr="002F1E88">
        <w:rPr>
          <w:rStyle w:val="Kod"/>
        </w:rPr>
        <w:t>List</w:t>
      </w:r>
      <w:r>
        <w:t xml:space="preserve">-objekten </w:t>
      </w:r>
      <w:r w:rsidR="00483980">
        <w:t xml:space="preserve">rakt av </w:t>
      </w:r>
      <w:r>
        <w:t>utan det måste skapas kopior av argumenten som skickades med då konstruktorn anropades.</w:t>
      </w:r>
    </w:p>
    <w:p w:rsidR="00E254B8" w:rsidRDefault="00E254B8" w:rsidP="00FF6EC7">
      <w:pPr>
        <w:pStyle w:val="Rubrik4"/>
      </w:pPr>
      <w:r>
        <w:t>Metode</w:t>
      </w:r>
      <w:r w:rsidR="00FF6EC7">
        <w:t>rna</w:t>
      </w:r>
      <w:r>
        <w:t xml:space="preserve"> </w:t>
      </w:r>
      <w:r w:rsidR="00FF6EC7">
        <w:t>Add</w:t>
      </w:r>
    </w:p>
    <w:p w:rsidR="00A411E5" w:rsidRDefault="00A411E5" w:rsidP="00A411E5">
      <w:pPr>
        <w:pStyle w:val="Brdtext"/>
      </w:pPr>
      <w:r>
        <w:rPr>
          <w:rStyle w:val="Kod"/>
        </w:rPr>
        <w:t>Add</w:t>
      </w:r>
      <w:r w:rsidRPr="00714EAD">
        <w:rPr>
          <w:rStyle w:val="Kod"/>
        </w:rPr>
        <w:t>()</w:t>
      </w:r>
      <w:r>
        <w:t xml:space="preserve"> ska överlagras, d.v.s. det ska finnas två metoder med samma namn men med olika parameterlistor.</w:t>
      </w:r>
    </w:p>
    <w:p w:rsidR="00FF6EC7" w:rsidRDefault="00A411E5" w:rsidP="0073017F">
      <w:pPr>
        <w:pStyle w:val="Brdtext"/>
      </w:pPr>
      <w:r>
        <w:t xml:space="preserve">Metoden </w:t>
      </w:r>
      <w:r w:rsidRPr="00A411E5">
        <w:rPr>
          <w:rStyle w:val="Kod"/>
        </w:rPr>
        <w:t>Add(Ingredient ingredient)</w:t>
      </w:r>
      <w:r w:rsidRPr="0073017F">
        <w:t xml:space="preserve"> används för att lägga till en ny ingrediens till ett recept. Det är ingen risk för ”privacy leak” då typen </w:t>
      </w:r>
      <w:r w:rsidRPr="0073017F">
        <w:rPr>
          <w:rStyle w:val="Kod"/>
          <w:i/>
        </w:rPr>
        <w:t>Ingredient</w:t>
      </w:r>
      <w:r w:rsidRPr="0073017F">
        <w:t xml:space="preserve"> är en struktur och alltså är en värdetyp.</w:t>
      </w:r>
    </w:p>
    <w:p w:rsidR="00A411E5" w:rsidRDefault="00A411E5" w:rsidP="0073017F">
      <w:pPr>
        <w:pStyle w:val="Brdtext"/>
      </w:pPr>
      <w:r>
        <w:t xml:space="preserve">Metoden </w:t>
      </w:r>
      <w:r w:rsidRPr="00A411E5">
        <w:rPr>
          <w:rStyle w:val="Kod"/>
        </w:rPr>
        <w:t>Add(</w:t>
      </w:r>
      <w:r>
        <w:rPr>
          <w:rStyle w:val="Kod"/>
        </w:rPr>
        <w:t>string direction</w:t>
      </w:r>
      <w:r w:rsidRPr="00A411E5">
        <w:rPr>
          <w:rStyle w:val="Kod"/>
        </w:rPr>
        <w:t>)</w:t>
      </w:r>
      <w:r w:rsidR="00857308">
        <w:t xml:space="preserve"> </w:t>
      </w:r>
      <w:r>
        <w:t>används för att lägga till en ny instruktion till ett recept. Det är ingen risk för ”</w:t>
      </w:r>
      <w:r w:rsidRPr="00A411E5">
        <w:t>privacy leak</w:t>
      </w:r>
      <w:r>
        <w:t xml:space="preserve">” då typen </w:t>
      </w:r>
      <w:r>
        <w:rPr>
          <w:rStyle w:val="Kod"/>
        </w:rPr>
        <w:t>string</w:t>
      </w:r>
      <w:r>
        <w:t xml:space="preserve"> är ”</w:t>
      </w:r>
      <w:r w:rsidRPr="00A411E5">
        <w:t>immutable</w:t>
      </w:r>
      <w:r>
        <w:t>” och fungerar som en värdetyp trots att det är en referenstyp.</w:t>
      </w:r>
    </w:p>
    <w:p w:rsidR="00FF6EC7" w:rsidRDefault="00FF6EC7" w:rsidP="00FF6EC7">
      <w:pPr>
        <w:pStyle w:val="Rubrik4"/>
      </w:pPr>
      <w:r>
        <w:t>Metoderna CompareTo</w:t>
      </w:r>
    </w:p>
    <w:p w:rsidR="00D42D2F" w:rsidRDefault="00D42D2F" w:rsidP="00432F42">
      <w:pPr>
        <w:pStyle w:val="Brdtext"/>
      </w:pPr>
      <w:r>
        <w:rPr>
          <w:rStyle w:val="Kod"/>
        </w:rPr>
        <w:t>CompareTo</w:t>
      </w:r>
      <w:r w:rsidRPr="00714EAD">
        <w:rPr>
          <w:rStyle w:val="Kod"/>
        </w:rPr>
        <w:t>()</w:t>
      </w:r>
      <w:r>
        <w:t xml:space="preserve"> ska överlagras, d.v.s. det ska finnas två metoder med samma namn men med olika parameterlistor.</w:t>
      </w:r>
    </w:p>
    <w:p w:rsidR="00D42D2F" w:rsidRPr="00D42D2F" w:rsidRDefault="00D42D2F" w:rsidP="00432F42">
      <w:pPr>
        <w:pStyle w:val="Brdtext"/>
      </w:pPr>
      <w:r>
        <w:t xml:space="preserve">Metoderna anropas i regel inte direkt av kod utvecklare skriver utan det sker automatiskt av ramverket. </w:t>
      </w:r>
      <w:r w:rsidRPr="00D42D2F">
        <w:t xml:space="preserve">Metoden </w:t>
      </w:r>
      <w:r w:rsidRPr="00D42D2F">
        <w:rPr>
          <w:rStyle w:val="Kod"/>
        </w:rPr>
        <w:t>CompareTo(object obj)</w:t>
      </w:r>
      <w:r w:rsidRPr="00D42D2F">
        <w:t xml:space="preserve"> används t.ex. av metoden </w:t>
      </w:r>
      <w:r w:rsidRPr="00D42D2F">
        <w:rPr>
          <w:rStyle w:val="Kod"/>
        </w:rPr>
        <w:t>Array.Sort()</w:t>
      </w:r>
      <w:r w:rsidRPr="00D42D2F">
        <w:t xml:space="preserve"> då instanser av typen </w:t>
      </w:r>
      <w:r w:rsidRPr="00D42D2F">
        <w:rPr>
          <w:rStyle w:val="Kod"/>
        </w:rPr>
        <w:t>Recipe</w:t>
      </w:r>
      <w:r w:rsidRPr="00D42D2F">
        <w:t xml:space="preserve"> </w:t>
      </w:r>
      <w:r>
        <w:t>ska</w:t>
      </w:r>
      <w:r w:rsidRPr="00D42D2F">
        <w:t xml:space="preserve"> sorteras.</w:t>
      </w:r>
      <w:r>
        <w:t xml:space="preserve"> Metoden </w:t>
      </w:r>
      <w:r w:rsidRPr="00D42D2F">
        <w:rPr>
          <w:rStyle w:val="Kod"/>
        </w:rPr>
        <w:t>CompareTo(Recipe other)</w:t>
      </w:r>
      <w:r>
        <w:t xml:space="preserve"> används av metoden </w:t>
      </w:r>
      <w:r w:rsidRPr="00D42D2F">
        <w:rPr>
          <w:rStyle w:val="Kod"/>
        </w:rPr>
        <w:t>List.Sort()</w:t>
      </w:r>
      <w:r>
        <w:t xml:space="preserve"> då instanser av typen </w:t>
      </w:r>
      <w:r w:rsidRPr="00D42D2F">
        <w:rPr>
          <w:rStyle w:val="Kod"/>
        </w:rPr>
        <w:t>Recipe</w:t>
      </w:r>
      <w:r>
        <w:t xml:space="preserve"> ska sorteras.</w:t>
      </w:r>
    </w:p>
    <w:p w:rsidR="00432F42" w:rsidRDefault="00432F42" w:rsidP="00432F42">
      <w:pPr>
        <w:pStyle w:val="Brdtext"/>
      </w:pPr>
      <w:r>
        <w:t xml:space="preserve">Metoderna ska jämföra två objekt med avseende på fältet för receptets namn. </w:t>
      </w:r>
    </w:p>
    <w:p w:rsidR="00432F42" w:rsidRDefault="00432F42" w:rsidP="00432F42">
      <w:pPr>
        <w:pStyle w:val="Brdtext"/>
        <w:numPr>
          <w:ilvl w:val="0"/>
          <w:numId w:val="31"/>
        </w:numPr>
      </w:pPr>
      <w:r>
        <w:t xml:space="preserve">Refererar parametern till </w:t>
      </w:r>
      <w:r w:rsidRPr="00691D7D">
        <w:rPr>
          <w:rStyle w:val="Kod"/>
        </w:rPr>
        <w:t>null</w:t>
      </w:r>
      <w:r>
        <w:t xml:space="preserve"> ska ett heltal större än </w:t>
      </w:r>
      <w:r w:rsidRPr="00691D7D">
        <w:rPr>
          <w:rStyle w:val="Kod"/>
        </w:rPr>
        <w:t>0</w:t>
      </w:r>
      <w:r>
        <w:t xml:space="preserve"> returneras.</w:t>
      </w:r>
    </w:p>
    <w:p w:rsidR="00432F42" w:rsidRDefault="00432F42" w:rsidP="00432F42">
      <w:pPr>
        <w:pStyle w:val="Brdtext"/>
        <w:numPr>
          <w:ilvl w:val="0"/>
          <w:numId w:val="31"/>
        </w:numPr>
      </w:pPr>
      <w:r>
        <w:t xml:space="preserve">Refererar parametern till ett objekt som inte är av typen </w:t>
      </w:r>
      <w:r>
        <w:rPr>
          <w:rStyle w:val="Kod"/>
        </w:rPr>
        <w:t>Recipe</w:t>
      </w:r>
      <w:r>
        <w:t xml:space="preserve"> ska ett undantag av typen </w:t>
      </w:r>
      <w:r w:rsidRPr="00691D7D">
        <w:rPr>
          <w:rStyle w:val="Kod"/>
        </w:rPr>
        <w:t>ArgumentException</w:t>
      </w:r>
      <w:r>
        <w:t xml:space="preserve"> kastas.</w:t>
      </w:r>
    </w:p>
    <w:p w:rsidR="00432F42" w:rsidRDefault="00432F42" w:rsidP="00432F42">
      <w:pPr>
        <w:pStyle w:val="Brdtext"/>
        <w:numPr>
          <w:ilvl w:val="0"/>
          <w:numId w:val="31"/>
        </w:numPr>
      </w:pPr>
      <w:r>
        <w:t xml:space="preserve">Refererar parametern till ett objekt vars namn ska sorteras efter det anropande objektets namn ska ett heltal mindre än </w:t>
      </w:r>
      <w:r w:rsidRPr="00691D7D">
        <w:rPr>
          <w:rStyle w:val="Kod"/>
        </w:rPr>
        <w:t>0</w:t>
      </w:r>
      <w:r>
        <w:t xml:space="preserve"> returneras.</w:t>
      </w:r>
    </w:p>
    <w:p w:rsidR="00432F42" w:rsidRDefault="00432F42" w:rsidP="00432F42">
      <w:pPr>
        <w:pStyle w:val="Brdtext"/>
        <w:numPr>
          <w:ilvl w:val="0"/>
          <w:numId w:val="31"/>
        </w:numPr>
      </w:pPr>
      <w:r>
        <w:t xml:space="preserve">Refererar parametern till ett objekt vars namn ska sorteras före det anropande objektets namn ska ett heltal större än </w:t>
      </w:r>
      <w:r w:rsidRPr="00691D7D">
        <w:rPr>
          <w:rStyle w:val="Kod"/>
        </w:rPr>
        <w:t>0</w:t>
      </w:r>
      <w:r>
        <w:t xml:space="preserve"> returneras.</w:t>
      </w:r>
    </w:p>
    <w:p w:rsidR="00FF6EC7" w:rsidRDefault="00432F42" w:rsidP="00432F42">
      <w:pPr>
        <w:pStyle w:val="Brdtext"/>
        <w:numPr>
          <w:ilvl w:val="0"/>
          <w:numId w:val="31"/>
        </w:numPr>
      </w:pPr>
      <w:r>
        <w:t xml:space="preserve">Refererar parametern till ett objekt ett objekt vars namn är samma som det anropande objektets namn ska heltalet </w:t>
      </w:r>
      <w:r w:rsidRPr="00691D7D">
        <w:rPr>
          <w:rStyle w:val="Kod"/>
        </w:rPr>
        <w:t>0</w:t>
      </w:r>
      <w:r>
        <w:t xml:space="preserve"> returneras.</w:t>
      </w:r>
    </w:p>
    <w:p w:rsidR="00071F0E" w:rsidRDefault="00071F0E" w:rsidP="003D6675">
      <w:pPr>
        <w:pStyle w:val="Rubrik3"/>
      </w:pPr>
      <w:bookmarkStart w:id="22" w:name="_Toc332883772"/>
      <w:r>
        <w:lastRenderedPageBreak/>
        <w:t>Klassen RecipeRepository och den uppräkningsbara typen RecipeReadStatus</w:t>
      </w:r>
      <w:bookmarkEnd w:id="22"/>
    </w:p>
    <w:p w:rsidR="00071F0E" w:rsidRDefault="00972B43" w:rsidP="00E04C94">
      <w:pPr>
        <w:pStyle w:val="Brdtext"/>
      </w:pPr>
      <w:r>
        <w:t xml:space="preserve">En instans av klassen </w:t>
      </w:r>
      <w:r w:rsidRPr="00972B43">
        <w:rPr>
          <w:rStyle w:val="Kod"/>
        </w:rPr>
        <w:t>RecipeRepository</w:t>
      </w:r>
      <w:r>
        <w:t xml:space="preserve"> används för att hantera persistent lagrade recept. Den uppräkningsbara typen </w:t>
      </w:r>
      <w:r w:rsidRPr="00972B43">
        <w:rPr>
          <w:rStyle w:val="Kod"/>
        </w:rPr>
        <w:t>RecipeReadStatus</w:t>
      </w:r>
      <w:r>
        <w:t xml:space="preserve"> används för att hålla ordning på innebörden av en rad med data som lästs från en textfil.</w:t>
      </w:r>
    </w:p>
    <w:p w:rsidR="007A2D1F" w:rsidRDefault="00FD056E" w:rsidP="00EC1B9F">
      <w:pPr>
        <w:pStyle w:val="Bldmedefterfljandebeskrivning"/>
      </w:pPr>
      <w:r>
        <w:drawing>
          <wp:inline distT="0" distB="0" distL="0" distR="0">
            <wp:extent cx="2952000" cy="1803600"/>
            <wp:effectExtent l="0" t="0" r="1270" b="6350"/>
            <wp:docPr id="29" name="Bildobjek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s\AppData\Local\Temp\SNAGHTML12b9388f.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2000" cy="1803600"/>
                    </a:xfrm>
                    <a:prstGeom prst="rect">
                      <a:avLst/>
                    </a:prstGeom>
                    <a:noFill/>
                    <a:ln>
                      <a:noFill/>
                    </a:ln>
                  </pic:spPr>
                </pic:pic>
              </a:graphicData>
            </a:graphic>
          </wp:inline>
        </w:drawing>
      </w:r>
    </w:p>
    <w:p w:rsidR="007A2D1F" w:rsidRDefault="007A2D1F" w:rsidP="007A2D1F">
      <w:pPr>
        <w:pStyle w:val="Beskrivning"/>
      </w:pPr>
      <w:r>
        <w:t xml:space="preserve">Figur </w:t>
      </w:r>
      <w:r w:rsidR="0045100B">
        <w:fldChar w:fldCharType="begin"/>
      </w:r>
      <w:r w:rsidR="0045100B">
        <w:instrText xml:space="preserve"> SEQ Figur \* ARABIC </w:instrText>
      </w:r>
      <w:r w:rsidR="0045100B">
        <w:fldChar w:fldCharType="separate"/>
      </w:r>
      <w:r w:rsidR="00C361B2">
        <w:rPr>
          <w:noProof/>
        </w:rPr>
        <w:t>16</w:t>
      </w:r>
      <w:r w:rsidR="0045100B">
        <w:rPr>
          <w:noProof/>
        </w:rPr>
        <w:fldChar w:fldCharType="end"/>
      </w:r>
      <w:r>
        <w:t>.</w:t>
      </w:r>
    </w:p>
    <w:p w:rsidR="007A3249" w:rsidRDefault="007A3249" w:rsidP="007A3249">
      <w:pPr>
        <w:pStyle w:val="Rubrik4"/>
      </w:pPr>
      <w:r>
        <w:t>Fältet _path</w:t>
      </w:r>
    </w:p>
    <w:p w:rsidR="007A3249" w:rsidRDefault="0090710B" w:rsidP="00E04C94">
      <w:pPr>
        <w:pStyle w:val="Brdtext"/>
      </w:pPr>
      <w:r>
        <w:t xml:space="preserve">Privat fält av typen </w:t>
      </w:r>
      <w:r w:rsidRPr="0090710B">
        <w:rPr>
          <w:rStyle w:val="Kod"/>
        </w:rPr>
        <w:t>string</w:t>
      </w:r>
      <w:r>
        <w:t xml:space="preserve"> innehållande sökvägen till den fil en instans av </w:t>
      </w:r>
      <w:r w:rsidRPr="0090710B">
        <w:rPr>
          <w:rStyle w:val="Kod"/>
        </w:rPr>
        <w:t>RecipeRepository</w:t>
      </w:r>
      <w:r>
        <w:t xml:space="preserve"> arbetar mot.</w:t>
      </w:r>
    </w:p>
    <w:p w:rsidR="007A3249" w:rsidRDefault="007A3249" w:rsidP="007A3249">
      <w:pPr>
        <w:pStyle w:val="Rubrik4"/>
      </w:pPr>
      <w:r>
        <w:t>Egenskapen Path</w:t>
      </w:r>
    </w:p>
    <w:p w:rsidR="007A2D1F" w:rsidRDefault="004F2EA2" w:rsidP="004F2EA2">
      <w:pPr>
        <w:pStyle w:val="Brdtext"/>
        <w:widowControl w:val="0"/>
      </w:pPr>
      <w:r>
        <w:t xml:space="preserve">Publik egenskap av typen </w:t>
      </w:r>
      <w:r w:rsidRPr="004F2EA2">
        <w:rPr>
          <w:rStyle w:val="Kod"/>
        </w:rPr>
        <w:t>string</w:t>
      </w:r>
      <w:r>
        <w:t xml:space="preserve"> som kapslar in fältet </w:t>
      </w:r>
      <w:r w:rsidRPr="004F2EA2">
        <w:rPr>
          <w:rStyle w:val="Kod"/>
        </w:rPr>
        <w:t>_path</w:t>
      </w:r>
      <w:r>
        <w:t xml:space="preserve">. </w:t>
      </w:r>
      <w:r w:rsidRPr="004F2EA2">
        <w:rPr>
          <w:rStyle w:val="Kod"/>
        </w:rPr>
        <w:t>set</w:t>
      </w:r>
      <w:r>
        <w:t xml:space="preserve">-metoden ska validera sökvägen så att den inte refererar till </w:t>
      </w:r>
      <w:r w:rsidRPr="004F2EA2">
        <w:rPr>
          <w:rStyle w:val="Kod"/>
        </w:rPr>
        <w:t>null</w:t>
      </w:r>
      <w:r>
        <w:t>, är tom eller bara innehåller vita tecken (”</w:t>
      </w:r>
      <w:r w:rsidRPr="004F2EA2">
        <w:rPr>
          <w:i/>
        </w:rPr>
        <w:t>white spaces</w:t>
      </w:r>
      <w:r>
        <w:t>”).</w:t>
      </w:r>
    </w:p>
    <w:p w:rsidR="008E5E58" w:rsidRDefault="008E5E58" w:rsidP="008E5E58">
      <w:pPr>
        <w:pStyle w:val="Rubrik4"/>
      </w:pPr>
      <w:r>
        <w:t>Konstruktorn</w:t>
      </w:r>
    </w:p>
    <w:p w:rsidR="008E5E58" w:rsidRDefault="004F2EA2" w:rsidP="008E5E58">
      <w:pPr>
        <w:pStyle w:val="Brdtext"/>
      </w:pPr>
      <w:r>
        <w:t xml:space="preserve">Konstruktorn ska initiera fältet </w:t>
      </w:r>
      <w:r w:rsidRPr="004F2EA2">
        <w:rPr>
          <w:rStyle w:val="Kod"/>
        </w:rPr>
        <w:t>_path</w:t>
      </w:r>
      <w:r>
        <w:t xml:space="preserve">, via egenskapen </w:t>
      </w:r>
      <w:r w:rsidRPr="004F2EA2">
        <w:rPr>
          <w:rStyle w:val="Kod"/>
        </w:rPr>
        <w:t>Path</w:t>
      </w:r>
      <w:r>
        <w:t>, så att det instansierade objektet innehåller en sökväg.</w:t>
      </w:r>
    </w:p>
    <w:p w:rsidR="008E5E58" w:rsidRDefault="008E5E58" w:rsidP="008E5E58">
      <w:pPr>
        <w:pStyle w:val="Rubrik4"/>
      </w:pPr>
      <w:r>
        <w:t>Metoden Load</w:t>
      </w:r>
    </w:p>
    <w:p w:rsidR="008E5E58" w:rsidRDefault="00CD20C0" w:rsidP="008E5E58">
      <w:pPr>
        <w:pStyle w:val="Brdtext"/>
      </w:pPr>
      <w:r>
        <w:t xml:space="preserve">Den publika metoden </w:t>
      </w:r>
      <w:r w:rsidRPr="002B2988">
        <w:rPr>
          <w:rStyle w:val="Kod"/>
        </w:rPr>
        <w:t>Load()</w:t>
      </w:r>
      <w:r>
        <w:t xml:space="preserve"> ska läsa in textfilen och tolka den för att skapa en lista med referenser till </w:t>
      </w:r>
      <w:r w:rsidRPr="00CD20C0">
        <w:rPr>
          <w:rStyle w:val="Kod"/>
        </w:rPr>
        <w:t>Recipe</w:t>
      </w:r>
      <w:r>
        <w:t>-objekt som returneras.</w:t>
      </w:r>
    </w:p>
    <w:p w:rsidR="00DC15D1" w:rsidRDefault="00DC15D1" w:rsidP="008E5E58">
      <w:pPr>
        <w:pStyle w:val="Brdtext"/>
      </w:pPr>
      <w:r>
        <w:t>Under rubriken ’</w:t>
      </w:r>
      <w:r>
        <w:fldChar w:fldCharType="begin"/>
      </w:r>
      <w:r>
        <w:instrText xml:space="preserve"> REF _Ref306525948 \h </w:instrText>
      </w:r>
      <w:r>
        <w:fldChar w:fldCharType="separate"/>
      </w:r>
      <w:r w:rsidR="00C361B2">
        <w:t>Format på textfil med recept</w:t>
      </w:r>
      <w:r>
        <w:fldChar w:fldCharType="end"/>
      </w:r>
      <w:r>
        <w:t>’ finns information om textfilen format. Under rubriken ’</w:t>
      </w:r>
      <w:r>
        <w:fldChar w:fldCharType="begin"/>
      </w:r>
      <w:r>
        <w:instrText xml:space="preserve"> REF _Ref306525942 \h </w:instrText>
      </w:r>
      <w:r>
        <w:fldChar w:fldCharType="separate"/>
      </w:r>
      <w:r w:rsidR="00C361B2">
        <w:t>Algoritm för att läsa in recept</w:t>
      </w:r>
      <w:r>
        <w:fldChar w:fldCharType="end"/>
      </w:r>
      <w:r>
        <w:t xml:space="preserve">’ finns en algoritm som kan användas för att läsa in och tolka textfilen. </w:t>
      </w:r>
    </w:p>
    <w:p w:rsidR="00BA426E" w:rsidRDefault="00BA426E" w:rsidP="008E5E58">
      <w:pPr>
        <w:pStyle w:val="Brdtext"/>
      </w:pPr>
      <w:r>
        <w:t xml:space="preserve">Då textfilen tolkas används lämpligen en instans av typen </w:t>
      </w:r>
      <w:r w:rsidRPr="00BA426E">
        <w:rPr>
          <w:rStyle w:val="Kod"/>
        </w:rPr>
        <w:t>RecipeReadStatus</w:t>
      </w:r>
      <w:r>
        <w:t xml:space="preserve"> så metoden vet hur den aktuella raden som lästs in ska tolkas. Uppstår fel under inläsningen</w:t>
      </w:r>
      <w:r w:rsidR="00C74D67">
        <w:t xml:space="preserve"> eller tolkningen</w:t>
      </w:r>
      <w:r w:rsidR="004D3B1B">
        <w:t>, t.ex. på grund</w:t>
      </w:r>
      <w:r>
        <w:t xml:space="preserve"> </w:t>
      </w:r>
      <w:r w:rsidR="004D3B1B">
        <w:t xml:space="preserve">av att textfilen inte är korrekt formaterad, </w:t>
      </w:r>
      <w:r>
        <w:t>ska metoden kasta ett undantag.</w:t>
      </w:r>
    </w:p>
    <w:p w:rsidR="008E5E58" w:rsidRDefault="008E5E58" w:rsidP="008E5E58">
      <w:pPr>
        <w:pStyle w:val="Rubrik4"/>
      </w:pPr>
      <w:r>
        <w:t>Metoden Save</w:t>
      </w:r>
    </w:p>
    <w:p w:rsidR="00775C4D" w:rsidRDefault="00775C4D" w:rsidP="00775C4D">
      <w:pPr>
        <w:pStyle w:val="Brdtext"/>
      </w:pPr>
      <w:r>
        <w:t xml:space="preserve">Den publika metoden </w:t>
      </w:r>
      <w:r w:rsidRPr="00683754">
        <w:rPr>
          <w:rStyle w:val="Kod"/>
        </w:rPr>
        <w:t>Save()</w:t>
      </w:r>
      <w:r>
        <w:t xml:space="preserve"> ska spara de recept som skickas med som argument vid anrop av metoden på en textfil. Recepten ska spara enligt det format som beskrivs under rubriken ’</w:t>
      </w:r>
      <w:r>
        <w:fldChar w:fldCharType="begin"/>
      </w:r>
      <w:r>
        <w:instrText xml:space="preserve"> REF _Ref306525948 \h </w:instrText>
      </w:r>
      <w:r>
        <w:fldChar w:fldCharType="separate"/>
      </w:r>
      <w:r w:rsidR="00C361B2">
        <w:t>Format på textfil med recept</w:t>
      </w:r>
      <w:r>
        <w:fldChar w:fldCharType="end"/>
      </w:r>
      <w:r>
        <w:t>’.</w:t>
      </w:r>
    </w:p>
    <w:p w:rsidR="00071F0E" w:rsidRDefault="00071F0E" w:rsidP="003D6675">
      <w:pPr>
        <w:pStyle w:val="Rubrik3"/>
      </w:pPr>
      <w:bookmarkStart w:id="23" w:name="_Toc332883773"/>
      <w:r>
        <w:t>Klassen RecipeView</w:t>
      </w:r>
      <w:bookmarkEnd w:id="23"/>
    </w:p>
    <w:p w:rsidR="00071F0E" w:rsidRDefault="00304C40" w:rsidP="00E04C94">
      <w:pPr>
        <w:pStyle w:val="Brdtext"/>
      </w:pPr>
      <w:r>
        <w:t>En instans av klassen används för att skriva ut recept i ett konsolfönster.</w:t>
      </w:r>
    </w:p>
    <w:p w:rsidR="00987F32" w:rsidRDefault="00FD056E" w:rsidP="00EC1B9F">
      <w:pPr>
        <w:pStyle w:val="Bldmedefterfljandebeskrivning"/>
      </w:pPr>
      <w:r>
        <w:drawing>
          <wp:inline distT="0" distB="0" distL="0" distR="0">
            <wp:extent cx="1915200" cy="1047600"/>
            <wp:effectExtent l="0" t="0" r="0" b="635"/>
            <wp:docPr id="30" name="Bildobjek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12b9a20b.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15200" cy="1047600"/>
                    </a:xfrm>
                    <a:prstGeom prst="rect">
                      <a:avLst/>
                    </a:prstGeom>
                    <a:noFill/>
                    <a:ln>
                      <a:noFill/>
                    </a:ln>
                  </pic:spPr>
                </pic:pic>
              </a:graphicData>
            </a:graphic>
          </wp:inline>
        </w:drawing>
      </w:r>
    </w:p>
    <w:p w:rsidR="00987F32" w:rsidRDefault="00987F32" w:rsidP="00987F32">
      <w:pPr>
        <w:pStyle w:val="Beskrivning"/>
      </w:pPr>
      <w:r>
        <w:t xml:space="preserve">Figur </w:t>
      </w:r>
      <w:r w:rsidR="0045100B">
        <w:fldChar w:fldCharType="begin"/>
      </w:r>
      <w:r w:rsidR="0045100B">
        <w:instrText xml:space="preserve"> SEQ Figur \</w:instrText>
      </w:r>
      <w:r w:rsidR="0045100B">
        <w:instrText xml:space="preserve">* ARABIC </w:instrText>
      </w:r>
      <w:r w:rsidR="0045100B">
        <w:fldChar w:fldCharType="separate"/>
      </w:r>
      <w:r w:rsidR="00C361B2">
        <w:rPr>
          <w:noProof/>
        </w:rPr>
        <w:t>17</w:t>
      </w:r>
      <w:r w:rsidR="0045100B">
        <w:rPr>
          <w:noProof/>
        </w:rPr>
        <w:fldChar w:fldCharType="end"/>
      </w:r>
      <w:r>
        <w:t>.</w:t>
      </w:r>
    </w:p>
    <w:p w:rsidR="008E5E58" w:rsidRDefault="008E5E58" w:rsidP="008E5E58">
      <w:pPr>
        <w:pStyle w:val="Rubrik4"/>
      </w:pPr>
      <w:r>
        <w:t>Metoderna Render</w:t>
      </w:r>
    </w:p>
    <w:p w:rsidR="008E5E58" w:rsidRDefault="00842108" w:rsidP="00E04C94">
      <w:pPr>
        <w:pStyle w:val="Brdtext"/>
      </w:pPr>
      <w:r>
        <w:rPr>
          <w:rStyle w:val="Kod"/>
        </w:rPr>
        <w:t>Render</w:t>
      </w:r>
      <w:r w:rsidRPr="00714EAD">
        <w:rPr>
          <w:rStyle w:val="Kod"/>
        </w:rPr>
        <w:t>()</w:t>
      </w:r>
      <w:r>
        <w:t xml:space="preserve"> ska överlagras, d.v.s. det ska finnas två metoder med samma namn men med olika parameterlistor.</w:t>
      </w:r>
    </w:p>
    <w:p w:rsidR="00842108" w:rsidRDefault="00842108" w:rsidP="00E04C94">
      <w:pPr>
        <w:pStyle w:val="Brdtext"/>
      </w:pPr>
      <w:r>
        <w:lastRenderedPageBreak/>
        <w:t xml:space="preserve">Metoden </w:t>
      </w:r>
      <w:r w:rsidRPr="00842108">
        <w:rPr>
          <w:rStyle w:val="Kod"/>
        </w:rPr>
        <w:t>Render(IList&lt;Recipe&gt; recipes)</w:t>
      </w:r>
      <w:r>
        <w:t xml:space="preserve"> ska skriva ut samtliga recept i samlingen som skickades med som argument vid anropet av metoden.</w:t>
      </w:r>
    </w:p>
    <w:p w:rsidR="00842108" w:rsidRDefault="00842108" w:rsidP="00E04C94">
      <w:pPr>
        <w:pStyle w:val="Brdtext"/>
      </w:pPr>
      <w:r>
        <w:t xml:space="preserve">Metoden </w:t>
      </w:r>
      <w:r w:rsidRPr="00842108">
        <w:rPr>
          <w:rStyle w:val="Kod"/>
        </w:rPr>
        <w:t>Render(Recipe recipe)</w:t>
      </w:r>
      <w:r>
        <w:t xml:space="preserve"> ska skriva ut receptet som skickades med som argument vid anropet av metoden.</w:t>
      </w:r>
    </w:p>
    <w:p w:rsidR="008E5E58" w:rsidRDefault="008E5E58" w:rsidP="008E5E58">
      <w:pPr>
        <w:pStyle w:val="Rubrik4"/>
      </w:pPr>
      <w:r>
        <w:t>Metoden RenderHeader</w:t>
      </w:r>
    </w:p>
    <w:p w:rsidR="008E5E58" w:rsidRDefault="00842108" w:rsidP="00E04C94">
      <w:pPr>
        <w:pStyle w:val="Brdtext"/>
      </w:pPr>
      <w:r>
        <w:t xml:space="preserve">Den privata metoden </w:t>
      </w:r>
      <w:r w:rsidRPr="00842108">
        <w:rPr>
          <w:rStyle w:val="Kod"/>
        </w:rPr>
        <w:t>RenderHeader(string header)</w:t>
      </w:r>
      <w:r>
        <w:t xml:space="preserve"> används för att skriva ut ett recepts rubrik</w:t>
      </w:r>
      <w:r w:rsidR="009755D9">
        <w:t xml:space="preserve"> innehållande receptets namn</w:t>
      </w:r>
      <w:r>
        <w:t xml:space="preserve">. Metoden anropas av metoderna </w:t>
      </w:r>
      <w:r w:rsidRPr="00842108">
        <w:rPr>
          <w:rStyle w:val="Kod"/>
        </w:rPr>
        <w:t>Render()</w:t>
      </w:r>
      <w:r>
        <w:t>.</w:t>
      </w:r>
    </w:p>
    <w:p w:rsidR="009755D9" w:rsidRDefault="009755D9" w:rsidP="009755D9">
      <w:pPr>
        <w:pStyle w:val="Brdtext"/>
        <w:keepNext/>
      </w:pPr>
      <w:r>
        <w:rPr>
          <w:noProof/>
        </w:rPr>
        <w:drawing>
          <wp:inline distT="0" distB="0" distL="0" distR="0" wp14:anchorId="6AC21542" wp14:editId="32B67DB0">
            <wp:extent cx="2070000" cy="849600"/>
            <wp:effectExtent l="0" t="0" r="6985" b="8255"/>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s\AppData\Local\Temp\SNAGHTMLb4ab80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70000" cy="849600"/>
                    </a:xfrm>
                    <a:prstGeom prst="rect">
                      <a:avLst/>
                    </a:prstGeom>
                    <a:noFill/>
                    <a:ln>
                      <a:noFill/>
                    </a:ln>
                  </pic:spPr>
                </pic:pic>
              </a:graphicData>
            </a:graphic>
          </wp:inline>
        </w:drawing>
      </w:r>
    </w:p>
    <w:p w:rsidR="006A0820" w:rsidRDefault="009755D9" w:rsidP="009755D9">
      <w:pPr>
        <w:pStyle w:val="Beskrivning"/>
      </w:pPr>
      <w:r>
        <w:t xml:space="preserve">Figur </w:t>
      </w:r>
      <w:r w:rsidR="0045100B">
        <w:fldChar w:fldCharType="begin"/>
      </w:r>
      <w:r w:rsidR="0045100B">
        <w:instrText xml:space="preserve"> SEQ Figur \* ARABIC </w:instrText>
      </w:r>
      <w:r w:rsidR="0045100B">
        <w:fldChar w:fldCharType="separate"/>
      </w:r>
      <w:r w:rsidR="00C361B2">
        <w:rPr>
          <w:noProof/>
        </w:rPr>
        <w:t>18</w:t>
      </w:r>
      <w:r w:rsidR="0045100B">
        <w:rPr>
          <w:noProof/>
        </w:rPr>
        <w:fldChar w:fldCharType="end"/>
      </w:r>
      <w:r>
        <w:t xml:space="preserve">. Metoderna Render() anropar RenderHeader() för att skriva ut receptets rubrik. </w:t>
      </w:r>
    </w:p>
    <w:p w:rsidR="00071F0E" w:rsidRDefault="00071F0E" w:rsidP="003D6675">
      <w:pPr>
        <w:pStyle w:val="Rubrik3"/>
      </w:pPr>
      <w:bookmarkStart w:id="24" w:name="_Toc332883774"/>
      <w:r>
        <w:t>Klassen Program</w:t>
      </w:r>
      <w:bookmarkEnd w:id="24"/>
    </w:p>
    <w:p w:rsidR="00071F0E" w:rsidRDefault="000D035E" w:rsidP="00E04C94">
      <w:pPr>
        <w:pStyle w:val="Brdtext"/>
      </w:pPr>
      <w:r>
        <w:t xml:space="preserve">Klassen </w:t>
      </w:r>
      <w:r w:rsidRPr="00F7690D">
        <w:rPr>
          <w:rStyle w:val="Kod"/>
        </w:rPr>
        <w:t>Program</w:t>
      </w:r>
      <w:r>
        <w:t xml:space="preserve"> ska användas för att skriva den menystyrda delen av applikationen där användaren väljer olika menykommandon för att hantera recept på olika sätt.</w:t>
      </w:r>
    </w:p>
    <w:p w:rsidR="006A0820" w:rsidRDefault="001C3CCA" w:rsidP="00E04C94">
      <w:pPr>
        <w:pStyle w:val="Brdtext"/>
      </w:pPr>
      <w:r>
        <w:t xml:space="preserve">Samtliga metoder i klassen Program måste vara statiska. </w:t>
      </w:r>
      <w:r w:rsidR="006A0820">
        <w:t xml:space="preserve">Klassen får inte ha några fält varför ett </w:t>
      </w:r>
      <w:r w:rsidR="006A0820" w:rsidRPr="006A0820">
        <w:rPr>
          <w:rStyle w:val="Kod"/>
        </w:rPr>
        <w:t>List</w:t>
      </w:r>
      <w:r w:rsidR="006A0820">
        <w:t xml:space="preserve">-objekt med referenser måste instansieras i metoden </w:t>
      </w:r>
      <w:r w:rsidR="006A0820" w:rsidRPr="006A0820">
        <w:rPr>
          <w:rStyle w:val="Kod"/>
        </w:rPr>
        <w:t>Main()</w:t>
      </w:r>
      <w:r w:rsidR="006A0820">
        <w:t xml:space="preserve"> och skickas som argument till övriga statiska metoder i klassen.</w:t>
      </w:r>
    </w:p>
    <w:p w:rsidR="00987F32" w:rsidRDefault="00FD056E" w:rsidP="00EC1B9F">
      <w:pPr>
        <w:pStyle w:val="Bldmedefterfljandebeskrivning"/>
      </w:pPr>
      <w:r>
        <w:drawing>
          <wp:inline distT="0" distB="0" distL="0" distR="0">
            <wp:extent cx="2948400" cy="2235600"/>
            <wp:effectExtent l="0" t="0" r="4445" b="0"/>
            <wp:docPr id="31" name="Bildobjek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s\AppData\Local\Temp\SNAGHTML12bb2a2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48400" cy="2235600"/>
                    </a:xfrm>
                    <a:prstGeom prst="rect">
                      <a:avLst/>
                    </a:prstGeom>
                    <a:noFill/>
                    <a:ln>
                      <a:noFill/>
                    </a:ln>
                  </pic:spPr>
                </pic:pic>
              </a:graphicData>
            </a:graphic>
          </wp:inline>
        </w:drawing>
      </w:r>
    </w:p>
    <w:p w:rsidR="00987F32" w:rsidRDefault="00987F32" w:rsidP="00987F32">
      <w:pPr>
        <w:pStyle w:val="Beskrivning"/>
      </w:pPr>
      <w:r>
        <w:t xml:space="preserve">Figur </w:t>
      </w:r>
      <w:r w:rsidR="0045100B">
        <w:fldChar w:fldCharType="begin"/>
      </w:r>
      <w:r w:rsidR="0045100B">
        <w:instrText xml:space="preserve"> SEQ Figur \* ARABIC </w:instrText>
      </w:r>
      <w:r w:rsidR="0045100B">
        <w:fldChar w:fldCharType="separate"/>
      </w:r>
      <w:r w:rsidR="00C361B2">
        <w:rPr>
          <w:noProof/>
        </w:rPr>
        <w:t>19</w:t>
      </w:r>
      <w:r w:rsidR="0045100B">
        <w:rPr>
          <w:noProof/>
        </w:rPr>
        <w:fldChar w:fldCharType="end"/>
      </w:r>
      <w:r>
        <w:t>.</w:t>
      </w:r>
      <w:r w:rsidR="00CC2315">
        <w:t xml:space="preserve"> Samtliga metoder i klassen Program måste vara statiska.</w:t>
      </w:r>
      <w:r w:rsidR="00B23AAE">
        <w:t xml:space="preserve"> Gulmarkerade medlemmar behövs bara om du gör extrauppgiften ”Lägg till recept”.</w:t>
      </w:r>
    </w:p>
    <w:p w:rsidR="009A271E" w:rsidRDefault="009A271E" w:rsidP="009A271E">
      <w:pPr>
        <w:pStyle w:val="Rubrik4"/>
      </w:pPr>
      <w:r>
        <w:t>Metoden Main</w:t>
      </w:r>
    </w:p>
    <w:p w:rsidR="0042106C" w:rsidRDefault="0042106C" w:rsidP="0042106C">
      <w:pPr>
        <w:pStyle w:val="Brdtext"/>
        <w:widowControl w:val="0"/>
      </w:pPr>
      <w:r w:rsidRPr="000A0973">
        <w:t xml:space="preserve">Metoden </w:t>
      </w:r>
      <w:r w:rsidRPr="000A0973">
        <w:rPr>
          <w:rStyle w:val="Kod"/>
        </w:rPr>
        <w:t>Main</w:t>
      </w:r>
      <w:r w:rsidRPr="000A0973">
        <w:t xml:space="preserve"> ska anropa metoden </w:t>
      </w:r>
      <w:r>
        <w:rPr>
          <w:rStyle w:val="Kod"/>
        </w:rPr>
        <w:t>Get</w:t>
      </w:r>
      <w:r w:rsidRPr="000A0973">
        <w:rPr>
          <w:rStyle w:val="Kod"/>
        </w:rPr>
        <w:t>Menu</w:t>
      </w:r>
      <w:r>
        <w:rPr>
          <w:rStyle w:val="Kod"/>
        </w:rPr>
        <w:t>Choice</w:t>
      </w:r>
      <w:r w:rsidRPr="000A0973">
        <w:rPr>
          <w:rStyle w:val="Kod"/>
        </w:rPr>
        <w:t>()</w:t>
      </w:r>
      <w:r w:rsidRPr="000A0973">
        <w:t xml:space="preserve"> för att visa en meny.</w:t>
      </w:r>
      <w:r>
        <w:t xml:space="preserve"> Så längs som användaren inte väljer att avsluta applikationen, genom att välja menyalternativet 0, ska menyn visas på nytt efter att något av övriga menykommandon utförts</w:t>
      </w:r>
      <w:r w:rsidRPr="000A0973">
        <w:t>.</w:t>
      </w:r>
    </w:p>
    <w:p w:rsidR="0042106C" w:rsidRDefault="0042106C" w:rsidP="0042106C">
      <w:pPr>
        <w:pStyle w:val="Brdtext"/>
        <w:widowControl w:val="0"/>
      </w:pPr>
      <w:r>
        <w:t xml:space="preserve">Beroende på vilket menykommando användaren väljer ska metoderna </w:t>
      </w:r>
      <w:r w:rsidRPr="0042106C">
        <w:rPr>
          <w:rStyle w:val="Kod"/>
        </w:rPr>
        <w:t>LoadRecipes()</w:t>
      </w:r>
      <w:r>
        <w:t xml:space="preserve">, </w:t>
      </w:r>
      <w:r w:rsidRPr="0042106C">
        <w:rPr>
          <w:rStyle w:val="Kod"/>
        </w:rPr>
        <w:t>SaveRecipes()</w:t>
      </w:r>
      <w:r>
        <w:t xml:space="preserve">, </w:t>
      </w:r>
      <w:r w:rsidRPr="0042106C">
        <w:rPr>
          <w:rStyle w:val="Kod"/>
        </w:rPr>
        <w:t>CreateRecipe()</w:t>
      </w:r>
      <w:r>
        <w:t xml:space="preserve">, </w:t>
      </w:r>
      <w:r w:rsidRPr="0042106C">
        <w:rPr>
          <w:rStyle w:val="Kod"/>
        </w:rPr>
        <w:t>DeleteRecipe()</w:t>
      </w:r>
      <w:r>
        <w:t xml:space="preserve"> eller </w:t>
      </w:r>
      <w:r w:rsidRPr="0042106C">
        <w:rPr>
          <w:rStyle w:val="Kod"/>
        </w:rPr>
        <w:t>ViewRecipe()</w:t>
      </w:r>
      <w:r>
        <w:t xml:space="preserve"> anropas.</w:t>
      </w:r>
    </w:p>
    <w:p w:rsidR="00094338" w:rsidRDefault="00094338" w:rsidP="00094338">
      <w:pPr>
        <w:pStyle w:val="Rubrik4"/>
      </w:pPr>
      <w:r>
        <w:t>Metoden ContinueOnKeyPressed</w:t>
      </w:r>
    </w:p>
    <w:p w:rsidR="00987F32" w:rsidRDefault="007F6869" w:rsidP="00094338">
      <w:pPr>
        <w:pStyle w:val="Brdtext"/>
      </w:pPr>
      <w:r>
        <w:t xml:space="preserve">I flera situationer kan det vara lämpligt att användaren uppmanas att trycka på en tangent innan konsolfönstrets innehåll rensas och ersätts. </w:t>
      </w:r>
      <w:r w:rsidR="00D37F1C">
        <w:t xml:space="preserve">Istället för att upprepa koden som uppmanar användaren att trycka på en tangent för att fortsätta placeras lämpligen den koden i metoden </w:t>
      </w:r>
      <w:r w:rsidR="00D37F1C" w:rsidRPr="00D37F1C">
        <w:rPr>
          <w:rStyle w:val="Kod"/>
        </w:rPr>
        <w:t>ContinueOnKeyPressed()</w:t>
      </w:r>
      <w:r w:rsidR="00D37F1C">
        <w:t>, som enkelt kan anropas vid behov.</w:t>
      </w:r>
    </w:p>
    <w:p w:rsidR="00857308" w:rsidRDefault="00094338" w:rsidP="00857308">
      <w:pPr>
        <w:pStyle w:val="Rubrik4"/>
      </w:pPr>
      <w:r>
        <w:t>Metoden CreateRecipe</w:t>
      </w:r>
      <w:r w:rsidR="00857308">
        <w:t xml:space="preserve"> </w:t>
      </w:r>
      <w:r w:rsidR="00857308" w:rsidRPr="00857308">
        <w:rPr>
          <w:highlight w:val="yellow"/>
        </w:rPr>
        <w:t>(OBS! Krävs endast om du gör extrauppgiften ”Lägg till recept” )</w:t>
      </w:r>
    </w:p>
    <w:p w:rsidR="0075518C" w:rsidRDefault="0075518C" w:rsidP="00094338">
      <w:pPr>
        <w:pStyle w:val="Brdtext"/>
      </w:pPr>
      <w:r>
        <w:t xml:space="preserve">Då användaren vill skapa ett nytt recept ska metoden </w:t>
      </w:r>
      <w:r w:rsidRPr="002D5DF6">
        <w:rPr>
          <w:rStyle w:val="Kod"/>
        </w:rPr>
        <w:t>CreateRecipe()</w:t>
      </w:r>
      <w:r>
        <w:t xml:space="preserve"> användas. Metoden anropar metoderna </w:t>
      </w:r>
      <w:r w:rsidRPr="002D5DF6">
        <w:rPr>
          <w:rStyle w:val="Kod"/>
        </w:rPr>
        <w:t>ReadRecipeName()</w:t>
      </w:r>
      <w:r>
        <w:t xml:space="preserve">, </w:t>
      </w:r>
      <w:r w:rsidRPr="002D5DF6">
        <w:rPr>
          <w:rStyle w:val="Kod"/>
        </w:rPr>
        <w:t>ReadIngredients()</w:t>
      </w:r>
      <w:r>
        <w:t xml:space="preserve"> och </w:t>
      </w:r>
      <w:r w:rsidRPr="002D5DF6">
        <w:rPr>
          <w:rStyle w:val="Kod"/>
        </w:rPr>
        <w:t>ReadDirections()</w:t>
      </w:r>
      <w:r>
        <w:t xml:space="preserve"> för att läsa in det användaren matar in för att skapa ett nytt recept i form av ett </w:t>
      </w:r>
      <w:r w:rsidRPr="0075518C">
        <w:rPr>
          <w:rStyle w:val="Kod"/>
        </w:rPr>
        <w:t>Recipe</w:t>
      </w:r>
      <w:r>
        <w:t xml:space="preserve">-obejkt. </w:t>
      </w:r>
    </w:p>
    <w:p w:rsidR="00094338" w:rsidRDefault="0075518C" w:rsidP="00094338">
      <w:pPr>
        <w:pStyle w:val="Brdtext"/>
      </w:pPr>
      <w:r>
        <w:lastRenderedPageBreak/>
        <w:t xml:space="preserve">Väljer användaren att avbryta skapandet av ett nytt recept ska metoden returnera </w:t>
      </w:r>
      <w:r w:rsidRPr="0075518C">
        <w:rPr>
          <w:rStyle w:val="Kod"/>
        </w:rPr>
        <w:t>null</w:t>
      </w:r>
      <w:r>
        <w:t>.</w:t>
      </w:r>
    </w:p>
    <w:p w:rsidR="00094338" w:rsidRDefault="00094338" w:rsidP="00094338">
      <w:pPr>
        <w:pStyle w:val="Rubrik4"/>
      </w:pPr>
      <w:r>
        <w:t>Metoden DeleteRecipe</w:t>
      </w:r>
    </w:p>
    <w:p w:rsidR="00094338" w:rsidRDefault="001C3CCA" w:rsidP="00094338">
      <w:pPr>
        <w:pStyle w:val="Brdtext"/>
      </w:pPr>
      <w:r>
        <w:t>M</w:t>
      </w:r>
      <w:r w:rsidR="00A22AB8">
        <w:t xml:space="preserve">etoden </w:t>
      </w:r>
      <w:r w:rsidR="00A22AB8" w:rsidRPr="00A22AB8">
        <w:rPr>
          <w:rStyle w:val="Kod"/>
        </w:rPr>
        <w:t>DeleteRecipe()</w:t>
      </w:r>
      <w:r w:rsidR="00A22AB8">
        <w:t xml:space="preserve"> saka ta bort ett recept ur listan med recept som skickas som argument till metoden.</w:t>
      </w:r>
    </w:p>
    <w:p w:rsidR="00094338" w:rsidRDefault="00094338" w:rsidP="00094338">
      <w:pPr>
        <w:pStyle w:val="Rubrik4"/>
      </w:pPr>
      <w:r>
        <w:t>Metoden GetMenuChoice</w:t>
      </w:r>
    </w:p>
    <w:p w:rsidR="00473DA3" w:rsidRPr="000A0973" w:rsidRDefault="001C3CCA" w:rsidP="00473DA3">
      <w:pPr>
        <w:pStyle w:val="Brdtext"/>
      </w:pPr>
      <w:r>
        <w:t>M</w:t>
      </w:r>
      <w:r w:rsidR="00473DA3" w:rsidRPr="000A0973">
        <w:t xml:space="preserve">etoden </w:t>
      </w:r>
      <w:r w:rsidR="00473DA3">
        <w:rPr>
          <w:rStyle w:val="Kod"/>
        </w:rPr>
        <w:t>Get</w:t>
      </w:r>
      <w:r w:rsidR="00473DA3" w:rsidRPr="000A0973">
        <w:rPr>
          <w:rStyle w:val="Kod"/>
        </w:rPr>
        <w:t>Menu</w:t>
      </w:r>
      <w:r w:rsidR="00473DA3">
        <w:rPr>
          <w:rStyle w:val="Kod"/>
        </w:rPr>
        <w:t>Choice</w:t>
      </w:r>
      <w:r w:rsidR="00473DA3" w:rsidRPr="000A0973">
        <w:rPr>
          <w:rStyle w:val="Kod"/>
        </w:rPr>
        <w:t>()</w:t>
      </w:r>
      <w:r w:rsidR="00473DA3" w:rsidRPr="000A0973">
        <w:t xml:space="preserve"> ska presentera en meny</w:t>
      </w:r>
      <w:r w:rsidR="00473DA3">
        <w:t>, läsa in menyalternativet användaren väljer och returnera det heltal som symboliserar menyvalet</w:t>
      </w:r>
      <w:r w:rsidR="00473DA3" w:rsidRPr="000A0973">
        <w:t>.</w:t>
      </w:r>
      <w:r w:rsidR="00473DA3">
        <w:t xml:space="preserve"> Metoden ska validera det användaren matar in så att endast heltal knutna till menykommandon godtas. Matar användaren in något som inte kan tolkas som ett heltal knutet till ett menykommando ska ett felmeddelande visas.</w:t>
      </w:r>
    </w:p>
    <w:p w:rsidR="008B1397" w:rsidRDefault="008B1397" w:rsidP="008B1397">
      <w:pPr>
        <w:pStyle w:val="Rubrik4"/>
      </w:pPr>
      <w:r>
        <w:t>Metoden GetRecipe</w:t>
      </w:r>
    </w:p>
    <w:p w:rsidR="008B1397" w:rsidRDefault="008B1397" w:rsidP="008B1397">
      <w:pPr>
        <w:pStyle w:val="Brdtext"/>
      </w:pPr>
      <w:r>
        <w:t>Metoden presenterar en indexerad lista med samtliga recepts namn. Användaren ska bara kunna välja bland de index som är knutna till recept.</w:t>
      </w:r>
      <w:r w:rsidR="008E0FFA">
        <w:t xml:space="preserve"> Metoden ska returnera en referens till det recept som blivit valt.</w:t>
      </w:r>
      <w:r w:rsidR="00B8170E">
        <w:t xml:space="preserve"> Metoderna </w:t>
      </w:r>
      <w:r w:rsidR="00B8170E" w:rsidRPr="00B8170E">
        <w:rPr>
          <w:rStyle w:val="Kod"/>
        </w:rPr>
        <w:t>DeleteRecipe()</w:t>
      </w:r>
      <w:r w:rsidR="00B8170E">
        <w:t xml:space="preserve"> och </w:t>
      </w:r>
      <w:r w:rsidR="00B8170E" w:rsidRPr="00B8170E">
        <w:rPr>
          <w:rStyle w:val="Kod"/>
        </w:rPr>
        <w:t>ViewRecipe()</w:t>
      </w:r>
      <w:r w:rsidR="00B8170E">
        <w:t xml:space="preserve"> anropar denna metod för att få reda på vilket recept som ska tas bort respektive visas.</w:t>
      </w:r>
    </w:p>
    <w:p w:rsidR="008B1397" w:rsidRDefault="008B1397" w:rsidP="008B1397">
      <w:pPr>
        <w:pStyle w:val="Brdtext"/>
      </w:pPr>
      <w:r>
        <w:t xml:space="preserve">Värdet </w:t>
      </w:r>
      <w:r w:rsidRPr="008E0FFA">
        <w:rPr>
          <w:rStyle w:val="Kod"/>
        </w:rPr>
        <w:t>0</w:t>
      </w:r>
      <w:r>
        <w:t xml:space="preserve"> ska användaren kunna välja för att avbryta förfarandet att välja ett recept. I så fall ska metoden returnera värdet </w:t>
      </w:r>
      <w:r w:rsidRPr="008B1397">
        <w:rPr>
          <w:rStyle w:val="Kod"/>
        </w:rPr>
        <w:t>null</w:t>
      </w:r>
      <w:r>
        <w:t>.</w:t>
      </w:r>
    </w:p>
    <w:p w:rsidR="00B1059A" w:rsidRDefault="00B1059A" w:rsidP="008B1397">
      <w:pPr>
        <w:pStyle w:val="Brdtext"/>
      </w:pPr>
      <w:r>
        <w:t xml:space="preserve">Se </w:t>
      </w:r>
      <w:r w:rsidR="002B11A7">
        <w:fldChar w:fldCharType="begin"/>
      </w:r>
      <w:r w:rsidR="002B11A7">
        <w:instrText xml:space="preserve"> REF _Ref306558871 \h </w:instrText>
      </w:r>
      <w:r w:rsidR="002B11A7">
        <w:fldChar w:fldCharType="separate"/>
      </w:r>
      <w:r w:rsidR="00C361B2">
        <w:t xml:space="preserve">Figur </w:t>
      </w:r>
      <w:r w:rsidR="00C361B2">
        <w:rPr>
          <w:noProof/>
        </w:rPr>
        <w:t>5</w:t>
      </w:r>
      <w:r w:rsidR="002B11A7">
        <w:fldChar w:fldCharType="end"/>
      </w:r>
      <w:r>
        <w:t xml:space="preserve"> på sidan </w:t>
      </w:r>
      <w:r w:rsidR="002B11A7">
        <w:fldChar w:fldCharType="begin"/>
      </w:r>
      <w:r w:rsidR="002B11A7">
        <w:instrText xml:space="preserve"> PAGEREF _Ref306558893 \h </w:instrText>
      </w:r>
      <w:r w:rsidR="002B11A7">
        <w:fldChar w:fldCharType="separate"/>
      </w:r>
      <w:r w:rsidR="00C361B2">
        <w:rPr>
          <w:noProof/>
        </w:rPr>
        <w:t>4</w:t>
      </w:r>
      <w:r w:rsidR="002B11A7">
        <w:fldChar w:fldCharType="end"/>
      </w:r>
      <w:r w:rsidR="002B11A7">
        <w:t xml:space="preserve">, eller </w:t>
      </w:r>
      <w:r w:rsidR="002B11A7">
        <w:fldChar w:fldCharType="begin"/>
      </w:r>
      <w:r w:rsidR="002B11A7">
        <w:instrText xml:space="preserve"> REF _Ref306558937 \h </w:instrText>
      </w:r>
      <w:r w:rsidR="002B11A7">
        <w:fldChar w:fldCharType="separate"/>
      </w:r>
      <w:r w:rsidR="00C361B2">
        <w:t xml:space="preserve">Figur </w:t>
      </w:r>
      <w:r w:rsidR="00C361B2">
        <w:rPr>
          <w:noProof/>
        </w:rPr>
        <w:t>7</w:t>
      </w:r>
      <w:r w:rsidR="002B11A7">
        <w:fldChar w:fldCharType="end"/>
      </w:r>
      <w:r w:rsidR="002B11A7">
        <w:t xml:space="preserve"> på sidan </w:t>
      </w:r>
      <w:r w:rsidR="002B11A7">
        <w:fldChar w:fldCharType="begin"/>
      </w:r>
      <w:r w:rsidR="002B11A7">
        <w:instrText xml:space="preserve"> PAGEREF _Ref306558919 \h </w:instrText>
      </w:r>
      <w:r w:rsidR="002B11A7">
        <w:fldChar w:fldCharType="separate"/>
      </w:r>
      <w:r w:rsidR="00C361B2">
        <w:rPr>
          <w:noProof/>
        </w:rPr>
        <w:t>5</w:t>
      </w:r>
      <w:r w:rsidR="002B11A7">
        <w:fldChar w:fldCharType="end"/>
      </w:r>
      <w:r w:rsidR="002B11A7">
        <w:t xml:space="preserve">, </w:t>
      </w:r>
      <w:r>
        <w:t>för exempel på hur en indexerad lista med recepts namn kan utformas.</w:t>
      </w:r>
    </w:p>
    <w:p w:rsidR="00094338" w:rsidRDefault="00094338" w:rsidP="00094338">
      <w:pPr>
        <w:pStyle w:val="Rubrik4"/>
      </w:pPr>
      <w:r>
        <w:t>Metoden LoadRecipes</w:t>
      </w:r>
    </w:p>
    <w:p w:rsidR="00BC042B" w:rsidRDefault="00244036" w:rsidP="00094338">
      <w:pPr>
        <w:pStyle w:val="Brdtext"/>
      </w:pPr>
      <w:r>
        <w:t xml:space="preserve">Metoden </w:t>
      </w:r>
      <w:r w:rsidRPr="00244036">
        <w:rPr>
          <w:rStyle w:val="Kod"/>
        </w:rPr>
        <w:t>LoadRecipes()</w:t>
      </w:r>
      <w:r>
        <w:t xml:space="preserve"> läser in recepten från en textfil genom att använda en instans av klassen </w:t>
      </w:r>
      <w:r w:rsidRPr="00244036">
        <w:rPr>
          <w:rStyle w:val="Kod"/>
        </w:rPr>
        <w:t>RecipeRepsoitory</w:t>
      </w:r>
      <w:r>
        <w:t>.</w:t>
      </w:r>
    </w:p>
    <w:p w:rsidR="00BC042B" w:rsidRDefault="00244036" w:rsidP="00094338">
      <w:pPr>
        <w:pStyle w:val="Brdtext"/>
      </w:pPr>
      <w:r>
        <w:t>Då recepten lästs in utan problem ska ett rättmeddelande visas</w:t>
      </w:r>
      <w:r w:rsidR="00BC042B">
        <w:t xml:space="preserve"> och en referens till ett </w:t>
      </w:r>
      <w:r w:rsidR="00BC042B" w:rsidRPr="00BC042B">
        <w:rPr>
          <w:rStyle w:val="Kod"/>
        </w:rPr>
        <w:t>List</w:t>
      </w:r>
      <w:r w:rsidR="00BC042B">
        <w:t xml:space="preserve">-objekt innehållande referenser till </w:t>
      </w:r>
      <w:r w:rsidR="00BC042B" w:rsidRPr="00BC042B">
        <w:rPr>
          <w:rStyle w:val="Kod"/>
        </w:rPr>
        <w:t>Recipe</w:t>
      </w:r>
      <w:r w:rsidR="00BC042B">
        <w:t>-objekt ska returneras.</w:t>
      </w:r>
    </w:p>
    <w:p w:rsidR="00094338" w:rsidRDefault="00244036" w:rsidP="00094338">
      <w:pPr>
        <w:pStyle w:val="Brdtext"/>
      </w:pPr>
      <w:r>
        <w:t>Inträffar ett fel i samband med att recepten läses in ska ett felmeddelande visas</w:t>
      </w:r>
      <w:r w:rsidR="00BC042B">
        <w:t xml:space="preserve"> och metoden returnera värdet </w:t>
      </w:r>
      <w:r w:rsidR="00BC042B" w:rsidRPr="00BC042B">
        <w:rPr>
          <w:rStyle w:val="Kod"/>
        </w:rPr>
        <w:t>null</w:t>
      </w:r>
      <w:r>
        <w:t>.</w:t>
      </w:r>
      <w:r w:rsidR="00BC042B">
        <w:t xml:space="preserve"> </w:t>
      </w:r>
    </w:p>
    <w:p w:rsidR="00094338" w:rsidRDefault="00094338" w:rsidP="00094338">
      <w:pPr>
        <w:pStyle w:val="Rubrik4"/>
      </w:pPr>
      <w:r>
        <w:t>Metoden ReadDirections</w:t>
      </w:r>
      <w:r w:rsidR="00857308">
        <w:t xml:space="preserve"> </w:t>
      </w:r>
      <w:r w:rsidR="00857308" w:rsidRPr="00857308">
        <w:rPr>
          <w:highlight w:val="yellow"/>
        </w:rPr>
        <w:t>(OBS! Krävs endast om du gör extrauppgiften ”Lägg till recept” )</w:t>
      </w:r>
    </w:p>
    <w:p w:rsidR="00F23924" w:rsidRDefault="00F23924" w:rsidP="00094338">
      <w:pPr>
        <w:pStyle w:val="Brdtext"/>
      </w:pPr>
      <w:r>
        <w:t xml:space="preserve">Metoden ska på lämpligt sätt läsa in </w:t>
      </w:r>
      <w:r w:rsidR="00005989">
        <w:t xml:space="preserve">ett recepts </w:t>
      </w:r>
      <w:r>
        <w:t>instruktioner</w:t>
      </w:r>
      <w:r w:rsidR="00005989">
        <w:t xml:space="preserve"> i form av strängar, en sträng för varje instruktion.</w:t>
      </w:r>
      <w:r>
        <w:t xml:space="preserve"> Strängarna</w:t>
      </w:r>
      <w:r w:rsidR="00005989">
        <w:t xml:space="preserve"> </w:t>
      </w:r>
      <w:r>
        <w:t xml:space="preserve">användaren matar in lagras i ett </w:t>
      </w:r>
      <w:r w:rsidRPr="00F23924">
        <w:rPr>
          <w:rStyle w:val="Kod"/>
        </w:rPr>
        <w:t>List</w:t>
      </w:r>
      <w:r>
        <w:t>-objekt som metoden returnerar en referens till.</w:t>
      </w:r>
      <w:r w:rsidR="00471E91">
        <w:t xml:space="preserve"> Se </w:t>
      </w:r>
      <w:r w:rsidR="00471E91">
        <w:fldChar w:fldCharType="begin"/>
      </w:r>
      <w:r w:rsidR="00471E91">
        <w:instrText xml:space="preserve"> REF _Ref306558446 \h </w:instrText>
      </w:r>
      <w:r w:rsidR="00471E91">
        <w:fldChar w:fldCharType="separate"/>
      </w:r>
      <w:r w:rsidR="00C361B2">
        <w:t xml:space="preserve">Figur </w:t>
      </w:r>
      <w:r w:rsidR="00C361B2">
        <w:rPr>
          <w:noProof/>
        </w:rPr>
        <w:t>25</w:t>
      </w:r>
      <w:r w:rsidR="00471E91">
        <w:fldChar w:fldCharType="end"/>
      </w:r>
      <w:r w:rsidR="00471E91">
        <w:t xml:space="preserve"> på sidan </w:t>
      </w:r>
      <w:r w:rsidR="00471E91">
        <w:fldChar w:fldCharType="begin"/>
      </w:r>
      <w:r w:rsidR="00471E91">
        <w:instrText xml:space="preserve"> PAGEREF _Ref306558459 \h </w:instrText>
      </w:r>
      <w:r w:rsidR="00471E91">
        <w:fldChar w:fldCharType="separate"/>
      </w:r>
      <w:r w:rsidR="00C361B2">
        <w:rPr>
          <w:noProof/>
        </w:rPr>
        <w:t>16</w:t>
      </w:r>
      <w:r w:rsidR="00471E91">
        <w:fldChar w:fldCharType="end"/>
      </w:r>
      <w:r w:rsidR="00471E91">
        <w:t xml:space="preserve"> för exempel på hur inläsningen av instruktioner kan utformas.</w:t>
      </w:r>
    </w:p>
    <w:p w:rsidR="00005989" w:rsidRDefault="00F23924" w:rsidP="00094338">
      <w:pPr>
        <w:pStyle w:val="Brdtext"/>
      </w:pPr>
      <w:r>
        <w:t>Väljer användaren att avsluta inmatningen av instruktioner ska användaren varnas och få en möjlighet att bekräfta att inga fler instruktioner ska matas in.</w:t>
      </w:r>
    </w:p>
    <w:p w:rsidR="00F23924" w:rsidRDefault="00B72779" w:rsidP="00094338">
      <w:pPr>
        <w:pStyle w:val="Brdtext"/>
      </w:pPr>
      <w:r>
        <w:t xml:space="preserve">Matar inte användaren in några instruktioner ska ett felmeddelande visas varefter användaren ska kunna välja att mata in instruktioner eller att avbryta inmatningen. Avbryts inmatningen </w:t>
      </w:r>
      <w:r w:rsidR="00005989">
        <w:t xml:space="preserve">utan att några instruktioner matats in </w:t>
      </w:r>
      <w:r>
        <w:t xml:space="preserve">ska värdet </w:t>
      </w:r>
      <w:r w:rsidRPr="00B72779">
        <w:rPr>
          <w:rStyle w:val="Kod"/>
        </w:rPr>
        <w:t>null</w:t>
      </w:r>
      <w:r>
        <w:t xml:space="preserve"> returneras.</w:t>
      </w:r>
    </w:p>
    <w:p w:rsidR="00857308" w:rsidRDefault="00094338" w:rsidP="00857308">
      <w:pPr>
        <w:pStyle w:val="Rubrik4"/>
      </w:pPr>
      <w:r>
        <w:t>Metoden ReadIngredients</w:t>
      </w:r>
      <w:r w:rsidR="004E1028">
        <w:t xml:space="preserve"> </w:t>
      </w:r>
      <w:r w:rsidR="00857308" w:rsidRPr="00857308">
        <w:rPr>
          <w:highlight w:val="yellow"/>
        </w:rPr>
        <w:t>(OBS! Krävs endast om du gör extrauppgiften ”Lägg till recept” )</w:t>
      </w:r>
    </w:p>
    <w:p w:rsidR="00991B80" w:rsidRDefault="00991B80" w:rsidP="00991B80">
      <w:pPr>
        <w:pStyle w:val="Brdtext"/>
      </w:pPr>
      <w:r>
        <w:t xml:space="preserve">Metoden ska på lämpligt sätt läsa in ett recepts ingredienser. Ingredienserna användaren matar in lagras i ett </w:t>
      </w:r>
      <w:r w:rsidRPr="00F23924">
        <w:rPr>
          <w:rStyle w:val="Kod"/>
        </w:rPr>
        <w:t>List</w:t>
      </w:r>
      <w:r>
        <w:t>-objekt som metoden returnerar en referens till.</w:t>
      </w:r>
    </w:p>
    <w:p w:rsidR="008B23E8" w:rsidRDefault="008B23E8" w:rsidP="00991B80">
      <w:pPr>
        <w:pStyle w:val="Brdtext"/>
      </w:pPr>
      <w:r>
        <w:t>En ingrediens består av ingrediensens namn, mäng och mått. Namnet är obligatoriskt medan mäng och mått är frivilliga uppgifter.</w:t>
      </w:r>
      <w:r w:rsidR="009227BA">
        <w:t xml:space="preserve"> Se </w:t>
      </w:r>
      <w:r w:rsidR="009227BA">
        <w:fldChar w:fldCharType="begin"/>
      </w:r>
      <w:r w:rsidR="009227BA">
        <w:instrText xml:space="preserve"> REF _Ref306558268 \h </w:instrText>
      </w:r>
      <w:r w:rsidR="009227BA">
        <w:fldChar w:fldCharType="separate"/>
      </w:r>
      <w:r w:rsidR="00C361B2">
        <w:t xml:space="preserve">Figur </w:t>
      </w:r>
      <w:r w:rsidR="00C361B2">
        <w:rPr>
          <w:noProof/>
        </w:rPr>
        <w:t>22</w:t>
      </w:r>
      <w:r w:rsidR="009227BA">
        <w:fldChar w:fldCharType="end"/>
      </w:r>
      <w:r w:rsidR="009227BA">
        <w:t xml:space="preserve"> på sidan </w:t>
      </w:r>
      <w:r w:rsidR="009227BA">
        <w:fldChar w:fldCharType="begin"/>
      </w:r>
      <w:r w:rsidR="009227BA">
        <w:instrText xml:space="preserve"> PAGEREF _Ref306558298 \h </w:instrText>
      </w:r>
      <w:r w:rsidR="009227BA">
        <w:fldChar w:fldCharType="separate"/>
      </w:r>
      <w:r w:rsidR="00C361B2">
        <w:rPr>
          <w:noProof/>
        </w:rPr>
        <w:t>15</w:t>
      </w:r>
      <w:r w:rsidR="009227BA">
        <w:fldChar w:fldCharType="end"/>
      </w:r>
      <w:r w:rsidR="009227BA">
        <w:t xml:space="preserve"> för exempel på hur inläsningen av en ingrediens kan utformas.</w:t>
      </w:r>
    </w:p>
    <w:p w:rsidR="00991B80" w:rsidRDefault="00991B80" w:rsidP="00991B80">
      <w:pPr>
        <w:pStyle w:val="Brdtext"/>
      </w:pPr>
      <w:r>
        <w:t>Väljer användaren att avsluta inmatningen av ingredienser ska användaren varnas och få en möjlighet att bekräfta att inga fler ingredienser ska matas in.</w:t>
      </w:r>
    </w:p>
    <w:p w:rsidR="00094338" w:rsidRDefault="00991B80" w:rsidP="00991B80">
      <w:pPr>
        <w:pStyle w:val="Brdtext"/>
      </w:pPr>
      <w:r>
        <w:t xml:space="preserve">Matar inte användaren in några ingredienser ska ett felmeddelande visas varefter användaren ska kunna välja att mata in ingredienser eller att avbryta inmatningen. Avbryts inmatningen utan att några ingredienser matats in ska värdet </w:t>
      </w:r>
      <w:r w:rsidRPr="00B72779">
        <w:rPr>
          <w:rStyle w:val="Kod"/>
        </w:rPr>
        <w:t>null</w:t>
      </w:r>
      <w:r>
        <w:t xml:space="preserve"> returneras.</w:t>
      </w:r>
    </w:p>
    <w:p w:rsidR="00857308" w:rsidRDefault="00094338" w:rsidP="00857308">
      <w:pPr>
        <w:pStyle w:val="Rubrik4"/>
      </w:pPr>
      <w:r>
        <w:lastRenderedPageBreak/>
        <w:t>Metoden ReadRecipeName</w:t>
      </w:r>
      <w:r w:rsidR="004E1028">
        <w:t xml:space="preserve"> </w:t>
      </w:r>
      <w:r w:rsidR="00857308" w:rsidRPr="00857308">
        <w:rPr>
          <w:highlight w:val="yellow"/>
        </w:rPr>
        <w:t>(OBS! Krävs endast om du gör extrauppgiften ”Lägg till recept” )</w:t>
      </w:r>
    </w:p>
    <w:p w:rsidR="00094338" w:rsidRDefault="00F46DBB" w:rsidP="00094338">
      <w:pPr>
        <w:pStyle w:val="Brdtext"/>
      </w:pPr>
      <w:r>
        <w:t xml:space="preserve">Metoden anropas för att läsa in ett recepts namn. Väljer användaren att inte ange något namn ska ett felmeddelande visas ar efter användaren ska kunna välja att avbryta inläsningen. Avbryter användaren inläsningen ska metoden returnera värdet </w:t>
      </w:r>
      <w:r w:rsidRPr="00F46DBB">
        <w:rPr>
          <w:rStyle w:val="Kod"/>
        </w:rPr>
        <w:t>null</w:t>
      </w:r>
      <w:r>
        <w:t>.</w:t>
      </w:r>
    </w:p>
    <w:p w:rsidR="00094338" w:rsidRDefault="00094338" w:rsidP="00094338">
      <w:pPr>
        <w:pStyle w:val="Rubrik4"/>
      </w:pPr>
      <w:r>
        <w:t>Metoden SaveRecipes</w:t>
      </w:r>
    </w:p>
    <w:p w:rsidR="000F3E1C" w:rsidRDefault="000F3E1C" w:rsidP="000F3E1C">
      <w:pPr>
        <w:pStyle w:val="Brdtext"/>
      </w:pPr>
      <w:r>
        <w:t xml:space="preserve">Metoden </w:t>
      </w:r>
      <w:r>
        <w:rPr>
          <w:rStyle w:val="Kod"/>
        </w:rPr>
        <w:t>Save</w:t>
      </w:r>
      <w:r w:rsidRPr="00244036">
        <w:rPr>
          <w:rStyle w:val="Kod"/>
        </w:rPr>
        <w:t>Recipes()</w:t>
      </w:r>
      <w:r>
        <w:t xml:space="preserve"> sparar recepten på en textfil genom att använda en instans av klassen </w:t>
      </w:r>
      <w:r w:rsidRPr="00244036">
        <w:rPr>
          <w:rStyle w:val="Kod"/>
        </w:rPr>
        <w:t>RecipeRepsoitory</w:t>
      </w:r>
      <w:r>
        <w:t>.</w:t>
      </w:r>
    </w:p>
    <w:p w:rsidR="00094338" w:rsidRDefault="000F3E1C" w:rsidP="000F3E1C">
      <w:pPr>
        <w:pStyle w:val="Brdtext"/>
      </w:pPr>
      <w:r>
        <w:t>Finns det inga recept att spara ska användaren informeras med ett meddelande. Finns det recept ska alla recept sparas och ett rättmeddelande visas om allt gått bra. Inträffar ett fel i samband med att recepten sparas ska ett felmeddelande visas.</w:t>
      </w:r>
    </w:p>
    <w:p w:rsidR="00094338" w:rsidRDefault="00094338" w:rsidP="00094338">
      <w:pPr>
        <w:pStyle w:val="Rubrik4"/>
      </w:pPr>
      <w:r>
        <w:t>Metoden ViewRecipe</w:t>
      </w:r>
    </w:p>
    <w:p w:rsidR="00094338" w:rsidRDefault="00C624FC" w:rsidP="00094338">
      <w:pPr>
        <w:pStyle w:val="Brdtext"/>
      </w:pPr>
      <w:r>
        <w:t>M</w:t>
      </w:r>
      <w:r w:rsidR="001C3CCA">
        <w:t>e</w:t>
      </w:r>
      <w:r>
        <w:t xml:space="preserve">toden </w:t>
      </w:r>
      <w:r w:rsidRPr="00C624FC">
        <w:rPr>
          <w:rStyle w:val="Kod"/>
        </w:rPr>
        <w:t>ViewRecipe()</w:t>
      </w:r>
      <w:r>
        <w:t xml:space="preserve"> ska kunna visa ett enskilt recept eller samtliga recept. Metoden har två parametrar. Den första parametern </w:t>
      </w:r>
      <w:r w:rsidRPr="00C624FC">
        <w:rPr>
          <w:rStyle w:val="Kod"/>
        </w:rPr>
        <w:t>recipes</w:t>
      </w:r>
      <w:r>
        <w:t xml:space="preserve"> är en referens till listan med referenser till recept. Den andra parametern </w:t>
      </w:r>
      <w:r w:rsidRPr="00C624FC">
        <w:rPr>
          <w:rStyle w:val="Kod"/>
        </w:rPr>
        <w:t>viewAll</w:t>
      </w:r>
      <w:r>
        <w:t xml:space="preserve">, med standardvärdet </w:t>
      </w:r>
      <w:r w:rsidRPr="00C624FC">
        <w:rPr>
          <w:rStyle w:val="Kod"/>
        </w:rPr>
        <w:t>false</w:t>
      </w:r>
      <w:r>
        <w:t>, bestämmer om ett eller flera recept ska visas.</w:t>
      </w:r>
    </w:p>
    <w:p w:rsidR="002048B1" w:rsidRDefault="00994C2E" w:rsidP="00094338">
      <w:pPr>
        <w:pStyle w:val="Brdtext"/>
      </w:pPr>
      <w:r>
        <w:t xml:space="preserve">Om ett recept ska visas ska metoden </w:t>
      </w:r>
      <w:r w:rsidRPr="00994C2E">
        <w:rPr>
          <w:rStyle w:val="Kod"/>
        </w:rPr>
        <w:t>GetRecipe()</w:t>
      </w:r>
      <w:r>
        <w:t xml:space="preserve"> anropas för att erhålla en referens till receptet. </w:t>
      </w:r>
      <w:r w:rsidR="002048B1">
        <w:t xml:space="preserve">Oavsett om ett eller flera recept ska visas ska en instans av typen </w:t>
      </w:r>
      <w:r w:rsidR="002048B1" w:rsidRPr="002048B1">
        <w:rPr>
          <w:rStyle w:val="Kod"/>
        </w:rPr>
        <w:t>RecipeView</w:t>
      </w:r>
      <w:r w:rsidR="002048B1">
        <w:t xml:space="preserve"> sköta presentationen.</w:t>
      </w:r>
    </w:p>
    <w:p w:rsidR="00054D7C" w:rsidRDefault="00E04C94" w:rsidP="00054D7C">
      <w:pPr>
        <w:pStyle w:val="Rubrik2"/>
      </w:pPr>
      <w:bookmarkStart w:id="25" w:name="_Toc332883775"/>
      <w:r>
        <w:t>K</w:t>
      </w:r>
      <w:r w:rsidR="00054D7C">
        <w:t>rav</w:t>
      </w:r>
      <w:bookmarkEnd w:id="25"/>
    </w:p>
    <w:p w:rsidR="00810680" w:rsidRPr="00810680" w:rsidRDefault="00810680" w:rsidP="00810680">
      <w:pPr>
        <w:pStyle w:val="Brdtext"/>
      </w:pPr>
      <w:r>
        <w:t xml:space="preserve">Samtliga krav som </w:t>
      </w:r>
      <w:r w:rsidR="00EC1B9F">
        <w:t>ställs</w:t>
      </w:r>
      <w:r>
        <w:t xml:space="preserve"> under rubrike</w:t>
      </w:r>
      <w:r w:rsidR="00966872">
        <w:t>r</w:t>
      </w:r>
      <w:r w:rsidR="00796050">
        <w:t>na ovan</w:t>
      </w:r>
      <w:r>
        <w:t xml:space="preserve"> ska </w:t>
      </w:r>
      <w:r w:rsidR="00EC1B9F">
        <w:t xml:space="preserve">vara </w:t>
      </w:r>
      <w:r>
        <w:t>uppfyll</w:t>
      </w:r>
      <w:r w:rsidR="00EC1B9F">
        <w:t>da</w:t>
      </w:r>
      <w:r>
        <w:t>.</w:t>
      </w:r>
    </w:p>
    <w:p w:rsidR="00054D7C" w:rsidRDefault="00054D7C" w:rsidP="00054D7C">
      <w:pPr>
        <w:pStyle w:val="Rubrik2"/>
      </w:pPr>
      <w:bookmarkStart w:id="26" w:name="_Toc332883776"/>
      <w:r>
        <w:t>Läsvärt</w:t>
      </w:r>
      <w:bookmarkEnd w:id="26"/>
    </w:p>
    <w:p w:rsidR="00741A1A" w:rsidRDefault="00741A1A" w:rsidP="0018473D">
      <w:pPr>
        <w:pStyle w:val="Brdtext"/>
        <w:keepNext/>
        <w:numPr>
          <w:ilvl w:val="0"/>
          <w:numId w:val="15"/>
        </w:numPr>
        <w:ind w:left="714" w:hanging="357"/>
      </w:pPr>
      <w:r>
        <w:t>Strukturer</w:t>
      </w:r>
    </w:p>
    <w:p w:rsidR="00741A1A" w:rsidRDefault="00741A1A" w:rsidP="00741A1A">
      <w:pPr>
        <w:pStyle w:val="Brdtext"/>
        <w:keepNext/>
        <w:numPr>
          <w:ilvl w:val="1"/>
          <w:numId w:val="15"/>
        </w:numPr>
      </w:pPr>
      <w:r>
        <w:t xml:space="preserve">Essential C# </w:t>
      </w:r>
      <w:r w:rsidR="005F4AF7">
        <w:t>5</w:t>
      </w:r>
      <w:r>
        <w:t>.0, 3</w:t>
      </w:r>
      <w:r w:rsidR="005F4AF7">
        <w:t>40</w:t>
      </w:r>
      <w:r>
        <w:t>-3</w:t>
      </w:r>
      <w:r w:rsidR="005F4AF7">
        <w:t>4</w:t>
      </w:r>
      <w:r>
        <w:t>7.</w:t>
      </w:r>
    </w:p>
    <w:p w:rsidR="00741A1A" w:rsidRDefault="0045100B" w:rsidP="00741A1A">
      <w:pPr>
        <w:pStyle w:val="Brdtext"/>
        <w:keepNext/>
        <w:numPr>
          <w:ilvl w:val="1"/>
          <w:numId w:val="15"/>
        </w:numPr>
      </w:pPr>
      <w:hyperlink r:id="rId36" w:history="1">
        <w:r w:rsidR="00741A1A">
          <w:rPr>
            <w:rStyle w:val="Hyperlnk"/>
          </w:rPr>
          <w:t>http://msdn.microsoft.com/en-us/library/ah19swz4.aspx</w:t>
        </w:r>
      </w:hyperlink>
    </w:p>
    <w:p w:rsidR="00741A1A" w:rsidRDefault="00741A1A" w:rsidP="00741A1A">
      <w:pPr>
        <w:pStyle w:val="Brdtext"/>
        <w:keepNext/>
        <w:numPr>
          <w:ilvl w:val="0"/>
          <w:numId w:val="15"/>
        </w:numPr>
        <w:ind w:left="714" w:hanging="357"/>
      </w:pPr>
      <w:r>
        <w:t>Sortera med OrderBy()</w:t>
      </w:r>
    </w:p>
    <w:p w:rsidR="00741A1A" w:rsidRDefault="00741A1A" w:rsidP="00741A1A">
      <w:pPr>
        <w:pStyle w:val="Brdtext"/>
        <w:keepNext/>
        <w:numPr>
          <w:ilvl w:val="1"/>
          <w:numId w:val="15"/>
        </w:numPr>
      </w:pPr>
      <w:r>
        <w:t xml:space="preserve">Essential C# </w:t>
      </w:r>
      <w:r w:rsidR="00952D36">
        <w:t>5</w:t>
      </w:r>
      <w:r>
        <w:t>.0, 5</w:t>
      </w:r>
      <w:r w:rsidR="00952D36">
        <w:t>90</w:t>
      </w:r>
      <w:r>
        <w:t>-5</w:t>
      </w:r>
      <w:r w:rsidR="00952D36">
        <w:t>92</w:t>
      </w:r>
      <w:r>
        <w:t>.</w:t>
      </w:r>
      <w:r w:rsidRPr="000A4648">
        <w:t xml:space="preserve"> </w:t>
      </w:r>
    </w:p>
    <w:p w:rsidR="00072BD5" w:rsidRDefault="0045100B" w:rsidP="00072BD5">
      <w:pPr>
        <w:pStyle w:val="Brdtext"/>
        <w:keepNext/>
        <w:numPr>
          <w:ilvl w:val="1"/>
          <w:numId w:val="15"/>
        </w:numPr>
      </w:pPr>
      <w:hyperlink r:id="rId37" w:history="1">
        <w:r w:rsidR="00741A1A">
          <w:rPr>
            <w:rStyle w:val="Hyperlnk"/>
          </w:rPr>
          <w:t>http://msdn.microsoft.com/en-us/library/6sh2ey19.aspx</w:t>
        </w:r>
      </w:hyperlink>
    </w:p>
    <w:p w:rsidR="000505CF" w:rsidRDefault="00741A1A" w:rsidP="00741A1A">
      <w:pPr>
        <w:pStyle w:val="Brdtext"/>
        <w:keepNext/>
        <w:numPr>
          <w:ilvl w:val="0"/>
          <w:numId w:val="15"/>
        </w:numPr>
        <w:ind w:left="714" w:hanging="357"/>
      </w:pPr>
      <w:r>
        <w:t>Klassen List&lt;T&gt;</w:t>
      </w:r>
    </w:p>
    <w:p w:rsidR="000505CF" w:rsidRDefault="000505CF" w:rsidP="0018473D">
      <w:pPr>
        <w:pStyle w:val="Brdtext"/>
        <w:keepNext/>
        <w:numPr>
          <w:ilvl w:val="1"/>
          <w:numId w:val="15"/>
        </w:numPr>
      </w:pPr>
      <w:r>
        <w:t xml:space="preserve">Essential C# </w:t>
      </w:r>
      <w:r w:rsidR="002D5AD7">
        <w:t>5</w:t>
      </w:r>
      <w:r>
        <w:t xml:space="preserve">.0, </w:t>
      </w:r>
      <w:r w:rsidR="00741A1A">
        <w:t>6</w:t>
      </w:r>
      <w:r w:rsidR="002D5AD7">
        <w:t>38</w:t>
      </w:r>
      <w:r w:rsidR="00741A1A">
        <w:t>-6</w:t>
      </w:r>
      <w:r w:rsidR="002D5AD7">
        <w:t>44</w:t>
      </w:r>
      <w:r>
        <w:t>.</w:t>
      </w:r>
      <w:r w:rsidR="000A4648" w:rsidRPr="000A4648">
        <w:t xml:space="preserve"> </w:t>
      </w:r>
    </w:p>
    <w:p w:rsidR="000505CF" w:rsidRDefault="0045100B" w:rsidP="000505CF">
      <w:pPr>
        <w:pStyle w:val="Brdtext"/>
        <w:keepNext/>
        <w:numPr>
          <w:ilvl w:val="1"/>
          <w:numId w:val="15"/>
        </w:numPr>
      </w:pPr>
      <w:hyperlink r:id="rId38" w:history="1">
        <w:r w:rsidR="00741A1A">
          <w:rPr>
            <w:rStyle w:val="Hyperlnk"/>
          </w:rPr>
          <w:t>http://msdn.microsoft.com/en-us/library/6sh2ey19.aspx</w:t>
        </w:r>
      </w:hyperlink>
    </w:p>
    <w:p w:rsidR="00072BD5" w:rsidRDefault="00072BD5" w:rsidP="00072BD5">
      <w:pPr>
        <w:pStyle w:val="Brdtext"/>
        <w:keepNext/>
        <w:numPr>
          <w:ilvl w:val="0"/>
          <w:numId w:val="15"/>
        </w:numPr>
      </w:pPr>
      <w:r>
        <w:t xml:space="preserve">Klassen </w:t>
      </w:r>
      <w:r w:rsidRPr="00072BD5">
        <w:t>ReadOnlyCollection</w:t>
      </w:r>
      <w:r>
        <w:t>&lt;T&gt;</w:t>
      </w:r>
    </w:p>
    <w:p w:rsidR="00072BD5" w:rsidRDefault="0045100B" w:rsidP="00072BD5">
      <w:pPr>
        <w:pStyle w:val="Brdtext"/>
        <w:keepNext/>
        <w:numPr>
          <w:ilvl w:val="1"/>
          <w:numId w:val="15"/>
        </w:numPr>
      </w:pPr>
      <w:hyperlink r:id="rId39" w:history="1">
        <w:r w:rsidR="00072BD5">
          <w:rPr>
            <w:rStyle w:val="Hyperlnk"/>
          </w:rPr>
          <w:t>http://msdn.microsoft.com/en-us/library/ms132474.aspx</w:t>
        </w:r>
      </w:hyperlink>
    </w:p>
    <w:p w:rsidR="00D3617D" w:rsidRDefault="00D3617D" w:rsidP="00D3617D">
      <w:pPr>
        <w:pStyle w:val="Brdtext"/>
        <w:keepNext/>
        <w:numPr>
          <w:ilvl w:val="0"/>
          <w:numId w:val="15"/>
        </w:numPr>
      </w:pPr>
      <w:r>
        <w:t>Läsa och skriva till textfiler</w:t>
      </w:r>
    </w:p>
    <w:p w:rsidR="00D3617D" w:rsidRPr="00D3617D" w:rsidRDefault="00D3617D" w:rsidP="00D3617D">
      <w:pPr>
        <w:pStyle w:val="Brdtext"/>
        <w:keepNext/>
        <w:numPr>
          <w:ilvl w:val="1"/>
          <w:numId w:val="15"/>
        </w:numPr>
        <w:rPr>
          <w:lang w:val="en-US"/>
        </w:rPr>
      </w:pPr>
      <w:r w:rsidRPr="00D3617D">
        <w:rPr>
          <w:lang w:val="en-US"/>
        </w:rPr>
        <w:t xml:space="preserve">StreamReader, </w:t>
      </w:r>
      <w:hyperlink r:id="rId40" w:history="1">
        <w:r w:rsidRPr="00D3617D">
          <w:rPr>
            <w:rStyle w:val="Hyperlnk"/>
            <w:lang w:val="en-US"/>
          </w:rPr>
          <w:t>http://msdn.microsoft.com/en-us/library/6aetdk20.aspx</w:t>
        </w:r>
      </w:hyperlink>
      <w:r w:rsidRPr="00D3617D">
        <w:rPr>
          <w:lang w:val="en-US"/>
        </w:rPr>
        <w:t>.</w:t>
      </w:r>
    </w:p>
    <w:p w:rsidR="00D3617D" w:rsidRPr="00D3617D" w:rsidRDefault="00D3617D" w:rsidP="00D3617D">
      <w:pPr>
        <w:pStyle w:val="Brdtext"/>
        <w:keepNext/>
        <w:numPr>
          <w:ilvl w:val="1"/>
          <w:numId w:val="15"/>
        </w:numPr>
        <w:rPr>
          <w:lang w:val="en-US"/>
        </w:rPr>
      </w:pPr>
      <w:r>
        <w:rPr>
          <w:lang w:val="en-US"/>
        </w:rPr>
        <w:t xml:space="preserve">StreamWriter, </w:t>
      </w:r>
      <w:hyperlink r:id="rId41" w:history="1">
        <w:r w:rsidRPr="00D3617D">
          <w:rPr>
            <w:rStyle w:val="Hyperlnk"/>
            <w:lang w:val="en-US"/>
          </w:rPr>
          <w:t>http://msdn.microsoft.com/en-us/library/3ssew6tk.aspx</w:t>
        </w:r>
      </w:hyperlink>
    </w:p>
    <w:p w:rsidR="00401CCE" w:rsidRPr="00D3617D" w:rsidRDefault="00401CCE" w:rsidP="00741A1A">
      <w:pPr>
        <w:pStyle w:val="Brdtext"/>
        <w:keepNext/>
        <w:rPr>
          <w:lang w:val="en-US"/>
        </w:rPr>
      </w:pPr>
    </w:p>
    <w:p w:rsidR="00741A1A" w:rsidRPr="00D3617D" w:rsidRDefault="00741A1A" w:rsidP="00741A1A">
      <w:pPr>
        <w:pStyle w:val="Brdtext"/>
        <w:keepNext/>
        <w:rPr>
          <w:lang w:val="en-US"/>
        </w:rPr>
        <w:sectPr w:rsidR="00741A1A" w:rsidRPr="00D3617D" w:rsidSect="002E2E77">
          <w:headerReference w:type="default" r:id="rId42"/>
          <w:footerReference w:type="default" r:id="rId43"/>
          <w:type w:val="oddPage"/>
          <w:pgSz w:w="11906" w:h="16838" w:code="9"/>
          <w:pgMar w:top="301" w:right="1418" w:bottom="301" w:left="1418" w:header="624" w:footer="510" w:gutter="0"/>
          <w:pgBorders w:offsetFrom="page">
            <w:left w:val="single" w:sz="24" w:space="24" w:color="00A6A2"/>
          </w:pgBorders>
          <w:cols w:space="708"/>
          <w:titlePg/>
          <w:docGrid w:linePitch="360"/>
        </w:sectPr>
      </w:pPr>
    </w:p>
    <w:p w:rsidR="00401CCE" w:rsidRDefault="00E04C94" w:rsidP="00401CCE">
      <w:pPr>
        <w:pStyle w:val="Rubrik1"/>
      </w:pPr>
      <w:bookmarkStart w:id="27" w:name="_Toc332883777"/>
      <w:r>
        <w:lastRenderedPageBreak/>
        <w:t>Extrau</w:t>
      </w:r>
      <w:r w:rsidR="00401CCE">
        <w:t>ppgift</w:t>
      </w:r>
      <w:r>
        <w:t>er</w:t>
      </w:r>
      <w:bookmarkEnd w:id="27"/>
    </w:p>
    <w:p w:rsidR="003B0595" w:rsidRDefault="003B0595" w:rsidP="003B0595">
      <w:pPr>
        <w:pStyle w:val="Rubrik2"/>
      </w:pPr>
      <w:bookmarkStart w:id="28" w:name="_Toc332883778"/>
      <w:r>
        <w:t>Lägga till recept</w:t>
      </w:r>
      <w:bookmarkEnd w:id="28"/>
    </w:p>
    <w:p w:rsidR="003B0595" w:rsidRDefault="003B0595" w:rsidP="003B0595">
      <w:pPr>
        <w:pStyle w:val="Brdtext"/>
      </w:pPr>
      <w:r>
        <w:t xml:space="preserve">Användaren ska kunna lägga till ett nytt recept genom att välja menyalternativet </w:t>
      </w:r>
      <w:r w:rsidRPr="00353BFF">
        <w:rPr>
          <w:rStyle w:val="Kod"/>
        </w:rPr>
        <w:t>’</w:t>
      </w:r>
      <w:r>
        <w:rPr>
          <w:rStyle w:val="Kod"/>
        </w:rPr>
        <w:t>6. Lägg till nytt</w:t>
      </w:r>
      <w:r w:rsidRPr="00353BFF">
        <w:rPr>
          <w:rStyle w:val="Kod"/>
        </w:rPr>
        <w:t xml:space="preserve"> </w:t>
      </w:r>
      <w:r>
        <w:rPr>
          <w:rStyle w:val="Kod"/>
        </w:rPr>
        <w:t>recept.</w:t>
      </w:r>
      <w:r w:rsidRPr="00353BFF">
        <w:rPr>
          <w:rStyle w:val="Kod"/>
        </w:rPr>
        <w:t>’</w:t>
      </w:r>
      <w:r>
        <w:t>. Ett nytt recept skapas genom att användaren anger receptets namn, minst en ingrediens och minst en instruktion. Det nya receptet läggs där efter till samlingen med recept.</w:t>
      </w:r>
    </w:p>
    <w:p w:rsidR="003B0595" w:rsidRDefault="003B0595" w:rsidP="003B0595">
      <w:pPr>
        <w:pStyle w:val="Rubrik3"/>
      </w:pPr>
      <w:bookmarkStart w:id="29" w:name="_Toc332883779"/>
      <w:r>
        <w:t>Receptets namn</w:t>
      </w:r>
      <w:bookmarkEnd w:id="29"/>
    </w:p>
    <w:p w:rsidR="003B0595" w:rsidRDefault="003B0595" w:rsidP="003B0595">
      <w:pPr>
        <w:pStyle w:val="Brdtext"/>
      </w:pPr>
      <w:r>
        <w:t>Ett recept måste ha ett namn. Anger inte användaren ett namn ska ett felmeddelande visas. Användaren ska då kunna välja att göra ett nytt försök att ange ett namn eller att avbryta skapandet av receptet.</w:t>
      </w:r>
    </w:p>
    <w:p w:rsidR="003B0595" w:rsidRDefault="003B0595" w:rsidP="003B0595">
      <w:pPr>
        <w:pStyle w:val="Bldmedefterfljandebeskrivning"/>
      </w:pPr>
      <w:r>
        <w:drawing>
          <wp:inline distT="0" distB="0" distL="0" distR="0" wp14:anchorId="0EE4713A" wp14:editId="6CD86A5A">
            <wp:extent cx="2916000" cy="882000"/>
            <wp:effectExtent l="0" t="0" r="0" b="0"/>
            <wp:docPr id="49" name="Bildobjekt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ts\AppData\Local\Temp\SNAGHTMLa1445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16000" cy="882000"/>
                    </a:xfrm>
                    <a:prstGeom prst="rect">
                      <a:avLst/>
                    </a:prstGeom>
                    <a:noFill/>
                    <a:ln>
                      <a:noFill/>
                    </a:ln>
                  </pic:spPr>
                </pic:pic>
              </a:graphicData>
            </a:graphic>
          </wp:inline>
        </w:drawing>
      </w:r>
    </w:p>
    <w:p w:rsidR="003B0595" w:rsidRDefault="003B0595" w:rsidP="003B0595">
      <w:pPr>
        <w:pStyle w:val="Beskrivning"/>
      </w:pPr>
      <w:r>
        <w:t xml:space="preserve">Figur </w:t>
      </w:r>
      <w:r w:rsidR="0045100B">
        <w:fldChar w:fldCharType="begin"/>
      </w:r>
      <w:r w:rsidR="0045100B">
        <w:instrText xml:space="preserve"> SEQ Figur \* ARABIC </w:instrText>
      </w:r>
      <w:r w:rsidR="0045100B">
        <w:fldChar w:fldCharType="separate"/>
      </w:r>
      <w:r w:rsidR="00C361B2">
        <w:rPr>
          <w:noProof/>
        </w:rPr>
        <w:t>20</w:t>
      </w:r>
      <w:r w:rsidR="0045100B">
        <w:rPr>
          <w:noProof/>
        </w:rPr>
        <w:fldChar w:fldCharType="end"/>
      </w:r>
      <w:r>
        <w:t>. Användaren anger ett receptets namn.</w:t>
      </w:r>
    </w:p>
    <w:p w:rsidR="003B0595" w:rsidRDefault="003B0595" w:rsidP="003B0595">
      <w:pPr>
        <w:pStyle w:val="Bldmedefterfljandebeskrivning"/>
      </w:pPr>
      <w:r>
        <w:drawing>
          <wp:inline distT="0" distB="0" distL="0" distR="0" wp14:anchorId="4574E5F2" wp14:editId="30A65A71">
            <wp:extent cx="3513600" cy="1447200"/>
            <wp:effectExtent l="0" t="0" r="0" b="635"/>
            <wp:docPr id="50" name="Bildobjekt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ts\AppData\Local\Temp\SNAGHTMLa3b3e6.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13600" cy="1447200"/>
                    </a:xfrm>
                    <a:prstGeom prst="rect">
                      <a:avLst/>
                    </a:prstGeom>
                    <a:noFill/>
                    <a:ln>
                      <a:noFill/>
                    </a:ln>
                  </pic:spPr>
                </pic:pic>
              </a:graphicData>
            </a:graphic>
          </wp:inline>
        </w:drawing>
      </w:r>
    </w:p>
    <w:p w:rsidR="003B0595" w:rsidRDefault="003B0595" w:rsidP="003B0595">
      <w:pPr>
        <w:pStyle w:val="Beskrivning"/>
      </w:pPr>
      <w:r>
        <w:t xml:space="preserve">Figur </w:t>
      </w:r>
      <w:r w:rsidR="0045100B">
        <w:fldChar w:fldCharType="begin"/>
      </w:r>
      <w:r w:rsidR="0045100B">
        <w:instrText xml:space="preserve"> SEQ Figur \* ARABIC </w:instrText>
      </w:r>
      <w:r w:rsidR="0045100B">
        <w:fldChar w:fldCharType="separate"/>
      </w:r>
      <w:r w:rsidR="00C361B2">
        <w:rPr>
          <w:noProof/>
        </w:rPr>
        <w:t>21</w:t>
      </w:r>
      <w:r w:rsidR="0045100B">
        <w:rPr>
          <w:noProof/>
        </w:rPr>
        <w:fldChar w:fldCharType="end"/>
      </w:r>
      <w:r>
        <w:t xml:space="preserve">. Användaren har inte angivit ett namn, ett felmeddelande visas och användaren kan då välja att avbryta. </w:t>
      </w:r>
    </w:p>
    <w:p w:rsidR="003B0595" w:rsidRDefault="003B0595" w:rsidP="003B0595">
      <w:pPr>
        <w:pStyle w:val="Rubrik3"/>
      </w:pPr>
      <w:bookmarkStart w:id="30" w:name="_Toc332883780"/>
      <w:r>
        <w:t>Receptets ingredienser</w:t>
      </w:r>
      <w:bookmarkEnd w:id="30"/>
    </w:p>
    <w:p w:rsidR="003B0595" w:rsidRDefault="003B0595" w:rsidP="003B0595">
      <w:pPr>
        <w:pStyle w:val="Brdtext"/>
      </w:pPr>
      <w:r>
        <w:t>Efter att användaren angett ett namn ska ingredienserna anges. Ett recept måste minst ha en ingrediens. En ingrediens ska bestå av tre delar, ingrediensens namn, mängd och mått, där ingrediensens namn måste anges medan mängd och mått är frivilliga.</w:t>
      </w:r>
    </w:p>
    <w:p w:rsidR="003B0595" w:rsidRDefault="003B0595" w:rsidP="003B0595">
      <w:pPr>
        <w:pStyle w:val="Bldmedefterfljandebeskrivning"/>
      </w:pPr>
      <w:r>
        <w:drawing>
          <wp:inline distT="0" distB="0" distL="0" distR="0" wp14:anchorId="78E87F9B" wp14:editId="0A74665B">
            <wp:extent cx="3690000" cy="1072800"/>
            <wp:effectExtent l="0" t="0" r="5715" b="0"/>
            <wp:docPr id="51" name="Bildobjekt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s\AppData\Local\Temp\SNAGHTMLc21c3a.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90000" cy="1072800"/>
                    </a:xfrm>
                    <a:prstGeom prst="rect">
                      <a:avLst/>
                    </a:prstGeom>
                    <a:noFill/>
                    <a:ln>
                      <a:noFill/>
                    </a:ln>
                  </pic:spPr>
                </pic:pic>
              </a:graphicData>
            </a:graphic>
          </wp:inline>
        </w:drawing>
      </w:r>
    </w:p>
    <w:p w:rsidR="003B0595" w:rsidRDefault="003B0595" w:rsidP="003B0595">
      <w:pPr>
        <w:pStyle w:val="Beskrivning"/>
      </w:pPr>
      <w:bookmarkStart w:id="31" w:name="_Ref306558268"/>
      <w:bookmarkStart w:id="32" w:name="_Ref306558298"/>
      <w:r>
        <w:t xml:space="preserve">Figur </w:t>
      </w:r>
      <w:r w:rsidR="0045100B">
        <w:fldChar w:fldCharType="begin"/>
      </w:r>
      <w:r w:rsidR="0045100B">
        <w:instrText xml:space="preserve"> SEQ Figur \* ARABIC </w:instrText>
      </w:r>
      <w:r w:rsidR="0045100B">
        <w:fldChar w:fldCharType="separate"/>
      </w:r>
      <w:r w:rsidR="00C361B2">
        <w:rPr>
          <w:noProof/>
        </w:rPr>
        <w:t>22</w:t>
      </w:r>
      <w:r w:rsidR="0045100B">
        <w:rPr>
          <w:noProof/>
        </w:rPr>
        <w:fldChar w:fldCharType="end"/>
      </w:r>
      <w:bookmarkEnd w:id="31"/>
      <w:r>
        <w:t>. Ingrediensens namn är obligatorisk, mängd och mått behöver inte anges.</w:t>
      </w:r>
      <w:bookmarkEnd w:id="32"/>
    </w:p>
    <w:p w:rsidR="003B0595" w:rsidRDefault="003B0595" w:rsidP="003B0595">
      <w:pPr>
        <w:pStyle w:val="Brdtext"/>
      </w:pPr>
      <w:r>
        <w:t xml:space="preserve">Användaren ska kunna avsluta inmatningen av ingredienser på lämpligt sätt, t.ex. genom att ange en tom rad vid ingrediensens namn. Användaren måste bekräfta att inga fler ingredienser ska läggas till. </w:t>
      </w:r>
    </w:p>
    <w:p w:rsidR="003B0595" w:rsidRDefault="003B0595" w:rsidP="003B0595">
      <w:pPr>
        <w:pStyle w:val="Bldmedefterfljandebeskrivning"/>
      </w:pPr>
      <w:r>
        <w:drawing>
          <wp:inline distT="0" distB="0" distL="0" distR="0" wp14:anchorId="2E876D14" wp14:editId="1C705EB3">
            <wp:extent cx="4240800" cy="540000"/>
            <wp:effectExtent l="0" t="0" r="7620" b="0"/>
            <wp:docPr id="52" name="Bildobjekt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ts\AppData\Local\Temp\SNAGHTMLc698aa.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40800" cy="540000"/>
                    </a:xfrm>
                    <a:prstGeom prst="rect">
                      <a:avLst/>
                    </a:prstGeom>
                    <a:noFill/>
                    <a:ln>
                      <a:noFill/>
                    </a:ln>
                  </pic:spPr>
                </pic:pic>
              </a:graphicData>
            </a:graphic>
          </wp:inline>
        </w:drawing>
      </w:r>
    </w:p>
    <w:p w:rsidR="003B0595" w:rsidRDefault="003B0595" w:rsidP="003B0595">
      <w:pPr>
        <w:pStyle w:val="Beskrivning"/>
      </w:pPr>
      <w:r>
        <w:t xml:space="preserve">Figur </w:t>
      </w:r>
      <w:r w:rsidR="0045100B">
        <w:fldChar w:fldCharType="begin"/>
      </w:r>
      <w:r w:rsidR="0045100B">
        <w:instrText xml:space="preserve"> SEQ Figur \* ARABIC </w:instrText>
      </w:r>
      <w:r w:rsidR="0045100B">
        <w:fldChar w:fldCharType="separate"/>
      </w:r>
      <w:r w:rsidR="00C361B2">
        <w:rPr>
          <w:noProof/>
        </w:rPr>
        <w:t>23</w:t>
      </w:r>
      <w:r w:rsidR="0045100B">
        <w:rPr>
          <w:noProof/>
        </w:rPr>
        <w:fldChar w:fldCharType="end"/>
      </w:r>
      <w:r>
        <w:t>. Användaren måste bekräfta att inga fler ingredienser ska läggas till.</w:t>
      </w:r>
    </w:p>
    <w:p w:rsidR="003B0595" w:rsidRDefault="003B0595" w:rsidP="003B0595">
      <w:pPr>
        <w:pStyle w:val="Brdtext"/>
      </w:pPr>
      <w:r>
        <w:t xml:space="preserve">Väljer användaren att inte lägga till några ingredienser alls ska ett felmeddelande visas varefter användaren ska kunna välja att avbryta skapandet av ett nytt recept och återvända till menyn. </w:t>
      </w:r>
    </w:p>
    <w:p w:rsidR="003B0595" w:rsidRDefault="003B0595" w:rsidP="003B0595">
      <w:pPr>
        <w:pStyle w:val="Bldmedefterfljandebeskrivning"/>
      </w:pPr>
      <w:r>
        <w:lastRenderedPageBreak/>
        <w:drawing>
          <wp:inline distT="0" distB="0" distL="0" distR="0" wp14:anchorId="1DEDC8FA" wp14:editId="4643F164">
            <wp:extent cx="4435200" cy="1890000"/>
            <wp:effectExtent l="0" t="0" r="3810" b="0"/>
            <wp:docPr id="55" name="Bildobjekt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ts\AppData\Local\Temp\SNAGHTML1180a2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35200" cy="1890000"/>
                    </a:xfrm>
                    <a:prstGeom prst="rect">
                      <a:avLst/>
                    </a:prstGeom>
                    <a:noFill/>
                    <a:ln>
                      <a:noFill/>
                    </a:ln>
                  </pic:spPr>
                </pic:pic>
              </a:graphicData>
            </a:graphic>
          </wp:inline>
        </w:drawing>
      </w:r>
    </w:p>
    <w:p w:rsidR="003B0595" w:rsidRPr="00EC1B9F" w:rsidRDefault="003B0595" w:rsidP="003B0595">
      <w:pPr>
        <w:pStyle w:val="Beskrivning"/>
      </w:pPr>
      <w:r>
        <w:t xml:space="preserve">Figur </w:t>
      </w:r>
      <w:r w:rsidR="0045100B">
        <w:fldChar w:fldCharType="begin"/>
      </w:r>
      <w:r w:rsidR="0045100B">
        <w:instrText xml:space="preserve"> SEQ Figur \* ARABIC </w:instrText>
      </w:r>
      <w:r w:rsidR="0045100B">
        <w:fldChar w:fldCharType="separate"/>
      </w:r>
      <w:r w:rsidR="00C361B2">
        <w:rPr>
          <w:noProof/>
        </w:rPr>
        <w:t>24</w:t>
      </w:r>
      <w:r w:rsidR="0045100B">
        <w:rPr>
          <w:noProof/>
        </w:rPr>
        <w:fldChar w:fldCharType="end"/>
      </w:r>
      <w:r>
        <w:t>. Inga ingredienser har lagts till varför ett felmeddelande visas.</w:t>
      </w:r>
    </w:p>
    <w:p w:rsidR="003B0595" w:rsidRDefault="003B0595" w:rsidP="003B0595">
      <w:pPr>
        <w:pStyle w:val="Rubrik3"/>
      </w:pPr>
      <w:bookmarkStart w:id="33" w:name="_Toc332883781"/>
      <w:r>
        <w:t>Receptets instruktioner</w:t>
      </w:r>
      <w:bookmarkEnd w:id="33"/>
    </w:p>
    <w:p w:rsidR="003B0595" w:rsidRDefault="003B0595" w:rsidP="003B0595">
      <w:pPr>
        <w:pStyle w:val="Brdtext"/>
      </w:pPr>
      <w:r>
        <w:t>Efter att ingredienserna matats in ska instruktionerna anges. Ett recept måste minst ha en instruktion. Användaren ska kunna avsluta inmatningen av instruktioner på lämpligt sätt, t.ex. genom att ange en tom rad för en instruktion.</w:t>
      </w:r>
    </w:p>
    <w:p w:rsidR="003B0595" w:rsidRDefault="003B0595" w:rsidP="003B0595">
      <w:pPr>
        <w:pStyle w:val="Bldmedefterfljandebeskrivning"/>
      </w:pPr>
      <w:r>
        <w:drawing>
          <wp:inline distT="0" distB="0" distL="0" distR="0" wp14:anchorId="3790699D" wp14:editId="3A306F2C">
            <wp:extent cx="4845600" cy="1778400"/>
            <wp:effectExtent l="0" t="0" r="0" b="0"/>
            <wp:docPr id="54" name="Bildobjekt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ts\AppData\Local\Temp\SNAGHTMLca054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45600" cy="1778400"/>
                    </a:xfrm>
                    <a:prstGeom prst="rect">
                      <a:avLst/>
                    </a:prstGeom>
                    <a:noFill/>
                    <a:ln>
                      <a:noFill/>
                    </a:ln>
                  </pic:spPr>
                </pic:pic>
              </a:graphicData>
            </a:graphic>
          </wp:inline>
        </w:drawing>
      </w:r>
    </w:p>
    <w:p w:rsidR="003B0595" w:rsidRPr="00C175BE" w:rsidRDefault="003B0595" w:rsidP="003B0595">
      <w:pPr>
        <w:pStyle w:val="Beskrivning"/>
      </w:pPr>
      <w:bookmarkStart w:id="34" w:name="_Ref306558446"/>
      <w:bookmarkStart w:id="35" w:name="_Ref306558459"/>
      <w:r>
        <w:t xml:space="preserve">Figur </w:t>
      </w:r>
      <w:r w:rsidR="0045100B">
        <w:fldChar w:fldCharType="begin"/>
      </w:r>
      <w:r w:rsidR="0045100B">
        <w:instrText xml:space="preserve"> SEQ Figur \* ARABIC </w:instrText>
      </w:r>
      <w:r w:rsidR="0045100B">
        <w:fldChar w:fldCharType="separate"/>
      </w:r>
      <w:r w:rsidR="00C361B2">
        <w:rPr>
          <w:noProof/>
        </w:rPr>
        <w:t>25</w:t>
      </w:r>
      <w:r w:rsidR="0045100B">
        <w:rPr>
          <w:noProof/>
        </w:rPr>
        <w:fldChar w:fldCharType="end"/>
      </w:r>
      <w:bookmarkEnd w:id="34"/>
      <w:r>
        <w:t>. Fem instruktioner har lagts till. Den sjätte är en tom rad varför användaren måste bekräfta att inga fler instruktioner ska läggas till.</w:t>
      </w:r>
      <w:bookmarkEnd w:id="35"/>
    </w:p>
    <w:p w:rsidR="003B0595" w:rsidRDefault="003B0595" w:rsidP="003B0595">
      <w:pPr>
        <w:pStyle w:val="Brdtext"/>
      </w:pPr>
      <w:r>
        <w:t>Väljer användaren att inte lägga till några instruktioner alls ska ett felmeddelande visas varefter användaren ska kunna välja att avbryta skapandet av ett nytt recept, namn och ingredienser går då förlorade, och återvända till menyn.</w:t>
      </w:r>
    </w:p>
    <w:p w:rsidR="003B0595" w:rsidRDefault="003B0595" w:rsidP="003B0595">
      <w:pPr>
        <w:pStyle w:val="Brdtext"/>
        <w:keepNext/>
      </w:pPr>
      <w:r>
        <w:rPr>
          <w:noProof/>
        </w:rPr>
        <w:drawing>
          <wp:inline distT="0" distB="0" distL="0" distR="0" wp14:anchorId="6F25BB3B" wp14:editId="158CB4E1">
            <wp:extent cx="4741200" cy="1418400"/>
            <wp:effectExtent l="0" t="0" r="254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37dc9d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41200" cy="1418400"/>
                    </a:xfrm>
                    <a:prstGeom prst="rect">
                      <a:avLst/>
                    </a:prstGeom>
                    <a:noFill/>
                    <a:ln>
                      <a:noFill/>
                    </a:ln>
                  </pic:spPr>
                </pic:pic>
              </a:graphicData>
            </a:graphic>
          </wp:inline>
        </w:drawing>
      </w:r>
    </w:p>
    <w:p w:rsidR="003B0595" w:rsidRDefault="003B0595" w:rsidP="003B0595">
      <w:pPr>
        <w:pStyle w:val="Beskrivning"/>
      </w:pPr>
      <w:r>
        <w:t xml:space="preserve">Figur </w:t>
      </w:r>
      <w:r w:rsidR="0045100B">
        <w:fldChar w:fldCharType="begin"/>
      </w:r>
      <w:r w:rsidR="0045100B">
        <w:instrText xml:space="preserve"> SEQ Figur \* ARABIC </w:instrText>
      </w:r>
      <w:r w:rsidR="0045100B">
        <w:fldChar w:fldCharType="separate"/>
      </w:r>
      <w:r w:rsidR="00C361B2">
        <w:rPr>
          <w:noProof/>
        </w:rPr>
        <w:t>26</w:t>
      </w:r>
      <w:r w:rsidR="0045100B">
        <w:rPr>
          <w:noProof/>
        </w:rPr>
        <w:fldChar w:fldCharType="end"/>
      </w:r>
      <w:r>
        <w:t>. Inga instruktioner har lagts till varför ett felmeddelande visas. Väljer användaren att trycka på Esc-tangenten går inmatat namn och ingredienser förlorade.</w:t>
      </w:r>
    </w:p>
    <w:p w:rsidR="006F2F61" w:rsidRDefault="006F2F61" w:rsidP="006F2F61">
      <w:pPr>
        <w:pStyle w:val="Rubrik2"/>
      </w:pPr>
      <w:bookmarkStart w:id="36" w:name="_Toc332883782"/>
      <w:r>
        <w:t xml:space="preserve">Hitta recept med </w:t>
      </w:r>
      <w:r w:rsidR="005A7514">
        <w:t xml:space="preserve">en eller flera </w:t>
      </w:r>
      <w:r>
        <w:t>ingrediens</w:t>
      </w:r>
      <w:r w:rsidR="005A7514">
        <w:t>er</w:t>
      </w:r>
      <w:bookmarkEnd w:id="36"/>
    </w:p>
    <w:p w:rsidR="006F2F61" w:rsidRDefault="001B48E7" w:rsidP="006F2F61">
      <w:pPr>
        <w:pStyle w:val="Brdtext"/>
      </w:pPr>
      <w:r>
        <w:t xml:space="preserve">Väljer användaren menyalternativet </w:t>
      </w:r>
      <w:r w:rsidRPr="00353BFF">
        <w:rPr>
          <w:rStyle w:val="Kod"/>
        </w:rPr>
        <w:t>’</w:t>
      </w:r>
      <w:r>
        <w:rPr>
          <w:rStyle w:val="Kod"/>
        </w:rPr>
        <w:t>7. Hitta recept med ingredienser.</w:t>
      </w:r>
      <w:r w:rsidRPr="00353BFF">
        <w:rPr>
          <w:rStyle w:val="Kod"/>
        </w:rPr>
        <w:t>’</w:t>
      </w:r>
      <w:r>
        <w:t xml:space="preserve"> ska applikationen uppmana att ange en eller flera ingredienser ett recept ska innehålla. Recepten som innehåller ingrediensen eller ingredienserna ska presenteras i en list</w:t>
      </w:r>
      <w:r w:rsidR="00BE65BD">
        <w:t>a</w:t>
      </w:r>
      <w:r>
        <w:t xml:space="preserve"> där användaren ska kunna välja att visa ett av recepten.</w:t>
      </w:r>
    </w:p>
    <w:p w:rsidR="00242292" w:rsidRDefault="00242292" w:rsidP="006F2F61">
      <w:pPr>
        <w:pStyle w:val="Brdtext"/>
      </w:pPr>
      <w:r>
        <w:lastRenderedPageBreak/>
        <w:t>För att avgränsa uppgiften något behöver inte fritextsökning implementeras. Detta innebär att vid filtrering av recept så behöver inte t.ex. ”lök” ge träffar på recept som innehåller ”purjolök” eller ”gul lök”.</w:t>
      </w:r>
    </w:p>
    <w:p w:rsidR="00242292" w:rsidRDefault="00242292" w:rsidP="006F2F61">
      <w:pPr>
        <w:pStyle w:val="Brdtext"/>
      </w:pPr>
      <w:r>
        <w:t xml:space="preserve">Görs en sökning av recept innehållande </w:t>
      </w:r>
      <w:r w:rsidR="00184943">
        <w:t xml:space="preserve">t.ex. </w:t>
      </w:r>
      <w:r>
        <w:t>”dill filmjölk” ska bara recept innehållande båda ingredienserna ge träffar.</w:t>
      </w:r>
    </w:p>
    <w:p w:rsidR="006F2F61" w:rsidRDefault="006F2F61" w:rsidP="006F2F61">
      <w:pPr>
        <w:pStyle w:val="Rubrik2"/>
      </w:pPr>
      <w:bookmarkStart w:id="37" w:name="_Toc332883783"/>
      <w:r>
        <w:t>Välja filnamn</w:t>
      </w:r>
      <w:bookmarkEnd w:id="37"/>
    </w:p>
    <w:p w:rsidR="00C3132F" w:rsidRDefault="000B1DD5" w:rsidP="00C3132F">
      <w:pPr>
        <w:pStyle w:val="Brdtext"/>
      </w:pPr>
      <w:r>
        <w:t xml:space="preserve">Väljer användaren menyalternativet </w:t>
      </w:r>
      <w:r w:rsidRPr="00353BFF">
        <w:rPr>
          <w:rStyle w:val="Kod"/>
        </w:rPr>
        <w:t>’</w:t>
      </w:r>
      <w:r>
        <w:rPr>
          <w:rStyle w:val="Kod"/>
        </w:rPr>
        <w:t>1.</w:t>
      </w:r>
      <w:r w:rsidR="009B3980">
        <w:rPr>
          <w:rStyle w:val="Kod"/>
        </w:rPr>
        <w:t xml:space="preserve"> </w:t>
      </w:r>
      <w:r w:rsidRPr="00353BFF">
        <w:rPr>
          <w:rStyle w:val="Kod"/>
        </w:rPr>
        <w:t>Öppna textfil med recept</w:t>
      </w:r>
      <w:r>
        <w:rPr>
          <w:rStyle w:val="Kod"/>
        </w:rPr>
        <w:t>.</w:t>
      </w:r>
      <w:r w:rsidRPr="00353BFF">
        <w:rPr>
          <w:rStyle w:val="Kod"/>
        </w:rPr>
        <w:t>’</w:t>
      </w:r>
      <w:r>
        <w:t xml:space="preserve"> ska applikationen be användaren ange namnet på textfilen som ska öppnas. Anger inte användaren något namn ska </w:t>
      </w:r>
      <w:r w:rsidR="00C052C0">
        <w:rPr>
          <w:rStyle w:val="Kod"/>
        </w:rPr>
        <w:t>recipes.txt</w:t>
      </w:r>
      <w:r>
        <w:t xml:space="preserve"> öppnas.</w:t>
      </w:r>
    </w:p>
    <w:p w:rsidR="000B1DD5" w:rsidRDefault="009B3980" w:rsidP="00C3132F">
      <w:pPr>
        <w:pStyle w:val="Brdtext"/>
      </w:pPr>
      <w:r>
        <w:t xml:space="preserve">Väljer användaren menyalternativet </w:t>
      </w:r>
      <w:r w:rsidRPr="00353BFF">
        <w:rPr>
          <w:rStyle w:val="Kod"/>
        </w:rPr>
        <w:t>’</w:t>
      </w:r>
      <w:r>
        <w:rPr>
          <w:rStyle w:val="Kod"/>
        </w:rPr>
        <w:t>2. Spara recept på textfil.</w:t>
      </w:r>
      <w:r w:rsidRPr="00353BFF">
        <w:rPr>
          <w:rStyle w:val="Kod"/>
        </w:rPr>
        <w:t>’</w:t>
      </w:r>
      <w:r>
        <w:t xml:space="preserve"> ska applikationen be användaren ange namnet på textfilen som recepten ska skrivas till. Anger inte användaren något namn ska </w:t>
      </w:r>
      <w:r w:rsidR="00C052C0">
        <w:rPr>
          <w:rStyle w:val="Kod"/>
        </w:rPr>
        <w:t>recipes.txt</w:t>
      </w:r>
      <w:r>
        <w:t xml:space="preserve"> öppnas. Existerar filen som recepten ska skrivas till ska användaren informeras om detta och bekräfta att den existerande textfilen kan skrivas över. Om en fil finns eller inte kan undersökas med klassen </w:t>
      </w:r>
      <w:r w:rsidRPr="009B3980">
        <w:rPr>
          <w:rStyle w:val="Kod"/>
        </w:rPr>
        <w:t>File</w:t>
      </w:r>
      <w:r>
        <w:t xml:space="preserve"> och den statiska metoden </w:t>
      </w:r>
      <w:r w:rsidRPr="009B3980">
        <w:rPr>
          <w:rStyle w:val="Kod"/>
        </w:rPr>
        <w:t>Exists()</w:t>
      </w:r>
      <w:r>
        <w:t>.</w:t>
      </w:r>
    </w:p>
    <w:p w:rsidR="001C3094" w:rsidRDefault="00E04C94" w:rsidP="006F2F61">
      <w:pPr>
        <w:pStyle w:val="Rubrik2"/>
      </w:pPr>
      <w:bookmarkStart w:id="38" w:name="_Toc332883784"/>
      <w:r>
        <w:t>Redigera recept</w:t>
      </w:r>
      <w:bookmarkEnd w:id="38"/>
    </w:p>
    <w:p w:rsidR="005A7514" w:rsidRPr="006C7E8B" w:rsidRDefault="004E0995" w:rsidP="005D3E1D">
      <w:pPr>
        <w:pStyle w:val="Brdtext"/>
        <w:rPr>
          <w:strike/>
        </w:rPr>
      </w:pPr>
      <w:r>
        <w:t xml:space="preserve">Väljer användaren menyalternativet </w:t>
      </w:r>
      <w:r w:rsidRPr="00353BFF">
        <w:rPr>
          <w:rStyle w:val="Kod"/>
        </w:rPr>
        <w:t>’</w:t>
      </w:r>
      <w:r>
        <w:rPr>
          <w:rStyle w:val="Kod"/>
        </w:rPr>
        <w:t>8. Ändra recept.</w:t>
      </w:r>
      <w:r w:rsidRPr="00353BFF">
        <w:rPr>
          <w:rStyle w:val="Kod"/>
        </w:rPr>
        <w:t>’</w:t>
      </w:r>
      <w:r>
        <w:t xml:space="preserve"> ska användaren kunna redigera ett recepts ingredienser och instruktioner. Både ingredienser och instruktioner ska kunna tas bort. Nya ingredienser och instruktioner ska kunna läggas till ett befintligt recept. Förutom att själva ingredienserna och instruktionerna ska kunna ändras ska ordningen också kunna ändras.</w:t>
      </w:r>
    </w:p>
    <w:sectPr w:rsidR="005A7514" w:rsidRPr="006C7E8B" w:rsidSect="008069A4">
      <w:headerReference w:type="first" r:id="rId51"/>
      <w:type w:val="oddPage"/>
      <w:pgSz w:w="11906" w:h="16838" w:code="9"/>
      <w:pgMar w:top="301" w:right="1418" w:bottom="301" w:left="1418" w:header="624" w:footer="510" w:gutter="0"/>
      <w:pgBorders w:offsetFrom="page">
        <w:left w:val="single" w:sz="24" w:space="24" w:color="D99594" w:themeColor="accent2" w:themeTint="99"/>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00B" w:rsidRDefault="0045100B">
      <w:r>
        <w:separator/>
      </w:r>
    </w:p>
  </w:endnote>
  <w:endnote w:type="continuationSeparator" w:id="0">
    <w:p w:rsidR="0045100B" w:rsidRDefault="00451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1D2" w:rsidRPr="00126181" w:rsidRDefault="00D521D2" w:rsidP="008069A4">
    <w:pPr>
      <w:pStyle w:val="Sidfot"/>
      <w:pBdr>
        <w:top w:val="single" w:sz="4" w:space="1" w:color="auto"/>
      </w:pBdr>
      <w:spacing w:line="240" w:lineRule="auto"/>
      <w:rPr>
        <w:sz w:val="2"/>
        <w:szCs w:val="2"/>
      </w:rPr>
    </w:pPr>
    <w:r w:rsidRPr="00CB7F93">
      <w:rPr>
        <w:noProof/>
        <w:szCs w:val="16"/>
      </w:rPr>
      <w:t>© 2011 Mats Loock</w:t>
    </w:r>
    <w:r w:rsidRPr="00CB7F93">
      <w:rPr>
        <w:noProof/>
        <w:szCs w:val="16"/>
      </w:rPr>
      <w:tab/>
      <w:t>1DV402, Inledande programmering med C#</w:t>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DB1C11">
      <w:rPr>
        <w:rStyle w:val="Sidnummer"/>
        <w:noProof/>
        <w:sz w:val="16"/>
        <w:szCs w:val="16"/>
      </w:rPr>
      <w:t>3</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DB1C11">
      <w:rPr>
        <w:rStyle w:val="Sidnummer"/>
        <w:noProof/>
        <w:sz w:val="16"/>
        <w:szCs w:val="16"/>
      </w:rPr>
      <w:t>7</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1D2" w:rsidRPr="00126181" w:rsidRDefault="00D521D2" w:rsidP="008069A4">
    <w:pPr>
      <w:pStyle w:val="Sidfot"/>
      <w:pBdr>
        <w:top w:val="single" w:sz="4" w:space="1" w:color="auto"/>
      </w:pBdr>
      <w:spacing w:line="240" w:lineRule="auto"/>
      <w:rPr>
        <w:sz w:val="2"/>
        <w:szCs w:val="2"/>
      </w:rPr>
    </w:pPr>
    <w:r w:rsidRPr="00CB7F93">
      <w:rPr>
        <w:noProof/>
        <w:szCs w:val="16"/>
      </w:rPr>
      <w:t>Inledande programmering med C#</w:t>
    </w:r>
    <w:r w:rsidR="004D54EC">
      <w:rPr>
        <w:noProof/>
        <w:szCs w:val="16"/>
      </w:rPr>
      <w:t xml:space="preserve"> (1DV402)</w:t>
    </w:r>
    <w:r w:rsidR="004D54EC">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DB1C11">
      <w:rPr>
        <w:rStyle w:val="Sidnummer"/>
        <w:noProof/>
        <w:sz w:val="16"/>
        <w:szCs w:val="16"/>
      </w:rPr>
      <w:t>17</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DB1C11">
      <w:rPr>
        <w:rStyle w:val="Sidnummer"/>
        <w:noProof/>
        <w:sz w:val="16"/>
        <w:szCs w:val="16"/>
      </w:rPr>
      <w:t>19</w:t>
    </w:r>
    <w:r w:rsidRPr="00E05BB6">
      <w:rPr>
        <w:rStyle w:val="Sidnummer"/>
        <w:sz w:val="16"/>
        <w:szCs w:val="16"/>
      </w:rPr>
      <w:fldChar w:fldCharType="end"/>
    </w:r>
    <w:r w:rsidRPr="00CB7F93">
      <w:rPr>
        <w:rStyle w:val="Sidnummer"/>
        <w:sz w:val="16"/>
        <w:szCs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1D2" w:rsidRPr="00126181" w:rsidRDefault="004D54EC"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00D521D2" w:rsidRPr="00E05BB6">
      <w:rPr>
        <w:rStyle w:val="Sidnummer"/>
        <w:sz w:val="16"/>
        <w:szCs w:val="16"/>
      </w:rPr>
      <w:fldChar w:fldCharType="begin"/>
    </w:r>
    <w:r w:rsidR="00D521D2" w:rsidRPr="00CB7F93">
      <w:rPr>
        <w:rStyle w:val="Sidnummer"/>
        <w:sz w:val="16"/>
        <w:szCs w:val="16"/>
      </w:rPr>
      <w:instrText xml:space="preserve"> PAGE </w:instrText>
    </w:r>
    <w:r w:rsidR="00D521D2" w:rsidRPr="00E05BB6">
      <w:rPr>
        <w:rStyle w:val="Sidnummer"/>
        <w:sz w:val="16"/>
        <w:szCs w:val="16"/>
      </w:rPr>
      <w:fldChar w:fldCharType="separate"/>
    </w:r>
    <w:r w:rsidR="00DB1C11">
      <w:rPr>
        <w:rStyle w:val="Sidnummer"/>
        <w:noProof/>
        <w:sz w:val="16"/>
        <w:szCs w:val="16"/>
      </w:rPr>
      <w:t>18</w:t>
    </w:r>
    <w:r w:rsidR="00D521D2" w:rsidRPr="00E05BB6">
      <w:rPr>
        <w:rStyle w:val="Sidnummer"/>
        <w:sz w:val="16"/>
        <w:szCs w:val="16"/>
      </w:rPr>
      <w:fldChar w:fldCharType="end"/>
    </w:r>
    <w:r w:rsidR="00D521D2" w:rsidRPr="00CB7F93">
      <w:rPr>
        <w:rStyle w:val="Sidnummer"/>
        <w:sz w:val="16"/>
        <w:szCs w:val="16"/>
      </w:rPr>
      <w:t xml:space="preserve"> (</w:t>
    </w:r>
    <w:r w:rsidR="00D521D2" w:rsidRPr="00E05BB6">
      <w:rPr>
        <w:rStyle w:val="Sidnummer"/>
        <w:sz w:val="16"/>
        <w:szCs w:val="16"/>
      </w:rPr>
      <w:fldChar w:fldCharType="begin"/>
    </w:r>
    <w:r w:rsidR="00D521D2" w:rsidRPr="00CB7F93">
      <w:rPr>
        <w:rStyle w:val="Sidnummer"/>
        <w:sz w:val="16"/>
        <w:szCs w:val="16"/>
      </w:rPr>
      <w:instrText xml:space="preserve"> NUMPAGES </w:instrText>
    </w:r>
    <w:r w:rsidR="00D521D2" w:rsidRPr="00E05BB6">
      <w:rPr>
        <w:rStyle w:val="Sidnummer"/>
        <w:sz w:val="16"/>
        <w:szCs w:val="16"/>
      </w:rPr>
      <w:fldChar w:fldCharType="separate"/>
    </w:r>
    <w:r w:rsidR="00DB1C11">
      <w:rPr>
        <w:rStyle w:val="Sidnummer"/>
        <w:noProof/>
        <w:sz w:val="16"/>
        <w:szCs w:val="16"/>
      </w:rPr>
      <w:t>19</w:t>
    </w:r>
    <w:r w:rsidR="00D521D2" w:rsidRPr="00E05BB6">
      <w:rPr>
        <w:rStyle w:val="Sidnummer"/>
        <w:sz w:val="16"/>
        <w:szCs w:val="16"/>
      </w:rPr>
      <w:fldChar w:fldCharType="end"/>
    </w:r>
    <w:r w:rsidR="00D521D2"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00B" w:rsidRDefault="0045100B">
      <w:r>
        <w:separator/>
      </w:r>
    </w:p>
  </w:footnote>
  <w:footnote w:type="continuationSeparator" w:id="0">
    <w:p w:rsidR="0045100B" w:rsidRDefault="004510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58752" behindDoc="0" locked="1" layoutInCell="1" allowOverlap="1" wp14:anchorId="1A16566A" wp14:editId="65FDD76E">
                <wp:simplePos x="0" y="0"/>
                <wp:positionH relativeFrom="column">
                  <wp:posOffset>-1371600</wp:posOffset>
                </wp:positionH>
                <wp:positionV relativeFrom="paragraph">
                  <wp:posOffset>10795</wp:posOffset>
                </wp:positionV>
                <wp:extent cx="320675" cy="427990"/>
                <wp:effectExtent l="19050" t="0" r="3175" b="0"/>
                <wp:wrapNone/>
                <wp:docPr id="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563E7645" wp14:editId="354C10B4">
                <wp:extent cx="3162300" cy="476250"/>
                <wp:effectExtent l="19050" t="0" r="0" b="0"/>
                <wp:docPr id="10"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521D2" w:rsidRDefault="00D521D2" w:rsidP="009523A7">
          <w:pPr>
            <w:pStyle w:val="Brdtext"/>
            <w:spacing w:before="10"/>
          </w:pPr>
        </w:p>
      </w:tc>
    </w:tr>
  </w:tbl>
  <w:p w:rsidR="00D521D2" w:rsidRDefault="00D521D2"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D177EE">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56704" behindDoc="0" locked="1" layoutInCell="1" allowOverlap="1" wp14:anchorId="6BC9013F" wp14:editId="1941BFDB">
                <wp:simplePos x="0" y="0"/>
                <wp:positionH relativeFrom="column">
                  <wp:posOffset>-1371600</wp:posOffset>
                </wp:positionH>
                <wp:positionV relativeFrom="paragraph">
                  <wp:posOffset>10795</wp:posOffset>
                </wp:positionV>
                <wp:extent cx="320675" cy="427990"/>
                <wp:effectExtent l="19050" t="0" r="3175" b="0"/>
                <wp:wrapNone/>
                <wp:docPr id="1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4D54EC">
            <w:rPr>
              <w:noProof/>
            </w:rPr>
            <w:drawing>
              <wp:inline distT="0" distB="0" distL="0" distR="0" wp14:anchorId="0A69F2AE" wp14:editId="1D8FA094">
                <wp:extent cx="2447925" cy="476250"/>
                <wp:effectExtent l="0" t="0" r="9525" b="0"/>
                <wp:docPr id="11" name="Bildobjekt 11"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EA7634">
          <w:pPr>
            <w:pStyle w:val="Brdtext"/>
            <w:spacing w:before="10"/>
          </w:pPr>
        </w:p>
      </w:tc>
    </w:tr>
  </w:tbl>
  <w:p w:rsidR="00D521D2" w:rsidRPr="002E10FA" w:rsidRDefault="00D521D2" w:rsidP="009141A7">
    <w:pPr>
      <w:pStyle w:val="Sidhuvud"/>
    </w:pPr>
    <w:r>
      <w:drawing>
        <wp:anchor distT="0" distB="0" distL="114300" distR="114300" simplePos="0" relativeHeight="251657728" behindDoc="1" locked="0" layoutInCell="1" allowOverlap="1" wp14:anchorId="2A101D6B" wp14:editId="47454892">
          <wp:simplePos x="0" y="0"/>
          <wp:positionH relativeFrom="page">
            <wp:posOffset>-1332230</wp:posOffset>
          </wp:positionH>
          <wp:positionV relativeFrom="page">
            <wp:posOffset>5523230</wp:posOffset>
          </wp:positionV>
          <wp:extent cx="5419725" cy="6372225"/>
          <wp:effectExtent l="19050" t="0" r="9525" b="0"/>
          <wp:wrapNone/>
          <wp:docPr id="26"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47FDD371" wp14:editId="6FA57E0C">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ED202D">
      <w:trPr>
        <w:cantSplit/>
      </w:trPr>
      <w:tc>
        <w:tcPr>
          <w:tcW w:w="7168" w:type="dxa"/>
          <w:tcBorders>
            <w:left w:val="nil"/>
          </w:tcBorders>
          <w:tcMar>
            <w:left w:w="113" w:type="dxa"/>
          </w:tcMar>
        </w:tcPr>
        <w:p w:rsidR="00D521D2" w:rsidRDefault="00D521D2" w:rsidP="00ED202D">
          <w:pPr>
            <w:pStyle w:val="Brdtext"/>
            <w:spacing w:before="10"/>
          </w:pPr>
          <w:r>
            <w:rPr>
              <w:noProof/>
            </w:rPr>
            <w:drawing>
              <wp:anchor distT="0" distB="0" distL="114300" distR="114300" simplePos="0" relativeHeight="251661824" behindDoc="0" locked="0" layoutInCell="0" allowOverlap="0" wp14:anchorId="3A4727C6" wp14:editId="56CDA6E1">
                <wp:simplePos x="0" y="0"/>
                <wp:positionH relativeFrom="page">
                  <wp:posOffset>463855</wp:posOffset>
                </wp:positionH>
                <wp:positionV relativeFrom="page">
                  <wp:posOffset>360045</wp:posOffset>
                </wp:positionV>
                <wp:extent cx="320400" cy="428400"/>
                <wp:effectExtent l="0" t="0" r="3810" b="0"/>
                <wp:wrapNone/>
                <wp:docPr id="3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A87D850" wp14:editId="38822EFC">
                <wp:extent cx="3162300" cy="476250"/>
                <wp:effectExtent l="19050" t="0" r="0" b="0"/>
                <wp:docPr id="36" name="Bild 3"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521D2" w:rsidRDefault="00D521D2" w:rsidP="00ED202D">
          <w:pPr>
            <w:pStyle w:val="Brdtext"/>
            <w:spacing w:before="10"/>
          </w:pPr>
        </w:p>
      </w:tc>
    </w:tr>
  </w:tbl>
  <w:p w:rsidR="00D521D2" w:rsidRPr="00ED202D" w:rsidRDefault="00D521D2" w:rsidP="00ED202D">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59776" behindDoc="0" locked="0" layoutInCell="0" allowOverlap="0" wp14:anchorId="0C614B31" wp14:editId="0B8E44F6">
                <wp:simplePos x="0" y="0"/>
                <wp:positionH relativeFrom="page">
                  <wp:posOffset>464185</wp:posOffset>
                </wp:positionH>
                <wp:positionV relativeFrom="page">
                  <wp:posOffset>360045</wp:posOffset>
                </wp:positionV>
                <wp:extent cx="320400" cy="428400"/>
                <wp:effectExtent l="0" t="0" r="3810" b="0"/>
                <wp:wrapNone/>
                <wp:docPr id="3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D54EC">
            <w:rPr>
              <w:noProof/>
            </w:rPr>
            <w:drawing>
              <wp:inline distT="0" distB="0" distL="0" distR="0" wp14:anchorId="6BF840A5" wp14:editId="2DD4EB62">
                <wp:extent cx="2447925" cy="476250"/>
                <wp:effectExtent l="0" t="0" r="9525" b="0"/>
                <wp:docPr id="18" name="Bildobjekt 18"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9523A7">
          <w:pPr>
            <w:pStyle w:val="Brdtext"/>
            <w:spacing w:before="10"/>
          </w:pPr>
        </w:p>
      </w:tc>
    </w:tr>
  </w:tbl>
  <w:p w:rsidR="00D521D2" w:rsidRDefault="00D521D2" w:rsidP="007F0B27">
    <w:pPr>
      <w:pStyle w:val="Sidhuvu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ED202D">
      <w:trPr>
        <w:cantSplit/>
      </w:trPr>
      <w:tc>
        <w:tcPr>
          <w:tcW w:w="7168" w:type="dxa"/>
          <w:tcBorders>
            <w:left w:val="nil"/>
          </w:tcBorders>
          <w:tcMar>
            <w:left w:w="113" w:type="dxa"/>
          </w:tcMar>
        </w:tcPr>
        <w:p w:rsidR="00D521D2" w:rsidRDefault="00D521D2" w:rsidP="00ED202D">
          <w:pPr>
            <w:pStyle w:val="Brdtext"/>
            <w:spacing w:before="10"/>
          </w:pPr>
          <w:r>
            <w:rPr>
              <w:noProof/>
            </w:rPr>
            <w:drawing>
              <wp:anchor distT="0" distB="0" distL="114300" distR="114300" simplePos="0" relativeHeight="251663872" behindDoc="0" locked="0" layoutInCell="0" allowOverlap="0" wp14:anchorId="3EE7DE62" wp14:editId="604B2459">
                <wp:simplePos x="0" y="0"/>
                <wp:positionH relativeFrom="page">
                  <wp:posOffset>463855</wp:posOffset>
                </wp:positionH>
                <wp:positionV relativeFrom="page">
                  <wp:posOffset>360045</wp:posOffset>
                </wp:positionV>
                <wp:extent cx="320400" cy="428400"/>
                <wp:effectExtent l="0" t="0" r="3810" b="0"/>
                <wp:wrapNone/>
                <wp:docPr id="4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D54EC">
            <w:rPr>
              <w:noProof/>
            </w:rPr>
            <w:drawing>
              <wp:inline distT="0" distB="0" distL="0" distR="0" wp14:anchorId="3DBE66DD" wp14:editId="4C7D01C7">
                <wp:extent cx="2447925" cy="476250"/>
                <wp:effectExtent l="0" t="0" r="9525" b="0"/>
                <wp:docPr id="20" name="Bildobjekt 2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ED202D">
          <w:pPr>
            <w:pStyle w:val="Brdtext"/>
            <w:spacing w:before="10"/>
          </w:pPr>
        </w:p>
      </w:tc>
    </w:tr>
  </w:tbl>
  <w:p w:rsidR="00D521D2" w:rsidRPr="00ED202D" w:rsidRDefault="00D521D2" w:rsidP="00ED202D">
    <w:pPr>
      <w:pStyle w:val="Sidhuvud"/>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66944" behindDoc="0" locked="0" layoutInCell="0" allowOverlap="0" wp14:anchorId="27840461" wp14:editId="0EA8D701">
                <wp:simplePos x="0" y="0"/>
                <wp:positionH relativeFrom="page">
                  <wp:posOffset>464185</wp:posOffset>
                </wp:positionH>
                <wp:positionV relativeFrom="page">
                  <wp:posOffset>360045</wp:posOffset>
                </wp:positionV>
                <wp:extent cx="320400" cy="428400"/>
                <wp:effectExtent l="0" t="0" r="3810" b="0"/>
                <wp:wrapNone/>
                <wp:docPr id="4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E4D0C10" wp14:editId="6CD4C5AF">
                <wp:extent cx="3162300" cy="476250"/>
                <wp:effectExtent l="19050" t="0" r="0" b="0"/>
                <wp:docPr id="53" name="Bild 3"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521D2" w:rsidRDefault="00D521D2" w:rsidP="009523A7">
          <w:pPr>
            <w:pStyle w:val="Brdtext"/>
            <w:spacing w:before="10"/>
          </w:pPr>
        </w:p>
      </w:tc>
    </w:tr>
  </w:tbl>
  <w:p w:rsidR="00D521D2" w:rsidRDefault="00D521D2"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6">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1">
    <w:nsid w:val="23390B71"/>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2">
    <w:nsid w:val="2855757E"/>
    <w:multiLevelType w:val="multilevel"/>
    <w:tmpl w:val="4E54599C"/>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4">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5">
    <w:nsid w:val="2AE67143"/>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6">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149052B"/>
    <w:multiLevelType w:val="hybridMultilevel"/>
    <w:tmpl w:val="FDBA7358"/>
    <w:lvl w:ilvl="0" w:tplc="041D000F">
      <w:start w:val="1"/>
      <w:numFmt w:val="decimal"/>
      <w:lvlText w:val="%1."/>
      <w:lvlJc w:val="left"/>
      <w:pPr>
        <w:ind w:left="776" w:hanging="360"/>
      </w:pPr>
    </w:lvl>
    <w:lvl w:ilvl="1" w:tplc="041D0019">
      <w:start w:val="1"/>
      <w:numFmt w:val="lowerLetter"/>
      <w:lvlText w:val="%2."/>
      <w:lvlJc w:val="left"/>
      <w:pPr>
        <w:ind w:left="1496" w:hanging="360"/>
      </w:pPr>
    </w:lvl>
    <w:lvl w:ilvl="2" w:tplc="041D001B">
      <w:start w:val="1"/>
      <w:numFmt w:val="lowerRoman"/>
      <w:lvlText w:val="%3."/>
      <w:lvlJc w:val="right"/>
      <w:pPr>
        <w:ind w:left="2216" w:hanging="180"/>
      </w:pPr>
    </w:lvl>
    <w:lvl w:ilvl="3" w:tplc="041D000F">
      <w:start w:val="1"/>
      <w:numFmt w:val="decimal"/>
      <w:lvlText w:val="%4."/>
      <w:lvlJc w:val="left"/>
      <w:pPr>
        <w:ind w:left="2936" w:hanging="360"/>
      </w:pPr>
    </w:lvl>
    <w:lvl w:ilvl="4" w:tplc="041D0019">
      <w:start w:val="1"/>
      <w:numFmt w:val="lowerLetter"/>
      <w:lvlText w:val="%5."/>
      <w:lvlJc w:val="left"/>
      <w:pPr>
        <w:ind w:left="3656" w:hanging="360"/>
      </w:pPr>
    </w:lvl>
    <w:lvl w:ilvl="5" w:tplc="041D001B" w:tentative="1">
      <w:start w:val="1"/>
      <w:numFmt w:val="lowerRoman"/>
      <w:lvlText w:val="%6."/>
      <w:lvlJc w:val="right"/>
      <w:pPr>
        <w:ind w:left="4376" w:hanging="180"/>
      </w:pPr>
    </w:lvl>
    <w:lvl w:ilvl="6" w:tplc="041D000F" w:tentative="1">
      <w:start w:val="1"/>
      <w:numFmt w:val="decimal"/>
      <w:lvlText w:val="%7."/>
      <w:lvlJc w:val="left"/>
      <w:pPr>
        <w:ind w:left="5096" w:hanging="360"/>
      </w:pPr>
    </w:lvl>
    <w:lvl w:ilvl="7" w:tplc="041D0019" w:tentative="1">
      <w:start w:val="1"/>
      <w:numFmt w:val="lowerLetter"/>
      <w:lvlText w:val="%8."/>
      <w:lvlJc w:val="left"/>
      <w:pPr>
        <w:ind w:left="5816" w:hanging="360"/>
      </w:pPr>
    </w:lvl>
    <w:lvl w:ilvl="8" w:tplc="041D001B" w:tentative="1">
      <w:start w:val="1"/>
      <w:numFmt w:val="lowerRoman"/>
      <w:lvlText w:val="%9."/>
      <w:lvlJc w:val="right"/>
      <w:pPr>
        <w:ind w:left="6536" w:hanging="180"/>
      </w:pPr>
    </w:lvl>
  </w:abstractNum>
  <w:abstractNum w:abstractNumId="18">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1">
    <w:nsid w:val="3D4821A7"/>
    <w:multiLevelType w:val="multilevel"/>
    <w:tmpl w:val="4E54599C"/>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2">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4">
    <w:nsid w:val="41A64CAC"/>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5">
    <w:nsid w:val="45285C6F"/>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6">
    <w:nsid w:val="47234822"/>
    <w:multiLevelType w:val="hybridMultilevel"/>
    <w:tmpl w:val="24DEB3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11C6D76"/>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9">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0">
    <w:nsid w:val="52AD75B9"/>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1">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53A35413"/>
    <w:multiLevelType w:val="hybridMultilevel"/>
    <w:tmpl w:val="51B061BA"/>
    <w:lvl w:ilvl="0" w:tplc="D04C6B4C">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54C559BD"/>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4">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5">
    <w:nsid w:val="593D3EBD"/>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6">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7">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8">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9">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E1F6149"/>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1">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2">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8"/>
  </w:num>
  <w:num w:numId="4">
    <w:abstractNumId w:val="19"/>
  </w:num>
  <w:num w:numId="5">
    <w:abstractNumId w:val="39"/>
  </w:num>
  <w:num w:numId="6">
    <w:abstractNumId w:val="29"/>
  </w:num>
  <w:num w:numId="7">
    <w:abstractNumId w:val="5"/>
  </w:num>
  <w:num w:numId="8">
    <w:abstractNumId w:val="2"/>
  </w:num>
  <w:num w:numId="9">
    <w:abstractNumId w:val="10"/>
  </w:num>
  <w:num w:numId="10">
    <w:abstractNumId w:val="41"/>
  </w:num>
  <w:num w:numId="11">
    <w:abstractNumId w:val="13"/>
  </w:num>
  <w:num w:numId="12">
    <w:abstractNumId w:val="14"/>
  </w:num>
  <w:num w:numId="13">
    <w:abstractNumId w:val="42"/>
  </w:num>
  <w:num w:numId="14">
    <w:abstractNumId w:val="27"/>
  </w:num>
  <w:num w:numId="15">
    <w:abstractNumId w:val="4"/>
  </w:num>
  <w:num w:numId="16">
    <w:abstractNumId w:val="34"/>
  </w:num>
  <w:num w:numId="17">
    <w:abstractNumId w:val="16"/>
  </w:num>
  <w:num w:numId="18">
    <w:abstractNumId w:val="32"/>
  </w:num>
  <w:num w:numId="19">
    <w:abstractNumId w:val="6"/>
  </w:num>
  <w:num w:numId="20">
    <w:abstractNumId w:val="22"/>
  </w:num>
  <w:num w:numId="21">
    <w:abstractNumId w:val="3"/>
  </w:num>
  <w:num w:numId="22">
    <w:abstractNumId w:val="37"/>
  </w:num>
  <w:num w:numId="23">
    <w:abstractNumId w:val="7"/>
  </w:num>
  <w:num w:numId="24">
    <w:abstractNumId w:val="8"/>
  </w:num>
  <w:num w:numId="25">
    <w:abstractNumId w:val="18"/>
  </w:num>
  <w:num w:numId="26">
    <w:abstractNumId w:val="31"/>
  </w:num>
  <w:num w:numId="27">
    <w:abstractNumId w:val="23"/>
  </w:num>
  <w:num w:numId="28">
    <w:abstractNumId w:val="36"/>
  </w:num>
  <w:num w:numId="29">
    <w:abstractNumId w:val="20"/>
  </w:num>
  <w:num w:numId="30">
    <w:abstractNumId w:val="24"/>
  </w:num>
  <w:num w:numId="31">
    <w:abstractNumId w:val="26"/>
  </w:num>
  <w:num w:numId="32">
    <w:abstractNumId w:val="12"/>
  </w:num>
  <w:num w:numId="33">
    <w:abstractNumId w:val="15"/>
  </w:num>
  <w:num w:numId="34">
    <w:abstractNumId w:val="21"/>
  </w:num>
  <w:num w:numId="35">
    <w:abstractNumId w:val="33"/>
  </w:num>
  <w:num w:numId="36">
    <w:abstractNumId w:val="28"/>
  </w:num>
  <w:num w:numId="37">
    <w:abstractNumId w:val="40"/>
  </w:num>
  <w:num w:numId="38">
    <w:abstractNumId w:val="35"/>
  </w:num>
  <w:num w:numId="39">
    <w:abstractNumId w:val="11"/>
  </w:num>
  <w:num w:numId="40">
    <w:abstractNumId w:val="25"/>
  </w:num>
  <w:num w:numId="41">
    <w:abstractNumId w:val="30"/>
  </w:num>
  <w:num w:numId="42">
    <w:abstractNumId w:val="17"/>
  </w:num>
  <w:num w:numId="4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1BA1"/>
    <w:rsid w:val="00004C67"/>
    <w:rsid w:val="00005989"/>
    <w:rsid w:val="000067E0"/>
    <w:rsid w:val="00011253"/>
    <w:rsid w:val="00011C98"/>
    <w:rsid w:val="00012738"/>
    <w:rsid w:val="000135FB"/>
    <w:rsid w:val="000201BE"/>
    <w:rsid w:val="000242A5"/>
    <w:rsid w:val="0002562D"/>
    <w:rsid w:val="00025F29"/>
    <w:rsid w:val="00031FFA"/>
    <w:rsid w:val="00033D96"/>
    <w:rsid w:val="00037258"/>
    <w:rsid w:val="000379F2"/>
    <w:rsid w:val="000419BF"/>
    <w:rsid w:val="00042B39"/>
    <w:rsid w:val="00046F03"/>
    <w:rsid w:val="000505CF"/>
    <w:rsid w:val="0005131B"/>
    <w:rsid w:val="00054D7C"/>
    <w:rsid w:val="000621CC"/>
    <w:rsid w:val="00063E64"/>
    <w:rsid w:val="00067975"/>
    <w:rsid w:val="00071666"/>
    <w:rsid w:val="00071F0E"/>
    <w:rsid w:val="00072BD5"/>
    <w:rsid w:val="00080855"/>
    <w:rsid w:val="00087961"/>
    <w:rsid w:val="00093BA7"/>
    <w:rsid w:val="00093D95"/>
    <w:rsid w:val="00094338"/>
    <w:rsid w:val="000A0593"/>
    <w:rsid w:val="000A0973"/>
    <w:rsid w:val="000A1675"/>
    <w:rsid w:val="000A2759"/>
    <w:rsid w:val="000A2C43"/>
    <w:rsid w:val="000A357A"/>
    <w:rsid w:val="000A4648"/>
    <w:rsid w:val="000A583F"/>
    <w:rsid w:val="000B094C"/>
    <w:rsid w:val="000B1DD5"/>
    <w:rsid w:val="000C0BFA"/>
    <w:rsid w:val="000C33C4"/>
    <w:rsid w:val="000C42C0"/>
    <w:rsid w:val="000C5DAA"/>
    <w:rsid w:val="000C6341"/>
    <w:rsid w:val="000C66C0"/>
    <w:rsid w:val="000D035E"/>
    <w:rsid w:val="000D3D2A"/>
    <w:rsid w:val="000D4833"/>
    <w:rsid w:val="000D4873"/>
    <w:rsid w:val="000E3DC6"/>
    <w:rsid w:val="000E4B28"/>
    <w:rsid w:val="000E5452"/>
    <w:rsid w:val="000E5B15"/>
    <w:rsid w:val="000F3E1C"/>
    <w:rsid w:val="000F51FD"/>
    <w:rsid w:val="000F6DAA"/>
    <w:rsid w:val="00106F72"/>
    <w:rsid w:val="00110A84"/>
    <w:rsid w:val="00112D72"/>
    <w:rsid w:val="001144AF"/>
    <w:rsid w:val="001150F8"/>
    <w:rsid w:val="001166B1"/>
    <w:rsid w:val="001200F9"/>
    <w:rsid w:val="00120B67"/>
    <w:rsid w:val="00121725"/>
    <w:rsid w:val="001233DE"/>
    <w:rsid w:val="00135ACC"/>
    <w:rsid w:val="001361DC"/>
    <w:rsid w:val="0014296E"/>
    <w:rsid w:val="00142A3E"/>
    <w:rsid w:val="00143AC4"/>
    <w:rsid w:val="00144EC3"/>
    <w:rsid w:val="00145331"/>
    <w:rsid w:val="00146531"/>
    <w:rsid w:val="00146A2F"/>
    <w:rsid w:val="00146FF7"/>
    <w:rsid w:val="00151DC4"/>
    <w:rsid w:val="00160846"/>
    <w:rsid w:val="00162861"/>
    <w:rsid w:val="001638EB"/>
    <w:rsid w:val="00165109"/>
    <w:rsid w:val="001658CA"/>
    <w:rsid w:val="00165B9F"/>
    <w:rsid w:val="00173799"/>
    <w:rsid w:val="00176428"/>
    <w:rsid w:val="0018473D"/>
    <w:rsid w:val="00184943"/>
    <w:rsid w:val="001857A4"/>
    <w:rsid w:val="00191549"/>
    <w:rsid w:val="001927EC"/>
    <w:rsid w:val="00194DFE"/>
    <w:rsid w:val="001A5903"/>
    <w:rsid w:val="001A5F8B"/>
    <w:rsid w:val="001A68A5"/>
    <w:rsid w:val="001A74DD"/>
    <w:rsid w:val="001B48E7"/>
    <w:rsid w:val="001B59E3"/>
    <w:rsid w:val="001B67A5"/>
    <w:rsid w:val="001B6F3C"/>
    <w:rsid w:val="001B73B5"/>
    <w:rsid w:val="001B7916"/>
    <w:rsid w:val="001B79B4"/>
    <w:rsid w:val="001C02EA"/>
    <w:rsid w:val="001C3094"/>
    <w:rsid w:val="001C3CCA"/>
    <w:rsid w:val="001E02C1"/>
    <w:rsid w:val="001E0400"/>
    <w:rsid w:val="001E06DE"/>
    <w:rsid w:val="001E12ED"/>
    <w:rsid w:val="001E1DB5"/>
    <w:rsid w:val="001E3532"/>
    <w:rsid w:val="001E3E8B"/>
    <w:rsid w:val="001E7FCE"/>
    <w:rsid w:val="001F0DA8"/>
    <w:rsid w:val="001F453D"/>
    <w:rsid w:val="001F472D"/>
    <w:rsid w:val="001F51D2"/>
    <w:rsid w:val="001F6D99"/>
    <w:rsid w:val="0020018F"/>
    <w:rsid w:val="00203C51"/>
    <w:rsid w:val="002048B1"/>
    <w:rsid w:val="00207A87"/>
    <w:rsid w:val="00213CFA"/>
    <w:rsid w:val="002209C0"/>
    <w:rsid w:val="002240D1"/>
    <w:rsid w:val="0023040B"/>
    <w:rsid w:val="00234140"/>
    <w:rsid w:val="002369CE"/>
    <w:rsid w:val="0023792D"/>
    <w:rsid w:val="00241E44"/>
    <w:rsid w:val="00242292"/>
    <w:rsid w:val="002428A5"/>
    <w:rsid w:val="00244036"/>
    <w:rsid w:val="002517F2"/>
    <w:rsid w:val="00253099"/>
    <w:rsid w:val="0025323A"/>
    <w:rsid w:val="00264074"/>
    <w:rsid w:val="002713DA"/>
    <w:rsid w:val="0027264A"/>
    <w:rsid w:val="00274F8D"/>
    <w:rsid w:val="0027545B"/>
    <w:rsid w:val="00276559"/>
    <w:rsid w:val="00277F36"/>
    <w:rsid w:val="00283D8A"/>
    <w:rsid w:val="0028592E"/>
    <w:rsid w:val="00292FCD"/>
    <w:rsid w:val="0029400B"/>
    <w:rsid w:val="002A3DEB"/>
    <w:rsid w:val="002A4698"/>
    <w:rsid w:val="002B11A7"/>
    <w:rsid w:val="002B2988"/>
    <w:rsid w:val="002B2AC2"/>
    <w:rsid w:val="002B3D93"/>
    <w:rsid w:val="002B7C70"/>
    <w:rsid w:val="002C40A1"/>
    <w:rsid w:val="002C436B"/>
    <w:rsid w:val="002C7CC7"/>
    <w:rsid w:val="002D1996"/>
    <w:rsid w:val="002D5AD7"/>
    <w:rsid w:val="002D5C76"/>
    <w:rsid w:val="002D5DF6"/>
    <w:rsid w:val="002E29CE"/>
    <w:rsid w:val="002E2E77"/>
    <w:rsid w:val="002F1E88"/>
    <w:rsid w:val="002F43A3"/>
    <w:rsid w:val="003004F3"/>
    <w:rsid w:val="003011DD"/>
    <w:rsid w:val="00304C40"/>
    <w:rsid w:val="00325882"/>
    <w:rsid w:val="003273AE"/>
    <w:rsid w:val="0033090B"/>
    <w:rsid w:val="00331643"/>
    <w:rsid w:val="0033176D"/>
    <w:rsid w:val="0033238D"/>
    <w:rsid w:val="003351C8"/>
    <w:rsid w:val="0033649A"/>
    <w:rsid w:val="00342F29"/>
    <w:rsid w:val="003457CD"/>
    <w:rsid w:val="00346E27"/>
    <w:rsid w:val="00350FDE"/>
    <w:rsid w:val="00353BFF"/>
    <w:rsid w:val="003545A5"/>
    <w:rsid w:val="003555F6"/>
    <w:rsid w:val="00356FD5"/>
    <w:rsid w:val="00357781"/>
    <w:rsid w:val="00357EE9"/>
    <w:rsid w:val="00360EDD"/>
    <w:rsid w:val="003651BB"/>
    <w:rsid w:val="00371D1B"/>
    <w:rsid w:val="00374A5A"/>
    <w:rsid w:val="003764D7"/>
    <w:rsid w:val="00377649"/>
    <w:rsid w:val="00384384"/>
    <w:rsid w:val="0038619C"/>
    <w:rsid w:val="003868B2"/>
    <w:rsid w:val="0039081B"/>
    <w:rsid w:val="003912B9"/>
    <w:rsid w:val="00391BBB"/>
    <w:rsid w:val="00391F0A"/>
    <w:rsid w:val="00392A3B"/>
    <w:rsid w:val="00393002"/>
    <w:rsid w:val="00395657"/>
    <w:rsid w:val="003A46FF"/>
    <w:rsid w:val="003A4C85"/>
    <w:rsid w:val="003B0595"/>
    <w:rsid w:val="003B0E8E"/>
    <w:rsid w:val="003B17AD"/>
    <w:rsid w:val="003C2235"/>
    <w:rsid w:val="003C56D7"/>
    <w:rsid w:val="003D1CA6"/>
    <w:rsid w:val="003D61B1"/>
    <w:rsid w:val="003D6675"/>
    <w:rsid w:val="003E1377"/>
    <w:rsid w:val="003E4C4D"/>
    <w:rsid w:val="003E7B0E"/>
    <w:rsid w:val="003F1F40"/>
    <w:rsid w:val="003F36E9"/>
    <w:rsid w:val="003F3844"/>
    <w:rsid w:val="003F57A2"/>
    <w:rsid w:val="003F6A9F"/>
    <w:rsid w:val="004008E6"/>
    <w:rsid w:val="00401CCE"/>
    <w:rsid w:val="00404AA4"/>
    <w:rsid w:val="004051C6"/>
    <w:rsid w:val="00406D92"/>
    <w:rsid w:val="00412080"/>
    <w:rsid w:val="00413421"/>
    <w:rsid w:val="00414E0C"/>
    <w:rsid w:val="0041589B"/>
    <w:rsid w:val="004202B8"/>
    <w:rsid w:val="00420A9C"/>
    <w:rsid w:val="0042106C"/>
    <w:rsid w:val="004221E8"/>
    <w:rsid w:val="004230C5"/>
    <w:rsid w:val="0042390F"/>
    <w:rsid w:val="004242A5"/>
    <w:rsid w:val="004250B3"/>
    <w:rsid w:val="004260B1"/>
    <w:rsid w:val="00432F42"/>
    <w:rsid w:val="00435E13"/>
    <w:rsid w:val="00442F63"/>
    <w:rsid w:val="004444C0"/>
    <w:rsid w:val="004446B7"/>
    <w:rsid w:val="0044553C"/>
    <w:rsid w:val="00445C0F"/>
    <w:rsid w:val="00450019"/>
    <w:rsid w:val="0045100B"/>
    <w:rsid w:val="004521E0"/>
    <w:rsid w:val="00454FE1"/>
    <w:rsid w:val="00457107"/>
    <w:rsid w:val="00462486"/>
    <w:rsid w:val="004643C8"/>
    <w:rsid w:val="00464EEE"/>
    <w:rsid w:val="00465D0B"/>
    <w:rsid w:val="00466408"/>
    <w:rsid w:val="00467AF2"/>
    <w:rsid w:val="00467C68"/>
    <w:rsid w:val="00471E91"/>
    <w:rsid w:val="00473169"/>
    <w:rsid w:val="00473DA3"/>
    <w:rsid w:val="00474399"/>
    <w:rsid w:val="00476A3A"/>
    <w:rsid w:val="0048001B"/>
    <w:rsid w:val="00483980"/>
    <w:rsid w:val="004951BF"/>
    <w:rsid w:val="0049550F"/>
    <w:rsid w:val="004A041C"/>
    <w:rsid w:val="004A1C05"/>
    <w:rsid w:val="004A2377"/>
    <w:rsid w:val="004A28DF"/>
    <w:rsid w:val="004A2F76"/>
    <w:rsid w:val="004B0DF3"/>
    <w:rsid w:val="004B2F19"/>
    <w:rsid w:val="004B37FD"/>
    <w:rsid w:val="004B5073"/>
    <w:rsid w:val="004B7EEC"/>
    <w:rsid w:val="004C3AB0"/>
    <w:rsid w:val="004C409C"/>
    <w:rsid w:val="004C4E73"/>
    <w:rsid w:val="004C5419"/>
    <w:rsid w:val="004C7F81"/>
    <w:rsid w:val="004D043F"/>
    <w:rsid w:val="004D09BC"/>
    <w:rsid w:val="004D3B1B"/>
    <w:rsid w:val="004D3BB7"/>
    <w:rsid w:val="004D54EC"/>
    <w:rsid w:val="004D5A3A"/>
    <w:rsid w:val="004D613D"/>
    <w:rsid w:val="004D6BC0"/>
    <w:rsid w:val="004E0995"/>
    <w:rsid w:val="004E1028"/>
    <w:rsid w:val="004E18B8"/>
    <w:rsid w:val="004E4269"/>
    <w:rsid w:val="004E488A"/>
    <w:rsid w:val="004E50FE"/>
    <w:rsid w:val="004F064B"/>
    <w:rsid w:val="004F07DA"/>
    <w:rsid w:val="004F2917"/>
    <w:rsid w:val="004F2A6C"/>
    <w:rsid w:val="004F2DFE"/>
    <w:rsid w:val="004F2EA2"/>
    <w:rsid w:val="004F7B38"/>
    <w:rsid w:val="00500659"/>
    <w:rsid w:val="0050673D"/>
    <w:rsid w:val="00512D4B"/>
    <w:rsid w:val="00512DE3"/>
    <w:rsid w:val="00517248"/>
    <w:rsid w:val="005213BC"/>
    <w:rsid w:val="005219DA"/>
    <w:rsid w:val="00523506"/>
    <w:rsid w:val="00523BF7"/>
    <w:rsid w:val="005272B0"/>
    <w:rsid w:val="0053009F"/>
    <w:rsid w:val="00530537"/>
    <w:rsid w:val="005311F5"/>
    <w:rsid w:val="00535E35"/>
    <w:rsid w:val="0053765C"/>
    <w:rsid w:val="00542D91"/>
    <w:rsid w:val="005477D3"/>
    <w:rsid w:val="00550886"/>
    <w:rsid w:val="0055149D"/>
    <w:rsid w:val="00555080"/>
    <w:rsid w:val="00555151"/>
    <w:rsid w:val="0055575F"/>
    <w:rsid w:val="00556DD8"/>
    <w:rsid w:val="00557CA1"/>
    <w:rsid w:val="00561F84"/>
    <w:rsid w:val="00562FA4"/>
    <w:rsid w:val="005654D5"/>
    <w:rsid w:val="005750A9"/>
    <w:rsid w:val="00575FF8"/>
    <w:rsid w:val="00576708"/>
    <w:rsid w:val="00576F41"/>
    <w:rsid w:val="00577B6C"/>
    <w:rsid w:val="0058171C"/>
    <w:rsid w:val="0058575E"/>
    <w:rsid w:val="00586585"/>
    <w:rsid w:val="005971C1"/>
    <w:rsid w:val="005A1A5C"/>
    <w:rsid w:val="005A1EDB"/>
    <w:rsid w:val="005A313D"/>
    <w:rsid w:val="005A326F"/>
    <w:rsid w:val="005A3996"/>
    <w:rsid w:val="005A7514"/>
    <w:rsid w:val="005B086E"/>
    <w:rsid w:val="005B4D06"/>
    <w:rsid w:val="005B7288"/>
    <w:rsid w:val="005B7E7B"/>
    <w:rsid w:val="005C5876"/>
    <w:rsid w:val="005C5FFD"/>
    <w:rsid w:val="005C75AA"/>
    <w:rsid w:val="005D3E1D"/>
    <w:rsid w:val="005D4307"/>
    <w:rsid w:val="005D4789"/>
    <w:rsid w:val="005E2535"/>
    <w:rsid w:val="005E3747"/>
    <w:rsid w:val="005E7054"/>
    <w:rsid w:val="005E747E"/>
    <w:rsid w:val="005E792B"/>
    <w:rsid w:val="005F1389"/>
    <w:rsid w:val="005F27E2"/>
    <w:rsid w:val="005F4AF7"/>
    <w:rsid w:val="005F4CF6"/>
    <w:rsid w:val="005F6D9A"/>
    <w:rsid w:val="005F704A"/>
    <w:rsid w:val="00602AC3"/>
    <w:rsid w:val="006042DE"/>
    <w:rsid w:val="006137ED"/>
    <w:rsid w:val="006174A9"/>
    <w:rsid w:val="006211A3"/>
    <w:rsid w:val="0062537B"/>
    <w:rsid w:val="00626463"/>
    <w:rsid w:val="00631646"/>
    <w:rsid w:val="00633F60"/>
    <w:rsid w:val="00634DE5"/>
    <w:rsid w:val="0063568F"/>
    <w:rsid w:val="00635D61"/>
    <w:rsid w:val="00636440"/>
    <w:rsid w:val="006371CD"/>
    <w:rsid w:val="006400E7"/>
    <w:rsid w:val="00640705"/>
    <w:rsid w:val="006431A0"/>
    <w:rsid w:val="00644729"/>
    <w:rsid w:val="00645C6D"/>
    <w:rsid w:val="00645C86"/>
    <w:rsid w:val="00655D00"/>
    <w:rsid w:val="00657077"/>
    <w:rsid w:val="0066109D"/>
    <w:rsid w:val="00666EEE"/>
    <w:rsid w:val="006733FE"/>
    <w:rsid w:val="006764EC"/>
    <w:rsid w:val="006779BD"/>
    <w:rsid w:val="006809A7"/>
    <w:rsid w:val="00683472"/>
    <w:rsid w:val="00683754"/>
    <w:rsid w:val="00690AE1"/>
    <w:rsid w:val="00691D7D"/>
    <w:rsid w:val="006941DF"/>
    <w:rsid w:val="0069797E"/>
    <w:rsid w:val="006A0271"/>
    <w:rsid w:val="006A0820"/>
    <w:rsid w:val="006A20B0"/>
    <w:rsid w:val="006A4058"/>
    <w:rsid w:val="006A482D"/>
    <w:rsid w:val="006A4B2F"/>
    <w:rsid w:val="006A5D11"/>
    <w:rsid w:val="006A6A2B"/>
    <w:rsid w:val="006B06F3"/>
    <w:rsid w:val="006B5480"/>
    <w:rsid w:val="006B603D"/>
    <w:rsid w:val="006B7BF5"/>
    <w:rsid w:val="006C1CD7"/>
    <w:rsid w:val="006C576B"/>
    <w:rsid w:val="006C7E8B"/>
    <w:rsid w:val="006D7315"/>
    <w:rsid w:val="006D7D46"/>
    <w:rsid w:val="006E0813"/>
    <w:rsid w:val="006E231D"/>
    <w:rsid w:val="006E3918"/>
    <w:rsid w:val="006F2F61"/>
    <w:rsid w:val="0070217B"/>
    <w:rsid w:val="00704CD4"/>
    <w:rsid w:val="007057DC"/>
    <w:rsid w:val="00707634"/>
    <w:rsid w:val="0071396A"/>
    <w:rsid w:val="00720F02"/>
    <w:rsid w:val="00723CD1"/>
    <w:rsid w:val="00727C35"/>
    <w:rsid w:val="00727E85"/>
    <w:rsid w:val="0073017F"/>
    <w:rsid w:val="00735448"/>
    <w:rsid w:val="007355EE"/>
    <w:rsid w:val="00736945"/>
    <w:rsid w:val="007415F6"/>
    <w:rsid w:val="00741A1A"/>
    <w:rsid w:val="00747221"/>
    <w:rsid w:val="0075453F"/>
    <w:rsid w:val="0075503F"/>
    <w:rsid w:val="0075518C"/>
    <w:rsid w:val="00757089"/>
    <w:rsid w:val="007607EA"/>
    <w:rsid w:val="00761400"/>
    <w:rsid w:val="00763F73"/>
    <w:rsid w:val="007645ED"/>
    <w:rsid w:val="00764675"/>
    <w:rsid w:val="00764C66"/>
    <w:rsid w:val="00770DB5"/>
    <w:rsid w:val="00771A2B"/>
    <w:rsid w:val="00771CCC"/>
    <w:rsid w:val="0077390E"/>
    <w:rsid w:val="00773F75"/>
    <w:rsid w:val="00775C4D"/>
    <w:rsid w:val="00782499"/>
    <w:rsid w:val="00782F24"/>
    <w:rsid w:val="00783A2B"/>
    <w:rsid w:val="00785917"/>
    <w:rsid w:val="007926C8"/>
    <w:rsid w:val="00796050"/>
    <w:rsid w:val="007A07F0"/>
    <w:rsid w:val="007A25FC"/>
    <w:rsid w:val="007A2D1F"/>
    <w:rsid w:val="007A3249"/>
    <w:rsid w:val="007A3500"/>
    <w:rsid w:val="007B2A38"/>
    <w:rsid w:val="007C040E"/>
    <w:rsid w:val="007C154B"/>
    <w:rsid w:val="007C1C62"/>
    <w:rsid w:val="007C49FC"/>
    <w:rsid w:val="007D02C0"/>
    <w:rsid w:val="007D0870"/>
    <w:rsid w:val="007D0FD1"/>
    <w:rsid w:val="007D56EB"/>
    <w:rsid w:val="007D79DF"/>
    <w:rsid w:val="007E1C2A"/>
    <w:rsid w:val="007E416A"/>
    <w:rsid w:val="007E6A24"/>
    <w:rsid w:val="007E7F3D"/>
    <w:rsid w:val="007F0164"/>
    <w:rsid w:val="007F03B6"/>
    <w:rsid w:val="007F0B27"/>
    <w:rsid w:val="007F0BE5"/>
    <w:rsid w:val="007F22B3"/>
    <w:rsid w:val="007F30BC"/>
    <w:rsid w:val="007F5052"/>
    <w:rsid w:val="007F6869"/>
    <w:rsid w:val="00802ED3"/>
    <w:rsid w:val="0080441F"/>
    <w:rsid w:val="00805F3D"/>
    <w:rsid w:val="008064CE"/>
    <w:rsid w:val="008069A4"/>
    <w:rsid w:val="00807357"/>
    <w:rsid w:val="00810680"/>
    <w:rsid w:val="00814943"/>
    <w:rsid w:val="00824459"/>
    <w:rsid w:val="00824B5F"/>
    <w:rsid w:val="00826BD3"/>
    <w:rsid w:val="00832A9C"/>
    <w:rsid w:val="0083324B"/>
    <w:rsid w:val="0083352F"/>
    <w:rsid w:val="00834007"/>
    <w:rsid w:val="0083453F"/>
    <w:rsid w:val="00836CF0"/>
    <w:rsid w:val="00836F7E"/>
    <w:rsid w:val="00837A9B"/>
    <w:rsid w:val="00837C20"/>
    <w:rsid w:val="00840C28"/>
    <w:rsid w:val="00841C75"/>
    <w:rsid w:val="00842108"/>
    <w:rsid w:val="00844737"/>
    <w:rsid w:val="00845222"/>
    <w:rsid w:val="008529CC"/>
    <w:rsid w:val="00854C6F"/>
    <w:rsid w:val="00855835"/>
    <w:rsid w:val="00857308"/>
    <w:rsid w:val="00857E76"/>
    <w:rsid w:val="008629C5"/>
    <w:rsid w:val="00863DB5"/>
    <w:rsid w:val="00865EB3"/>
    <w:rsid w:val="00870256"/>
    <w:rsid w:val="00873C55"/>
    <w:rsid w:val="0087689F"/>
    <w:rsid w:val="00881D5E"/>
    <w:rsid w:val="00882A3A"/>
    <w:rsid w:val="00882A40"/>
    <w:rsid w:val="0088746D"/>
    <w:rsid w:val="00890C50"/>
    <w:rsid w:val="008931D1"/>
    <w:rsid w:val="008935F5"/>
    <w:rsid w:val="008A0355"/>
    <w:rsid w:val="008A170D"/>
    <w:rsid w:val="008A1C48"/>
    <w:rsid w:val="008A3F83"/>
    <w:rsid w:val="008B1397"/>
    <w:rsid w:val="008B23E8"/>
    <w:rsid w:val="008B26BA"/>
    <w:rsid w:val="008B2C05"/>
    <w:rsid w:val="008B41C8"/>
    <w:rsid w:val="008B4265"/>
    <w:rsid w:val="008B4F7A"/>
    <w:rsid w:val="008B77BC"/>
    <w:rsid w:val="008C3618"/>
    <w:rsid w:val="008D034D"/>
    <w:rsid w:val="008D05EB"/>
    <w:rsid w:val="008D37AA"/>
    <w:rsid w:val="008D5431"/>
    <w:rsid w:val="008D6AAC"/>
    <w:rsid w:val="008E0713"/>
    <w:rsid w:val="008E0FFA"/>
    <w:rsid w:val="008E26B5"/>
    <w:rsid w:val="008E2950"/>
    <w:rsid w:val="008E2A19"/>
    <w:rsid w:val="008E35CB"/>
    <w:rsid w:val="008E3871"/>
    <w:rsid w:val="008E4C1A"/>
    <w:rsid w:val="008E5D8D"/>
    <w:rsid w:val="008E5E58"/>
    <w:rsid w:val="008F0D7B"/>
    <w:rsid w:val="008F5F9C"/>
    <w:rsid w:val="008F6F67"/>
    <w:rsid w:val="008F7809"/>
    <w:rsid w:val="009010B9"/>
    <w:rsid w:val="009038CC"/>
    <w:rsid w:val="009059F5"/>
    <w:rsid w:val="0090710B"/>
    <w:rsid w:val="00910AEF"/>
    <w:rsid w:val="00910CC8"/>
    <w:rsid w:val="00912E1E"/>
    <w:rsid w:val="00913FE7"/>
    <w:rsid w:val="009141A7"/>
    <w:rsid w:val="009227BA"/>
    <w:rsid w:val="00925981"/>
    <w:rsid w:val="00926EAA"/>
    <w:rsid w:val="0093432A"/>
    <w:rsid w:val="00936B99"/>
    <w:rsid w:val="00936CBD"/>
    <w:rsid w:val="009379AC"/>
    <w:rsid w:val="00941AF6"/>
    <w:rsid w:val="00941CCA"/>
    <w:rsid w:val="00942CC1"/>
    <w:rsid w:val="009464D7"/>
    <w:rsid w:val="0095042A"/>
    <w:rsid w:val="009523A7"/>
    <w:rsid w:val="00952D36"/>
    <w:rsid w:val="009543B1"/>
    <w:rsid w:val="00956091"/>
    <w:rsid w:val="0096032F"/>
    <w:rsid w:val="00964491"/>
    <w:rsid w:val="00964F74"/>
    <w:rsid w:val="0096547F"/>
    <w:rsid w:val="009665E9"/>
    <w:rsid w:val="00966872"/>
    <w:rsid w:val="00966A32"/>
    <w:rsid w:val="00966FA3"/>
    <w:rsid w:val="00967E08"/>
    <w:rsid w:val="009703CC"/>
    <w:rsid w:val="00970C24"/>
    <w:rsid w:val="009712CC"/>
    <w:rsid w:val="00972B43"/>
    <w:rsid w:val="00974CC2"/>
    <w:rsid w:val="009755D9"/>
    <w:rsid w:val="00983BD0"/>
    <w:rsid w:val="009846B4"/>
    <w:rsid w:val="00987F32"/>
    <w:rsid w:val="00991B80"/>
    <w:rsid w:val="00993C00"/>
    <w:rsid w:val="00994C2E"/>
    <w:rsid w:val="009A271E"/>
    <w:rsid w:val="009A2801"/>
    <w:rsid w:val="009A3EF6"/>
    <w:rsid w:val="009A425F"/>
    <w:rsid w:val="009A75DA"/>
    <w:rsid w:val="009B3980"/>
    <w:rsid w:val="009B4874"/>
    <w:rsid w:val="009B5424"/>
    <w:rsid w:val="009B6D1D"/>
    <w:rsid w:val="009B72A4"/>
    <w:rsid w:val="009C0915"/>
    <w:rsid w:val="009C465E"/>
    <w:rsid w:val="009D3A0C"/>
    <w:rsid w:val="009E237B"/>
    <w:rsid w:val="009E3DBE"/>
    <w:rsid w:val="009E4FE9"/>
    <w:rsid w:val="009F0ECB"/>
    <w:rsid w:val="009F2682"/>
    <w:rsid w:val="009F5448"/>
    <w:rsid w:val="009F7FBB"/>
    <w:rsid w:val="00A04D14"/>
    <w:rsid w:val="00A05FBD"/>
    <w:rsid w:val="00A060EE"/>
    <w:rsid w:val="00A11A06"/>
    <w:rsid w:val="00A14F2A"/>
    <w:rsid w:val="00A20A0D"/>
    <w:rsid w:val="00A22AB8"/>
    <w:rsid w:val="00A24E88"/>
    <w:rsid w:val="00A323C2"/>
    <w:rsid w:val="00A35EC4"/>
    <w:rsid w:val="00A373E7"/>
    <w:rsid w:val="00A411E5"/>
    <w:rsid w:val="00A42A77"/>
    <w:rsid w:val="00A47F55"/>
    <w:rsid w:val="00A53D43"/>
    <w:rsid w:val="00A57EF0"/>
    <w:rsid w:val="00A71E00"/>
    <w:rsid w:val="00A772A8"/>
    <w:rsid w:val="00A84D8D"/>
    <w:rsid w:val="00A94295"/>
    <w:rsid w:val="00A952AD"/>
    <w:rsid w:val="00AA098C"/>
    <w:rsid w:val="00AA0B24"/>
    <w:rsid w:val="00AA2CFF"/>
    <w:rsid w:val="00AA3143"/>
    <w:rsid w:val="00AA4A9E"/>
    <w:rsid w:val="00AB0F9E"/>
    <w:rsid w:val="00AB37EF"/>
    <w:rsid w:val="00AB3A49"/>
    <w:rsid w:val="00AB69B4"/>
    <w:rsid w:val="00AB7193"/>
    <w:rsid w:val="00AB7FEC"/>
    <w:rsid w:val="00AC36D0"/>
    <w:rsid w:val="00AC38A4"/>
    <w:rsid w:val="00AC3A71"/>
    <w:rsid w:val="00AC461B"/>
    <w:rsid w:val="00AC6490"/>
    <w:rsid w:val="00AD00D9"/>
    <w:rsid w:val="00AD0D37"/>
    <w:rsid w:val="00AD1AA4"/>
    <w:rsid w:val="00AD1DB7"/>
    <w:rsid w:val="00AD567C"/>
    <w:rsid w:val="00AD7157"/>
    <w:rsid w:val="00AD7A8E"/>
    <w:rsid w:val="00AE0951"/>
    <w:rsid w:val="00AE1410"/>
    <w:rsid w:val="00AE3516"/>
    <w:rsid w:val="00AE70CF"/>
    <w:rsid w:val="00AF106A"/>
    <w:rsid w:val="00AF189F"/>
    <w:rsid w:val="00AF251E"/>
    <w:rsid w:val="00B1059A"/>
    <w:rsid w:val="00B17615"/>
    <w:rsid w:val="00B2008D"/>
    <w:rsid w:val="00B20AEA"/>
    <w:rsid w:val="00B21543"/>
    <w:rsid w:val="00B22979"/>
    <w:rsid w:val="00B2358E"/>
    <w:rsid w:val="00B23AAE"/>
    <w:rsid w:val="00B23DE8"/>
    <w:rsid w:val="00B25BCE"/>
    <w:rsid w:val="00B31F20"/>
    <w:rsid w:val="00B32F23"/>
    <w:rsid w:val="00B35FF6"/>
    <w:rsid w:val="00B40DB4"/>
    <w:rsid w:val="00B425B0"/>
    <w:rsid w:val="00B42AC3"/>
    <w:rsid w:val="00B46465"/>
    <w:rsid w:val="00B52C77"/>
    <w:rsid w:val="00B569C7"/>
    <w:rsid w:val="00B60A05"/>
    <w:rsid w:val="00B64A96"/>
    <w:rsid w:val="00B65200"/>
    <w:rsid w:val="00B65E5E"/>
    <w:rsid w:val="00B70A35"/>
    <w:rsid w:val="00B70BC6"/>
    <w:rsid w:val="00B719C5"/>
    <w:rsid w:val="00B72779"/>
    <w:rsid w:val="00B73F27"/>
    <w:rsid w:val="00B74267"/>
    <w:rsid w:val="00B74B47"/>
    <w:rsid w:val="00B76694"/>
    <w:rsid w:val="00B8170E"/>
    <w:rsid w:val="00B82E8C"/>
    <w:rsid w:val="00B84C30"/>
    <w:rsid w:val="00B864F7"/>
    <w:rsid w:val="00B907B7"/>
    <w:rsid w:val="00B94D06"/>
    <w:rsid w:val="00B97547"/>
    <w:rsid w:val="00BA2E99"/>
    <w:rsid w:val="00BA393E"/>
    <w:rsid w:val="00BA426E"/>
    <w:rsid w:val="00BA5CC5"/>
    <w:rsid w:val="00BA7679"/>
    <w:rsid w:val="00BB0455"/>
    <w:rsid w:val="00BB3990"/>
    <w:rsid w:val="00BB39B7"/>
    <w:rsid w:val="00BB3CF2"/>
    <w:rsid w:val="00BB5BB1"/>
    <w:rsid w:val="00BC042B"/>
    <w:rsid w:val="00BC7A76"/>
    <w:rsid w:val="00BD494F"/>
    <w:rsid w:val="00BD7076"/>
    <w:rsid w:val="00BE0FAE"/>
    <w:rsid w:val="00BE1B1C"/>
    <w:rsid w:val="00BE2839"/>
    <w:rsid w:val="00BE5351"/>
    <w:rsid w:val="00BE65BD"/>
    <w:rsid w:val="00BF38BE"/>
    <w:rsid w:val="00C00B04"/>
    <w:rsid w:val="00C052C0"/>
    <w:rsid w:val="00C058ED"/>
    <w:rsid w:val="00C1152C"/>
    <w:rsid w:val="00C13419"/>
    <w:rsid w:val="00C139B2"/>
    <w:rsid w:val="00C14ED8"/>
    <w:rsid w:val="00C175BE"/>
    <w:rsid w:val="00C17C7F"/>
    <w:rsid w:val="00C312E5"/>
    <w:rsid w:val="00C3132F"/>
    <w:rsid w:val="00C31EAD"/>
    <w:rsid w:val="00C361B2"/>
    <w:rsid w:val="00C36977"/>
    <w:rsid w:val="00C405CF"/>
    <w:rsid w:val="00C4079A"/>
    <w:rsid w:val="00C41256"/>
    <w:rsid w:val="00C41F1A"/>
    <w:rsid w:val="00C43F3A"/>
    <w:rsid w:val="00C46231"/>
    <w:rsid w:val="00C47B9C"/>
    <w:rsid w:val="00C5032E"/>
    <w:rsid w:val="00C54306"/>
    <w:rsid w:val="00C55C7E"/>
    <w:rsid w:val="00C57239"/>
    <w:rsid w:val="00C605DA"/>
    <w:rsid w:val="00C624FC"/>
    <w:rsid w:val="00C63F14"/>
    <w:rsid w:val="00C72B96"/>
    <w:rsid w:val="00C72C58"/>
    <w:rsid w:val="00C74D67"/>
    <w:rsid w:val="00C760E8"/>
    <w:rsid w:val="00C77F50"/>
    <w:rsid w:val="00C81205"/>
    <w:rsid w:val="00C854DE"/>
    <w:rsid w:val="00C859B9"/>
    <w:rsid w:val="00C85DF0"/>
    <w:rsid w:val="00C92BE6"/>
    <w:rsid w:val="00C933DE"/>
    <w:rsid w:val="00C94A2D"/>
    <w:rsid w:val="00CA2181"/>
    <w:rsid w:val="00CA7C1C"/>
    <w:rsid w:val="00CB20FA"/>
    <w:rsid w:val="00CC0D10"/>
    <w:rsid w:val="00CC2315"/>
    <w:rsid w:val="00CC3707"/>
    <w:rsid w:val="00CC5397"/>
    <w:rsid w:val="00CC5CA1"/>
    <w:rsid w:val="00CC68FD"/>
    <w:rsid w:val="00CC76BE"/>
    <w:rsid w:val="00CD0944"/>
    <w:rsid w:val="00CD20C0"/>
    <w:rsid w:val="00CD3B18"/>
    <w:rsid w:val="00CD4853"/>
    <w:rsid w:val="00CE13BB"/>
    <w:rsid w:val="00CE244D"/>
    <w:rsid w:val="00CE6CED"/>
    <w:rsid w:val="00CF1E6C"/>
    <w:rsid w:val="00CF44E6"/>
    <w:rsid w:val="00CF54E3"/>
    <w:rsid w:val="00D00912"/>
    <w:rsid w:val="00D014BB"/>
    <w:rsid w:val="00D03D03"/>
    <w:rsid w:val="00D05569"/>
    <w:rsid w:val="00D05678"/>
    <w:rsid w:val="00D104D1"/>
    <w:rsid w:val="00D10541"/>
    <w:rsid w:val="00D11773"/>
    <w:rsid w:val="00D143DD"/>
    <w:rsid w:val="00D17761"/>
    <w:rsid w:val="00D177EE"/>
    <w:rsid w:val="00D21321"/>
    <w:rsid w:val="00D244AA"/>
    <w:rsid w:val="00D24C5E"/>
    <w:rsid w:val="00D26A0B"/>
    <w:rsid w:val="00D273C5"/>
    <w:rsid w:val="00D33325"/>
    <w:rsid w:val="00D33FA2"/>
    <w:rsid w:val="00D349EB"/>
    <w:rsid w:val="00D3617D"/>
    <w:rsid w:val="00D37F1C"/>
    <w:rsid w:val="00D40BD3"/>
    <w:rsid w:val="00D4121E"/>
    <w:rsid w:val="00D42D2F"/>
    <w:rsid w:val="00D448FB"/>
    <w:rsid w:val="00D521D2"/>
    <w:rsid w:val="00D52B04"/>
    <w:rsid w:val="00D551D0"/>
    <w:rsid w:val="00D55FE9"/>
    <w:rsid w:val="00D60141"/>
    <w:rsid w:val="00D61779"/>
    <w:rsid w:val="00D662CE"/>
    <w:rsid w:val="00D664ED"/>
    <w:rsid w:val="00D7739D"/>
    <w:rsid w:val="00D825F1"/>
    <w:rsid w:val="00D838C3"/>
    <w:rsid w:val="00D84BEC"/>
    <w:rsid w:val="00DA2A35"/>
    <w:rsid w:val="00DA76CD"/>
    <w:rsid w:val="00DB1C11"/>
    <w:rsid w:val="00DB2901"/>
    <w:rsid w:val="00DC14A1"/>
    <w:rsid w:val="00DC15D1"/>
    <w:rsid w:val="00DC15F7"/>
    <w:rsid w:val="00DC352D"/>
    <w:rsid w:val="00DC3E8B"/>
    <w:rsid w:val="00DC4DDA"/>
    <w:rsid w:val="00DD1E97"/>
    <w:rsid w:val="00DD4C7B"/>
    <w:rsid w:val="00DE0CCC"/>
    <w:rsid w:val="00DE4C87"/>
    <w:rsid w:val="00DE4DDE"/>
    <w:rsid w:val="00DE6703"/>
    <w:rsid w:val="00DF0DB4"/>
    <w:rsid w:val="00DF18FC"/>
    <w:rsid w:val="00DF2278"/>
    <w:rsid w:val="00DF5DBA"/>
    <w:rsid w:val="00DF600E"/>
    <w:rsid w:val="00DF6896"/>
    <w:rsid w:val="00E0405E"/>
    <w:rsid w:val="00E04339"/>
    <w:rsid w:val="00E04C94"/>
    <w:rsid w:val="00E05BB6"/>
    <w:rsid w:val="00E12946"/>
    <w:rsid w:val="00E254B8"/>
    <w:rsid w:val="00E2724B"/>
    <w:rsid w:val="00E32501"/>
    <w:rsid w:val="00E401B8"/>
    <w:rsid w:val="00E42EFD"/>
    <w:rsid w:val="00E43FC4"/>
    <w:rsid w:val="00E47D76"/>
    <w:rsid w:val="00E51FF5"/>
    <w:rsid w:val="00E625BA"/>
    <w:rsid w:val="00E65C39"/>
    <w:rsid w:val="00E706AE"/>
    <w:rsid w:val="00E724EB"/>
    <w:rsid w:val="00E72BEB"/>
    <w:rsid w:val="00E755E2"/>
    <w:rsid w:val="00E80976"/>
    <w:rsid w:val="00E83B25"/>
    <w:rsid w:val="00E879B5"/>
    <w:rsid w:val="00E9321E"/>
    <w:rsid w:val="00E951EF"/>
    <w:rsid w:val="00E95EBD"/>
    <w:rsid w:val="00EA1AA1"/>
    <w:rsid w:val="00EA2896"/>
    <w:rsid w:val="00EA5754"/>
    <w:rsid w:val="00EA7634"/>
    <w:rsid w:val="00EB251F"/>
    <w:rsid w:val="00EB5A6F"/>
    <w:rsid w:val="00EB610F"/>
    <w:rsid w:val="00EC11F2"/>
    <w:rsid w:val="00EC1B9F"/>
    <w:rsid w:val="00EC31FF"/>
    <w:rsid w:val="00ED202D"/>
    <w:rsid w:val="00EE07A8"/>
    <w:rsid w:val="00EE222F"/>
    <w:rsid w:val="00EE43ED"/>
    <w:rsid w:val="00EF5216"/>
    <w:rsid w:val="00EF73F5"/>
    <w:rsid w:val="00F03476"/>
    <w:rsid w:val="00F04723"/>
    <w:rsid w:val="00F0553B"/>
    <w:rsid w:val="00F05B7F"/>
    <w:rsid w:val="00F07FD7"/>
    <w:rsid w:val="00F102EE"/>
    <w:rsid w:val="00F1288B"/>
    <w:rsid w:val="00F15EB1"/>
    <w:rsid w:val="00F15EBA"/>
    <w:rsid w:val="00F2051D"/>
    <w:rsid w:val="00F2153D"/>
    <w:rsid w:val="00F2257F"/>
    <w:rsid w:val="00F2282D"/>
    <w:rsid w:val="00F23924"/>
    <w:rsid w:val="00F23997"/>
    <w:rsid w:val="00F26873"/>
    <w:rsid w:val="00F27109"/>
    <w:rsid w:val="00F2762D"/>
    <w:rsid w:val="00F338A3"/>
    <w:rsid w:val="00F34EE0"/>
    <w:rsid w:val="00F355A0"/>
    <w:rsid w:val="00F36E78"/>
    <w:rsid w:val="00F46DBB"/>
    <w:rsid w:val="00F476C2"/>
    <w:rsid w:val="00F5208A"/>
    <w:rsid w:val="00F57520"/>
    <w:rsid w:val="00F654DA"/>
    <w:rsid w:val="00F73E4E"/>
    <w:rsid w:val="00F73EA7"/>
    <w:rsid w:val="00F75319"/>
    <w:rsid w:val="00F7690D"/>
    <w:rsid w:val="00F76D1B"/>
    <w:rsid w:val="00F85EE6"/>
    <w:rsid w:val="00F92476"/>
    <w:rsid w:val="00FA1F54"/>
    <w:rsid w:val="00FA576C"/>
    <w:rsid w:val="00FA68DD"/>
    <w:rsid w:val="00FB236E"/>
    <w:rsid w:val="00FB64CD"/>
    <w:rsid w:val="00FC4730"/>
    <w:rsid w:val="00FC582A"/>
    <w:rsid w:val="00FC5C95"/>
    <w:rsid w:val="00FC6A59"/>
    <w:rsid w:val="00FD056E"/>
    <w:rsid w:val="00FD131F"/>
    <w:rsid w:val="00FD300D"/>
    <w:rsid w:val="00FD3B31"/>
    <w:rsid w:val="00FD4574"/>
    <w:rsid w:val="00FD486F"/>
    <w:rsid w:val="00FE03A5"/>
    <w:rsid w:val="00FE3778"/>
    <w:rsid w:val="00FE51A5"/>
    <w:rsid w:val="00FE51D8"/>
    <w:rsid w:val="00FE63A4"/>
    <w:rsid w:val="00FE6549"/>
    <w:rsid w:val="00FE6D9F"/>
    <w:rsid w:val="00FF14C9"/>
    <w:rsid w:val="00FF1C6A"/>
    <w:rsid w:val="00FF1E99"/>
    <w:rsid w:val="00FF6EC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4C94"/>
    <w:rPr>
      <w:sz w:val="24"/>
      <w:szCs w:val="24"/>
    </w:rPr>
  </w:style>
  <w:style w:type="paragraph" w:styleId="Rubrik1">
    <w:name w:val="heading 1"/>
    <w:basedOn w:val="Normal"/>
    <w:next w:val="Brdtext"/>
    <w:qFormat/>
    <w:rsid w:val="00E04C94"/>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paragraph" w:styleId="Rubrik5">
    <w:name w:val="heading 5"/>
    <w:basedOn w:val="Normal"/>
    <w:next w:val="Normal"/>
    <w:link w:val="Rubrik5Char"/>
    <w:unhideWhenUsed/>
    <w:qFormat/>
    <w:rsid w:val="00E51FF5"/>
    <w:pPr>
      <w:keepNext/>
      <w:keepLines/>
      <w:spacing w:before="200"/>
      <w:outlineLvl w:val="4"/>
    </w:pPr>
    <w:rPr>
      <w:rFonts w:eastAsiaTheme="majorEastAsia" w:cstheme="majorBidi"/>
      <w:b/>
      <w:sz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53099"/>
    <w:pPr>
      <w:tabs>
        <w:tab w:val="left" w:pos="357"/>
        <w:tab w:val="right" w:leader="underscore" w:pos="9072"/>
      </w:tabs>
      <w:spacing w:before="24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Rubrik5Char">
    <w:name w:val="Rubrik 5 Char"/>
    <w:basedOn w:val="Standardstycketeckensnitt"/>
    <w:link w:val="Rubrik5"/>
    <w:rsid w:val="00E51FF5"/>
    <w:rPr>
      <w:rFonts w:eastAsiaTheme="majorEastAsia" w:cstheme="majorBidi"/>
      <w:b/>
      <w:sz w:val="22"/>
      <w:szCs w:val="24"/>
    </w:rPr>
  </w:style>
  <w:style w:type="table" w:styleId="Professionelltabell">
    <w:name w:val="Table Professional"/>
    <w:basedOn w:val="Normaltabell"/>
    <w:rsid w:val="0016510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b">
    <w:name w:val="Normal (Web)"/>
    <w:basedOn w:val="Normal"/>
    <w:uiPriority w:val="99"/>
    <w:unhideWhenUsed/>
    <w:rsid w:val="00B64A96"/>
    <w:pPr>
      <w:spacing w:before="100" w:beforeAutospacing="1" w:after="100" w:afterAutospacing="1"/>
    </w:pPr>
    <w:rPr>
      <w:rFonts w:eastAsiaTheme="minorEastAsia"/>
    </w:rPr>
  </w:style>
  <w:style w:type="character" w:styleId="Kommentarsreferens">
    <w:name w:val="annotation reference"/>
    <w:basedOn w:val="Standardstycketeckensnitt"/>
    <w:rsid w:val="00AD7A8E"/>
    <w:rPr>
      <w:sz w:val="16"/>
      <w:szCs w:val="16"/>
    </w:rPr>
  </w:style>
  <w:style w:type="paragraph" w:styleId="Kommentarer">
    <w:name w:val="annotation text"/>
    <w:basedOn w:val="Normal"/>
    <w:link w:val="KommentarerChar"/>
    <w:rsid w:val="00AD7A8E"/>
    <w:rPr>
      <w:sz w:val="20"/>
      <w:szCs w:val="20"/>
    </w:rPr>
  </w:style>
  <w:style w:type="character" w:customStyle="1" w:styleId="KommentarerChar">
    <w:name w:val="Kommentarer Char"/>
    <w:basedOn w:val="Standardstycketeckensnitt"/>
    <w:link w:val="Kommentarer"/>
    <w:rsid w:val="00AD7A8E"/>
  </w:style>
  <w:style w:type="paragraph" w:styleId="Kommentarsmne">
    <w:name w:val="annotation subject"/>
    <w:basedOn w:val="Kommentarer"/>
    <w:next w:val="Kommentarer"/>
    <w:link w:val="KommentarsmneChar"/>
    <w:rsid w:val="00AD7A8E"/>
    <w:rPr>
      <w:b/>
      <w:bCs/>
    </w:rPr>
  </w:style>
  <w:style w:type="character" w:customStyle="1" w:styleId="KommentarsmneChar">
    <w:name w:val="Kommentarsämne Char"/>
    <w:basedOn w:val="KommentarerChar"/>
    <w:link w:val="Kommentarsmne"/>
    <w:rsid w:val="00AD7A8E"/>
    <w:rPr>
      <w:b/>
      <w:bCs/>
    </w:rPr>
  </w:style>
  <w:style w:type="paragraph" w:customStyle="1" w:styleId="Bldmedefterfljandebeskrivning">
    <w:name w:val="Bld med efterföljande beskrivning"/>
    <w:basedOn w:val="Brdtext"/>
    <w:qFormat/>
    <w:rsid w:val="00EC1B9F"/>
    <w:pPr>
      <w:keepNext/>
      <w:spacing w:after="60"/>
    </w:pPr>
    <w:rPr>
      <w:noProof/>
    </w:rPr>
  </w:style>
  <w:style w:type="paragraph" w:styleId="HTML-frformaterad">
    <w:name w:val="HTML Preformatted"/>
    <w:basedOn w:val="Normal"/>
    <w:link w:val="HTML-frformateradChar"/>
    <w:uiPriority w:val="99"/>
    <w:unhideWhenUsed/>
    <w:rsid w:val="002F1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sid w:val="002F1E88"/>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4C94"/>
    <w:rPr>
      <w:sz w:val="24"/>
      <w:szCs w:val="24"/>
    </w:rPr>
  </w:style>
  <w:style w:type="paragraph" w:styleId="Rubrik1">
    <w:name w:val="heading 1"/>
    <w:basedOn w:val="Normal"/>
    <w:next w:val="Brdtext"/>
    <w:qFormat/>
    <w:rsid w:val="00E04C94"/>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paragraph" w:styleId="Rubrik5">
    <w:name w:val="heading 5"/>
    <w:basedOn w:val="Normal"/>
    <w:next w:val="Normal"/>
    <w:link w:val="Rubrik5Char"/>
    <w:unhideWhenUsed/>
    <w:qFormat/>
    <w:rsid w:val="00E51FF5"/>
    <w:pPr>
      <w:keepNext/>
      <w:keepLines/>
      <w:spacing w:before="200"/>
      <w:outlineLvl w:val="4"/>
    </w:pPr>
    <w:rPr>
      <w:rFonts w:eastAsiaTheme="majorEastAsia" w:cstheme="majorBidi"/>
      <w:b/>
      <w:sz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53099"/>
    <w:pPr>
      <w:tabs>
        <w:tab w:val="left" w:pos="357"/>
        <w:tab w:val="right" w:leader="underscore" w:pos="9072"/>
      </w:tabs>
      <w:spacing w:before="24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Rubrik5Char">
    <w:name w:val="Rubrik 5 Char"/>
    <w:basedOn w:val="Standardstycketeckensnitt"/>
    <w:link w:val="Rubrik5"/>
    <w:rsid w:val="00E51FF5"/>
    <w:rPr>
      <w:rFonts w:eastAsiaTheme="majorEastAsia" w:cstheme="majorBidi"/>
      <w:b/>
      <w:sz w:val="22"/>
      <w:szCs w:val="24"/>
    </w:rPr>
  </w:style>
  <w:style w:type="table" w:styleId="Professionelltabell">
    <w:name w:val="Table Professional"/>
    <w:basedOn w:val="Normaltabell"/>
    <w:rsid w:val="0016510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b">
    <w:name w:val="Normal (Web)"/>
    <w:basedOn w:val="Normal"/>
    <w:uiPriority w:val="99"/>
    <w:unhideWhenUsed/>
    <w:rsid w:val="00B64A96"/>
    <w:pPr>
      <w:spacing w:before="100" w:beforeAutospacing="1" w:after="100" w:afterAutospacing="1"/>
    </w:pPr>
    <w:rPr>
      <w:rFonts w:eastAsiaTheme="minorEastAsia"/>
    </w:rPr>
  </w:style>
  <w:style w:type="character" w:styleId="Kommentarsreferens">
    <w:name w:val="annotation reference"/>
    <w:basedOn w:val="Standardstycketeckensnitt"/>
    <w:rsid w:val="00AD7A8E"/>
    <w:rPr>
      <w:sz w:val="16"/>
      <w:szCs w:val="16"/>
    </w:rPr>
  </w:style>
  <w:style w:type="paragraph" w:styleId="Kommentarer">
    <w:name w:val="annotation text"/>
    <w:basedOn w:val="Normal"/>
    <w:link w:val="KommentarerChar"/>
    <w:rsid w:val="00AD7A8E"/>
    <w:rPr>
      <w:sz w:val="20"/>
      <w:szCs w:val="20"/>
    </w:rPr>
  </w:style>
  <w:style w:type="character" w:customStyle="1" w:styleId="KommentarerChar">
    <w:name w:val="Kommentarer Char"/>
    <w:basedOn w:val="Standardstycketeckensnitt"/>
    <w:link w:val="Kommentarer"/>
    <w:rsid w:val="00AD7A8E"/>
  </w:style>
  <w:style w:type="paragraph" w:styleId="Kommentarsmne">
    <w:name w:val="annotation subject"/>
    <w:basedOn w:val="Kommentarer"/>
    <w:next w:val="Kommentarer"/>
    <w:link w:val="KommentarsmneChar"/>
    <w:rsid w:val="00AD7A8E"/>
    <w:rPr>
      <w:b/>
      <w:bCs/>
    </w:rPr>
  </w:style>
  <w:style w:type="character" w:customStyle="1" w:styleId="KommentarsmneChar">
    <w:name w:val="Kommentarsämne Char"/>
    <w:basedOn w:val="KommentarerChar"/>
    <w:link w:val="Kommentarsmne"/>
    <w:rsid w:val="00AD7A8E"/>
    <w:rPr>
      <w:b/>
      <w:bCs/>
    </w:rPr>
  </w:style>
  <w:style w:type="paragraph" w:customStyle="1" w:styleId="Bldmedefterfljandebeskrivning">
    <w:name w:val="Bld med efterföljande beskrivning"/>
    <w:basedOn w:val="Brdtext"/>
    <w:qFormat/>
    <w:rsid w:val="00EC1B9F"/>
    <w:pPr>
      <w:keepNext/>
      <w:spacing w:after="60"/>
    </w:pPr>
    <w:rPr>
      <w:noProof/>
    </w:rPr>
  </w:style>
  <w:style w:type="paragraph" w:styleId="HTML-frformaterad">
    <w:name w:val="HTML Preformatted"/>
    <w:basedOn w:val="Normal"/>
    <w:link w:val="HTML-frformateradChar"/>
    <w:uiPriority w:val="99"/>
    <w:unhideWhenUsed/>
    <w:rsid w:val="002F1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sid w:val="002F1E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855302">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978613105">
      <w:bodyDiv w:val="1"/>
      <w:marLeft w:val="0"/>
      <w:marRight w:val="0"/>
      <w:marTop w:val="0"/>
      <w:marBottom w:val="0"/>
      <w:divBdr>
        <w:top w:val="none" w:sz="0" w:space="0" w:color="auto"/>
        <w:left w:val="none" w:sz="0" w:space="0" w:color="auto"/>
        <w:bottom w:val="none" w:sz="0" w:space="0" w:color="auto"/>
        <w:right w:val="none" w:sz="0" w:space="0" w:color="auto"/>
      </w:divBdr>
    </w:div>
    <w:div w:id="1049036010">
      <w:bodyDiv w:val="1"/>
      <w:marLeft w:val="0"/>
      <w:marRight w:val="0"/>
      <w:marTop w:val="0"/>
      <w:marBottom w:val="0"/>
      <w:divBdr>
        <w:top w:val="none" w:sz="0" w:space="0" w:color="auto"/>
        <w:left w:val="none" w:sz="0" w:space="0" w:color="auto"/>
        <w:bottom w:val="none" w:sz="0" w:space="0" w:color="auto"/>
        <w:right w:val="none" w:sz="0" w:space="0" w:color="auto"/>
      </w:divBdr>
    </w:div>
    <w:div w:id="1288975420">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 w:id="1735470719">
      <w:bodyDiv w:val="1"/>
      <w:marLeft w:val="0"/>
      <w:marRight w:val="0"/>
      <w:marTop w:val="0"/>
      <w:marBottom w:val="0"/>
      <w:divBdr>
        <w:top w:val="none" w:sz="0" w:space="0" w:color="auto"/>
        <w:left w:val="none" w:sz="0" w:space="0" w:color="auto"/>
        <w:bottom w:val="none" w:sz="0" w:space="0" w:color="auto"/>
        <w:right w:val="none" w:sz="0" w:space="0" w:color="auto"/>
      </w:divBdr>
    </w:div>
    <w:div w:id="211774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nc-sa/2.5/se/"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msdn.microsoft.com/en-us/library/ms132474.aspx"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eader" Target="header5.xml"/><Relationship Id="rId47" Type="http://schemas.openxmlformats.org/officeDocument/2006/relationships/image" Target="media/image27.png"/><Relationship Id="rId50" Type="http://schemas.openxmlformats.org/officeDocument/2006/relationships/image" Target="media/image30.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7.png"/><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msdn.microsoft.com/en-us/library/6sh2ey19.aspx" TargetMode="External"/><Relationship Id="rId40" Type="http://schemas.openxmlformats.org/officeDocument/2006/relationships/hyperlink" Target="http://msdn.microsoft.com/en-us/library/6aetdk20.aspx" TargetMode="External"/><Relationship Id="rId45" Type="http://schemas.openxmlformats.org/officeDocument/2006/relationships/image" Target="media/image25.pn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24.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coursepress.lnu.se/kurs/inledande-programmering-med-csharp"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3.xml"/><Relationship Id="rId48" Type="http://schemas.openxmlformats.org/officeDocument/2006/relationships/image" Target="media/image28.png"/><Relationship Id="rId8" Type="http://schemas.openxmlformats.org/officeDocument/2006/relationships/endnotes" Target="endnotes.xml"/><Relationship Id="rId51" Type="http://schemas.openxmlformats.org/officeDocument/2006/relationships/header" Target="header6.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msdn.microsoft.com/en-us/library/6sh2ey19.aspx" TargetMode="External"/><Relationship Id="rId46" Type="http://schemas.openxmlformats.org/officeDocument/2006/relationships/image" Target="media/image26.png"/><Relationship Id="rId20" Type="http://schemas.openxmlformats.org/officeDocument/2006/relationships/image" Target="media/image8.png"/><Relationship Id="rId41" Type="http://schemas.openxmlformats.org/officeDocument/2006/relationships/hyperlink" Target="http://msdn.microsoft.com/en-us/library/3ssew6tk.aspx"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msdn.microsoft.com/en-us/library/ah19swz4.aspx" TargetMode="External"/><Relationship Id="rId49" Type="http://schemas.openxmlformats.org/officeDocument/2006/relationships/image" Target="media/image29.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E55B6-B8C5-4036-8E0A-78C82480A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157</TotalTime>
  <Pages>1</Pages>
  <Words>4975</Words>
  <Characters>26369</Characters>
  <Application>Microsoft Office Word</Application>
  <DocSecurity>0</DocSecurity>
  <Lines>219</Lines>
  <Paragraphs>62</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31282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cp:lastModifiedBy>Mats Loock</cp:lastModifiedBy>
  <cp:revision>27</cp:revision>
  <cp:lastPrinted>2012-10-29T08:18:00Z</cp:lastPrinted>
  <dcterms:created xsi:type="dcterms:W3CDTF">2012-10-15T12:39:00Z</dcterms:created>
  <dcterms:modified xsi:type="dcterms:W3CDTF">2013-08-29T09:44:00Z</dcterms:modified>
</cp:coreProperties>
</file>