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7709" w:type="dxa"/>
        <w:tblLayout w:type="fixed"/>
        <w:tblLook w:val="01E0" w:firstRow="1" w:lastRow="1" w:firstColumn="1" w:lastColumn="1" w:noHBand="0" w:noVBand="0"/>
      </w:tblPr>
      <w:tblGrid>
        <w:gridCol w:w="7709"/>
      </w:tblGrid>
      <w:tr w:rsidR="0028592E" w:rsidRPr="00283D8A" w:rsidTr="00165B9F">
        <w:trPr>
          <w:trHeight w:val="2195"/>
        </w:trPr>
        <w:tc>
          <w:tcPr>
            <w:tcW w:w="7709" w:type="dxa"/>
          </w:tcPr>
          <w:p w:rsidR="005C5FFD" w:rsidRPr="00165B9F" w:rsidRDefault="002B3D93" w:rsidP="00401CCE">
            <w:pPr>
              <w:pStyle w:val="FrRubrik"/>
              <w:tabs>
                <w:tab w:val="center" w:pos="4536"/>
                <w:tab w:val="right" w:pos="9072"/>
              </w:tabs>
              <w:rPr>
                <w:i w:val="0"/>
                <w:sz w:val="44"/>
                <w:szCs w:val="44"/>
              </w:rPr>
            </w:pPr>
            <w:bookmarkStart w:id="0" w:name="_GoBack"/>
            <w:bookmarkEnd w:id="0"/>
            <w:r>
              <w:rPr>
                <w:i w:val="0"/>
                <w:sz w:val="44"/>
                <w:szCs w:val="44"/>
              </w:rPr>
              <w:t>Laborations</w:t>
            </w:r>
            <w:r w:rsidR="00401CCE">
              <w:rPr>
                <w:i w:val="0"/>
                <w:sz w:val="44"/>
                <w:szCs w:val="44"/>
              </w:rPr>
              <w:t>anvisning</w:t>
            </w:r>
          </w:p>
        </w:tc>
      </w:tr>
    </w:tbl>
    <w:p w:rsidR="00165B9F" w:rsidRPr="00165B9F" w:rsidRDefault="00357EE9" w:rsidP="00735448">
      <w:pPr>
        <w:pStyle w:val="Brdtext"/>
        <w:spacing w:line="240" w:lineRule="auto"/>
        <w:rPr>
          <w:i/>
          <w:sz w:val="36"/>
          <w:szCs w:val="36"/>
        </w:rPr>
      </w:pPr>
      <w:r>
        <w:rPr>
          <w:sz w:val="60"/>
          <w:szCs w:val="60"/>
        </w:rPr>
        <w:t>Digital väckarklocka</w:t>
      </w:r>
    </w:p>
    <w:p w:rsidR="00391F0A" w:rsidRPr="00391F0A" w:rsidRDefault="002B3D93" w:rsidP="00391F0A">
      <w:pPr>
        <w:pStyle w:val="Brdtext"/>
      </w:pPr>
      <w:r>
        <w:t xml:space="preserve">Steg </w:t>
      </w:r>
      <w:r w:rsidR="00080855">
        <w:t>2</w:t>
      </w:r>
      <w:r>
        <w:t xml:space="preserve">, laborationsuppgift </w:t>
      </w:r>
      <w:r w:rsidR="00357EE9">
        <w:t>2</w:t>
      </w:r>
    </w:p>
    <w:tbl>
      <w:tblPr>
        <w:tblpPr w:leftFromText="142" w:rightFromText="142" w:vertAnchor="page" w:horzAnchor="page" w:tblpX="7656" w:tblpY="12804"/>
        <w:tblW w:w="4536" w:type="dxa"/>
        <w:tblCellMar>
          <w:left w:w="227" w:type="dxa"/>
          <w:right w:w="227" w:type="dxa"/>
        </w:tblCellMar>
        <w:tblLook w:val="04A0" w:firstRow="1" w:lastRow="0" w:firstColumn="1" w:lastColumn="0" w:noHBand="0" w:noVBand="1"/>
      </w:tblPr>
      <w:tblGrid>
        <w:gridCol w:w="4536"/>
      </w:tblGrid>
      <w:tr w:rsidR="00391F0A" w:rsidTr="002B2AC2">
        <w:trPr>
          <w:trHeight w:val="3492"/>
        </w:trPr>
        <w:tc>
          <w:tcPr>
            <w:tcW w:w="3589" w:type="dxa"/>
            <w:shd w:val="clear" w:color="auto" w:fill="auto"/>
            <w:vAlign w:val="bottom"/>
          </w:tcPr>
          <w:p w:rsidR="003A46FF" w:rsidRDefault="00C85DF0" w:rsidP="00A14F2A">
            <w:pPr>
              <w:pStyle w:val="FramsideText"/>
              <w:pBdr>
                <w:left w:val="single" w:sz="4" w:space="4" w:color="000000"/>
              </w:pBdr>
              <w:rPr>
                <w:i/>
                <w:sz w:val="22"/>
                <w:szCs w:val="22"/>
              </w:rPr>
            </w:pPr>
            <w:r w:rsidRPr="00457107">
              <w:rPr>
                <w:i/>
                <w:sz w:val="22"/>
                <w:szCs w:val="22"/>
              </w:rPr>
              <w:fldChar w:fldCharType="begin">
                <w:ffData>
                  <w:name w:val="Text4"/>
                  <w:enabled/>
                  <w:calcOnExit w:val="0"/>
                  <w:textInput>
                    <w:default w:val="Författare"/>
                  </w:textInput>
                </w:ffData>
              </w:fldChar>
            </w:r>
            <w:r w:rsidR="003A46FF" w:rsidRPr="00457107">
              <w:rPr>
                <w:i/>
                <w:sz w:val="22"/>
                <w:szCs w:val="22"/>
              </w:rPr>
              <w:instrText xml:space="preserve"> FORMTEXT </w:instrText>
            </w:r>
            <w:r w:rsidRPr="00457107">
              <w:rPr>
                <w:i/>
                <w:sz w:val="22"/>
                <w:szCs w:val="22"/>
              </w:rPr>
            </w:r>
            <w:r w:rsidRPr="00457107">
              <w:rPr>
                <w:i/>
                <w:sz w:val="22"/>
                <w:szCs w:val="22"/>
              </w:rPr>
              <w:fldChar w:fldCharType="separate"/>
            </w:r>
            <w:r w:rsidR="00F904A1">
              <w:rPr>
                <w:i/>
                <w:noProof/>
                <w:sz w:val="22"/>
                <w:szCs w:val="22"/>
              </w:rPr>
              <w:t>Författare</w:t>
            </w:r>
            <w:r w:rsidRPr="00457107">
              <w:rPr>
                <w:i/>
                <w:sz w:val="22"/>
                <w:szCs w:val="22"/>
              </w:rPr>
              <w:fldChar w:fldCharType="end"/>
            </w:r>
            <w:r w:rsidR="002B2AC2">
              <w:rPr>
                <w:i/>
                <w:sz w:val="22"/>
                <w:szCs w:val="22"/>
              </w:rPr>
              <w:t>:</w:t>
            </w:r>
            <w:r w:rsidR="003A46FF" w:rsidRPr="00457107">
              <w:rPr>
                <w:i/>
                <w:sz w:val="22"/>
                <w:szCs w:val="22"/>
              </w:rPr>
              <w:t xml:space="preserve"> </w:t>
            </w:r>
            <w:r w:rsidR="003A46FF">
              <w:rPr>
                <w:sz w:val="22"/>
                <w:szCs w:val="22"/>
              </w:rPr>
              <w:t>Mats Loock</w:t>
            </w:r>
          </w:p>
          <w:p w:rsidR="002B2AC2" w:rsidRDefault="002B2AC2" w:rsidP="002B2AC2">
            <w:pPr>
              <w:pStyle w:val="FramsideText"/>
              <w:pBdr>
                <w:left w:val="single" w:sz="4" w:space="4" w:color="000000"/>
              </w:pBdr>
              <w:rPr>
                <w:i/>
                <w:sz w:val="22"/>
                <w:szCs w:val="22"/>
              </w:rPr>
            </w:pPr>
            <w:r>
              <w:rPr>
                <w:i/>
                <w:sz w:val="22"/>
                <w:szCs w:val="22"/>
              </w:rPr>
              <w:t>Kurs:</w:t>
            </w:r>
            <w:r w:rsidRPr="00457107">
              <w:rPr>
                <w:i/>
                <w:sz w:val="22"/>
                <w:szCs w:val="22"/>
              </w:rPr>
              <w:t xml:space="preserve"> </w:t>
            </w:r>
            <w:r>
              <w:rPr>
                <w:sz w:val="22"/>
                <w:szCs w:val="22"/>
              </w:rPr>
              <w:t>Inledande programmering med C#</w:t>
            </w:r>
          </w:p>
          <w:p w:rsidR="003A46FF" w:rsidRPr="003A46FF" w:rsidRDefault="003A46FF" w:rsidP="009E4FE9">
            <w:pPr>
              <w:pStyle w:val="FramsideText"/>
              <w:pBdr>
                <w:left w:val="single" w:sz="4" w:space="4" w:color="000000"/>
              </w:pBdr>
            </w:pPr>
            <w:r>
              <w:rPr>
                <w:i/>
                <w:sz w:val="22"/>
                <w:szCs w:val="22"/>
              </w:rPr>
              <w:t>Kurskod:</w:t>
            </w:r>
            <w:r>
              <w:rPr>
                <w:sz w:val="22"/>
                <w:szCs w:val="22"/>
              </w:rPr>
              <w:t>1DV40</w:t>
            </w:r>
            <w:r w:rsidR="009E4FE9">
              <w:rPr>
                <w:sz w:val="22"/>
                <w:szCs w:val="22"/>
              </w:rPr>
              <w:t>2</w:t>
            </w:r>
          </w:p>
        </w:tc>
      </w:tr>
    </w:tbl>
    <w:p w:rsidR="004E50FE" w:rsidRPr="008529CC" w:rsidRDefault="004E50FE" w:rsidP="00442F63">
      <w:pPr>
        <w:pStyle w:val="Toc"/>
        <w:rPr>
          <w:b/>
        </w:rPr>
      </w:pPr>
    </w:p>
    <w:p w:rsidR="007F0B27" w:rsidRDefault="007F0B27" w:rsidP="002B2AC2">
      <w:pPr>
        <w:pStyle w:val="Rubrik1"/>
        <w:framePr w:w="3974" w:wrap="auto" w:hAnchor="text"/>
        <w:sectPr w:rsidR="007F0B27" w:rsidSect="00873C55">
          <w:headerReference w:type="default" r:id="rId9"/>
          <w:footerReference w:type="default" r:id="rId10"/>
          <w:headerReference w:type="first" r:id="rId11"/>
          <w:pgSz w:w="11906" w:h="16838" w:code="9"/>
          <w:pgMar w:top="3103" w:right="1661" w:bottom="2155" w:left="2756" w:header="567" w:footer="510" w:gutter="0"/>
          <w:cols w:space="708"/>
          <w:titlePg/>
          <w:docGrid w:linePitch="360"/>
        </w:sectPr>
      </w:pPr>
    </w:p>
    <w:p w:rsidR="004D5B1F" w:rsidRPr="001F1EB8" w:rsidRDefault="004D5B1F" w:rsidP="004D5B1F">
      <w:pPr>
        <w:spacing w:after="240"/>
        <w:rPr>
          <w:b/>
          <w:sz w:val="34"/>
          <w:szCs w:val="34"/>
        </w:rPr>
      </w:pPr>
      <w:r w:rsidRPr="001F1EB8">
        <w:rPr>
          <w:b/>
          <w:sz w:val="34"/>
          <w:szCs w:val="34"/>
        </w:rPr>
        <w:lastRenderedPageBreak/>
        <w:t>Upphovsrätt för detta verk</w:t>
      </w:r>
    </w:p>
    <w:p w:rsidR="004D5B1F" w:rsidRDefault="004D5B1F" w:rsidP="004D5B1F">
      <w:pPr>
        <w:pStyle w:val="Brdtext"/>
      </w:pPr>
      <w:r>
        <w:t>Detta verk är framtaget i anslutning till kursen Inledande programmering med C# vid Linnéuniversitetet.</w:t>
      </w:r>
    </w:p>
    <w:p w:rsidR="004D5B1F" w:rsidRPr="001F1EB8" w:rsidRDefault="004D5B1F" w:rsidP="004D5B1F">
      <w:pPr>
        <w:spacing w:after="120"/>
        <w:rPr>
          <w:b/>
          <w:sz w:val="26"/>
          <w:szCs w:val="26"/>
        </w:rPr>
      </w:pPr>
      <w:r w:rsidRPr="001F1EB8">
        <w:rPr>
          <w:b/>
          <w:sz w:val="26"/>
          <w:szCs w:val="26"/>
        </w:rPr>
        <w:t>Du får använda detta verk så här:</w:t>
      </w:r>
    </w:p>
    <w:p w:rsidR="004D5B1F" w:rsidRDefault="004D5B1F" w:rsidP="004D5B1F">
      <w:pPr>
        <w:pStyle w:val="Brdtext"/>
      </w:pPr>
      <w:r>
        <w:t>Allt innehåll i verket Digital väckarklocka</w:t>
      </w:r>
      <w:r w:rsidRPr="002F4582">
        <w:t> av </w:t>
      </w:r>
      <w:r w:rsidRPr="00E016E8">
        <w:t>Mats Loock</w:t>
      </w:r>
      <w:r>
        <w:t>, förutom Linnéuniversitetets logotyp, symbol och kopparstick, är licensierad under:</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36"/>
        <w:gridCol w:w="7674"/>
      </w:tblGrid>
      <w:tr w:rsidR="004D5B1F" w:rsidTr="002132D3">
        <w:tc>
          <w:tcPr>
            <w:tcW w:w="1536" w:type="dxa"/>
            <w:vAlign w:val="center"/>
          </w:tcPr>
          <w:p w:rsidR="004D5B1F" w:rsidRDefault="004D5B1F" w:rsidP="002132D3">
            <w:pPr>
              <w:pStyle w:val="Brdtext"/>
            </w:pPr>
            <w:r>
              <w:rPr>
                <w:noProof/>
              </w:rPr>
              <w:drawing>
                <wp:inline distT="0" distB="0" distL="0" distR="0" wp14:anchorId="6BE84CF1" wp14:editId="49DCA05A">
                  <wp:extent cx="836930" cy="293370"/>
                  <wp:effectExtent l="0" t="0" r="1270" b="0"/>
                  <wp:docPr id="31" name="Bildobjekt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reative Commons-licen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36930" cy="293370"/>
                          </a:xfrm>
                          <a:prstGeom prst="rect">
                            <a:avLst/>
                          </a:prstGeom>
                          <a:noFill/>
                          <a:ln>
                            <a:noFill/>
                          </a:ln>
                        </pic:spPr>
                      </pic:pic>
                    </a:graphicData>
                  </a:graphic>
                </wp:inline>
              </w:drawing>
            </w:r>
          </w:p>
        </w:tc>
        <w:tc>
          <w:tcPr>
            <w:tcW w:w="7674" w:type="dxa"/>
            <w:vAlign w:val="center"/>
          </w:tcPr>
          <w:p w:rsidR="004D5B1F" w:rsidRDefault="004D5B1F" w:rsidP="002132D3">
            <w:pPr>
              <w:pStyle w:val="Brdtext"/>
            </w:pPr>
            <w:r w:rsidRPr="002F4582">
              <w:t>Creative Commons Erkännande-IckeKommersiell-DelaLika 2.5 Sverige licens.</w:t>
            </w:r>
            <w:r>
              <w:br/>
            </w:r>
            <w:hyperlink r:id="rId13" w:history="1">
              <w:r w:rsidRPr="00D371BD">
                <w:rPr>
                  <w:rStyle w:val="Hyperlnk"/>
                </w:rPr>
                <w:t>http://creativecommons.org/licenses/by-nc-sa/2.5/se/</w:t>
              </w:r>
            </w:hyperlink>
          </w:p>
        </w:tc>
      </w:tr>
    </w:tbl>
    <w:p w:rsidR="004D5B1F" w:rsidRPr="00D87413" w:rsidRDefault="004D5B1F" w:rsidP="004D5B1F">
      <w:pPr>
        <w:spacing w:after="120"/>
        <w:rPr>
          <w:b/>
          <w:sz w:val="26"/>
          <w:szCs w:val="26"/>
        </w:rPr>
      </w:pPr>
      <w:r w:rsidRPr="00D87413">
        <w:rPr>
          <w:b/>
          <w:sz w:val="26"/>
          <w:szCs w:val="26"/>
        </w:rPr>
        <w:t>Det betyder att du i icke-kommersiella syften får:</w:t>
      </w:r>
    </w:p>
    <w:p w:rsidR="004D5B1F" w:rsidRDefault="004D5B1F" w:rsidP="004D5B1F">
      <w:pPr>
        <w:pStyle w:val="Brdtext"/>
        <w:numPr>
          <w:ilvl w:val="0"/>
          <w:numId w:val="17"/>
        </w:numPr>
      </w:pPr>
      <w:r>
        <w:t>kopiera hela eller delar av innehållet</w:t>
      </w:r>
    </w:p>
    <w:p w:rsidR="004D5B1F" w:rsidRDefault="004D5B1F" w:rsidP="004D5B1F">
      <w:pPr>
        <w:pStyle w:val="Brdtext"/>
        <w:numPr>
          <w:ilvl w:val="0"/>
          <w:numId w:val="17"/>
        </w:numPr>
      </w:pPr>
      <w:r>
        <w:t>sprida hela eller delar av innehållet</w:t>
      </w:r>
    </w:p>
    <w:p w:rsidR="004D5B1F" w:rsidRDefault="004D5B1F" w:rsidP="004D5B1F">
      <w:pPr>
        <w:pStyle w:val="Brdtext"/>
        <w:numPr>
          <w:ilvl w:val="0"/>
          <w:numId w:val="17"/>
        </w:numPr>
      </w:pPr>
      <w:r>
        <w:t>visa hela eller delar av innehållet offentligt och digitalt</w:t>
      </w:r>
    </w:p>
    <w:p w:rsidR="004D5B1F" w:rsidRDefault="004D5B1F" w:rsidP="004D5B1F">
      <w:pPr>
        <w:pStyle w:val="Brdtext"/>
        <w:numPr>
          <w:ilvl w:val="0"/>
          <w:numId w:val="17"/>
        </w:numPr>
      </w:pPr>
      <w:r>
        <w:t>konvertera innehållet till annat format</w:t>
      </w:r>
    </w:p>
    <w:p w:rsidR="004D5B1F" w:rsidRDefault="004D5B1F" w:rsidP="004D5B1F">
      <w:pPr>
        <w:pStyle w:val="Brdtext"/>
        <w:numPr>
          <w:ilvl w:val="0"/>
          <w:numId w:val="17"/>
        </w:numPr>
      </w:pPr>
      <w:r>
        <w:t>du får även göra om innehållet</w:t>
      </w:r>
    </w:p>
    <w:p w:rsidR="004D5B1F" w:rsidRDefault="004D5B1F" w:rsidP="004D5B1F">
      <w:pPr>
        <w:pStyle w:val="Brdtext"/>
      </w:pPr>
      <w:r>
        <w:t>Om du förändrar innehållet så ta inte med Linnéuniversitetets logotyp, symbol och/eller kopparstick samt fotografier i din nya version!</w:t>
      </w:r>
    </w:p>
    <w:p w:rsidR="004D5B1F" w:rsidRDefault="004D5B1F" w:rsidP="004D5B1F">
      <w:pPr>
        <w:pStyle w:val="Brdtext"/>
      </w:pPr>
      <w:r>
        <w:t xml:space="preserve">Vid all användning måste du ange källan: ”Linnéuniversitetet – Inledande programmering med C#” och en länk till </w:t>
      </w:r>
      <w:hyperlink r:id="rId14" w:history="1">
        <w:r w:rsidRPr="000D5824">
          <w:rPr>
            <w:rStyle w:val="Hyperlnk"/>
          </w:rPr>
          <w:t>https://coursepress.lnu.se/kurs/inledande-programmering-med-csharp</w:t>
        </w:r>
      </w:hyperlink>
      <w:r>
        <w:t xml:space="preserve"> och till Creative Common-licensen här ovan.</w:t>
      </w:r>
    </w:p>
    <w:p w:rsidR="004D5B1F" w:rsidRDefault="004D5B1F" w:rsidP="004D5B1F">
      <w:pPr>
        <w:pStyle w:val="Brdtext"/>
      </w:pPr>
      <w:r>
        <w:br w:type="page"/>
      </w:r>
    </w:p>
    <w:p w:rsidR="00401CCE" w:rsidRPr="001B7916" w:rsidRDefault="00401CCE" w:rsidP="001B7916">
      <w:pPr>
        <w:rPr>
          <w:b/>
          <w:sz w:val="34"/>
          <w:szCs w:val="34"/>
        </w:rPr>
      </w:pPr>
      <w:r w:rsidRPr="001B7916">
        <w:rPr>
          <w:b/>
          <w:sz w:val="34"/>
          <w:szCs w:val="34"/>
        </w:rPr>
        <w:lastRenderedPageBreak/>
        <w:t>Innehåll</w:t>
      </w:r>
    </w:p>
    <w:sdt>
      <w:sdtPr>
        <w:id w:val="-291986194"/>
        <w:docPartObj>
          <w:docPartGallery w:val="Table of Contents"/>
          <w:docPartUnique/>
        </w:docPartObj>
      </w:sdtPr>
      <w:sdtEndPr>
        <w:rPr>
          <w:b/>
          <w:bCs/>
        </w:rPr>
      </w:sdtEndPr>
      <w:sdtContent>
        <w:p w:rsidR="00F904A1" w:rsidRDefault="001B7916">
          <w:pPr>
            <w:pStyle w:val="Innehll1"/>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304742270" w:history="1">
            <w:r w:rsidR="00F904A1" w:rsidRPr="00B46471">
              <w:rPr>
                <w:rStyle w:val="Hyperlnk"/>
                <w:noProof/>
              </w:rPr>
              <w:t>A.</w:t>
            </w:r>
            <w:r w:rsidR="00F904A1">
              <w:rPr>
                <w:rFonts w:asciiTheme="minorHAnsi" w:eastAsiaTheme="minorEastAsia" w:hAnsiTheme="minorHAnsi" w:cstheme="minorBidi"/>
                <w:noProof/>
                <w:sz w:val="22"/>
                <w:szCs w:val="22"/>
              </w:rPr>
              <w:tab/>
            </w:r>
            <w:r w:rsidR="00F904A1" w:rsidRPr="00B46471">
              <w:rPr>
                <w:rStyle w:val="Hyperlnk"/>
                <w:noProof/>
              </w:rPr>
              <w:t>Uppgift</w:t>
            </w:r>
            <w:r w:rsidR="00F904A1">
              <w:rPr>
                <w:noProof/>
                <w:webHidden/>
              </w:rPr>
              <w:tab/>
            </w:r>
            <w:r w:rsidR="00F904A1">
              <w:rPr>
                <w:noProof/>
                <w:webHidden/>
              </w:rPr>
              <w:fldChar w:fldCharType="begin"/>
            </w:r>
            <w:r w:rsidR="00F904A1">
              <w:rPr>
                <w:noProof/>
                <w:webHidden/>
              </w:rPr>
              <w:instrText xml:space="preserve"> PAGEREF _Toc304742270 \h </w:instrText>
            </w:r>
            <w:r w:rsidR="00F904A1">
              <w:rPr>
                <w:noProof/>
                <w:webHidden/>
              </w:rPr>
            </w:r>
            <w:r w:rsidR="00F904A1">
              <w:rPr>
                <w:noProof/>
                <w:webHidden/>
              </w:rPr>
              <w:fldChar w:fldCharType="separate"/>
            </w:r>
            <w:r w:rsidR="00F5728E">
              <w:rPr>
                <w:noProof/>
                <w:webHidden/>
              </w:rPr>
              <w:t>3</w:t>
            </w:r>
            <w:r w:rsidR="00F904A1">
              <w:rPr>
                <w:noProof/>
                <w:webHidden/>
              </w:rPr>
              <w:fldChar w:fldCharType="end"/>
            </w:r>
          </w:hyperlink>
        </w:p>
        <w:p w:rsidR="00F904A1" w:rsidRDefault="00A97DAA">
          <w:pPr>
            <w:pStyle w:val="Innehll2"/>
            <w:rPr>
              <w:rFonts w:asciiTheme="minorHAnsi" w:eastAsiaTheme="minorEastAsia" w:hAnsiTheme="minorHAnsi" w:cstheme="minorBidi"/>
              <w:noProof/>
              <w:szCs w:val="22"/>
            </w:rPr>
          </w:pPr>
          <w:hyperlink w:anchor="_Toc304742271" w:history="1">
            <w:r w:rsidR="00F904A1" w:rsidRPr="00B46471">
              <w:rPr>
                <w:rStyle w:val="Hyperlnk"/>
                <w:noProof/>
              </w:rPr>
              <w:t>Problem</w:t>
            </w:r>
            <w:r w:rsidR="00F904A1">
              <w:rPr>
                <w:noProof/>
                <w:webHidden/>
              </w:rPr>
              <w:tab/>
            </w:r>
            <w:r w:rsidR="00F904A1">
              <w:rPr>
                <w:noProof/>
                <w:webHidden/>
              </w:rPr>
              <w:fldChar w:fldCharType="begin"/>
            </w:r>
            <w:r w:rsidR="00F904A1">
              <w:rPr>
                <w:noProof/>
                <w:webHidden/>
              </w:rPr>
              <w:instrText xml:space="preserve"> PAGEREF _Toc304742271 \h </w:instrText>
            </w:r>
            <w:r w:rsidR="00F904A1">
              <w:rPr>
                <w:noProof/>
                <w:webHidden/>
              </w:rPr>
            </w:r>
            <w:r w:rsidR="00F904A1">
              <w:rPr>
                <w:noProof/>
                <w:webHidden/>
              </w:rPr>
              <w:fldChar w:fldCharType="separate"/>
            </w:r>
            <w:r w:rsidR="00F5728E">
              <w:rPr>
                <w:noProof/>
                <w:webHidden/>
              </w:rPr>
              <w:t>3</w:t>
            </w:r>
            <w:r w:rsidR="00F904A1">
              <w:rPr>
                <w:noProof/>
                <w:webHidden/>
              </w:rPr>
              <w:fldChar w:fldCharType="end"/>
            </w:r>
          </w:hyperlink>
        </w:p>
        <w:p w:rsidR="00F904A1" w:rsidRDefault="00A97DAA">
          <w:pPr>
            <w:pStyle w:val="Innehll3"/>
            <w:tabs>
              <w:tab w:val="right" w:leader="underscore" w:pos="9060"/>
            </w:tabs>
            <w:rPr>
              <w:rFonts w:asciiTheme="minorHAnsi" w:eastAsiaTheme="minorEastAsia" w:hAnsiTheme="minorHAnsi" w:cstheme="minorBidi"/>
              <w:noProof/>
              <w:sz w:val="22"/>
              <w:szCs w:val="22"/>
            </w:rPr>
          </w:pPr>
          <w:hyperlink w:anchor="_Toc304742272" w:history="1">
            <w:r w:rsidR="00F904A1" w:rsidRPr="00B46471">
              <w:rPr>
                <w:rStyle w:val="Hyperlnk"/>
                <w:noProof/>
              </w:rPr>
              <w:t>Hantering av timmar och minuter</w:t>
            </w:r>
            <w:r w:rsidR="00F904A1">
              <w:rPr>
                <w:noProof/>
                <w:webHidden/>
              </w:rPr>
              <w:tab/>
            </w:r>
            <w:r w:rsidR="00F904A1">
              <w:rPr>
                <w:noProof/>
                <w:webHidden/>
              </w:rPr>
              <w:fldChar w:fldCharType="begin"/>
            </w:r>
            <w:r w:rsidR="00F904A1">
              <w:rPr>
                <w:noProof/>
                <w:webHidden/>
              </w:rPr>
              <w:instrText xml:space="preserve"> PAGEREF _Toc304742272 \h </w:instrText>
            </w:r>
            <w:r w:rsidR="00F904A1">
              <w:rPr>
                <w:noProof/>
                <w:webHidden/>
              </w:rPr>
            </w:r>
            <w:r w:rsidR="00F904A1">
              <w:rPr>
                <w:noProof/>
                <w:webHidden/>
              </w:rPr>
              <w:fldChar w:fldCharType="separate"/>
            </w:r>
            <w:r w:rsidR="00F5728E">
              <w:rPr>
                <w:noProof/>
                <w:webHidden/>
              </w:rPr>
              <w:t>3</w:t>
            </w:r>
            <w:r w:rsidR="00F904A1">
              <w:rPr>
                <w:noProof/>
                <w:webHidden/>
              </w:rPr>
              <w:fldChar w:fldCharType="end"/>
            </w:r>
          </w:hyperlink>
        </w:p>
        <w:p w:rsidR="00F904A1" w:rsidRDefault="00A97DAA">
          <w:pPr>
            <w:pStyle w:val="Innehll3"/>
            <w:tabs>
              <w:tab w:val="right" w:leader="underscore" w:pos="9060"/>
            </w:tabs>
            <w:rPr>
              <w:rFonts w:asciiTheme="minorHAnsi" w:eastAsiaTheme="minorEastAsia" w:hAnsiTheme="minorHAnsi" w:cstheme="minorBidi"/>
              <w:noProof/>
              <w:sz w:val="22"/>
              <w:szCs w:val="22"/>
            </w:rPr>
          </w:pPr>
          <w:hyperlink w:anchor="_Toc304742273" w:history="1">
            <w:r w:rsidR="00F904A1" w:rsidRPr="00B46471">
              <w:rPr>
                <w:rStyle w:val="Hyperlnk"/>
                <w:noProof/>
              </w:rPr>
              <w:t>Test av klassen</w:t>
            </w:r>
            <w:r w:rsidR="00F904A1">
              <w:rPr>
                <w:noProof/>
                <w:webHidden/>
              </w:rPr>
              <w:tab/>
            </w:r>
            <w:r w:rsidR="00F904A1">
              <w:rPr>
                <w:noProof/>
                <w:webHidden/>
              </w:rPr>
              <w:fldChar w:fldCharType="begin"/>
            </w:r>
            <w:r w:rsidR="00F904A1">
              <w:rPr>
                <w:noProof/>
                <w:webHidden/>
              </w:rPr>
              <w:instrText xml:space="preserve"> PAGEREF _Toc304742273 \h </w:instrText>
            </w:r>
            <w:r w:rsidR="00F904A1">
              <w:rPr>
                <w:noProof/>
                <w:webHidden/>
              </w:rPr>
            </w:r>
            <w:r w:rsidR="00F904A1">
              <w:rPr>
                <w:noProof/>
                <w:webHidden/>
              </w:rPr>
              <w:fldChar w:fldCharType="separate"/>
            </w:r>
            <w:r w:rsidR="00F5728E">
              <w:rPr>
                <w:noProof/>
                <w:webHidden/>
              </w:rPr>
              <w:t>3</w:t>
            </w:r>
            <w:r w:rsidR="00F904A1">
              <w:rPr>
                <w:noProof/>
                <w:webHidden/>
              </w:rPr>
              <w:fldChar w:fldCharType="end"/>
            </w:r>
          </w:hyperlink>
        </w:p>
        <w:p w:rsidR="00F904A1" w:rsidRDefault="00A97DAA">
          <w:pPr>
            <w:pStyle w:val="Innehll3"/>
            <w:tabs>
              <w:tab w:val="right" w:leader="underscore" w:pos="9060"/>
            </w:tabs>
            <w:rPr>
              <w:rFonts w:asciiTheme="minorHAnsi" w:eastAsiaTheme="minorEastAsia" w:hAnsiTheme="minorHAnsi" w:cstheme="minorBidi"/>
              <w:noProof/>
              <w:sz w:val="22"/>
              <w:szCs w:val="22"/>
            </w:rPr>
          </w:pPr>
          <w:hyperlink w:anchor="_Toc304742274" w:history="1">
            <w:r w:rsidR="00F904A1" w:rsidRPr="00B46471">
              <w:rPr>
                <w:rStyle w:val="Hyperlnk"/>
                <w:noProof/>
              </w:rPr>
              <w:t>Klassen AlarmClock</w:t>
            </w:r>
            <w:r w:rsidR="00F904A1">
              <w:rPr>
                <w:noProof/>
                <w:webHidden/>
              </w:rPr>
              <w:tab/>
            </w:r>
            <w:r w:rsidR="00F904A1">
              <w:rPr>
                <w:noProof/>
                <w:webHidden/>
              </w:rPr>
              <w:fldChar w:fldCharType="begin"/>
            </w:r>
            <w:r w:rsidR="00F904A1">
              <w:rPr>
                <w:noProof/>
                <w:webHidden/>
              </w:rPr>
              <w:instrText xml:space="preserve"> PAGEREF _Toc304742274 \h </w:instrText>
            </w:r>
            <w:r w:rsidR="00F904A1">
              <w:rPr>
                <w:noProof/>
                <w:webHidden/>
              </w:rPr>
            </w:r>
            <w:r w:rsidR="00F904A1">
              <w:rPr>
                <w:noProof/>
                <w:webHidden/>
              </w:rPr>
              <w:fldChar w:fldCharType="separate"/>
            </w:r>
            <w:r w:rsidR="00F5728E">
              <w:rPr>
                <w:noProof/>
                <w:webHidden/>
              </w:rPr>
              <w:t>5</w:t>
            </w:r>
            <w:r w:rsidR="00F904A1">
              <w:rPr>
                <w:noProof/>
                <w:webHidden/>
              </w:rPr>
              <w:fldChar w:fldCharType="end"/>
            </w:r>
          </w:hyperlink>
        </w:p>
        <w:p w:rsidR="00F904A1" w:rsidRDefault="00A97DAA">
          <w:pPr>
            <w:pStyle w:val="Innehll3"/>
            <w:tabs>
              <w:tab w:val="right" w:leader="underscore" w:pos="9060"/>
            </w:tabs>
            <w:rPr>
              <w:rFonts w:asciiTheme="minorHAnsi" w:eastAsiaTheme="minorEastAsia" w:hAnsiTheme="minorHAnsi" w:cstheme="minorBidi"/>
              <w:noProof/>
              <w:sz w:val="22"/>
              <w:szCs w:val="22"/>
            </w:rPr>
          </w:pPr>
          <w:hyperlink w:anchor="_Toc304742275" w:history="1">
            <w:r w:rsidR="00F904A1" w:rsidRPr="00B46471">
              <w:rPr>
                <w:rStyle w:val="Hyperlnk"/>
                <w:noProof/>
              </w:rPr>
              <w:t>Klassen Program</w:t>
            </w:r>
            <w:r w:rsidR="00F904A1">
              <w:rPr>
                <w:noProof/>
                <w:webHidden/>
              </w:rPr>
              <w:tab/>
            </w:r>
            <w:r w:rsidR="00F904A1">
              <w:rPr>
                <w:noProof/>
                <w:webHidden/>
              </w:rPr>
              <w:fldChar w:fldCharType="begin"/>
            </w:r>
            <w:r w:rsidR="00F904A1">
              <w:rPr>
                <w:noProof/>
                <w:webHidden/>
              </w:rPr>
              <w:instrText xml:space="preserve"> PAGEREF _Toc304742275 \h </w:instrText>
            </w:r>
            <w:r w:rsidR="00F904A1">
              <w:rPr>
                <w:noProof/>
                <w:webHidden/>
              </w:rPr>
            </w:r>
            <w:r w:rsidR="00F904A1">
              <w:rPr>
                <w:noProof/>
                <w:webHidden/>
              </w:rPr>
              <w:fldChar w:fldCharType="separate"/>
            </w:r>
            <w:r w:rsidR="00F5728E">
              <w:rPr>
                <w:noProof/>
                <w:webHidden/>
              </w:rPr>
              <w:t>6</w:t>
            </w:r>
            <w:r w:rsidR="00F904A1">
              <w:rPr>
                <w:noProof/>
                <w:webHidden/>
              </w:rPr>
              <w:fldChar w:fldCharType="end"/>
            </w:r>
          </w:hyperlink>
        </w:p>
        <w:p w:rsidR="00F904A1" w:rsidRDefault="00A97DAA">
          <w:pPr>
            <w:pStyle w:val="Innehll2"/>
            <w:rPr>
              <w:rFonts w:asciiTheme="minorHAnsi" w:eastAsiaTheme="minorEastAsia" w:hAnsiTheme="minorHAnsi" w:cstheme="minorBidi"/>
              <w:noProof/>
              <w:szCs w:val="22"/>
            </w:rPr>
          </w:pPr>
          <w:hyperlink w:anchor="_Toc304742276" w:history="1">
            <w:r w:rsidR="00F904A1" w:rsidRPr="00B46471">
              <w:rPr>
                <w:rStyle w:val="Hyperlnk"/>
                <w:noProof/>
              </w:rPr>
              <w:t>A-krav</w:t>
            </w:r>
            <w:r w:rsidR="00F904A1">
              <w:rPr>
                <w:noProof/>
                <w:webHidden/>
              </w:rPr>
              <w:tab/>
            </w:r>
            <w:r w:rsidR="00F904A1">
              <w:rPr>
                <w:noProof/>
                <w:webHidden/>
              </w:rPr>
              <w:fldChar w:fldCharType="begin"/>
            </w:r>
            <w:r w:rsidR="00F904A1">
              <w:rPr>
                <w:noProof/>
                <w:webHidden/>
              </w:rPr>
              <w:instrText xml:space="preserve"> PAGEREF _Toc304742276 \h </w:instrText>
            </w:r>
            <w:r w:rsidR="00F904A1">
              <w:rPr>
                <w:noProof/>
                <w:webHidden/>
              </w:rPr>
            </w:r>
            <w:r w:rsidR="00F904A1">
              <w:rPr>
                <w:noProof/>
                <w:webHidden/>
              </w:rPr>
              <w:fldChar w:fldCharType="separate"/>
            </w:r>
            <w:r w:rsidR="00F5728E">
              <w:rPr>
                <w:noProof/>
                <w:webHidden/>
              </w:rPr>
              <w:t>7</w:t>
            </w:r>
            <w:r w:rsidR="00F904A1">
              <w:rPr>
                <w:noProof/>
                <w:webHidden/>
              </w:rPr>
              <w:fldChar w:fldCharType="end"/>
            </w:r>
          </w:hyperlink>
        </w:p>
        <w:p w:rsidR="00F904A1" w:rsidRDefault="00A97DAA">
          <w:pPr>
            <w:pStyle w:val="Innehll2"/>
            <w:rPr>
              <w:rFonts w:asciiTheme="minorHAnsi" w:eastAsiaTheme="minorEastAsia" w:hAnsiTheme="minorHAnsi" w:cstheme="minorBidi"/>
              <w:noProof/>
              <w:szCs w:val="22"/>
            </w:rPr>
          </w:pPr>
          <w:hyperlink w:anchor="_Toc304742277" w:history="1">
            <w:r w:rsidR="00F904A1" w:rsidRPr="00B46471">
              <w:rPr>
                <w:rStyle w:val="Hyperlnk"/>
                <w:noProof/>
              </w:rPr>
              <w:t>Läsvärt</w:t>
            </w:r>
            <w:r w:rsidR="00F904A1">
              <w:rPr>
                <w:noProof/>
                <w:webHidden/>
              </w:rPr>
              <w:tab/>
            </w:r>
            <w:r w:rsidR="00F904A1">
              <w:rPr>
                <w:noProof/>
                <w:webHidden/>
              </w:rPr>
              <w:fldChar w:fldCharType="begin"/>
            </w:r>
            <w:r w:rsidR="00F904A1">
              <w:rPr>
                <w:noProof/>
                <w:webHidden/>
              </w:rPr>
              <w:instrText xml:space="preserve"> PAGEREF _Toc304742277 \h </w:instrText>
            </w:r>
            <w:r w:rsidR="00F904A1">
              <w:rPr>
                <w:noProof/>
                <w:webHidden/>
              </w:rPr>
            </w:r>
            <w:r w:rsidR="00F904A1">
              <w:rPr>
                <w:noProof/>
                <w:webHidden/>
              </w:rPr>
              <w:fldChar w:fldCharType="separate"/>
            </w:r>
            <w:r w:rsidR="00F5728E">
              <w:rPr>
                <w:noProof/>
                <w:webHidden/>
              </w:rPr>
              <w:t>8</w:t>
            </w:r>
            <w:r w:rsidR="00F904A1">
              <w:rPr>
                <w:noProof/>
                <w:webHidden/>
              </w:rPr>
              <w:fldChar w:fldCharType="end"/>
            </w:r>
          </w:hyperlink>
        </w:p>
        <w:p w:rsidR="00F904A1" w:rsidRDefault="00A97DAA">
          <w:pPr>
            <w:pStyle w:val="Innehll1"/>
            <w:rPr>
              <w:rFonts w:asciiTheme="minorHAnsi" w:eastAsiaTheme="minorEastAsia" w:hAnsiTheme="minorHAnsi" w:cstheme="minorBidi"/>
              <w:noProof/>
              <w:sz w:val="22"/>
              <w:szCs w:val="22"/>
            </w:rPr>
          </w:pPr>
          <w:hyperlink w:anchor="_Toc304742278" w:history="1">
            <w:r w:rsidR="00F904A1" w:rsidRPr="00B46471">
              <w:rPr>
                <w:rStyle w:val="Hyperlnk"/>
                <w:noProof/>
              </w:rPr>
              <w:t>B.</w:t>
            </w:r>
            <w:r w:rsidR="00F904A1">
              <w:rPr>
                <w:rFonts w:asciiTheme="minorHAnsi" w:eastAsiaTheme="minorEastAsia" w:hAnsiTheme="minorHAnsi" w:cstheme="minorBidi"/>
                <w:noProof/>
                <w:sz w:val="22"/>
                <w:szCs w:val="22"/>
              </w:rPr>
              <w:tab/>
            </w:r>
            <w:r w:rsidR="00F904A1" w:rsidRPr="00B46471">
              <w:rPr>
                <w:rStyle w:val="Hyperlnk"/>
                <w:noProof/>
              </w:rPr>
              <w:t>Uppgift</w:t>
            </w:r>
            <w:r w:rsidR="00F904A1">
              <w:rPr>
                <w:noProof/>
                <w:webHidden/>
              </w:rPr>
              <w:tab/>
            </w:r>
            <w:r w:rsidR="00F904A1">
              <w:rPr>
                <w:noProof/>
                <w:webHidden/>
              </w:rPr>
              <w:fldChar w:fldCharType="begin"/>
            </w:r>
            <w:r w:rsidR="00F904A1">
              <w:rPr>
                <w:noProof/>
                <w:webHidden/>
              </w:rPr>
              <w:instrText xml:space="preserve"> PAGEREF _Toc304742278 \h </w:instrText>
            </w:r>
            <w:r w:rsidR="00F904A1">
              <w:rPr>
                <w:noProof/>
                <w:webHidden/>
              </w:rPr>
            </w:r>
            <w:r w:rsidR="00F904A1">
              <w:rPr>
                <w:noProof/>
                <w:webHidden/>
              </w:rPr>
              <w:fldChar w:fldCharType="separate"/>
            </w:r>
            <w:r w:rsidR="00F5728E">
              <w:rPr>
                <w:noProof/>
                <w:webHidden/>
              </w:rPr>
              <w:t>9</w:t>
            </w:r>
            <w:r w:rsidR="00F904A1">
              <w:rPr>
                <w:noProof/>
                <w:webHidden/>
              </w:rPr>
              <w:fldChar w:fldCharType="end"/>
            </w:r>
          </w:hyperlink>
        </w:p>
        <w:p w:rsidR="00F904A1" w:rsidRDefault="00A97DAA">
          <w:pPr>
            <w:pStyle w:val="Innehll2"/>
            <w:rPr>
              <w:rFonts w:asciiTheme="minorHAnsi" w:eastAsiaTheme="minorEastAsia" w:hAnsiTheme="minorHAnsi" w:cstheme="minorBidi"/>
              <w:noProof/>
              <w:szCs w:val="22"/>
            </w:rPr>
          </w:pPr>
          <w:hyperlink w:anchor="_Toc304742279" w:history="1">
            <w:r w:rsidR="00F904A1" w:rsidRPr="00B46471">
              <w:rPr>
                <w:rStyle w:val="Hyperlnk"/>
                <w:noProof/>
              </w:rPr>
              <w:t>Problem</w:t>
            </w:r>
            <w:r w:rsidR="00F904A1">
              <w:rPr>
                <w:noProof/>
                <w:webHidden/>
              </w:rPr>
              <w:tab/>
            </w:r>
            <w:r w:rsidR="00F904A1">
              <w:rPr>
                <w:noProof/>
                <w:webHidden/>
              </w:rPr>
              <w:fldChar w:fldCharType="begin"/>
            </w:r>
            <w:r w:rsidR="00F904A1">
              <w:rPr>
                <w:noProof/>
                <w:webHidden/>
              </w:rPr>
              <w:instrText xml:space="preserve"> PAGEREF _Toc304742279 \h </w:instrText>
            </w:r>
            <w:r w:rsidR="00F904A1">
              <w:rPr>
                <w:noProof/>
                <w:webHidden/>
              </w:rPr>
            </w:r>
            <w:r w:rsidR="00F904A1">
              <w:rPr>
                <w:noProof/>
                <w:webHidden/>
              </w:rPr>
              <w:fldChar w:fldCharType="separate"/>
            </w:r>
            <w:r w:rsidR="00F5728E">
              <w:rPr>
                <w:noProof/>
                <w:webHidden/>
              </w:rPr>
              <w:t>9</w:t>
            </w:r>
            <w:r w:rsidR="00F904A1">
              <w:rPr>
                <w:noProof/>
                <w:webHidden/>
              </w:rPr>
              <w:fldChar w:fldCharType="end"/>
            </w:r>
          </w:hyperlink>
        </w:p>
        <w:p w:rsidR="00F904A1" w:rsidRDefault="00A97DAA">
          <w:pPr>
            <w:pStyle w:val="Innehll3"/>
            <w:tabs>
              <w:tab w:val="right" w:leader="underscore" w:pos="9060"/>
            </w:tabs>
            <w:rPr>
              <w:rFonts w:asciiTheme="minorHAnsi" w:eastAsiaTheme="minorEastAsia" w:hAnsiTheme="minorHAnsi" w:cstheme="minorBidi"/>
              <w:noProof/>
              <w:sz w:val="22"/>
              <w:szCs w:val="22"/>
            </w:rPr>
          </w:pPr>
          <w:hyperlink w:anchor="_Toc304742280" w:history="1">
            <w:r w:rsidR="00F904A1" w:rsidRPr="00B46471">
              <w:rPr>
                <w:rStyle w:val="Hyperlnk"/>
                <w:noProof/>
              </w:rPr>
              <w:t>Väckarklockans delar</w:t>
            </w:r>
            <w:r w:rsidR="00F904A1">
              <w:rPr>
                <w:noProof/>
                <w:webHidden/>
              </w:rPr>
              <w:tab/>
            </w:r>
            <w:r w:rsidR="00F904A1">
              <w:rPr>
                <w:noProof/>
                <w:webHidden/>
              </w:rPr>
              <w:fldChar w:fldCharType="begin"/>
            </w:r>
            <w:r w:rsidR="00F904A1">
              <w:rPr>
                <w:noProof/>
                <w:webHidden/>
              </w:rPr>
              <w:instrText xml:space="preserve"> PAGEREF _Toc304742280 \h </w:instrText>
            </w:r>
            <w:r w:rsidR="00F904A1">
              <w:rPr>
                <w:noProof/>
                <w:webHidden/>
              </w:rPr>
            </w:r>
            <w:r w:rsidR="00F904A1">
              <w:rPr>
                <w:noProof/>
                <w:webHidden/>
              </w:rPr>
              <w:fldChar w:fldCharType="separate"/>
            </w:r>
            <w:r w:rsidR="00F5728E">
              <w:rPr>
                <w:noProof/>
                <w:webHidden/>
              </w:rPr>
              <w:t>9</w:t>
            </w:r>
            <w:r w:rsidR="00F904A1">
              <w:rPr>
                <w:noProof/>
                <w:webHidden/>
              </w:rPr>
              <w:fldChar w:fldCharType="end"/>
            </w:r>
          </w:hyperlink>
        </w:p>
        <w:p w:rsidR="00F904A1" w:rsidRDefault="00A97DAA">
          <w:pPr>
            <w:pStyle w:val="Innehll3"/>
            <w:tabs>
              <w:tab w:val="right" w:leader="underscore" w:pos="9060"/>
            </w:tabs>
            <w:rPr>
              <w:rFonts w:asciiTheme="minorHAnsi" w:eastAsiaTheme="minorEastAsia" w:hAnsiTheme="minorHAnsi" w:cstheme="minorBidi"/>
              <w:noProof/>
              <w:sz w:val="22"/>
              <w:szCs w:val="22"/>
            </w:rPr>
          </w:pPr>
          <w:hyperlink w:anchor="_Toc304742281" w:history="1">
            <w:r w:rsidR="00F904A1" w:rsidRPr="00B46471">
              <w:rPr>
                <w:rStyle w:val="Hyperlnk"/>
                <w:noProof/>
              </w:rPr>
              <w:t>Hantering av timmar och minuter</w:t>
            </w:r>
            <w:r w:rsidR="00F904A1">
              <w:rPr>
                <w:noProof/>
                <w:webHidden/>
              </w:rPr>
              <w:tab/>
            </w:r>
            <w:r w:rsidR="00F904A1">
              <w:rPr>
                <w:noProof/>
                <w:webHidden/>
              </w:rPr>
              <w:fldChar w:fldCharType="begin"/>
            </w:r>
            <w:r w:rsidR="00F904A1">
              <w:rPr>
                <w:noProof/>
                <w:webHidden/>
              </w:rPr>
              <w:instrText xml:space="preserve"> PAGEREF _Toc304742281 \h </w:instrText>
            </w:r>
            <w:r w:rsidR="00F904A1">
              <w:rPr>
                <w:noProof/>
                <w:webHidden/>
              </w:rPr>
            </w:r>
            <w:r w:rsidR="00F904A1">
              <w:rPr>
                <w:noProof/>
                <w:webHidden/>
              </w:rPr>
              <w:fldChar w:fldCharType="separate"/>
            </w:r>
            <w:r w:rsidR="00F5728E">
              <w:rPr>
                <w:noProof/>
                <w:webHidden/>
              </w:rPr>
              <w:t>9</w:t>
            </w:r>
            <w:r w:rsidR="00F904A1">
              <w:rPr>
                <w:noProof/>
                <w:webHidden/>
              </w:rPr>
              <w:fldChar w:fldCharType="end"/>
            </w:r>
          </w:hyperlink>
        </w:p>
        <w:p w:rsidR="00F904A1" w:rsidRDefault="00A97DAA">
          <w:pPr>
            <w:pStyle w:val="Innehll3"/>
            <w:tabs>
              <w:tab w:val="right" w:leader="underscore" w:pos="9060"/>
            </w:tabs>
            <w:rPr>
              <w:rFonts w:asciiTheme="minorHAnsi" w:eastAsiaTheme="minorEastAsia" w:hAnsiTheme="minorHAnsi" w:cstheme="minorBidi"/>
              <w:noProof/>
              <w:sz w:val="22"/>
              <w:szCs w:val="22"/>
            </w:rPr>
          </w:pPr>
          <w:hyperlink w:anchor="_Toc304742282" w:history="1">
            <w:r w:rsidR="00F904A1" w:rsidRPr="00B46471">
              <w:rPr>
                <w:rStyle w:val="Hyperlnk"/>
                <w:noProof/>
              </w:rPr>
              <w:t>Test av klassen</w:t>
            </w:r>
            <w:r w:rsidR="00F904A1">
              <w:rPr>
                <w:noProof/>
                <w:webHidden/>
              </w:rPr>
              <w:tab/>
            </w:r>
            <w:r w:rsidR="00F904A1">
              <w:rPr>
                <w:noProof/>
                <w:webHidden/>
              </w:rPr>
              <w:fldChar w:fldCharType="begin"/>
            </w:r>
            <w:r w:rsidR="00F904A1">
              <w:rPr>
                <w:noProof/>
                <w:webHidden/>
              </w:rPr>
              <w:instrText xml:space="preserve"> PAGEREF _Toc304742282 \h </w:instrText>
            </w:r>
            <w:r w:rsidR="00F904A1">
              <w:rPr>
                <w:noProof/>
                <w:webHidden/>
              </w:rPr>
            </w:r>
            <w:r w:rsidR="00F904A1">
              <w:rPr>
                <w:noProof/>
                <w:webHidden/>
              </w:rPr>
              <w:fldChar w:fldCharType="separate"/>
            </w:r>
            <w:r w:rsidR="00F5728E">
              <w:rPr>
                <w:noProof/>
                <w:webHidden/>
              </w:rPr>
              <w:t>10</w:t>
            </w:r>
            <w:r w:rsidR="00F904A1">
              <w:rPr>
                <w:noProof/>
                <w:webHidden/>
              </w:rPr>
              <w:fldChar w:fldCharType="end"/>
            </w:r>
          </w:hyperlink>
        </w:p>
        <w:p w:rsidR="00F904A1" w:rsidRDefault="00A97DAA">
          <w:pPr>
            <w:pStyle w:val="Innehll3"/>
            <w:tabs>
              <w:tab w:val="right" w:leader="underscore" w:pos="9060"/>
            </w:tabs>
            <w:rPr>
              <w:rFonts w:asciiTheme="minorHAnsi" w:eastAsiaTheme="minorEastAsia" w:hAnsiTheme="minorHAnsi" w:cstheme="minorBidi"/>
              <w:noProof/>
              <w:sz w:val="22"/>
              <w:szCs w:val="22"/>
            </w:rPr>
          </w:pPr>
          <w:hyperlink w:anchor="_Toc304742283" w:history="1">
            <w:r w:rsidR="00F904A1" w:rsidRPr="00B46471">
              <w:rPr>
                <w:rStyle w:val="Hyperlnk"/>
                <w:noProof/>
              </w:rPr>
              <w:t>Klassdiagram över AlarmClock, ClockDisplay och NumberDisplay</w:t>
            </w:r>
            <w:r w:rsidR="00F904A1">
              <w:rPr>
                <w:noProof/>
                <w:webHidden/>
              </w:rPr>
              <w:tab/>
            </w:r>
            <w:r w:rsidR="00F904A1">
              <w:rPr>
                <w:noProof/>
                <w:webHidden/>
              </w:rPr>
              <w:fldChar w:fldCharType="begin"/>
            </w:r>
            <w:r w:rsidR="00F904A1">
              <w:rPr>
                <w:noProof/>
                <w:webHidden/>
              </w:rPr>
              <w:instrText xml:space="preserve"> PAGEREF _Toc304742283 \h </w:instrText>
            </w:r>
            <w:r w:rsidR="00F904A1">
              <w:rPr>
                <w:noProof/>
                <w:webHidden/>
              </w:rPr>
            </w:r>
            <w:r w:rsidR="00F904A1">
              <w:rPr>
                <w:noProof/>
                <w:webHidden/>
              </w:rPr>
              <w:fldChar w:fldCharType="separate"/>
            </w:r>
            <w:r w:rsidR="00F5728E">
              <w:rPr>
                <w:noProof/>
                <w:webHidden/>
              </w:rPr>
              <w:t>12</w:t>
            </w:r>
            <w:r w:rsidR="00F904A1">
              <w:rPr>
                <w:noProof/>
                <w:webHidden/>
              </w:rPr>
              <w:fldChar w:fldCharType="end"/>
            </w:r>
          </w:hyperlink>
        </w:p>
        <w:p w:rsidR="00F904A1" w:rsidRDefault="00A97DAA">
          <w:pPr>
            <w:pStyle w:val="Innehll3"/>
            <w:tabs>
              <w:tab w:val="right" w:leader="underscore" w:pos="9060"/>
            </w:tabs>
            <w:rPr>
              <w:rFonts w:asciiTheme="minorHAnsi" w:eastAsiaTheme="minorEastAsia" w:hAnsiTheme="minorHAnsi" w:cstheme="minorBidi"/>
              <w:noProof/>
              <w:sz w:val="22"/>
              <w:szCs w:val="22"/>
            </w:rPr>
          </w:pPr>
          <w:hyperlink w:anchor="_Toc304742284" w:history="1">
            <w:r w:rsidR="00F904A1" w:rsidRPr="00B46471">
              <w:rPr>
                <w:rStyle w:val="Hyperlnk"/>
                <w:noProof/>
              </w:rPr>
              <w:t>Klassen AlarmClock</w:t>
            </w:r>
            <w:r w:rsidR="00F904A1">
              <w:rPr>
                <w:noProof/>
                <w:webHidden/>
              </w:rPr>
              <w:tab/>
            </w:r>
            <w:r w:rsidR="00F904A1">
              <w:rPr>
                <w:noProof/>
                <w:webHidden/>
              </w:rPr>
              <w:fldChar w:fldCharType="begin"/>
            </w:r>
            <w:r w:rsidR="00F904A1">
              <w:rPr>
                <w:noProof/>
                <w:webHidden/>
              </w:rPr>
              <w:instrText xml:space="preserve"> PAGEREF _Toc304742284 \h </w:instrText>
            </w:r>
            <w:r w:rsidR="00F904A1">
              <w:rPr>
                <w:noProof/>
                <w:webHidden/>
              </w:rPr>
            </w:r>
            <w:r w:rsidR="00F904A1">
              <w:rPr>
                <w:noProof/>
                <w:webHidden/>
              </w:rPr>
              <w:fldChar w:fldCharType="separate"/>
            </w:r>
            <w:r w:rsidR="00F5728E">
              <w:rPr>
                <w:noProof/>
                <w:webHidden/>
              </w:rPr>
              <w:t>12</w:t>
            </w:r>
            <w:r w:rsidR="00F904A1">
              <w:rPr>
                <w:noProof/>
                <w:webHidden/>
              </w:rPr>
              <w:fldChar w:fldCharType="end"/>
            </w:r>
          </w:hyperlink>
        </w:p>
        <w:p w:rsidR="00F904A1" w:rsidRDefault="00A97DAA">
          <w:pPr>
            <w:pStyle w:val="Innehll3"/>
            <w:tabs>
              <w:tab w:val="right" w:leader="underscore" w:pos="9060"/>
            </w:tabs>
            <w:rPr>
              <w:rFonts w:asciiTheme="minorHAnsi" w:eastAsiaTheme="minorEastAsia" w:hAnsiTheme="minorHAnsi" w:cstheme="minorBidi"/>
              <w:noProof/>
              <w:sz w:val="22"/>
              <w:szCs w:val="22"/>
            </w:rPr>
          </w:pPr>
          <w:hyperlink w:anchor="_Toc304742285" w:history="1">
            <w:r w:rsidR="00F904A1" w:rsidRPr="00B46471">
              <w:rPr>
                <w:rStyle w:val="Hyperlnk"/>
                <w:noProof/>
              </w:rPr>
              <w:t>Klassen ClockDislay</w:t>
            </w:r>
            <w:r w:rsidR="00F904A1">
              <w:rPr>
                <w:noProof/>
                <w:webHidden/>
              </w:rPr>
              <w:tab/>
            </w:r>
            <w:r w:rsidR="00F904A1">
              <w:rPr>
                <w:noProof/>
                <w:webHidden/>
              </w:rPr>
              <w:fldChar w:fldCharType="begin"/>
            </w:r>
            <w:r w:rsidR="00F904A1">
              <w:rPr>
                <w:noProof/>
                <w:webHidden/>
              </w:rPr>
              <w:instrText xml:space="preserve"> PAGEREF _Toc304742285 \h </w:instrText>
            </w:r>
            <w:r w:rsidR="00F904A1">
              <w:rPr>
                <w:noProof/>
                <w:webHidden/>
              </w:rPr>
            </w:r>
            <w:r w:rsidR="00F904A1">
              <w:rPr>
                <w:noProof/>
                <w:webHidden/>
              </w:rPr>
              <w:fldChar w:fldCharType="separate"/>
            </w:r>
            <w:r w:rsidR="00F5728E">
              <w:rPr>
                <w:noProof/>
                <w:webHidden/>
              </w:rPr>
              <w:t>13</w:t>
            </w:r>
            <w:r w:rsidR="00F904A1">
              <w:rPr>
                <w:noProof/>
                <w:webHidden/>
              </w:rPr>
              <w:fldChar w:fldCharType="end"/>
            </w:r>
          </w:hyperlink>
        </w:p>
        <w:p w:rsidR="00F904A1" w:rsidRDefault="00A97DAA">
          <w:pPr>
            <w:pStyle w:val="Innehll3"/>
            <w:tabs>
              <w:tab w:val="right" w:leader="underscore" w:pos="9060"/>
            </w:tabs>
            <w:rPr>
              <w:rFonts w:asciiTheme="minorHAnsi" w:eastAsiaTheme="minorEastAsia" w:hAnsiTheme="minorHAnsi" w:cstheme="minorBidi"/>
              <w:noProof/>
              <w:sz w:val="22"/>
              <w:szCs w:val="22"/>
            </w:rPr>
          </w:pPr>
          <w:hyperlink w:anchor="_Toc304742286" w:history="1">
            <w:r w:rsidR="00F904A1" w:rsidRPr="00B46471">
              <w:rPr>
                <w:rStyle w:val="Hyperlnk"/>
                <w:noProof/>
              </w:rPr>
              <w:t>Klassen NumberDisplay</w:t>
            </w:r>
            <w:r w:rsidR="00F904A1">
              <w:rPr>
                <w:noProof/>
                <w:webHidden/>
              </w:rPr>
              <w:tab/>
            </w:r>
            <w:r w:rsidR="00F904A1">
              <w:rPr>
                <w:noProof/>
                <w:webHidden/>
              </w:rPr>
              <w:fldChar w:fldCharType="begin"/>
            </w:r>
            <w:r w:rsidR="00F904A1">
              <w:rPr>
                <w:noProof/>
                <w:webHidden/>
              </w:rPr>
              <w:instrText xml:space="preserve"> PAGEREF _Toc304742286 \h </w:instrText>
            </w:r>
            <w:r w:rsidR="00F904A1">
              <w:rPr>
                <w:noProof/>
                <w:webHidden/>
              </w:rPr>
            </w:r>
            <w:r w:rsidR="00F904A1">
              <w:rPr>
                <w:noProof/>
                <w:webHidden/>
              </w:rPr>
              <w:fldChar w:fldCharType="separate"/>
            </w:r>
            <w:r w:rsidR="00F5728E">
              <w:rPr>
                <w:noProof/>
                <w:webHidden/>
              </w:rPr>
              <w:t>13</w:t>
            </w:r>
            <w:r w:rsidR="00F904A1">
              <w:rPr>
                <w:noProof/>
                <w:webHidden/>
              </w:rPr>
              <w:fldChar w:fldCharType="end"/>
            </w:r>
          </w:hyperlink>
        </w:p>
        <w:p w:rsidR="00F904A1" w:rsidRDefault="00A97DAA">
          <w:pPr>
            <w:pStyle w:val="Innehll3"/>
            <w:tabs>
              <w:tab w:val="right" w:leader="underscore" w:pos="9060"/>
            </w:tabs>
            <w:rPr>
              <w:rFonts w:asciiTheme="minorHAnsi" w:eastAsiaTheme="minorEastAsia" w:hAnsiTheme="minorHAnsi" w:cstheme="minorBidi"/>
              <w:noProof/>
              <w:sz w:val="22"/>
              <w:szCs w:val="22"/>
            </w:rPr>
          </w:pPr>
          <w:hyperlink w:anchor="_Toc304742287" w:history="1">
            <w:r w:rsidR="00F904A1" w:rsidRPr="00B46471">
              <w:rPr>
                <w:rStyle w:val="Hyperlnk"/>
                <w:noProof/>
              </w:rPr>
              <w:t>Klassen Program</w:t>
            </w:r>
            <w:r w:rsidR="00F904A1">
              <w:rPr>
                <w:noProof/>
                <w:webHidden/>
              </w:rPr>
              <w:tab/>
            </w:r>
            <w:r w:rsidR="00F904A1">
              <w:rPr>
                <w:noProof/>
                <w:webHidden/>
              </w:rPr>
              <w:fldChar w:fldCharType="begin"/>
            </w:r>
            <w:r w:rsidR="00F904A1">
              <w:rPr>
                <w:noProof/>
                <w:webHidden/>
              </w:rPr>
              <w:instrText xml:space="preserve"> PAGEREF _Toc304742287 \h </w:instrText>
            </w:r>
            <w:r w:rsidR="00F904A1">
              <w:rPr>
                <w:noProof/>
                <w:webHidden/>
              </w:rPr>
            </w:r>
            <w:r w:rsidR="00F904A1">
              <w:rPr>
                <w:noProof/>
                <w:webHidden/>
              </w:rPr>
              <w:fldChar w:fldCharType="separate"/>
            </w:r>
            <w:r w:rsidR="00F5728E">
              <w:rPr>
                <w:noProof/>
                <w:webHidden/>
              </w:rPr>
              <w:t>14</w:t>
            </w:r>
            <w:r w:rsidR="00F904A1">
              <w:rPr>
                <w:noProof/>
                <w:webHidden/>
              </w:rPr>
              <w:fldChar w:fldCharType="end"/>
            </w:r>
          </w:hyperlink>
        </w:p>
        <w:p w:rsidR="00F904A1" w:rsidRDefault="00A97DAA">
          <w:pPr>
            <w:pStyle w:val="Innehll2"/>
            <w:rPr>
              <w:rFonts w:asciiTheme="minorHAnsi" w:eastAsiaTheme="minorEastAsia" w:hAnsiTheme="minorHAnsi" w:cstheme="minorBidi"/>
              <w:noProof/>
              <w:szCs w:val="22"/>
            </w:rPr>
          </w:pPr>
          <w:hyperlink w:anchor="_Toc304742288" w:history="1">
            <w:r w:rsidR="00F904A1" w:rsidRPr="00B46471">
              <w:rPr>
                <w:rStyle w:val="Hyperlnk"/>
                <w:noProof/>
              </w:rPr>
              <w:t>B-krav</w:t>
            </w:r>
            <w:r w:rsidR="00F904A1">
              <w:rPr>
                <w:noProof/>
                <w:webHidden/>
              </w:rPr>
              <w:tab/>
            </w:r>
            <w:r w:rsidR="00F904A1">
              <w:rPr>
                <w:noProof/>
                <w:webHidden/>
              </w:rPr>
              <w:fldChar w:fldCharType="begin"/>
            </w:r>
            <w:r w:rsidR="00F904A1">
              <w:rPr>
                <w:noProof/>
                <w:webHidden/>
              </w:rPr>
              <w:instrText xml:space="preserve"> PAGEREF _Toc304742288 \h </w:instrText>
            </w:r>
            <w:r w:rsidR="00F904A1">
              <w:rPr>
                <w:noProof/>
                <w:webHidden/>
              </w:rPr>
            </w:r>
            <w:r w:rsidR="00F904A1">
              <w:rPr>
                <w:noProof/>
                <w:webHidden/>
              </w:rPr>
              <w:fldChar w:fldCharType="separate"/>
            </w:r>
            <w:r w:rsidR="00F5728E">
              <w:rPr>
                <w:noProof/>
                <w:webHidden/>
              </w:rPr>
              <w:t>15</w:t>
            </w:r>
            <w:r w:rsidR="00F904A1">
              <w:rPr>
                <w:noProof/>
                <w:webHidden/>
              </w:rPr>
              <w:fldChar w:fldCharType="end"/>
            </w:r>
          </w:hyperlink>
        </w:p>
        <w:p w:rsidR="00F904A1" w:rsidRDefault="00A97DAA">
          <w:pPr>
            <w:pStyle w:val="Innehll2"/>
            <w:rPr>
              <w:rFonts w:asciiTheme="minorHAnsi" w:eastAsiaTheme="minorEastAsia" w:hAnsiTheme="minorHAnsi" w:cstheme="minorBidi"/>
              <w:noProof/>
              <w:szCs w:val="22"/>
            </w:rPr>
          </w:pPr>
          <w:hyperlink w:anchor="_Toc304742289" w:history="1">
            <w:r w:rsidR="00F904A1" w:rsidRPr="00B46471">
              <w:rPr>
                <w:rStyle w:val="Hyperlnk"/>
                <w:noProof/>
              </w:rPr>
              <w:t>Läsvärt</w:t>
            </w:r>
            <w:r w:rsidR="00F904A1">
              <w:rPr>
                <w:noProof/>
                <w:webHidden/>
              </w:rPr>
              <w:tab/>
            </w:r>
            <w:r w:rsidR="00F904A1">
              <w:rPr>
                <w:noProof/>
                <w:webHidden/>
              </w:rPr>
              <w:fldChar w:fldCharType="begin"/>
            </w:r>
            <w:r w:rsidR="00F904A1">
              <w:rPr>
                <w:noProof/>
                <w:webHidden/>
              </w:rPr>
              <w:instrText xml:space="preserve"> PAGEREF _Toc304742289 \h </w:instrText>
            </w:r>
            <w:r w:rsidR="00F904A1">
              <w:rPr>
                <w:noProof/>
                <w:webHidden/>
              </w:rPr>
            </w:r>
            <w:r w:rsidR="00F904A1">
              <w:rPr>
                <w:noProof/>
                <w:webHidden/>
              </w:rPr>
              <w:fldChar w:fldCharType="separate"/>
            </w:r>
            <w:r w:rsidR="00F5728E">
              <w:rPr>
                <w:noProof/>
                <w:webHidden/>
              </w:rPr>
              <w:t>16</w:t>
            </w:r>
            <w:r w:rsidR="00F904A1">
              <w:rPr>
                <w:noProof/>
                <w:webHidden/>
              </w:rPr>
              <w:fldChar w:fldCharType="end"/>
            </w:r>
          </w:hyperlink>
        </w:p>
        <w:p w:rsidR="00F904A1" w:rsidRDefault="00A97DAA">
          <w:pPr>
            <w:pStyle w:val="Innehll1"/>
            <w:rPr>
              <w:rFonts w:asciiTheme="minorHAnsi" w:eastAsiaTheme="minorEastAsia" w:hAnsiTheme="minorHAnsi" w:cstheme="minorBidi"/>
              <w:noProof/>
              <w:sz w:val="22"/>
              <w:szCs w:val="22"/>
            </w:rPr>
          </w:pPr>
          <w:hyperlink w:anchor="_Toc304742290" w:history="1">
            <w:r w:rsidR="00F904A1" w:rsidRPr="00B46471">
              <w:rPr>
                <w:rStyle w:val="Hyperlnk"/>
                <w:noProof/>
              </w:rPr>
              <w:t>C.</w:t>
            </w:r>
            <w:r w:rsidR="00F904A1">
              <w:rPr>
                <w:rFonts w:asciiTheme="minorHAnsi" w:eastAsiaTheme="minorEastAsia" w:hAnsiTheme="minorHAnsi" w:cstheme="minorBidi"/>
                <w:noProof/>
                <w:sz w:val="22"/>
                <w:szCs w:val="22"/>
              </w:rPr>
              <w:tab/>
            </w:r>
            <w:r w:rsidR="00F904A1" w:rsidRPr="00B46471">
              <w:rPr>
                <w:rStyle w:val="Hyperlnk"/>
                <w:noProof/>
              </w:rPr>
              <w:t>Uppgift</w:t>
            </w:r>
            <w:r w:rsidR="00F904A1">
              <w:rPr>
                <w:noProof/>
                <w:webHidden/>
              </w:rPr>
              <w:tab/>
            </w:r>
            <w:r w:rsidR="00F904A1">
              <w:rPr>
                <w:noProof/>
                <w:webHidden/>
              </w:rPr>
              <w:fldChar w:fldCharType="begin"/>
            </w:r>
            <w:r w:rsidR="00F904A1">
              <w:rPr>
                <w:noProof/>
                <w:webHidden/>
              </w:rPr>
              <w:instrText xml:space="preserve"> PAGEREF _Toc304742290 \h </w:instrText>
            </w:r>
            <w:r w:rsidR="00F904A1">
              <w:rPr>
                <w:noProof/>
                <w:webHidden/>
              </w:rPr>
            </w:r>
            <w:r w:rsidR="00F904A1">
              <w:rPr>
                <w:noProof/>
                <w:webHidden/>
              </w:rPr>
              <w:fldChar w:fldCharType="separate"/>
            </w:r>
            <w:r w:rsidR="00F5728E">
              <w:rPr>
                <w:noProof/>
                <w:webHidden/>
              </w:rPr>
              <w:t>19</w:t>
            </w:r>
            <w:r w:rsidR="00F904A1">
              <w:rPr>
                <w:noProof/>
                <w:webHidden/>
              </w:rPr>
              <w:fldChar w:fldCharType="end"/>
            </w:r>
          </w:hyperlink>
        </w:p>
        <w:p w:rsidR="00F904A1" w:rsidRDefault="00A97DAA">
          <w:pPr>
            <w:pStyle w:val="Innehll2"/>
            <w:rPr>
              <w:rFonts w:asciiTheme="minorHAnsi" w:eastAsiaTheme="minorEastAsia" w:hAnsiTheme="minorHAnsi" w:cstheme="minorBidi"/>
              <w:noProof/>
              <w:szCs w:val="22"/>
            </w:rPr>
          </w:pPr>
          <w:hyperlink w:anchor="_Toc304742291" w:history="1">
            <w:r w:rsidR="00F904A1" w:rsidRPr="00B46471">
              <w:rPr>
                <w:rStyle w:val="Hyperlnk"/>
                <w:noProof/>
              </w:rPr>
              <w:t>Problem</w:t>
            </w:r>
            <w:r w:rsidR="00F904A1">
              <w:rPr>
                <w:noProof/>
                <w:webHidden/>
              </w:rPr>
              <w:tab/>
            </w:r>
            <w:r w:rsidR="00F904A1">
              <w:rPr>
                <w:noProof/>
                <w:webHidden/>
              </w:rPr>
              <w:fldChar w:fldCharType="begin"/>
            </w:r>
            <w:r w:rsidR="00F904A1">
              <w:rPr>
                <w:noProof/>
                <w:webHidden/>
              </w:rPr>
              <w:instrText xml:space="preserve"> PAGEREF _Toc304742291 \h </w:instrText>
            </w:r>
            <w:r w:rsidR="00F904A1">
              <w:rPr>
                <w:noProof/>
                <w:webHidden/>
              </w:rPr>
            </w:r>
            <w:r w:rsidR="00F904A1">
              <w:rPr>
                <w:noProof/>
                <w:webHidden/>
              </w:rPr>
              <w:fldChar w:fldCharType="separate"/>
            </w:r>
            <w:r w:rsidR="00F5728E">
              <w:rPr>
                <w:noProof/>
                <w:webHidden/>
              </w:rPr>
              <w:t>19</w:t>
            </w:r>
            <w:r w:rsidR="00F904A1">
              <w:rPr>
                <w:noProof/>
                <w:webHidden/>
              </w:rPr>
              <w:fldChar w:fldCharType="end"/>
            </w:r>
          </w:hyperlink>
        </w:p>
        <w:p w:rsidR="00F904A1" w:rsidRDefault="00A97DAA">
          <w:pPr>
            <w:pStyle w:val="Innehll3"/>
            <w:tabs>
              <w:tab w:val="right" w:leader="underscore" w:pos="9060"/>
            </w:tabs>
            <w:rPr>
              <w:rFonts w:asciiTheme="minorHAnsi" w:eastAsiaTheme="minorEastAsia" w:hAnsiTheme="minorHAnsi" w:cstheme="minorBidi"/>
              <w:noProof/>
              <w:sz w:val="22"/>
              <w:szCs w:val="22"/>
            </w:rPr>
          </w:pPr>
          <w:hyperlink w:anchor="_Toc304742292" w:history="1">
            <w:r w:rsidR="00F904A1" w:rsidRPr="00B46471">
              <w:rPr>
                <w:rStyle w:val="Hyperlnk"/>
                <w:noProof/>
              </w:rPr>
              <w:t>Väckarklockans delar</w:t>
            </w:r>
            <w:r w:rsidR="00F904A1">
              <w:rPr>
                <w:noProof/>
                <w:webHidden/>
              </w:rPr>
              <w:tab/>
            </w:r>
            <w:r w:rsidR="00F904A1">
              <w:rPr>
                <w:noProof/>
                <w:webHidden/>
              </w:rPr>
              <w:fldChar w:fldCharType="begin"/>
            </w:r>
            <w:r w:rsidR="00F904A1">
              <w:rPr>
                <w:noProof/>
                <w:webHidden/>
              </w:rPr>
              <w:instrText xml:space="preserve"> PAGEREF _Toc304742292 \h </w:instrText>
            </w:r>
            <w:r w:rsidR="00F904A1">
              <w:rPr>
                <w:noProof/>
                <w:webHidden/>
              </w:rPr>
            </w:r>
            <w:r w:rsidR="00F904A1">
              <w:rPr>
                <w:noProof/>
                <w:webHidden/>
              </w:rPr>
              <w:fldChar w:fldCharType="separate"/>
            </w:r>
            <w:r w:rsidR="00F5728E">
              <w:rPr>
                <w:noProof/>
                <w:webHidden/>
              </w:rPr>
              <w:t>19</w:t>
            </w:r>
            <w:r w:rsidR="00F904A1">
              <w:rPr>
                <w:noProof/>
                <w:webHidden/>
              </w:rPr>
              <w:fldChar w:fldCharType="end"/>
            </w:r>
          </w:hyperlink>
        </w:p>
        <w:p w:rsidR="00F904A1" w:rsidRDefault="00A97DAA">
          <w:pPr>
            <w:pStyle w:val="Innehll3"/>
            <w:tabs>
              <w:tab w:val="right" w:leader="underscore" w:pos="9060"/>
            </w:tabs>
            <w:rPr>
              <w:rFonts w:asciiTheme="minorHAnsi" w:eastAsiaTheme="minorEastAsia" w:hAnsiTheme="minorHAnsi" w:cstheme="minorBidi"/>
              <w:noProof/>
              <w:sz w:val="22"/>
              <w:szCs w:val="22"/>
            </w:rPr>
          </w:pPr>
          <w:hyperlink w:anchor="_Toc304742293" w:history="1">
            <w:r w:rsidR="00F904A1" w:rsidRPr="00B46471">
              <w:rPr>
                <w:rStyle w:val="Hyperlnk"/>
                <w:noProof/>
              </w:rPr>
              <w:t>Hantering av timmar och minuter</w:t>
            </w:r>
            <w:r w:rsidR="00F904A1">
              <w:rPr>
                <w:noProof/>
                <w:webHidden/>
              </w:rPr>
              <w:tab/>
            </w:r>
            <w:r w:rsidR="00F904A1">
              <w:rPr>
                <w:noProof/>
                <w:webHidden/>
              </w:rPr>
              <w:fldChar w:fldCharType="begin"/>
            </w:r>
            <w:r w:rsidR="00F904A1">
              <w:rPr>
                <w:noProof/>
                <w:webHidden/>
              </w:rPr>
              <w:instrText xml:space="preserve"> PAGEREF _Toc304742293 \h </w:instrText>
            </w:r>
            <w:r w:rsidR="00F904A1">
              <w:rPr>
                <w:noProof/>
                <w:webHidden/>
              </w:rPr>
            </w:r>
            <w:r w:rsidR="00F904A1">
              <w:rPr>
                <w:noProof/>
                <w:webHidden/>
              </w:rPr>
              <w:fldChar w:fldCharType="separate"/>
            </w:r>
            <w:r w:rsidR="00F5728E">
              <w:rPr>
                <w:noProof/>
                <w:webHidden/>
              </w:rPr>
              <w:t>19</w:t>
            </w:r>
            <w:r w:rsidR="00F904A1">
              <w:rPr>
                <w:noProof/>
                <w:webHidden/>
              </w:rPr>
              <w:fldChar w:fldCharType="end"/>
            </w:r>
          </w:hyperlink>
        </w:p>
        <w:p w:rsidR="00F904A1" w:rsidRDefault="00A97DAA">
          <w:pPr>
            <w:pStyle w:val="Innehll3"/>
            <w:tabs>
              <w:tab w:val="right" w:leader="underscore" w:pos="9060"/>
            </w:tabs>
            <w:rPr>
              <w:rFonts w:asciiTheme="minorHAnsi" w:eastAsiaTheme="minorEastAsia" w:hAnsiTheme="minorHAnsi" w:cstheme="minorBidi"/>
              <w:noProof/>
              <w:sz w:val="22"/>
              <w:szCs w:val="22"/>
            </w:rPr>
          </w:pPr>
          <w:hyperlink w:anchor="_Toc304742294" w:history="1">
            <w:r w:rsidR="00F904A1" w:rsidRPr="00B46471">
              <w:rPr>
                <w:rStyle w:val="Hyperlnk"/>
                <w:noProof/>
              </w:rPr>
              <w:t>Test av klassen</w:t>
            </w:r>
            <w:r w:rsidR="00F904A1">
              <w:rPr>
                <w:noProof/>
                <w:webHidden/>
              </w:rPr>
              <w:tab/>
            </w:r>
            <w:r w:rsidR="00F904A1">
              <w:rPr>
                <w:noProof/>
                <w:webHidden/>
              </w:rPr>
              <w:fldChar w:fldCharType="begin"/>
            </w:r>
            <w:r w:rsidR="00F904A1">
              <w:rPr>
                <w:noProof/>
                <w:webHidden/>
              </w:rPr>
              <w:instrText xml:space="preserve"> PAGEREF _Toc304742294 \h </w:instrText>
            </w:r>
            <w:r w:rsidR="00F904A1">
              <w:rPr>
                <w:noProof/>
                <w:webHidden/>
              </w:rPr>
            </w:r>
            <w:r w:rsidR="00F904A1">
              <w:rPr>
                <w:noProof/>
                <w:webHidden/>
              </w:rPr>
              <w:fldChar w:fldCharType="separate"/>
            </w:r>
            <w:r w:rsidR="00F5728E">
              <w:rPr>
                <w:noProof/>
                <w:webHidden/>
              </w:rPr>
              <w:t>20</w:t>
            </w:r>
            <w:r w:rsidR="00F904A1">
              <w:rPr>
                <w:noProof/>
                <w:webHidden/>
              </w:rPr>
              <w:fldChar w:fldCharType="end"/>
            </w:r>
          </w:hyperlink>
        </w:p>
        <w:p w:rsidR="00F904A1" w:rsidRDefault="00A97DAA">
          <w:pPr>
            <w:pStyle w:val="Innehll3"/>
            <w:tabs>
              <w:tab w:val="right" w:leader="underscore" w:pos="9060"/>
            </w:tabs>
            <w:rPr>
              <w:rFonts w:asciiTheme="minorHAnsi" w:eastAsiaTheme="minorEastAsia" w:hAnsiTheme="minorHAnsi" w:cstheme="minorBidi"/>
              <w:noProof/>
              <w:sz w:val="22"/>
              <w:szCs w:val="22"/>
            </w:rPr>
          </w:pPr>
          <w:hyperlink w:anchor="_Toc304742295" w:history="1">
            <w:r w:rsidR="00F904A1" w:rsidRPr="00B46471">
              <w:rPr>
                <w:rStyle w:val="Hyperlnk"/>
                <w:noProof/>
              </w:rPr>
              <w:t>Klassdiagram över AlarmClock, ClockDisplay och NumberDisplay</w:t>
            </w:r>
            <w:r w:rsidR="00F904A1">
              <w:rPr>
                <w:noProof/>
                <w:webHidden/>
              </w:rPr>
              <w:tab/>
            </w:r>
            <w:r w:rsidR="00F904A1">
              <w:rPr>
                <w:noProof/>
                <w:webHidden/>
              </w:rPr>
              <w:fldChar w:fldCharType="begin"/>
            </w:r>
            <w:r w:rsidR="00F904A1">
              <w:rPr>
                <w:noProof/>
                <w:webHidden/>
              </w:rPr>
              <w:instrText xml:space="preserve"> PAGEREF _Toc304742295 \h </w:instrText>
            </w:r>
            <w:r w:rsidR="00F904A1">
              <w:rPr>
                <w:noProof/>
                <w:webHidden/>
              </w:rPr>
            </w:r>
            <w:r w:rsidR="00F904A1">
              <w:rPr>
                <w:noProof/>
                <w:webHidden/>
              </w:rPr>
              <w:fldChar w:fldCharType="separate"/>
            </w:r>
            <w:r w:rsidR="00F5728E">
              <w:rPr>
                <w:noProof/>
                <w:webHidden/>
              </w:rPr>
              <w:t>22</w:t>
            </w:r>
            <w:r w:rsidR="00F904A1">
              <w:rPr>
                <w:noProof/>
                <w:webHidden/>
              </w:rPr>
              <w:fldChar w:fldCharType="end"/>
            </w:r>
          </w:hyperlink>
        </w:p>
        <w:p w:rsidR="00F904A1" w:rsidRDefault="00A97DAA">
          <w:pPr>
            <w:pStyle w:val="Innehll3"/>
            <w:tabs>
              <w:tab w:val="right" w:leader="underscore" w:pos="9060"/>
            </w:tabs>
            <w:rPr>
              <w:rFonts w:asciiTheme="minorHAnsi" w:eastAsiaTheme="minorEastAsia" w:hAnsiTheme="minorHAnsi" w:cstheme="minorBidi"/>
              <w:noProof/>
              <w:sz w:val="22"/>
              <w:szCs w:val="22"/>
            </w:rPr>
          </w:pPr>
          <w:hyperlink w:anchor="_Toc304742296" w:history="1">
            <w:r w:rsidR="00F904A1" w:rsidRPr="00B46471">
              <w:rPr>
                <w:rStyle w:val="Hyperlnk"/>
                <w:noProof/>
              </w:rPr>
              <w:t>Klassen AlarmClock</w:t>
            </w:r>
            <w:r w:rsidR="00F904A1">
              <w:rPr>
                <w:noProof/>
                <w:webHidden/>
              </w:rPr>
              <w:tab/>
            </w:r>
            <w:r w:rsidR="00F904A1">
              <w:rPr>
                <w:noProof/>
                <w:webHidden/>
              </w:rPr>
              <w:fldChar w:fldCharType="begin"/>
            </w:r>
            <w:r w:rsidR="00F904A1">
              <w:rPr>
                <w:noProof/>
                <w:webHidden/>
              </w:rPr>
              <w:instrText xml:space="preserve"> PAGEREF _Toc304742296 \h </w:instrText>
            </w:r>
            <w:r w:rsidR="00F904A1">
              <w:rPr>
                <w:noProof/>
                <w:webHidden/>
              </w:rPr>
            </w:r>
            <w:r w:rsidR="00F904A1">
              <w:rPr>
                <w:noProof/>
                <w:webHidden/>
              </w:rPr>
              <w:fldChar w:fldCharType="separate"/>
            </w:r>
            <w:r w:rsidR="00F5728E">
              <w:rPr>
                <w:noProof/>
                <w:webHidden/>
              </w:rPr>
              <w:t>22</w:t>
            </w:r>
            <w:r w:rsidR="00F904A1">
              <w:rPr>
                <w:noProof/>
                <w:webHidden/>
              </w:rPr>
              <w:fldChar w:fldCharType="end"/>
            </w:r>
          </w:hyperlink>
        </w:p>
        <w:p w:rsidR="00F904A1" w:rsidRDefault="00A97DAA">
          <w:pPr>
            <w:pStyle w:val="Innehll3"/>
            <w:tabs>
              <w:tab w:val="right" w:leader="underscore" w:pos="9060"/>
            </w:tabs>
            <w:rPr>
              <w:rFonts w:asciiTheme="minorHAnsi" w:eastAsiaTheme="minorEastAsia" w:hAnsiTheme="minorHAnsi" w:cstheme="minorBidi"/>
              <w:noProof/>
              <w:sz w:val="22"/>
              <w:szCs w:val="22"/>
            </w:rPr>
          </w:pPr>
          <w:hyperlink w:anchor="_Toc304742297" w:history="1">
            <w:r w:rsidR="00F904A1" w:rsidRPr="00B46471">
              <w:rPr>
                <w:rStyle w:val="Hyperlnk"/>
                <w:noProof/>
              </w:rPr>
              <w:t>Klassen ClockDislay</w:t>
            </w:r>
            <w:r w:rsidR="00F904A1">
              <w:rPr>
                <w:noProof/>
                <w:webHidden/>
              </w:rPr>
              <w:tab/>
            </w:r>
            <w:r w:rsidR="00F904A1">
              <w:rPr>
                <w:noProof/>
                <w:webHidden/>
              </w:rPr>
              <w:fldChar w:fldCharType="begin"/>
            </w:r>
            <w:r w:rsidR="00F904A1">
              <w:rPr>
                <w:noProof/>
                <w:webHidden/>
              </w:rPr>
              <w:instrText xml:space="preserve"> PAGEREF _Toc304742297 \h </w:instrText>
            </w:r>
            <w:r w:rsidR="00F904A1">
              <w:rPr>
                <w:noProof/>
                <w:webHidden/>
              </w:rPr>
            </w:r>
            <w:r w:rsidR="00F904A1">
              <w:rPr>
                <w:noProof/>
                <w:webHidden/>
              </w:rPr>
              <w:fldChar w:fldCharType="separate"/>
            </w:r>
            <w:r w:rsidR="00F5728E">
              <w:rPr>
                <w:noProof/>
                <w:webHidden/>
              </w:rPr>
              <w:t>24</w:t>
            </w:r>
            <w:r w:rsidR="00F904A1">
              <w:rPr>
                <w:noProof/>
                <w:webHidden/>
              </w:rPr>
              <w:fldChar w:fldCharType="end"/>
            </w:r>
          </w:hyperlink>
        </w:p>
        <w:p w:rsidR="00F904A1" w:rsidRDefault="00A97DAA">
          <w:pPr>
            <w:pStyle w:val="Innehll3"/>
            <w:tabs>
              <w:tab w:val="right" w:leader="underscore" w:pos="9060"/>
            </w:tabs>
            <w:rPr>
              <w:rFonts w:asciiTheme="minorHAnsi" w:eastAsiaTheme="minorEastAsia" w:hAnsiTheme="minorHAnsi" w:cstheme="minorBidi"/>
              <w:noProof/>
              <w:sz w:val="22"/>
              <w:szCs w:val="22"/>
            </w:rPr>
          </w:pPr>
          <w:hyperlink w:anchor="_Toc304742298" w:history="1">
            <w:r w:rsidR="00F904A1" w:rsidRPr="00B46471">
              <w:rPr>
                <w:rStyle w:val="Hyperlnk"/>
                <w:noProof/>
              </w:rPr>
              <w:t>Klassen NumberDisplay</w:t>
            </w:r>
            <w:r w:rsidR="00F904A1">
              <w:rPr>
                <w:noProof/>
                <w:webHidden/>
              </w:rPr>
              <w:tab/>
            </w:r>
            <w:r w:rsidR="00F904A1">
              <w:rPr>
                <w:noProof/>
                <w:webHidden/>
              </w:rPr>
              <w:fldChar w:fldCharType="begin"/>
            </w:r>
            <w:r w:rsidR="00F904A1">
              <w:rPr>
                <w:noProof/>
                <w:webHidden/>
              </w:rPr>
              <w:instrText xml:space="preserve"> PAGEREF _Toc304742298 \h </w:instrText>
            </w:r>
            <w:r w:rsidR="00F904A1">
              <w:rPr>
                <w:noProof/>
                <w:webHidden/>
              </w:rPr>
            </w:r>
            <w:r w:rsidR="00F904A1">
              <w:rPr>
                <w:noProof/>
                <w:webHidden/>
              </w:rPr>
              <w:fldChar w:fldCharType="separate"/>
            </w:r>
            <w:r w:rsidR="00F5728E">
              <w:rPr>
                <w:noProof/>
                <w:webHidden/>
              </w:rPr>
              <w:t>24</w:t>
            </w:r>
            <w:r w:rsidR="00F904A1">
              <w:rPr>
                <w:noProof/>
                <w:webHidden/>
              </w:rPr>
              <w:fldChar w:fldCharType="end"/>
            </w:r>
          </w:hyperlink>
        </w:p>
        <w:p w:rsidR="00F904A1" w:rsidRDefault="00A97DAA">
          <w:pPr>
            <w:pStyle w:val="Innehll3"/>
            <w:tabs>
              <w:tab w:val="right" w:leader="underscore" w:pos="9060"/>
            </w:tabs>
            <w:rPr>
              <w:rFonts w:asciiTheme="minorHAnsi" w:eastAsiaTheme="minorEastAsia" w:hAnsiTheme="minorHAnsi" w:cstheme="minorBidi"/>
              <w:noProof/>
              <w:sz w:val="22"/>
              <w:szCs w:val="22"/>
            </w:rPr>
          </w:pPr>
          <w:hyperlink w:anchor="_Toc304742299" w:history="1">
            <w:r w:rsidR="00F904A1" w:rsidRPr="00B46471">
              <w:rPr>
                <w:rStyle w:val="Hyperlnk"/>
                <w:noProof/>
              </w:rPr>
              <w:t>Klassen Program</w:t>
            </w:r>
            <w:r w:rsidR="00F904A1">
              <w:rPr>
                <w:noProof/>
                <w:webHidden/>
              </w:rPr>
              <w:tab/>
            </w:r>
            <w:r w:rsidR="00F904A1">
              <w:rPr>
                <w:noProof/>
                <w:webHidden/>
              </w:rPr>
              <w:fldChar w:fldCharType="begin"/>
            </w:r>
            <w:r w:rsidR="00F904A1">
              <w:rPr>
                <w:noProof/>
                <w:webHidden/>
              </w:rPr>
              <w:instrText xml:space="preserve"> PAGEREF _Toc304742299 \h </w:instrText>
            </w:r>
            <w:r w:rsidR="00F904A1">
              <w:rPr>
                <w:noProof/>
                <w:webHidden/>
              </w:rPr>
            </w:r>
            <w:r w:rsidR="00F904A1">
              <w:rPr>
                <w:noProof/>
                <w:webHidden/>
              </w:rPr>
              <w:fldChar w:fldCharType="separate"/>
            </w:r>
            <w:r w:rsidR="00F5728E">
              <w:rPr>
                <w:noProof/>
                <w:webHidden/>
              </w:rPr>
              <w:t>26</w:t>
            </w:r>
            <w:r w:rsidR="00F904A1">
              <w:rPr>
                <w:noProof/>
                <w:webHidden/>
              </w:rPr>
              <w:fldChar w:fldCharType="end"/>
            </w:r>
          </w:hyperlink>
        </w:p>
        <w:p w:rsidR="00F904A1" w:rsidRDefault="00A97DAA">
          <w:pPr>
            <w:pStyle w:val="Innehll2"/>
            <w:rPr>
              <w:rFonts w:asciiTheme="minorHAnsi" w:eastAsiaTheme="minorEastAsia" w:hAnsiTheme="minorHAnsi" w:cstheme="minorBidi"/>
              <w:noProof/>
              <w:szCs w:val="22"/>
            </w:rPr>
          </w:pPr>
          <w:hyperlink w:anchor="_Toc304742300" w:history="1">
            <w:r w:rsidR="00F904A1" w:rsidRPr="00B46471">
              <w:rPr>
                <w:rStyle w:val="Hyperlnk"/>
                <w:noProof/>
              </w:rPr>
              <w:t>C-krav</w:t>
            </w:r>
            <w:r w:rsidR="00F904A1">
              <w:rPr>
                <w:noProof/>
                <w:webHidden/>
              </w:rPr>
              <w:tab/>
            </w:r>
            <w:r w:rsidR="00F904A1">
              <w:rPr>
                <w:noProof/>
                <w:webHidden/>
              </w:rPr>
              <w:fldChar w:fldCharType="begin"/>
            </w:r>
            <w:r w:rsidR="00F904A1">
              <w:rPr>
                <w:noProof/>
                <w:webHidden/>
              </w:rPr>
              <w:instrText xml:space="preserve"> PAGEREF _Toc304742300 \h </w:instrText>
            </w:r>
            <w:r w:rsidR="00F904A1">
              <w:rPr>
                <w:noProof/>
                <w:webHidden/>
              </w:rPr>
            </w:r>
            <w:r w:rsidR="00F904A1">
              <w:rPr>
                <w:noProof/>
                <w:webHidden/>
              </w:rPr>
              <w:fldChar w:fldCharType="separate"/>
            </w:r>
            <w:r w:rsidR="00F5728E">
              <w:rPr>
                <w:noProof/>
                <w:webHidden/>
              </w:rPr>
              <w:t>26</w:t>
            </w:r>
            <w:r w:rsidR="00F904A1">
              <w:rPr>
                <w:noProof/>
                <w:webHidden/>
              </w:rPr>
              <w:fldChar w:fldCharType="end"/>
            </w:r>
          </w:hyperlink>
        </w:p>
        <w:p w:rsidR="00F904A1" w:rsidRDefault="00A97DAA">
          <w:pPr>
            <w:pStyle w:val="Innehll2"/>
            <w:rPr>
              <w:rFonts w:asciiTheme="minorHAnsi" w:eastAsiaTheme="minorEastAsia" w:hAnsiTheme="minorHAnsi" w:cstheme="minorBidi"/>
              <w:noProof/>
              <w:szCs w:val="22"/>
            </w:rPr>
          </w:pPr>
          <w:hyperlink w:anchor="_Toc304742301" w:history="1">
            <w:r w:rsidR="00F904A1" w:rsidRPr="00B46471">
              <w:rPr>
                <w:rStyle w:val="Hyperlnk"/>
                <w:noProof/>
              </w:rPr>
              <w:t>Läsvärt</w:t>
            </w:r>
            <w:r w:rsidR="00F904A1">
              <w:rPr>
                <w:noProof/>
                <w:webHidden/>
              </w:rPr>
              <w:tab/>
            </w:r>
            <w:r w:rsidR="00F904A1">
              <w:rPr>
                <w:noProof/>
                <w:webHidden/>
              </w:rPr>
              <w:fldChar w:fldCharType="begin"/>
            </w:r>
            <w:r w:rsidR="00F904A1">
              <w:rPr>
                <w:noProof/>
                <w:webHidden/>
              </w:rPr>
              <w:instrText xml:space="preserve"> PAGEREF _Toc304742301 \h </w:instrText>
            </w:r>
            <w:r w:rsidR="00F904A1">
              <w:rPr>
                <w:noProof/>
                <w:webHidden/>
              </w:rPr>
            </w:r>
            <w:r w:rsidR="00F904A1">
              <w:rPr>
                <w:noProof/>
                <w:webHidden/>
              </w:rPr>
              <w:fldChar w:fldCharType="separate"/>
            </w:r>
            <w:r w:rsidR="00F5728E">
              <w:rPr>
                <w:noProof/>
                <w:webHidden/>
              </w:rPr>
              <w:t>28</w:t>
            </w:r>
            <w:r w:rsidR="00F904A1">
              <w:rPr>
                <w:noProof/>
                <w:webHidden/>
              </w:rPr>
              <w:fldChar w:fldCharType="end"/>
            </w:r>
          </w:hyperlink>
        </w:p>
        <w:p w:rsidR="001B7916" w:rsidRDefault="001B7916">
          <w:r>
            <w:rPr>
              <w:b/>
              <w:bCs/>
            </w:rPr>
            <w:fldChar w:fldCharType="end"/>
          </w:r>
        </w:p>
      </w:sdtContent>
    </w:sdt>
    <w:p w:rsidR="00401CCE" w:rsidRDefault="00401CCE" w:rsidP="00401CCE">
      <w:pPr>
        <w:pStyle w:val="Brdtext"/>
      </w:pPr>
    </w:p>
    <w:p w:rsidR="00401CCE" w:rsidRDefault="00401CCE" w:rsidP="00401CCE">
      <w:pPr>
        <w:pStyle w:val="Brdtext"/>
        <w:sectPr w:rsidR="00401CCE" w:rsidSect="008069A4">
          <w:headerReference w:type="default" r:id="rId15"/>
          <w:headerReference w:type="first" r:id="rId16"/>
          <w:footerReference w:type="first" r:id="rId17"/>
          <w:pgSz w:w="11906" w:h="16838" w:code="9"/>
          <w:pgMar w:top="301" w:right="1418" w:bottom="301" w:left="1418" w:header="624" w:footer="510" w:gutter="0"/>
          <w:cols w:space="708"/>
          <w:titlePg/>
          <w:docGrid w:linePitch="360"/>
        </w:sectPr>
      </w:pPr>
    </w:p>
    <w:p w:rsidR="00401CCE" w:rsidRDefault="00401CCE" w:rsidP="001C3094">
      <w:pPr>
        <w:pStyle w:val="Rubrik1"/>
      </w:pPr>
      <w:bookmarkStart w:id="1" w:name="_Toc304742270"/>
      <w:r w:rsidRPr="001C3094">
        <w:lastRenderedPageBreak/>
        <w:t>Uppgift</w:t>
      </w:r>
      <w:bookmarkEnd w:id="1"/>
    </w:p>
    <w:p w:rsidR="001C3094" w:rsidRDefault="001C3094" w:rsidP="001C3094">
      <w:pPr>
        <w:pStyle w:val="Rubrik2"/>
      </w:pPr>
      <w:bookmarkStart w:id="2" w:name="_Toc304742271"/>
      <w:r>
        <w:t>Problem</w:t>
      </w:r>
      <w:bookmarkEnd w:id="2"/>
    </w:p>
    <w:p w:rsidR="00F50271" w:rsidRDefault="00857E70" w:rsidP="00F50271">
      <w:pPr>
        <w:pStyle w:val="Brdtext"/>
      </w:pPr>
      <w:r>
        <w:t>Digitala klockor visar tiden med</w:t>
      </w:r>
      <w:r w:rsidR="00F50271">
        <w:t xml:space="preserve"> siffror. Två sorters visning förekommer:</w:t>
      </w:r>
    </w:p>
    <w:p w:rsidR="00F50271" w:rsidRDefault="00F50271" w:rsidP="00F904A1">
      <w:pPr>
        <w:pStyle w:val="Brdtext"/>
        <w:numPr>
          <w:ilvl w:val="0"/>
          <w:numId w:val="10"/>
        </w:numPr>
      </w:pPr>
      <w:r>
        <w:t>24-timmars som visar 0:00 – 23:59</w:t>
      </w:r>
    </w:p>
    <w:p w:rsidR="00F50271" w:rsidRDefault="00F50271" w:rsidP="00F904A1">
      <w:pPr>
        <w:pStyle w:val="Brdtext"/>
        <w:numPr>
          <w:ilvl w:val="0"/>
          <w:numId w:val="10"/>
        </w:numPr>
      </w:pPr>
      <w:r>
        <w:t>12 timmars som visar 1:00 – 12:59</w:t>
      </w:r>
    </w:p>
    <w:p w:rsidR="00783A2B" w:rsidRDefault="00F50271" w:rsidP="00F50271">
      <w:pPr>
        <w:pStyle w:val="Brdtext"/>
      </w:pPr>
      <w:r>
        <w:t xml:space="preserve">Du ska skriva ett program som simulerar en 24-timmars digital klockdisplay. För att simulera den digitala klockdisplayen ska du skriva och använda dig av klassen </w:t>
      </w:r>
      <w:r w:rsidR="00C84317">
        <w:rPr>
          <w:rStyle w:val="Kod"/>
        </w:rPr>
        <w:t>AlarmClock</w:t>
      </w:r>
      <w:r>
        <w:t xml:space="preserve">. </w:t>
      </w:r>
      <w:r w:rsidR="00965958">
        <w:t>Förutom att hålla ordning på aktuell tid ska även</w:t>
      </w:r>
      <w:r w:rsidR="00C03B01">
        <w:t xml:space="preserve"> klassen kunna hantera en alarm</w:t>
      </w:r>
      <w:r w:rsidR="00965958">
        <w:t xml:space="preserve">tid. </w:t>
      </w:r>
      <w:r>
        <w:t xml:space="preserve">Du ska även testa att klassen fungerar som </w:t>
      </w:r>
      <w:r w:rsidR="00C8071C">
        <w:t>det är tänkt genom att skriva ett</w:t>
      </w:r>
      <w:r>
        <w:t xml:space="preserve"> </w:t>
      </w:r>
      <w:r w:rsidR="00C8071C">
        <w:t>mindre</w:t>
      </w:r>
      <w:r>
        <w:t xml:space="preserve"> test.</w:t>
      </w:r>
    </w:p>
    <w:p w:rsidR="002465B2" w:rsidRDefault="00A85A4F" w:rsidP="002465B2">
      <w:pPr>
        <w:pStyle w:val="Brdtext"/>
        <w:keepNext/>
      </w:pPr>
      <w:r>
        <w:rPr>
          <w:noProof/>
        </w:rPr>
        <w:drawing>
          <wp:inline distT="0" distB="0" distL="0" distR="0">
            <wp:extent cx="3776400" cy="1494000"/>
            <wp:effectExtent l="0" t="0" r="0" b="0"/>
            <wp:docPr id="65" name="Bildobjekt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mats\AppData\Local\Temp\SNAGHTML600ce509.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76400" cy="1494000"/>
                    </a:xfrm>
                    <a:prstGeom prst="rect">
                      <a:avLst/>
                    </a:prstGeom>
                    <a:noFill/>
                    <a:ln>
                      <a:noFill/>
                    </a:ln>
                  </pic:spPr>
                </pic:pic>
              </a:graphicData>
            </a:graphic>
          </wp:inline>
        </w:drawing>
      </w:r>
    </w:p>
    <w:p w:rsidR="002465B2" w:rsidRDefault="002465B2" w:rsidP="002465B2">
      <w:pPr>
        <w:pStyle w:val="Beskrivning"/>
      </w:pPr>
      <w:r>
        <w:t xml:space="preserve">Figur </w:t>
      </w:r>
      <w:r w:rsidR="00A97DAA">
        <w:fldChar w:fldCharType="begin"/>
      </w:r>
      <w:r w:rsidR="00A97DAA">
        <w:instrText xml:space="preserve"> STYLEREF 1 \s </w:instrText>
      </w:r>
      <w:r w:rsidR="00A97DAA">
        <w:fldChar w:fldCharType="separate"/>
      </w:r>
      <w:r w:rsidR="00F5728E">
        <w:rPr>
          <w:noProof/>
        </w:rPr>
        <w:t>A</w:t>
      </w:r>
      <w:r w:rsidR="00A97DAA">
        <w:rPr>
          <w:noProof/>
        </w:rPr>
        <w:fldChar w:fldCharType="end"/>
      </w:r>
      <w:r w:rsidR="000C06AD">
        <w:t>.</w:t>
      </w:r>
      <w:r w:rsidR="00A97DAA">
        <w:fldChar w:fldCharType="begin"/>
      </w:r>
      <w:r w:rsidR="00A97DAA">
        <w:instrText xml:space="preserve"> SEQ Figur \* ARABIC \s 1 </w:instrText>
      </w:r>
      <w:r w:rsidR="00A97DAA">
        <w:fldChar w:fldCharType="separate"/>
      </w:r>
      <w:r w:rsidR="00F5728E">
        <w:rPr>
          <w:noProof/>
        </w:rPr>
        <w:t>1</w:t>
      </w:r>
      <w:r w:rsidR="00A97DAA">
        <w:rPr>
          <w:noProof/>
        </w:rPr>
        <w:fldChar w:fldCharType="end"/>
      </w:r>
      <w:r>
        <w:t>.</w:t>
      </w:r>
      <w:r w:rsidR="000E26E7">
        <w:t xml:space="preserve"> Exempel på resultat av test av klassen AlarmClock.</w:t>
      </w:r>
    </w:p>
    <w:p w:rsidR="00C03B01" w:rsidRDefault="00C03B01" w:rsidP="00C03B01">
      <w:pPr>
        <w:pStyle w:val="Rubrik3"/>
      </w:pPr>
      <w:bookmarkStart w:id="3" w:name="_Toc304742272"/>
      <w:r>
        <w:t>Hantering av timmar och minuter</w:t>
      </w:r>
      <w:bookmarkEnd w:id="3"/>
    </w:p>
    <w:p w:rsidR="00F50271" w:rsidRDefault="00F50271" w:rsidP="00F50271">
      <w:pPr>
        <w:pStyle w:val="Brdtext"/>
      </w:pPr>
      <w:r w:rsidRPr="00F50271">
        <w:t xml:space="preserve">Den digitala klockdisplayen ska presentera tiden i timmar och minuter, t.ex. </w:t>
      </w:r>
      <w:r w:rsidR="0026261A" w:rsidRPr="00841769">
        <w:rPr>
          <w:rStyle w:val="Kod"/>
        </w:rPr>
        <w:t>9</w:t>
      </w:r>
      <w:r w:rsidRPr="00841769">
        <w:rPr>
          <w:rStyle w:val="Kod"/>
        </w:rPr>
        <w:t>:</w:t>
      </w:r>
      <w:r w:rsidR="0026261A" w:rsidRPr="00841769">
        <w:rPr>
          <w:rStyle w:val="Kod"/>
        </w:rPr>
        <w:t>5</w:t>
      </w:r>
      <w:r w:rsidRPr="00841769">
        <w:rPr>
          <w:rStyle w:val="Kod"/>
        </w:rPr>
        <w:t>7</w:t>
      </w:r>
      <w:r w:rsidRPr="00F50271">
        <w:t xml:space="preserve">. </w:t>
      </w:r>
      <w:r w:rsidR="002465B2">
        <w:t>Värdet</w:t>
      </w:r>
      <w:r w:rsidRPr="00F50271">
        <w:t xml:space="preserve"> till vänster </w:t>
      </w:r>
      <w:r>
        <w:t xml:space="preserve">om kolonet </w:t>
      </w:r>
      <w:r w:rsidRPr="00F50271">
        <w:t xml:space="preserve">är timmarna, som går från </w:t>
      </w:r>
      <w:r w:rsidRPr="00841769">
        <w:rPr>
          <w:rStyle w:val="Kod"/>
        </w:rPr>
        <w:t>0</w:t>
      </w:r>
      <w:r w:rsidRPr="00F50271">
        <w:t xml:space="preserve"> till </w:t>
      </w:r>
      <w:r w:rsidR="00857E70">
        <w:t xml:space="preserve">och med </w:t>
      </w:r>
      <w:r w:rsidRPr="00841769">
        <w:rPr>
          <w:rStyle w:val="Kod"/>
        </w:rPr>
        <w:t>23</w:t>
      </w:r>
      <w:r w:rsidRPr="00F50271">
        <w:t xml:space="preserve">. Passeras </w:t>
      </w:r>
      <w:r w:rsidRPr="00841769">
        <w:rPr>
          <w:rStyle w:val="Kod"/>
        </w:rPr>
        <w:t>23</w:t>
      </w:r>
      <w:r w:rsidRPr="00F50271">
        <w:t xml:space="preserve"> ska </w:t>
      </w:r>
      <w:r w:rsidR="002465B2">
        <w:t>värdet</w:t>
      </w:r>
      <w:r w:rsidRPr="00F50271">
        <w:t xml:space="preserve"> sättas till </w:t>
      </w:r>
      <w:r w:rsidRPr="00841769">
        <w:rPr>
          <w:rStyle w:val="Kod"/>
        </w:rPr>
        <w:t>0</w:t>
      </w:r>
      <w:r w:rsidRPr="00F50271">
        <w:t xml:space="preserve">. </w:t>
      </w:r>
      <w:r w:rsidR="002465B2">
        <w:t>Värdet</w:t>
      </w:r>
      <w:r w:rsidRPr="00F50271">
        <w:t xml:space="preserve"> till höger är minuterna. Giltiga värden för det högra </w:t>
      </w:r>
      <w:r w:rsidR="002465B2">
        <w:t>värdet</w:t>
      </w:r>
      <w:r w:rsidRPr="00F50271">
        <w:t xml:space="preserve"> är </w:t>
      </w:r>
      <w:r w:rsidRPr="00841769">
        <w:rPr>
          <w:rStyle w:val="Kod"/>
        </w:rPr>
        <w:t>0</w:t>
      </w:r>
      <w:r w:rsidRPr="00F50271">
        <w:t xml:space="preserve"> till</w:t>
      </w:r>
      <w:r w:rsidR="00857E70">
        <w:t xml:space="preserve"> och med </w:t>
      </w:r>
      <w:r w:rsidRPr="00841769">
        <w:rPr>
          <w:rStyle w:val="Kod"/>
        </w:rPr>
        <w:t>59</w:t>
      </w:r>
      <w:r w:rsidRPr="00F50271">
        <w:t xml:space="preserve">. Passeras </w:t>
      </w:r>
      <w:r w:rsidRPr="00841769">
        <w:rPr>
          <w:rStyle w:val="Kod"/>
        </w:rPr>
        <w:t>59</w:t>
      </w:r>
      <w:r w:rsidRPr="00F50271">
        <w:t xml:space="preserve"> ska </w:t>
      </w:r>
      <w:r w:rsidR="002465B2">
        <w:t>värdet</w:t>
      </w:r>
      <w:r w:rsidRPr="00F50271">
        <w:t xml:space="preserve"> sättas till </w:t>
      </w:r>
      <w:r w:rsidRPr="00841769">
        <w:rPr>
          <w:rStyle w:val="Kod"/>
        </w:rPr>
        <w:t>0</w:t>
      </w:r>
      <w:r w:rsidRPr="00F50271">
        <w:t>.</w:t>
      </w:r>
    </w:p>
    <w:p w:rsidR="00F50271" w:rsidRDefault="00F50271" w:rsidP="00F50271">
      <w:pPr>
        <w:pStyle w:val="Brdtext"/>
      </w:pPr>
      <w:r w:rsidRPr="00F50271">
        <w:t xml:space="preserve">I princip handlar det om att </w:t>
      </w:r>
      <w:r w:rsidR="00965958">
        <w:t>låta en tidpunkt utgöras</w:t>
      </w:r>
      <w:r w:rsidRPr="00F50271">
        <w:t xml:space="preserve"> två </w:t>
      </w:r>
      <w:r>
        <w:t>värden</w:t>
      </w:r>
      <w:r w:rsidRPr="00F50271">
        <w:t xml:space="preserve"> </w:t>
      </w:r>
      <w:r w:rsidR="00380C65">
        <w:t xml:space="preserve">som presenteras </w:t>
      </w:r>
      <w:r w:rsidRPr="00F50271">
        <w:t>åtskilda av ett kolon (</w:t>
      </w:r>
      <w:r w:rsidRPr="00841769">
        <w:rPr>
          <w:rStyle w:val="Kod"/>
        </w:rPr>
        <w:t>:</w:t>
      </w:r>
      <w:r w:rsidRPr="00F50271">
        <w:t>). Med andra</w:t>
      </w:r>
      <w:r>
        <w:t xml:space="preserve"> ord</w:t>
      </w:r>
      <w:r w:rsidRPr="00F50271">
        <w:t xml:space="preserve"> </w:t>
      </w:r>
      <w:r w:rsidR="005615B5">
        <w:t>kan</w:t>
      </w:r>
      <w:r w:rsidRPr="00F50271">
        <w:t xml:space="preserve"> en </w:t>
      </w:r>
      <w:r w:rsidR="00380C65">
        <w:t>tidpunkt</w:t>
      </w:r>
      <w:r w:rsidRPr="00F50271">
        <w:t xml:space="preserve"> </w:t>
      </w:r>
      <w:r w:rsidR="00380C65">
        <w:t>hanteras</w:t>
      </w:r>
      <w:r w:rsidRPr="00F50271">
        <w:t xml:space="preserve"> </w:t>
      </w:r>
      <w:r>
        <w:t xml:space="preserve">med hjälp av två heltal i form av två </w:t>
      </w:r>
      <w:r w:rsidR="002465B2">
        <w:t xml:space="preserve">privata </w:t>
      </w:r>
      <w:r>
        <w:t>fält i klassen</w:t>
      </w:r>
      <w:r w:rsidR="00857E70">
        <w:t xml:space="preserve"> </w:t>
      </w:r>
      <w:r w:rsidR="00857E70" w:rsidRPr="00857E70">
        <w:rPr>
          <w:rStyle w:val="Kod"/>
        </w:rPr>
        <w:t>AlarmClock</w:t>
      </w:r>
      <w:r>
        <w:t>.</w:t>
      </w:r>
      <w:r w:rsidR="00965958">
        <w:t xml:space="preserve"> För att säkerställa att fälten verkligen inte tilldelas felaktiga värden måste dessa kapslas in </w:t>
      </w:r>
      <w:r w:rsidR="002465B2">
        <w:t xml:space="preserve">av publika </w:t>
      </w:r>
      <w:r w:rsidR="00965958">
        <w:t>egenskaper</w:t>
      </w:r>
      <w:r w:rsidR="00841769">
        <w:t xml:space="preserve"> vars </w:t>
      </w:r>
      <w:r w:rsidR="00841769" w:rsidRPr="005615B5">
        <w:rPr>
          <w:rStyle w:val="Kod"/>
        </w:rPr>
        <w:t>set</w:t>
      </w:r>
      <w:r w:rsidR="00841769">
        <w:t>-metoder kastar undantag om försök görs att tilldela egenskaperna värden som inte klarar valideringen</w:t>
      </w:r>
      <w:r w:rsidR="00965958">
        <w:t>.</w:t>
      </w:r>
    </w:p>
    <w:p w:rsidR="00C03B01" w:rsidRDefault="00C03B01" w:rsidP="00C03B01">
      <w:pPr>
        <w:pStyle w:val="Rubrik3"/>
      </w:pPr>
      <w:bookmarkStart w:id="4" w:name="_Ref304619310"/>
      <w:bookmarkStart w:id="5" w:name="_Toc304742273"/>
      <w:r>
        <w:t>Test av klassen</w:t>
      </w:r>
      <w:bookmarkEnd w:id="4"/>
      <w:bookmarkEnd w:id="5"/>
    </w:p>
    <w:p w:rsidR="004A5F0B" w:rsidRDefault="00A610AC" w:rsidP="004A5F0B">
      <w:pPr>
        <w:pStyle w:val="Brdtext"/>
      </w:pPr>
      <w:r>
        <w:t xml:space="preserve">För att säkerställa att klassen </w:t>
      </w:r>
      <w:r w:rsidRPr="00904562">
        <w:rPr>
          <w:rStyle w:val="Kod"/>
        </w:rPr>
        <w:t>AlarmClock</w:t>
      </w:r>
      <w:r>
        <w:t xml:space="preserve"> uppfyller ställda krav ska ett enklare test skrivas som visar detta. Testet ska innehålla kod som verifierar att konstruktorer, egenskaper och metoder fungerar.</w:t>
      </w:r>
      <w:r w:rsidR="00652764">
        <w:t xml:space="preserve"> </w:t>
      </w:r>
      <w:r w:rsidR="00857E70">
        <w:t xml:space="preserve">Efter att klassen </w:t>
      </w:r>
      <w:r w:rsidR="00857E70" w:rsidRPr="00857E70">
        <w:rPr>
          <w:rStyle w:val="Kod"/>
        </w:rPr>
        <w:t>AlarmClock</w:t>
      </w:r>
      <w:r w:rsidR="00857E70">
        <w:t xml:space="preserve"> har implementerats ska t</w:t>
      </w:r>
      <w:r w:rsidR="004A5F0B">
        <w:t xml:space="preserve">estkoden skrivs i metoden </w:t>
      </w:r>
      <w:r w:rsidR="004A5F0B" w:rsidRPr="0036436F">
        <w:rPr>
          <w:rStyle w:val="Kod"/>
        </w:rPr>
        <w:t>Main()</w:t>
      </w:r>
      <w:r w:rsidR="004A5F0B">
        <w:t xml:space="preserve"> i klassen </w:t>
      </w:r>
      <w:r w:rsidR="004A5F0B" w:rsidRPr="0036436F">
        <w:rPr>
          <w:rStyle w:val="Kod"/>
        </w:rPr>
        <w:t>Program</w:t>
      </w:r>
      <w:r w:rsidR="004A5F0B">
        <w:t>. Testet ska bestå av sju deltester:</w:t>
      </w:r>
    </w:p>
    <w:p w:rsidR="00652764" w:rsidRDefault="00652764" w:rsidP="00652764">
      <w:pPr>
        <w:pStyle w:val="Rubrik4"/>
      </w:pPr>
      <w:bookmarkStart w:id="6" w:name="_Ref304619760"/>
      <w:r>
        <w:t>Testlista</w:t>
      </w:r>
      <w:bookmarkEnd w:id="6"/>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
        <w:gridCol w:w="8363"/>
      </w:tblGrid>
      <w:tr w:rsidR="004A5F0B" w:rsidTr="009F5CE5">
        <w:tc>
          <w:tcPr>
            <w:tcW w:w="817" w:type="dxa"/>
          </w:tcPr>
          <w:p w:rsidR="004A5F0B" w:rsidRDefault="004A5F0B" w:rsidP="00F904A1">
            <w:pPr>
              <w:pStyle w:val="Brdtext"/>
              <w:numPr>
                <w:ilvl w:val="0"/>
                <w:numId w:val="11"/>
              </w:numPr>
            </w:pPr>
          </w:p>
        </w:tc>
        <w:tc>
          <w:tcPr>
            <w:tcW w:w="8363" w:type="dxa"/>
          </w:tcPr>
          <w:p w:rsidR="00857E70" w:rsidRDefault="004A5F0B" w:rsidP="009F5CE5">
            <w:pPr>
              <w:pStyle w:val="Brdtext"/>
            </w:pPr>
            <w:r>
              <w:t>Test av standardkonstruktor.</w:t>
            </w:r>
          </w:p>
          <w:p w:rsidR="004A5F0B" w:rsidRDefault="009F5CE5" w:rsidP="009F5CE5">
            <w:pPr>
              <w:pStyle w:val="Brdtext"/>
            </w:pPr>
            <w:r>
              <w:t xml:space="preserve">För att kontroller det nya objektet status ska strängen representerande värdet av objektet skrivas ut. </w:t>
            </w:r>
            <w:r w:rsidR="00623D77">
              <w:t xml:space="preserve">I konsolfönstret ska </w:t>
            </w:r>
            <w:r>
              <w:t xml:space="preserve">strängen </w:t>
            </w:r>
            <w:r w:rsidRPr="009F5CE5">
              <w:rPr>
                <w:rStyle w:val="Kod"/>
              </w:rPr>
              <w:t>0:00 (0:00)</w:t>
            </w:r>
            <w:r>
              <w:t>.</w:t>
            </w:r>
            <w:r w:rsidR="00623D77">
              <w:t xml:space="preserve"> Skrivas ut om standardkonstruktorn fungerar som den ska.</w:t>
            </w:r>
          </w:p>
          <w:p w:rsidR="009F5CE5" w:rsidRDefault="009F5CE5" w:rsidP="00F50F0D">
            <w:pPr>
              <w:pStyle w:val="Brdtext"/>
              <w:keepNext/>
              <w:spacing w:after="60"/>
            </w:pPr>
            <w:r>
              <w:rPr>
                <w:noProof/>
              </w:rPr>
              <w:drawing>
                <wp:inline distT="0" distB="0" distL="0" distR="0" wp14:anchorId="35D45D29" wp14:editId="2F06AC50">
                  <wp:extent cx="4820400" cy="910800"/>
                  <wp:effectExtent l="0" t="0" r="0" b="3810"/>
                  <wp:docPr id="14" name="Bildobjekt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mats\AppData\Local\Temp\SNAGHTML51aa67d3.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20400" cy="910800"/>
                          </a:xfrm>
                          <a:prstGeom prst="rect">
                            <a:avLst/>
                          </a:prstGeom>
                          <a:noFill/>
                          <a:ln>
                            <a:noFill/>
                          </a:ln>
                        </pic:spPr>
                      </pic:pic>
                    </a:graphicData>
                  </a:graphic>
                </wp:inline>
              </w:drawing>
            </w:r>
          </w:p>
          <w:p w:rsidR="009F5CE5" w:rsidRDefault="009F5CE5" w:rsidP="009F5CE5">
            <w:pPr>
              <w:pStyle w:val="Beskrivning"/>
            </w:pPr>
            <w:r>
              <w:t xml:space="preserve">Figur </w:t>
            </w:r>
            <w:r w:rsidR="00A97DAA">
              <w:fldChar w:fldCharType="begin"/>
            </w:r>
            <w:r w:rsidR="00A97DAA">
              <w:instrText xml:space="preserve"> STYLEREF 1 \s </w:instrText>
            </w:r>
            <w:r w:rsidR="00A97DAA">
              <w:fldChar w:fldCharType="separate"/>
            </w:r>
            <w:r w:rsidR="00F5728E">
              <w:rPr>
                <w:noProof/>
              </w:rPr>
              <w:t>A</w:t>
            </w:r>
            <w:r w:rsidR="00A97DAA">
              <w:rPr>
                <w:noProof/>
              </w:rPr>
              <w:fldChar w:fldCharType="end"/>
            </w:r>
            <w:r w:rsidR="000C06AD">
              <w:t>.</w:t>
            </w:r>
            <w:r w:rsidR="00A97DAA">
              <w:fldChar w:fldCharType="begin"/>
            </w:r>
            <w:r w:rsidR="00A97DAA">
              <w:instrText xml:space="preserve"> SEQ Figur \* ARABIC \s 1 </w:instrText>
            </w:r>
            <w:r w:rsidR="00A97DAA">
              <w:fldChar w:fldCharType="separate"/>
            </w:r>
            <w:r w:rsidR="00F5728E">
              <w:rPr>
                <w:noProof/>
              </w:rPr>
              <w:t>2</w:t>
            </w:r>
            <w:r w:rsidR="00A97DAA">
              <w:rPr>
                <w:noProof/>
              </w:rPr>
              <w:fldChar w:fldCharType="end"/>
            </w:r>
            <w:r>
              <w:t>.</w:t>
            </w:r>
            <w:r w:rsidR="004C2FCF">
              <w:br/>
            </w:r>
          </w:p>
        </w:tc>
      </w:tr>
      <w:tr w:rsidR="004A5F0B" w:rsidTr="009F5CE5">
        <w:tc>
          <w:tcPr>
            <w:tcW w:w="817" w:type="dxa"/>
          </w:tcPr>
          <w:p w:rsidR="004A5F0B" w:rsidRDefault="004A5F0B" w:rsidP="00F904A1">
            <w:pPr>
              <w:pStyle w:val="Brdtext"/>
              <w:numPr>
                <w:ilvl w:val="0"/>
                <w:numId w:val="11"/>
              </w:numPr>
            </w:pPr>
          </w:p>
        </w:tc>
        <w:tc>
          <w:tcPr>
            <w:tcW w:w="8363" w:type="dxa"/>
          </w:tcPr>
          <w:p w:rsidR="00857E70" w:rsidRDefault="004A5F0B" w:rsidP="00C2225E">
            <w:pPr>
              <w:pStyle w:val="Brdtext"/>
              <w:keepNext/>
              <w:keepLines/>
            </w:pPr>
            <w:r w:rsidRPr="004A5F0B">
              <w:t>Test av konstruktorn med två parametrar</w:t>
            </w:r>
            <w:r w:rsidR="00623D77">
              <w:t>.</w:t>
            </w:r>
          </w:p>
          <w:p w:rsidR="004A5F0B" w:rsidRDefault="00623D77" w:rsidP="00C2225E">
            <w:pPr>
              <w:pStyle w:val="Brdtext"/>
              <w:keepNext/>
              <w:keepLines/>
            </w:pPr>
            <w:r>
              <w:t xml:space="preserve">Argumenten </w:t>
            </w:r>
            <w:r w:rsidR="004A5F0B" w:rsidRPr="004A5F0B">
              <w:t>9</w:t>
            </w:r>
            <w:r>
              <w:t xml:space="preserve"> och</w:t>
            </w:r>
            <w:r w:rsidR="004A5F0B" w:rsidRPr="004A5F0B">
              <w:t xml:space="preserve"> 42</w:t>
            </w:r>
            <w:r>
              <w:t xml:space="preserve"> ska användas då ett nytt objekt skapas</w:t>
            </w:r>
            <w:r w:rsidR="004A5F0B" w:rsidRPr="004A5F0B">
              <w:t>.</w:t>
            </w:r>
            <w:r w:rsidR="009F5CE5">
              <w:t xml:space="preserve"> </w:t>
            </w:r>
            <w:r>
              <w:t>Tiden som ska skrivas ut är</w:t>
            </w:r>
            <w:r w:rsidR="009F5CE5" w:rsidRPr="009F5CE5">
              <w:rPr>
                <w:rStyle w:val="Kod"/>
              </w:rPr>
              <w:t xml:space="preserve"> 9:42 (0:00)</w:t>
            </w:r>
            <w:r w:rsidR="009F5CE5">
              <w:t>.</w:t>
            </w:r>
          </w:p>
          <w:p w:rsidR="009F5CE5" w:rsidRDefault="009F5CE5" w:rsidP="00C2225E">
            <w:pPr>
              <w:pStyle w:val="Brdtext"/>
              <w:keepNext/>
              <w:keepLines/>
              <w:spacing w:after="60"/>
            </w:pPr>
            <w:r>
              <w:rPr>
                <w:noProof/>
              </w:rPr>
              <w:drawing>
                <wp:inline distT="0" distB="0" distL="0" distR="0" wp14:anchorId="4AE6327E" wp14:editId="7C2BDA85">
                  <wp:extent cx="4726800" cy="795600"/>
                  <wp:effectExtent l="0" t="0" r="0" b="5080"/>
                  <wp:docPr id="15" name="Bildobjekt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mats\AppData\Local\Temp\SNAGHTML51af9d54.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26800" cy="795600"/>
                          </a:xfrm>
                          <a:prstGeom prst="rect">
                            <a:avLst/>
                          </a:prstGeom>
                          <a:noFill/>
                          <a:ln>
                            <a:noFill/>
                          </a:ln>
                        </pic:spPr>
                      </pic:pic>
                    </a:graphicData>
                  </a:graphic>
                </wp:inline>
              </w:drawing>
            </w:r>
          </w:p>
          <w:p w:rsidR="009F5CE5" w:rsidRDefault="009F5CE5" w:rsidP="00C2225E">
            <w:pPr>
              <w:pStyle w:val="Beskrivning"/>
              <w:keepNext/>
              <w:keepLines/>
            </w:pPr>
            <w:r>
              <w:t xml:space="preserve">Figur </w:t>
            </w:r>
            <w:r w:rsidR="00A97DAA">
              <w:fldChar w:fldCharType="begin"/>
            </w:r>
            <w:r w:rsidR="00A97DAA">
              <w:instrText xml:space="preserve"> STYLEREF 1 \s </w:instrText>
            </w:r>
            <w:r w:rsidR="00A97DAA">
              <w:fldChar w:fldCharType="separate"/>
            </w:r>
            <w:r w:rsidR="00F5728E">
              <w:rPr>
                <w:noProof/>
              </w:rPr>
              <w:t>A</w:t>
            </w:r>
            <w:r w:rsidR="00A97DAA">
              <w:rPr>
                <w:noProof/>
              </w:rPr>
              <w:fldChar w:fldCharType="end"/>
            </w:r>
            <w:r w:rsidR="000C06AD">
              <w:t>.</w:t>
            </w:r>
            <w:r w:rsidR="00A97DAA">
              <w:fldChar w:fldCharType="begin"/>
            </w:r>
            <w:r w:rsidR="00A97DAA">
              <w:instrText xml:space="preserve"> SEQ Figur \* ARABIC \s 1 </w:instrText>
            </w:r>
            <w:r w:rsidR="00A97DAA">
              <w:fldChar w:fldCharType="separate"/>
            </w:r>
            <w:r w:rsidR="00F5728E">
              <w:rPr>
                <w:noProof/>
              </w:rPr>
              <w:t>3</w:t>
            </w:r>
            <w:r w:rsidR="00A97DAA">
              <w:rPr>
                <w:noProof/>
              </w:rPr>
              <w:fldChar w:fldCharType="end"/>
            </w:r>
            <w:r>
              <w:t>.</w:t>
            </w:r>
          </w:p>
        </w:tc>
      </w:tr>
      <w:tr w:rsidR="004A5F0B" w:rsidTr="009F5CE5">
        <w:tc>
          <w:tcPr>
            <w:tcW w:w="817" w:type="dxa"/>
          </w:tcPr>
          <w:p w:rsidR="004A5F0B" w:rsidRDefault="004A5F0B" w:rsidP="00F904A1">
            <w:pPr>
              <w:pStyle w:val="Brdtext"/>
              <w:numPr>
                <w:ilvl w:val="0"/>
                <w:numId w:val="11"/>
              </w:numPr>
            </w:pPr>
          </w:p>
        </w:tc>
        <w:tc>
          <w:tcPr>
            <w:tcW w:w="8363" w:type="dxa"/>
          </w:tcPr>
          <w:p w:rsidR="00857E70" w:rsidRDefault="004A5F0B" w:rsidP="00C2225E">
            <w:pPr>
              <w:pStyle w:val="Brdtext"/>
              <w:keepNext/>
              <w:keepLines/>
            </w:pPr>
            <w:r>
              <w:t>T</w:t>
            </w:r>
            <w:r w:rsidRPr="004A5F0B">
              <w:t>est av konstruktorn med fyra parametrar</w:t>
            </w:r>
            <w:r w:rsidR="00623D77">
              <w:t>.</w:t>
            </w:r>
          </w:p>
          <w:p w:rsidR="004A5F0B" w:rsidRDefault="00623D77" w:rsidP="00C2225E">
            <w:pPr>
              <w:pStyle w:val="Brdtext"/>
              <w:keepNext/>
              <w:keepLines/>
            </w:pPr>
            <w:r>
              <w:t>Argumenten</w:t>
            </w:r>
            <w:r w:rsidR="004A5F0B" w:rsidRPr="004A5F0B">
              <w:t xml:space="preserve"> 13, 24, 7</w:t>
            </w:r>
            <w:r>
              <w:t xml:space="preserve"> och</w:t>
            </w:r>
            <w:r w:rsidR="004A5F0B" w:rsidRPr="004A5F0B">
              <w:t xml:space="preserve"> 35</w:t>
            </w:r>
            <w:r>
              <w:t xml:space="preserve"> ska användas då ett nytt objekt skapas</w:t>
            </w:r>
            <w:r w:rsidR="004A5F0B" w:rsidRPr="004A5F0B">
              <w:t>.</w:t>
            </w:r>
            <w:r w:rsidR="009F5CE5">
              <w:t xml:space="preserve"> Tiden som ska skrivas ut är </w:t>
            </w:r>
            <w:r w:rsidR="009F5CE5" w:rsidRPr="009F5CE5">
              <w:rPr>
                <w:rStyle w:val="Kod"/>
              </w:rPr>
              <w:t>13:24 (7:35)</w:t>
            </w:r>
            <w:r w:rsidR="009F5CE5">
              <w:t>.</w:t>
            </w:r>
          </w:p>
          <w:p w:rsidR="00623D77" w:rsidRDefault="00623D77" w:rsidP="00C2225E">
            <w:pPr>
              <w:pStyle w:val="Brdtext"/>
              <w:keepNext/>
              <w:keepLines/>
              <w:spacing w:after="60"/>
            </w:pPr>
            <w:r>
              <w:rPr>
                <w:noProof/>
              </w:rPr>
              <w:drawing>
                <wp:inline distT="0" distB="0" distL="0" distR="0" wp14:anchorId="34A2037B" wp14:editId="466C4A65">
                  <wp:extent cx="4744800" cy="676800"/>
                  <wp:effectExtent l="0" t="0" r="0" b="9525"/>
                  <wp:docPr id="16" name="Bildobjekt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mats\AppData\Local\Temp\SNAGHTML51b3a3ab.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44800" cy="676800"/>
                          </a:xfrm>
                          <a:prstGeom prst="rect">
                            <a:avLst/>
                          </a:prstGeom>
                          <a:noFill/>
                          <a:ln>
                            <a:noFill/>
                          </a:ln>
                        </pic:spPr>
                      </pic:pic>
                    </a:graphicData>
                  </a:graphic>
                </wp:inline>
              </w:drawing>
            </w:r>
          </w:p>
          <w:p w:rsidR="00623D77" w:rsidRDefault="00623D77" w:rsidP="00C2225E">
            <w:pPr>
              <w:pStyle w:val="Beskrivning"/>
              <w:keepNext/>
              <w:keepLines/>
            </w:pPr>
            <w:r>
              <w:t xml:space="preserve">Figur </w:t>
            </w:r>
            <w:r w:rsidR="00A97DAA">
              <w:fldChar w:fldCharType="begin"/>
            </w:r>
            <w:r w:rsidR="00A97DAA">
              <w:instrText xml:space="preserve"> STYLEREF 1 \s </w:instrText>
            </w:r>
            <w:r w:rsidR="00A97DAA">
              <w:fldChar w:fldCharType="separate"/>
            </w:r>
            <w:r w:rsidR="00F5728E">
              <w:rPr>
                <w:noProof/>
              </w:rPr>
              <w:t>A</w:t>
            </w:r>
            <w:r w:rsidR="00A97DAA">
              <w:rPr>
                <w:noProof/>
              </w:rPr>
              <w:fldChar w:fldCharType="end"/>
            </w:r>
            <w:r w:rsidR="000C06AD">
              <w:t>.</w:t>
            </w:r>
            <w:r w:rsidR="00A97DAA">
              <w:fldChar w:fldCharType="begin"/>
            </w:r>
            <w:r w:rsidR="00A97DAA">
              <w:instrText xml:space="preserve"> SEQ Figur \* ARABIC \s 1 </w:instrText>
            </w:r>
            <w:r w:rsidR="00A97DAA">
              <w:fldChar w:fldCharType="separate"/>
            </w:r>
            <w:r w:rsidR="00F5728E">
              <w:rPr>
                <w:noProof/>
              </w:rPr>
              <w:t>4</w:t>
            </w:r>
            <w:r w:rsidR="00A97DAA">
              <w:rPr>
                <w:noProof/>
              </w:rPr>
              <w:fldChar w:fldCharType="end"/>
            </w:r>
            <w:r>
              <w:t>.</w:t>
            </w:r>
          </w:p>
        </w:tc>
      </w:tr>
      <w:tr w:rsidR="004A5F0B" w:rsidTr="009F5CE5">
        <w:tc>
          <w:tcPr>
            <w:tcW w:w="817" w:type="dxa"/>
          </w:tcPr>
          <w:p w:rsidR="004A5F0B" w:rsidRDefault="004A5F0B" w:rsidP="00F904A1">
            <w:pPr>
              <w:pStyle w:val="Brdtext"/>
              <w:numPr>
                <w:ilvl w:val="0"/>
                <w:numId w:val="11"/>
              </w:numPr>
            </w:pPr>
          </w:p>
        </w:tc>
        <w:tc>
          <w:tcPr>
            <w:tcW w:w="8363" w:type="dxa"/>
          </w:tcPr>
          <w:p w:rsidR="00857E70" w:rsidRDefault="00857E70" w:rsidP="009F5CE5">
            <w:pPr>
              <w:pStyle w:val="Brdtext"/>
            </w:pPr>
            <w:r>
              <w:t xml:space="preserve">Test av metoden TickTock() som ska låta klockan gå en minut. </w:t>
            </w:r>
          </w:p>
          <w:p w:rsidR="004A5F0B" w:rsidRDefault="004A5F0B" w:rsidP="009F5CE5">
            <w:pPr>
              <w:pStyle w:val="Brdtext"/>
            </w:pPr>
            <w:r w:rsidRPr="004A5F0B">
              <w:t>Ställ</w:t>
            </w:r>
            <w:r w:rsidR="00857E70">
              <w:t xml:space="preserve"> ett</w:t>
            </w:r>
            <w:r w:rsidRPr="004A5F0B">
              <w:t xml:space="preserve"> befintligt </w:t>
            </w:r>
            <w:r w:rsidRPr="004A5F0B">
              <w:rPr>
                <w:rStyle w:val="Kod"/>
              </w:rPr>
              <w:t>AlarmClock</w:t>
            </w:r>
            <w:r w:rsidRPr="004A5F0B">
              <w:t>-objekt till 23:58 och låter den gå 13 minuter.</w:t>
            </w:r>
            <w:r w:rsidR="009F5CE5">
              <w:t xml:space="preserve"> Lista med 13 tider ska skrivas ut där minuterna ökar med en minut för varje tid.</w:t>
            </w:r>
          </w:p>
          <w:p w:rsidR="00857E70" w:rsidRDefault="00857E70" w:rsidP="009F5CE5">
            <w:pPr>
              <w:pStyle w:val="Brdtext"/>
            </w:pPr>
            <w:r>
              <w:t xml:space="preserve">Timmar ska </w:t>
            </w:r>
            <w:r w:rsidR="00FC61AA">
              <w:t>gå från 23 till 0 och då timmar utgörs av ett ental ska timmen beskrivas att en siffra. Då minuterna är ental ska beskrivningen av minuten inledas med 0.</w:t>
            </w:r>
          </w:p>
          <w:p w:rsidR="00B02767" w:rsidRDefault="00623D77" w:rsidP="00F50F0D">
            <w:pPr>
              <w:pStyle w:val="Brdtext"/>
              <w:keepNext/>
              <w:spacing w:after="60"/>
            </w:pPr>
            <w:r>
              <w:rPr>
                <w:noProof/>
              </w:rPr>
              <w:drawing>
                <wp:inline distT="0" distB="0" distL="0" distR="0" wp14:anchorId="5CE5464B" wp14:editId="62C69112">
                  <wp:extent cx="4766400" cy="2030400"/>
                  <wp:effectExtent l="0" t="0" r="0" b="8255"/>
                  <wp:docPr id="17" name="Bildobjekt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mats\AppData\Local\Temp\SNAGHTML51b67a79.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66400" cy="2030400"/>
                          </a:xfrm>
                          <a:prstGeom prst="rect">
                            <a:avLst/>
                          </a:prstGeom>
                          <a:noFill/>
                          <a:ln>
                            <a:noFill/>
                          </a:ln>
                        </pic:spPr>
                      </pic:pic>
                    </a:graphicData>
                  </a:graphic>
                </wp:inline>
              </w:drawing>
            </w:r>
          </w:p>
          <w:p w:rsidR="00623D77" w:rsidRDefault="00B02767" w:rsidP="00B02767">
            <w:pPr>
              <w:pStyle w:val="Beskrivning"/>
            </w:pPr>
            <w:r>
              <w:t xml:space="preserve">Figur </w:t>
            </w:r>
            <w:r w:rsidR="00A97DAA">
              <w:fldChar w:fldCharType="begin"/>
            </w:r>
            <w:r w:rsidR="00A97DAA">
              <w:instrText xml:space="preserve"> STYLEREF 1 \s </w:instrText>
            </w:r>
            <w:r w:rsidR="00A97DAA">
              <w:fldChar w:fldCharType="separate"/>
            </w:r>
            <w:r w:rsidR="00F5728E">
              <w:rPr>
                <w:noProof/>
              </w:rPr>
              <w:t>A</w:t>
            </w:r>
            <w:r w:rsidR="00A97DAA">
              <w:rPr>
                <w:noProof/>
              </w:rPr>
              <w:fldChar w:fldCharType="end"/>
            </w:r>
            <w:r w:rsidR="000C06AD">
              <w:t>.</w:t>
            </w:r>
            <w:r w:rsidR="00A97DAA">
              <w:fldChar w:fldCharType="begin"/>
            </w:r>
            <w:r w:rsidR="00A97DAA">
              <w:instrText xml:space="preserve"> SEQ Figur \* ARABIC \s 1 </w:instrText>
            </w:r>
            <w:r w:rsidR="00A97DAA">
              <w:fldChar w:fldCharType="separate"/>
            </w:r>
            <w:r w:rsidR="00F5728E">
              <w:rPr>
                <w:noProof/>
              </w:rPr>
              <w:t>5</w:t>
            </w:r>
            <w:r w:rsidR="00A97DAA">
              <w:rPr>
                <w:noProof/>
              </w:rPr>
              <w:fldChar w:fldCharType="end"/>
            </w:r>
            <w:r>
              <w:t>.</w:t>
            </w:r>
          </w:p>
        </w:tc>
      </w:tr>
      <w:tr w:rsidR="004A5F0B" w:rsidTr="009F5CE5">
        <w:tc>
          <w:tcPr>
            <w:tcW w:w="817" w:type="dxa"/>
          </w:tcPr>
          <w:p w:rsidR="004A5F0B" w:rsidRDefault="004A5F0B" w:rsidP="00F904A1">
            <w:pPr>
              <w:pStyle w:val="Brdtext"/>
              <w:numPr>
                <w:ilvl w:val="0"/>
                <w:numId w:val="11"/>
              </w:numPr>
            </w:pPr>
          </w:p>
        </w:tc>
        <w:tc>
          <w:tcPr>
            <w:tcW w:w="8363" w:type="dxa"/>
          </w:tcPr>
          <w:p w:rsidR="004A5F0B" w:rsidRDefault="004A5F0B" w:rsidP="004A5F0B">
            <w:pPr>
              <w:pStyle w:val="Brdtext"/>
            </w:pPr>
            <w:r w:rsidRPr="004A5F0B">
              <w:t xml:space="preserve">Ställer befintligt </w:t>
            </w:r>
            <w:r w:rsidRPr="004A5F0B">
              <w:rPr>
                <w:rStyle w:val="Kod"/>
              </w:rPr>
              <w:t>AlarmClock</w:t>
            </w:r>
            <w:r w:rsidRPr="004A5F0B">
              <w:t>-objekt till tiden 6:12 och alarmtiden till 6:15</w:t>
            </w:r>
            <w:r>
              <w:t xml:space="preserve"> </w:t>
            </w:r>
            <w:r w:rsidRPr="004A5F0B">
              <w:t>och låter den gå 6 minuter.</w:t>
            </w:r>
            <w:r w:rsidR="001F2CA1">
              <w:t xml:space="preserve"> Testkoden ska på lämpligt sätt indikera när ett alarm går.</w:t>
            </w:r>
          </w:p>
          <w:p w:rsidR="00B02767" w:rsidRDefault="00B02767" w:rsidP="00F50F0D">
            <w:pPr>
              <w:pStyle w:val="Brdtext"/>
              <w:keepNext/>
              <w:spacing w:after="60"/>
            </w:pPr>
            <w:r>
              <w:rPr>
                <w:noProof/>
              </w:rPr>
              <w:drawing>
                <wp:inline distT="0" distB="0" distL="0" distR="0" wp14:anchorId="76B859F8" wp14:editId="196077A8">
                  <wp:extent cx="4741200" cy="1515600"/>
                  <wp:effectExtent l="0" t="0" r="2540" b="8890"/>
                  <wp:docPr id="18" name="Bildobjek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mats\AppData\Local\Temp\SNAGHTML51b7c5ea.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41200" cy="1515600"/>
                          </a:xfrm>
                          <a:prstGeom prst="rect">
                            <a:avLst/>
                          </a:prstGeom>
                          <a:noFill/>
                          <a:ln>
                            <a:noFill/>
                          </a:ln>
                        </pic:spPr>
                      </pic:pic>
                    </a:graphicData>
                  </a:graphic>
                </wp:inline>
              </w:drawing>
            </w:r>
          </w:p>
          <w:p w:rsidR="00B02767" w:rsidRDefault="00B02767" w:rsidP="00B02767">
            <w:pPr>
              <w:pStyle w:val="Beskrivning"/>
            </w:pPr>
            <w:r>
              <w:t xml:space="preserve">Figur </w:t>
            </w:r>
            <w:r w:rsidR="00A97DAA">
              <w:fldChar w:fldCharType="begin"/>
            </w:r>
            <w:r w:rsidR="00A97DAA">
              <w:instrText xml:space="preserve"> STYLEREF 1 \s </w:instrText>
            </w:r>
            <w:r w:rsidR="00A97DAA">
              <w:fldChar w:fldCharType="separate"/>
            </w:r>
            <w:r w:rsidR="00F5728E">
              <w:rPr>
                <w:noProof/>
              </w:rPr>
              <w:t>A</w:t>
            </w:r>
            <w:r w:rsidR="00A97DAA">
              <w:rPr>
                <w:noProof/>
              </w:rPr>
              <w:fldChar w:fldCharType="end"/>
            </w:r>
            <w:r w:rsidR="000C06AD">
              <w:t>.</w:t>
            </w:r>
            <w:r w:rsidR="00A97DAA">
              <w:fldChar w:fldCharType="begin"/>
            </w:r>
            <w:r w:rsidR="00A97DAA">
              <w:instrText xml:space="preserve"> SEQ Figur \* ARABIC \s 1 </w:instrText>
            </w:r>
            <w:r w:rsidR="00A97DAA">
              <w:fldChar w:fldCharType="separate"/>
            </w:r>
            <w:r w:rsidR="00F5728E">
              <w:rPr>
                <w:noProof/>
              </w:rPr>
              <w:t>6</w:t>
            </w:r>
            <w:r w:rsidR="00A97DAA">
              <w:rPr>
                <w:noProof/>
              </w:rPr>
              <w:fldChar w:fldCharType="end"/>
            </w:r>
            <w:r>
              <w:t>.</w:t>
            </w:r>
          </w:p>
        </w:tc>
      </w:tr>
      <w:tr w:rsidR="004A5F0B" w:rsidTr="009F5CE5">
        <w:tc>
          <w:tcPr>
            <w:tcW w:w="817" w:type="dxa"/>
          </w:tcPr>
          <w:p w:rsidR="004A5F0B" w:rsidRDefault="004A5F0B" w:rsidP="00F904A1">
            <w:pPr>
              <w:pStyle w:val="Brdtext"/>
              <w:numPr>
                <w:ilvl w:val="0"/>
                <w:numId w:val="11"/>
              </w:numPr>
            </w:pPr>
          </w:p>
        </w:tc>
        <w:tc>
          <w:tcPr>
            <w:tcW w:w="8363" w:type="dxa"/>
          </w:tcPr>
          <w:p w:rsidR="004A5F0B" w:rsidRDefault="004A5F0B" w:rsidP="004A5F0B">
            <w:pPr>
              <w:pStyle w:val="Brdtext"/>
            </w:pPr>
            <w:r w:rsidRPr="004A5F0B">
              <w:t>Test</w:t>
            </w:r>
            <w:r>
              <w:t xml:space="preserve"> av</w:t>
            </w:r>
            <w:r w:rsidRPr="004A5F0B">
              <w:t xml:space="preserve"> egenskaperna så att undantag kastas då tid och alarmtid tilldelas</w:t>
            </w:r>
            <w:r>
              <w:t xml:space="preserve"> </w:t>
            </w:r>
            <w:r w:rsidRPr="004A5F0B">
              <w:t>felaktiga värden.</w:t>
            </w:r>
          </w:p>
          <w:p w:rsidR="00D51912" w:rsidRDefault="00D51912" w:rsidP="00F50F0D">
            <w:pPr>
              <w:pStyle w:val="Brdtext"/>
              <w:keepNext/>
              <w:spacing w:after="60"/>
            </w:pPr>
            <w:r>
              <w:rPr>
                <w:noProof/>
              </w:rPr>
              <w:drawing>
                <wp:inline distT="0" distB="0" distL="0" distR="0" wp14:anchorId="24DB258D" wp14:editId="063C4A93">
                  <wp:extent cx="4752000" cy="1054800"/>
                  <wp:effectExtent l="0" t="0" r="0" b="0"/>
                  <wp:docPr id="19" name="Bildobjekt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mats\AppData\Local\Temp\SNAGHTML51b891ff.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52000" cy="1054800"/>
                          </a:xfrm>
                          <a:prstGeom prst="rect">
                            <a:avLst/>
                          </a:prstGeom>
                          <a:noFill/>
                          <a:ln>
                            <a:noFill/>
                          </a:ln>
                        </pic:spPr>
                      </pic:pic>
                    </a:graphicData>
                  </a:graphic>
                </wp:inline>
              </w:drawing>
            </w:r>
          </w:p>
          <w:p w:rsidR="00B02767" w:rsidRDefault="00D51912" w:rsidP="00D51912">
            <w:pPr>
              <w:pStyle w:val="Beskrivning"/>
            </w:pPr>
            <w:r>
              <w:t xml:space="preserve">Figur </w:t>
            </w:r>
            <w:r w:rsidR="00A97DAA">
              <w:fldChar w:fldCharType="begin"/>
            </w:r>
            <w:r w:rsidR="00A97DAA">
              <w:instrText xml:space="preserve"> STYLEREF 1 \s </w:instrText>
            </w:r>
            <w:r w:rsidR="00A97DAA">
              <w:fldChar w:fldCharType="separate"/>
            </w:r>
            <w:r w:rsidR="00F5728E">
              <w:rPr>
                <w:noProof/>
              </w:rPr>
              <w:t>A</w:t>
            </w:r>
            <w:r w:rsidR="00A97DAA">
              <w:rPr>
                <w:noProof/>
              </w:rPr>
              <w:fldChar w:fldCharType="end"/>
            </w:r>
            <w:r w:rsidR="000C06AD">
              <w:t>.</w:t>
            </w:r>
            <w:r w:rsidR="00A97DAA">
              <w:fldChar w:fldCharType="begin"/>
            </w:r>
            <w:r w:rsidR="00A97DAA">
              <w:instrText xml:space="preserve"> SEQ Figur \</w:instrText>
            </w:r>
            <w:r w:rsidR="00A97DAA">
              <w:instrText xml:space="preserve">* ARABIC \s 1 </w:instrText>
            </w:r>
            <w:r w:rsidR="00A97DAA">
              <w:fldChar w:fldCharType="separate"/>
            </w:r>
            <w:r w:rsidR="00F5728E">
              <w:rPr>
                <w:noProof/>
              </w:rPr>
              <w:t>7</w:t>
            </w:r>
            <w:r w:rsidR="00A97DAA">
              <w:rPr>
                <w:noProof/>
              </w:rPr>
              <w:fldChar w:fldCharType="end"/>
            </w:r>
            <w:r>
              <w:t>.</w:t>
            </w:r>
          </w:p>
        </w:tc>
      </w:tr>
      <w:tr w:rsidR="004A5F0B" w:rsidTr="009F5CE5">
        <w:tc>
          <w:tcPr>
            <w:tcW w:w="817" w:type="dxa"/>
          </w:tcPr>
          <w:p w:rsidR="004A5F0B" w:rsidRDefault="004A5F0B" w:rsidP="00F904A1">
            <w:pPr>
              <w:pStyle w:val="Brdtext"/>
              <w:numPr>
                <w:ilvl w:val="0"/>
                <w:numId w:val="11"/>
              </w:numPr>
            </w:pPr>
          </w:p>
        </w:tc>
        <w:tc>
          <w:tcPr>
            <w:tcW w:w="8363" w:type="dxa"/>
          </w:tcPr>
          <w:p w:rsidR="004A5F0B" w:rsidRDefault="004A5F0B" w:rsidP="004A5F0B">
            <w:pPr>
              <w:pStyle w:val="Brdtext"/>
            </w:pPr>
            <w:r w:rsidRPr="004A5F0B">
              <w:t>Test</w:t>
            </w:r>
            <w:r>
              <w:t xml:space="preserve"> </w:t>
            </w:r>
            <w:r w:rsidRPr="004A5F0B">
              <w:t>a</w:t>
            </w:r>
            <w:r>
              <w:t>v</w:t>
            </w:r>
            <w:r w:rsidRPr="004A5F0B">
              <w:t xml:space="preserve"> konstruktorer så att undantag kastas </w:t>
            </w:r>
            <w:r>
              <w:t xml:space="preserve">då tid och alarmtid tilldelas </w:t>
            </w:r>
            <w:r w:rsidRPr="004A5F0B">
              <w:t>felaktiga värden.</w:t>
            </w:r>
          </w:p>
          <w:p w:rsidR="00D51912" w:rsidRDefault="00D51912" w:rsidP="00F50F0D">
            <w:pPr>
              <w:pStyle w:val="Brdtext"/>
              <w:keepNext/>
              <w:spacing w:after="60"/>
            </w:pPr>
            <w:r>
              <w:rPr>
                <w:noProof/>
              </w:rPr>
              <w:drawing>
                <wp:inline distT="0" distB="0" distL="0" distR="0" wp14:anchorId="52058D4B" wp14:editId="3A0A5050">
                  <wp:extent cx="4834800" cy="792000"/>
                  <wp:effectExtent l="0" t="0" r="4445" b="8255"/>
                  <wp:docPr id="20" name="Bildobjekt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mats\AppData\Local\Temp\SNAGHTML51b926ce.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834800" cy="792000"/>
                          </a:xfrm>
                          <a:prstGeom prst="rect">
                            <a:avLst/>
                          </a:prstGeom>
                          <a:noFill/>
                          <a:ln>
                            <a:noFill/>
                          </a:ln>
                        </pic:spPr>
                      </pic:pic>
                    </a:graphicData>
                  </a:graphic>
                </wp:inline>
              </w:drawing>
            </w:r>
          </w:p>
          <w:p w:rsidR="00D51912" w:rsidRDefault="00D51912" w:rsidP="00D51912">
            <w:pPr>
              <w:pStyle w:val="Beskrivning"/>
            </w:pPr>
            <w:r>
              <w:t xml:space="preserve">Figur </w:t>
            </w:r>
            <w:r w:rsidR="00A97DAA">
              <w:fldChar w:fldCharType="begin"/>
            </w:r>
            <w:r w:rsidR="00A97DAA">
              <w:instrText xml:space="preserve"> STYLEREF 1 \s </w:instrText>
            </w:r>
            <w:r w:rsidR="00A97DAA">
              <w:fldChar w:fldCharType="separate"/>
            </w:r>
            <w:r w:rsidR="00F5728E">
              <w:rPr>
                <w:noProof/>
              </w:rPr>
              <w:t>A</w:t>
            </w:r>
            <w:r w:rsidR="00A97DAA">
              <w:rPr>
                <w:noProof/>
              </w:rPr>
              <w:fldChar w:fldCharType="end"/>
            </w:r>
            <w:r w:rsidR="000C06AD">
              <w:t>.</w:t>
            </w:r>
            <w:r w:rsidR="00A97DAA">
              <w:fldChar w:fldCharType="begin"/>
            </w:r>
            <w:r w:rsidR="00A97DAA">
              <w:instrText xml:space="preserve"> SEQ Figur \* ARABIC \s 1 </w:instrText>
            </w:r>
            <w:r w:rsidR="00A97DAA">
              <w:fldChar w:fldCharType="separate"/>
            </w:r>
            <w:r w:rsidR="00F5728E">
              <w:rPr>
                <w:noProof/>
              </w:rPr>
              <w:t>8</w:t>
            </w:r>
            <w:r w:rsidR="00A97DAA">
              <w:rPr>
                <w:noProof/>
              </w:rPr>
              <w:fldChar w:fldCharType="end"/>
            </w:r>
            <w:r>
              <w:t>.</w:t>
            </w:r>
          </w:p>
        </w:tc>
      </w:tr>
    </w:tbl>
    <w:p w:rsidR="00965958" w:rsidRDefault="00965958" w:rsidP="004A5F0B">
      <w:pPr>
        <w:pStyle w:val="Rubrik3"/>
      </w:pPr>
      <w:bookmarkStart w:id="7" w:name="_Toc304742274"/>
      <w:r>
        <w:t xml:space="preserve">Klassen </w:t>
      </w:r>
      <w:r w:rsidR="00AA15D0">
        <w:t>AlarmClock</w:t>
      </w:r>
      <w:bookmarkEnd w:id="7"/>
    </w:p>
    <w:p w:rsidR="00380C65" w:rsidRDefault="00AA15D0" w:rsidP="00F50271">
      <w:pPr>
        <w:pStyle w:val="Brdtext"/>
      </w:pPr>
      <w:r>
        <w:t xml:space="preserve">Klassen </w:t>
      </w:r>
      <w:r w:rsidRPr="009410BE">
        <w:rPr>
          <w:rStyle w:val="Kod"/>
        </w:rPr>
        <w:t>AlarmClock</w:t>
      </w:r>
      <w:r>
        <w:t xml:space="preserve"> måste implementeras så den minst innehåller medlemmarna enligt klassdiagrammet i </w:t>
      </w:r>
      <w:r w:rsidR="00575292">
        <w:fldChar w:fldCharType="begin"/>
      </w:r>
      <w:r w:rsidR="00575292">
        <w:instrText xml:space="preserve"> REF _Ref304469507 \h </w:instrText>
      </w:r>
      <w:r w:rsidR="00575292">
        <w:fldChar w:fldCharType="separate"/>
      </w:r>
      <w:r w:rsidR="00F5728E">
        <w:t xml:space="preserve">Figur </w:t>
      </w:r>
      <w:r w:rsidR="00F5728E">
        <w:rPr>
          <w:noProof/>
        </w:rPr>
        <w:t>A</w:t>
      </w:r>
      <w:r w:rsidR="00F5728E">
        <w:t>.</w:t>
      </w:r>
      <w:r w:rsidR="00F5728E">
        <w:rPr>
          <w:noProof/>
        </w:rPr>
        <w:t>9</w:t>
      </w:r>
      <w:r w:rsidR="00575292">
        <w:fldChar w:fldCharType="end"/>
      </w:r>
      <w:r>
        <w:t xml:space="preserve"> och har den funktionalitet som beskrivs för </w:t>
      </w:r>
      <w:r w:rsidR="00575292">
        <w:t>respektive medlem.</w:t>
      </w:r>
    </w:p>
    <w:p w:rsidR="00C84317" w:rsidRDefault="002132D3" w:rsidP="00C84317">
      <w:pPr>
        <w:pStyle w:val="Brdtext"/>
        <w:keepNext/>
      </w:pPr>
      <w:r>
        <w:rPr>
          <w:noProof/>
        </w:rPr>
        <w:drawing>
          <wp:inline distT="0" distB="0" distL="0" distR="0" wp14:anchorId="1333828E" wp14:editId="3A244120">
            <wp:extent cx="2952000" cy="2721600"/>
            <wp:effectExtent l="0" t="0" r="1270" b="3175"/>
            <wp:docPr id="11" name="Bildobjekt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ts\AppData\Local\Temp\SNAGHTMLecab603.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952000" cy="2721600"/>
                    </a:xfrm>
                    <a:prstGeom prst="rect">
                      <a:avLst/>
                    </a:prstGeom>
                    <a:noFill/>
                    <a:ln>
                      <a:noFill/>
                    </a:ln>
                  </pic:spPr>
                </pic:pic>
              </a:graphicData>
            </a:graphic>
          </wp:inline>
        </w:drawing>
      </w:r>
    </w:p>
    <w:p w:rsidR="00C84317" w:rsidRDefault="00C84317" w:rsidP="00C84317">
      <w:pPr>
        <w:pStyle w:val="Beskrivning"/>
      </w:pPr>
      <w:bookmarkStart w:id="8" w:name="_Ref304469507"/>
      <w:r>
        <w:t xml:space="preserve">Figur </w:t>
      </w:r>
      <w:r w:rsidR="00A97DAA">
        <w:fldChar w:fldCharType="begin"/>
      </w:r>
      <w:r w:rsidR="00A97DAA">
        <w:instrText xml:space="preserve"> S</w:instrText>
      </w:r>
      <w:r w:rsidR="00A97DAA">
        <w:instrText xml:space="preserve">TYLEREF 1 \s </w:instrText>
      </w:r>
      <w:r w:rsidR="00A97DAA">
        <w:fldChar w:fldCharType="separate"/>
      </w:r>
      <w:r w:rsidR="00F5728E">
        <w:rPr>
          <w:noProof/>
        </w:rPr>
        <w:t>A</w:t>
      </w:r>
      <w:r w:rsidR="00A97DAA">
        <w:rPr>
          <w:noProof/>
        </w:rPr>
        <w:fldChar w:fldCharType="end"/>
      </w:r>
      <w:r w:rsidR="000C06AD">
        <w:t>.</w:t>
      </w:r>
      <w:r w:rsidR="00A97DAA">
        <w:fldChar w:fldCharType="begin"/>
      </w:r>
      <w:r w:rsidR="00A97DAA">
        <w:instrText xml:space="preserve"> SEQ Figur \* ARABIC \s 1 </w:instrText>
      </w:r>
      <w:r w:rsidR="00A97DAA">
        <w:fldChar w:fldCharType="separate"/>
      </w:r>
      <w:r w:rsidR="00F5728E">
        <w:rPr>
          <w:noProof/>
        </w:rPr>
        <w:t>9</w:t>
      </w:r>
      <w:r w:rsidR="00A97DAA">
        <w:rPr>
          <w:noProof/>
        </w:rPr>
        <w:fldChar w:fldCharType="end"/>
      </w:r>
      <w:bookmarkEnd w:id="8"/>
      <w:r>
        <w:t>. Klassdiagram</w:t>
      </w:r>
      <w:r>
        <w:rPr>
          <w:noProof/>
        </w:rPr>
        <w:t xml:space="preserve"> för klassen AlarmClock.</w:t>
      </w:r>
    </w:p>
    <w:p w:rsidR="00C84317" w:rsidRDefault="00C84317" w:rsidP="00C84317">
      <w:pPr>
        <w:pStyle w:val="Rubrik4"/>
      </w:pPr>
      <w:r>
        <w:t xml:space="preserve">Fältet </w:t>
      </w:r>
      <w:r w:rsidR="00ED3D3E">
        <w:t>_alarm</w:t>
      </w:r>
      <w:r>
        <w:t>Hour</w:t>
      </w:r>
    </w:p>
    <w:p w:rsidR="00C84317" w:rsidRDefault="00B62B0C" w:rsidP="00F50271">
      <w:pPr>
        <w:pStyle w:val="Brdtext"/>
      </w:pPr>
      <w:r>
        <w:t>Privat fält som innehåller värdet för den alarmtimmen.</w:t>
      </w:r>
      <w:r w:rsidR="006355BC">
        <w:t xml:space="preserve"> Kapslas in av egenskapen </w:t>
      </w:r>
      <w:r w:rsidR="006355BC" w:rsidRPr="006355BC">
        <w:rPr>
          <w:rStyle w:val="Kod"/>
        </w:rPr>
        <w:t>AlarmHour</w:t>
      </w:r>
      <w:r w:rsidR="006355BC">
        <w:t>.</w:t>
      </w:r>
    </w:p>
    <w:p w:rsidR="00C84317" w:rsidRDefault="00C84317" w:rsidP="00C84317">
      <w:pPr>
        <w:pStyle w:val="Rubrik4"/>
      </w:pPr>
      <w:r>
        <w:t xml:space="preserve">Fältet </w:t>
      </w:r>
      <w:r w:rsidR="00ED3D3E">
        <w:t>_alarm</w:t>
      </w:r>
      <w:r>
        <w:t>Minute</w:t>
      </w:r>
    </w:p>
    <w:p w:rsidR="00B62B0C" w:rsidRDefault="00B62B0C" w:rsidP="00B62B0C">
      <w:pPr>
        <w:pStyle w:val="Brdtext"/>
      </w:pPr>
      <w:r>
        <w:t>Privat fält som innehåller värdet för den alarmminuten.</w:t>
      </w:r>
      <w:r w:rsidR="006355BC">
        <w:t xml:space="preserve"> Kapslas in av egenskapen </w:t>
      </w:r>
      <w:r w:rsidR="006355BC" w:rsidRPr="006355BC">
        <w:rPr>
          <w:rStyle w:val="Kod"/>
        </w:rPr>
        <w:t>AlarmMinute</w:t>
      </w:r>
      <w:r w:rsidR="006355BC">
        <w:t>.</w:t>
      </w:r>
    </w:p>
    <w:p w:rsidR="00C84317" w:rsidRDefault="00C84317" w:rsidP="00C84317">
      <w:pPr>
        <w:pStyle w:val="Rubrik4"/>
      </w:pPr>
      <w:r>
        <w:t>Fältet _hour</w:t>
      </w:r>
    </w:p>
    <w:p w:rsidR="00B62B0C" w:rsidRDefault="00B62B0C" w:rsidP="00B62B0C">
      <w:pPr>
        <w:pStyle w:val="Brdtext"/>
      </w:pPr>
      <w:r>
        <w:t>Privat fält som innehåller värdet för timmen för aktuellt klockslag.</w:t>
      </w:r>
      <w:r w:rsidR="006355BC">
        <w:t xml:space="preserve"> Kapslas in av egenskapen </w:t>
      </w:r>
      <w:r w:rsidR="006355BC">
        <w:rPr>
          <w:rStyle w:val="Kod"/>
        </w:rPr>
        <w:t>Hour</w:t>
      </w:r>
      <w:r w:rsidR="006355BC">
        <w:t>.</w:t>
      </w:r>
    </w:p>
    <w:p w:rsidR="00C84317" w:rsidRDefault="00C84317" w:rsidP="00C84317">
      <w:pPr>
        <w:pStyle w:val="Rubrik4"/>
      </w:pPr>
      <w:r>
        <w:t>Fältet _minute</w:t>
      </w:r>
    </w:p>
    <w:p w:rsidR="00B62B0C" w:rsidRDefault="00B62B0C" w:rsidP="00B62B0C">
      <w:pPr>
        <w:pStyle w:val="Brdtext"/>
      </w:pPr>
      <w:r>
        <w:t>Privat fält som innehåller värdet för minuten för aktuellt klockslag.</w:t>
      </w:r>
      <w:r w:rsidR="006355BC">
        <w:t xml:space="preserve"> Kapslas in av egenskapen </w:t>
      </w:r>
      <w:r w:rsidR="006355BC" w:rsidRPr="006355BC">
        <w:rPr>
          <w:rStyle w:val="Kod"/>
        </w:rPr>
        <w:t>Minute</w:t>
      </w:r>
      <w:r w:rsidR="006355BC">
        <w:t>.</w:t>
      </w:r>
    </w:p>
    <w:p w:rsidR="00C84317" w:rsidRDefault="00C84317" w:rsidP="00C84317">
      <w:pPr>
        <w:pStyle w:val="Rubrik4"/>
      </w:pPr>
      <w:r>
        <w:t>Egenskapen AlarmHour</w:t>
      </w:r>
    </w:p>
    <w:p w:rsidR="00C84317" w:rsidRDefault="006355BC" w:rsidP="00F50271">
      <w:pPr>
        <w:pStyle w:val="Brdtext"/>
      </w:pPr>
      <w:r>
        <w:t xml:space="preserve">Egenskap, som kapslar in det privata fältet </w:t>
      </w:r>
      <w:r w:rsidR="00ED3D3E">
        <w:rPr>
          <w:rStyle w:val="Kod"/>
        </w:rPr>
        <w:t>_alarm</w:t>
      </w:r>
      <w:r w:rsidRPr="006355BC">
        <w:rPr>
          <w:rStyle w:val="Kod"/>
        </w:rPr>
        <w:t>Hour</w:t>
      </w:r>
      <w:r>
        <w:t>. s</w:t>
      </w:r>
      <w:r w:rsidRPr="006355BC">
        <w:rPr>
          <w:rStyle w:val="Kod"/>
        </w:rPr>
        <w:t>et</w:t>
      </w:r>
      <w:r>
        <w:t xml:space="preserve">-metoden måste validera att värdet som ska tilldelas </w:t>
      </w:r>
      <w:r w:rsidR="00ED3D3E">
        <w:rPr>
          <w:rStyle w:val="Kod"/>
        </w:rPr>
        <w:t>_alarm</w:t>
      </w:r>
      <w:r w:rsidRPr="006355BC">
        <w:rPr>
          <w:rStyle w:val="Kod"/>
        </w:rPr>
        <w:t>Hour</w:t>
      </w:r>
      <w:r>
        <w:t xml:space="preserve"> är i det slutna intervallet mellan </w:t>
      </w:r>
      <w:r>
        <w:rPr>
          <w:rStyle w:val="Kod"/>
        </w:rPr>
        <w:t>0</w:t>
      </w:r>
      <w:r>
        <w:t xml:space="preserve"> och </w:t>
      </w:r>
      <w:r>
        <w:rPr>
          <w:rStyle w:val="Kod"/>
        </w:rPr>
        <w:t>23</w:t>
      </w:r>
      <w:r>
        <w:t xml:space="preserve">. Är värdet inte i intervallet ska ett undantag av typen </w:t>
      </w:r>
      <w:r w:rsidRPr="006355BC">
        <w:rPr>
          <w:rStyle w:val="Kod"/>
        </w:rPr>
        <w:t>ArgumentException</w:t>
      </w:r>
      <w:r>
        <w:t xml:space="preserve"> kastas.</w:t>
      </w:r>
    </w:p>
    <w:p w:rsidR="00C84317" w:rsidRDefault="00C84317" w:rsidP="00C84317">
      <w:pPr>
        <w:pStyle w:val="Rubrik4"/>
      </w:pPr>
      <w:r>
        <w:lastRenderedPageBreak/>
        <w:t>Egenskapen AlarmMinute</w:t>
      </w:r>
    </w:p>
    <w:p w:rsidR="006355BC" w:rsidRDefault="006355BC" w:rsidP="006355BC">
      <w:pPr>
        <w:pStyle w:val="Brdtext"/>
      </w:pPr>
      <w:r>
        <w:t xml:space="preserve">Egenskap, som kapslar in det privata fältet </w:t>
      </w:r>
      <w:r w:rsidR="00ED3D3E">
        <w:rPr>
          <w:rStyle w:val="Kod"/>
        </w:rPr>
        <w:t>_alarm</w:t>
      </w:r>
      <w:r>
        <w:rPr>
          <w:rStyle w:val="Kod"/>
        </w:rPr>
        <w:t>Minute</w:t>
      </w:r>
      <w:r>
        <w:t>. s</w:t>
      </w:r>
      <w:r w:rsidRPr="006355BC">
        <w:rPr>
          <w:rStyle w:val="Kod"/>
        </w:rPr>
        <w:t>et</w:t>
      </w:r>
      <w:r>
        <w:t xml:space="preserve">-metoden måste validera att värdet som ska tilldelas </w:t>
      </w:r>
      <w:r w:rsidR="00ED3D3E">
        <w:rPr>
          <w:rStyle w:val="Kod"/>
        </w:rPr>
        <w:t>_alarm</w:t>
      </w:r>
      <w:r>
        <w:rPr>
          <w:rStyle w:val="Kod"/>
        </w:rPr>
        <w:t>Minute</w:t>
      </w:r>
      <w:r>
        <w:t xml:space="preserve"> är i det slutna intervallet mellan </w:t>
      </w:r>
      <w:r>
        <w:rPr>
          <w:rStyle w:val="Kod"/>
        </w:rPr>
        <w:t>0</w:t>
      </w:r>
      <w:r>
        <w:t xml:space="preserve"> och </w:t>
      </w:r>
      <w:r w:rsidRPr="006355BC">
        <w:rPr>
          <w:rStyle w:val="Kod"/>
        </w:rPr>
        <w:t>59</w:t>
      </w:r>
      <w:r>
        <w:t xml:space="preserve">. Är värdet inte i intervallet ska ett undantag av typen </w:t>
      </w:r>
      <w:r w:rsidRPr="006355BC">
        <w:rPr>
          <w:rStyle w:val="Kod"/>
        </w:rPr>
        <w:t>ArgumentException</w:t>
      </w:r>
      <w:r>
        <w:t xml:space="preserve"> kastas.</w:t>
      </w:r>
    </w:p>
    <w:p w:rsidR="00C84317" w:rsidRDefault="00C84317" w:rsidP="00C84317">
      <w:pPr>
        <w:pStyle w:val="Rubrik4"/>
      </w:pPr>
      <w:r>
        <w:t>Egenskapen Hour</w:t>
      </w:r>
    </w:p>
    <w:p w:rsidR="006355BC" w:rsidRDefault="006355BC" w:rsidP="006355BC">
      <w:pPr>
        <w:pStyle w:val="Brdtext"/>
      </w:pPr>
      <w:r>
        <w:t xml:space="preserve">Egenskap, som kapslar in det privata fältet </w:t>
      </w:r>
      <w:r w:rsidRPr="006355BC">
        <w:rPr>
          <w:rStyle w:val="Kod"/>
        </w:rPr>
        <w:t>_</w:t>
      </w:r>
      <w:r>
        <w:rPr>
          <w:rStyle w:val="Kod"/>
        </w:rPr>
        <w:t>h</w:t>
      </w:r>
      <w:r w:rsidRPr="006355BC">
        <w:rPr>
          <w:rStyle w:val="Kod"/>
        </w:rPr>
        <w:t>our</w:t>
      </w:r>
      <w:r>
        <w:t>. s</w:t>
      </w:r>
      <w:r w:rsidRPr="006355BC">
        <w:rPr>
          <w:rStyle w:val="Kod"/>
        </w:rPr>
        <w:t>et</w:t>
      </w:r>
      <w:r>
        <w:t xml:space="preserve">-metoden måste validera att värdet som ska tilldelas </w:t>
      </w:r>
      <w:r w:rsidRPr="006355BC">
        <w:rPr>
          <w:rStyle w:val="Kod"/>
        </w:rPr>
        <w:t>_</w:t>
      </w:r>
      <w:r>
        <w:rPr>
          <w:rStyle w:val="Kod"/>
        </w:rPr>
        <w:t>h</w:t>
      </w:r>
      <w:r w:rsidRPr="006355BC">
        <w:rPr>
          <w:rStyle w:val="Kod"/>
        </w:rPr>
        <w:t>our</w:t>
      </w:r>
      <w:r>
        <w:t xml:space="preserve"> är i det slutna intervallet mellan </w:t>
      </w:r>
      <w:r>
        <w:rPr>
          <w:rStyle w:val="Kod"/>
        </w:rPr>
        <w:t>0</w:t>
      </w:r>
      <w:r>
        <w:t xml:space="preserve"> och </w:t>
      </w:r>
      <w:r>
        <w:rPr>
          <w:rStyle w:val="Kod"/>
        </w:rPr>
        <w:t>23</w:t>
      </w:r>
      <w:r>
        <w:t xml:space="preserve">. Är värdet inte i intervallet ska ett undantag av typen </w:t>
      </w:r>
      <w:r w:rsidRPr="006355BC">
        <w:rPr>
          <w:rStyle w:val="Kod"/>
        </w:rPr>
        <w:t>ArgumentException</w:t>
      </w:r>
      <w:r>
        <w:t xml:space="preserve"> kastas.</w:t>
      </w:r>
    </w:p>
    <w:p w:rsidR="00C84317" w:rsidRDefault="00C84317" w:rsidP="00C84317">
      <w:pPr>
        <w:pStyle w:val="Rubrik4"/>
      </w:pPr>
      <w:r>
        <w:t>Egenskapen Minute</w:t>
      </w:r>
    </w:p>
    <w:p w:rsidR="006355BC" w:rsidRDefault="006355BC" w:rsidP="006355BC">
      <w:pPr>
        <w:pStyle w:val="Brdtext"/>
      </w:pPr>
      <w:r>
        <w:t xml:space="preserve">Egenskap, som kapslar in det privata fältet </w:t>
      </w:r>
      <w:r w:rsidRPr="006355BC">
        <w:rPr>
          <w:rStyle w:val="Kod"/>
        </w:rPr>
        <w:t>_</w:t>
      </w:r>
      <w:r>
        <w:rPr>
          <w:rStyle w:val="Kod"/>
        </w:rPr>
        <w:t>minute</w:t>
      </w:r>
      <w:r>
        <w:t>. s</w:t>
      </w:r>
      <w:r w:rsidRPr="006355BC">
        <w:rPr>
          <w:rStyle w:val="Kod"/>
        </w:rPr>
        <w:t>et</w:t>
      </w:r>
      <w:r>
        <w:t xml:space="preserve">-metoden måste validera att värdet som ska tilldelas </w:t>
      </w:r>
      <w:r w:rsidRPr="006355BC">
        <w:rPr>
          <w:rStyle w:val="Kod"/>
        </w:rPr>
        <w:t>_</w:t>
      </w:r>
      <w:r>
        <w:rPr>
          <w:rStyle w:val="Kod"/>
        </w:rPr>
        <w:t>minute</w:t>
      </w:r>
      <w:r>
        <w:t xml:space="preserve"> är i det slutna intervallet mellan </w:t>
      </w:r>
      <w:r>
        <w:rPr>
          <w:rStyle w:val="Kod"/>
        </w:rPr>
        <w:t>0</w:t>
      </w:r>
      <w:r>
        <w:t xml:space="preserve"> och </w:t>
      </w:r>
      <w:r w:rsidRPr="006355BC">
        <w:rPr>
          <w:rStyle w:val="Kod"/>
        </w:rPr>
        <w:t>59</w:t>
      </w:r>
      <w:r>
        <w:t xml:space="preserve">. Är värdet inte i intervallet ska ett undantag av typen </w:t>
      </w:r>
      <w:r w:rsidRPr="006355BC">
        <w:rPr>
          <w:rStyle w:val="Kod"/>
        </w:rPr>
        <w:t>ArgumentException</w:t>
      </w:r>
      <w:r>
        <w:t xml:space="preserve"> kastas.</w:t>
      </w:r>
    </w:p>
    <w:p w:rsidR="00C84317" w:rsidRDefault="00C84317" w:rsidP="00C84317">
      <w:pPr>
        <w:pStyle w:val="Rubrik4"/>
      </w:pPr>
      <w:r>
        <w:t>Konstruktorerna</w:t>
      </w:r>
    </w:p>
    <w:p w:rsidR="00C84317" w:rsidRDefault="007870BC" w:rsidP="00C84317">
      <w:pPr>
        <w:pStyle w:val="Brdtext"/>
      </w:pPr>
      <w:r>
        <w:t xml:space="preserve">Konstruktorerna, som är tre till antalet, ska se till att ett </w:t>
      </w:r>
      <w:r w:rsidRPr="00C701CE">
        <w:rPr>
          <w:rStyle w:val="Kod"/>
        </w:rPr>
        <w:t>AlarmClock</w:t>
      </w:r>
      <w:r>
        <w:t>-objekt blir korrekt initierat. Det innebär att fält</w:t>
      </w:r>
      <w:r w:rsidR="00C701CE">
        <w:t>en</w:t>
      </w:r>
      <w:r>
        <w:t xml:space="preserve"> ska tilldelas lämpliga värden.</w:t>
      </w:r>
    </w:p>
    <w:p w:rsidR="007870BC" w:rsidRDefault="007870BC" w:rsidP="00C84317">
      <w:pPr>
        <w:pStyle w:val="Brdtext"/>
      </w:pPr>
      <w:r>
        <w:t xml:space="preserve">Standardkonstruktorn </w:t>
      </w:r>
      <w:r w:rsidRPr="007870BC">
        <w:rPr>
          <w:rStyle w:val="Kod"/>
        </w:rPr>
        <w:t>AlarmClock()</w:t>
      </w:r>
      <w:r>
        <w:t xml:space="preserve"> ska initiera fälten till deras standardvärden. Ingen tilldelning får ske i konstruktorns kropp, som måste vara tom. Denna konstruktor måste därför anropa den konstruktor i klassen som har två parametrar.</w:t>
      </w:r>
    </w:p>
    <w:p w:rsidR="007870BC" w:rsidRDefault="007870BC" w:rsidP="00C84317">
      <w:pPr>
        <w:pStyle w:val="Brdtext"/>
      </w:pPr>
      <w:r>
        <w:t xml:space="preserve">Med konstruktorn </w:t>
      </w:r>
      <w:r w:rsidRPr="007870BC">
        <w:rPr>
          <w:rStyle w:val="Kod"/>
        </w:rPr>
        <w:t>AlarmClock(int hour, int minute)</w:t>
      </w:r>
      <w:r>
        <w:t xml:space="preserve"> ska ett objekt kunna initieras så att alarmklockan ställs på den tid som parametrarna för timme respektive minut anger. Ingen tilldelning får ske i konstruktorns kropp, som måste vara tom. Denna konstruktor måste därför anropa den konstruktor i klassen som har fyra parametrar.</w:t>
      </w:r>
    </w:p>
    <w:p w:rsidR="007870BC" w:rsidRDefault="007870BC" w:rsidP="007870BC">
      <w:pPr>
        <w:pStyle w:val="Brdtext"/>
      </w:pPr>
      <w:r>
        <w:t xml:space="preserve">Med konstruktorn </w:t>
      </w:r>
      <w:r w:rsidRPr="007870BC">
        <w:rPr>
          <w:rStyle w:val="Kod"/>
        </w:rPr>
        <w:t>AlarmClock(int hour, int minute , int alarmHour, int alarmMinute)</w:t>
      </w:r>
      <w:r>
        <w:t xml:space="preserve"> ska ett objekt kunna initieras så att alarmklockan ställs på den tid och alarmtid som parametrarna anger. Detta är den enda av konstruktorerna som får innehålla kod som leder till att fält i klassen tilldelas värden.</w:t>
      </w:r>
    </w:p>
    <w:p w:rsidR="00C84317" w:rsidRDefault="00C84317" w:rsidP="00C84317">
      <w:pPr>
        <w:pStyle w:val="Rubrik4"/>
      </w:pPr>
      <w:r>
        <w:t>Metoden TickTock</w:t>
      </w:r>
    </w:p>
    <w:p w:rsidR="00C84317" w:rsidRDefault="00EE04E2" w:rsidP="00C84317">
      <w:pPr>
        <w:pStyle w:val="Brdtext"/>
      </w:pPr>
      <w:r>
        <w:t xml:space="preserve">Publik metod som anropas för att få klockan att gå en minut. Om den nya tiden överensstämmer med alarmtiden ska metoden returnera </w:t>
      </w:r>
      <w:r w:rsidRPr="00EE04E2">
        <w:rPr>
          <w:rStyle w:val="Kod"/>
        </w:rPr>
        <w:t>true</w:t>
      </w:r>
      <w:r>
        <w:t xml:space="preserve">, annars </w:t>
      </w:r>
      <w:r w:rsidRPr="00EE04E2">
        <w:rPr>
          <w:rStyle w:val="Kod"/>
        </w:rPr>
        <w:t>false</w:t>
      </w:r>
      <w:r>
        <w:t>.</w:t>
      </w:r>
      <w:r w:rsidR="001F2CA1">
        <w:t xml:space="preserve"> Inga utskrifter till konsolfönstret får göras av metoden.</w:t>
      </w:r>
    </w:p>
    <w:p w:rsidR="00EE04E2" w:rsidRDefault="00EE04E2" w:rsidP="00C84317">
      <w:pPr>
        <w:pStyle w:val="Brdtext"/>
      </w:pPr>
      <w:r>
        <w:t xml:space="preserve">Metoden ansvarar för att öka minuternas värde med </w:t>
      </w:r>
      <w:r w:rsidRPr="00EE04E2">
        <w:rPr>
          <w:rStyle w:val="Kod"/>
        </w:rPr>
        <w:t>1</w:t>
      </w:r>
      <w:r>
        <w:t xml:space="preserve">. Värdet för minuterna måste vara i det slutna intervallet mellan </w:t>
      </w:r>
      <w:r w:rsidRPr="00EE04E2">
        <w:rPr>
          <w:rStyle w:val="Kod"/>
        </w:rPr>
        <w:t>0</w:t>
      </w:r>
      <w:r>
        <w:t xml:space="preserve"> och </w:t>
      </w:r>
      <w:r w:rsidRPr="00EE04E2">
        <w:rPr>
          <w:rStyle w:val="Kod"/>
        </w:rPr>
        <w:t>59</w:t>
      </w:r>
      <w:r>
        <w:t xml:space="preserve">. Då värdet för minuterna sätts till </w:t>
      </w:r>
      <w:r w:rsidRPr="00EE04E2">
        <w:rPr>
          <w:rStyle w:val="Kod"/>
        </w:rPr>
        <w:t>0</w:t>
      </w:r>
      <w:r>
        <w:t xml:space="preserve"> ökas lämpligen timmarnas värde med </w:t>
      </w:r>
      <w:r w:rsidRPr="00EE04E2">
        <w:rPr>
          <w:rStyle w:val="Kod"/>
        </w:rPr>
        <w:t>1</w:t>
      </w:r>
      <w:r>
        <w:t xml:space="preserve">. Värdet för timmarna måste vara i det slutna intervallet mellan </w:t>
      </w:r>
      <w:r w:rsidRPr="00EE04E2">
        <w:rPr>
          <w:rStyle w:val="Kod"/>
        </w:rPr>
        <w:t>0</w:t>
      </w:r>
      <w:r>
        <w:t xml:space="preserve"> och </w:t>
      </w:r>
      <w:r w:rsidRPr="00EE04E2">
        <w:rPr>
          <w:rStyle w:val="Kod"/>
        </w:rPr>
        <w:t>23</w:t>
      </w:r>
      <w:r>
        <w:t>.</w:t>
      </w:r>
    </w:p>
    <w:p w:rsidR="00C84317" w:rsidRDefault="00C84317" w:rsidP="00C84317">
      <w:pPr>
        <w:pStyle w:val="Rubrik4"/>
      </w:pPr>
      <w:r>
        <w:t>Metoden ToString</w:t>
      </w:r>
    </w:p>
    <w:p w:rsidR="00C84317" w:rsidRDefault="00D97224" w:rsidP="00C84317">
      <w:pPr>
        <w:pStyle w:val="Brdtext"/>
      </w:pPr>
      <w:r>
        <w:t xml:space="preserve">Publik metod som har som uppgift att returnera en sträng representerande värdet av en instans av klassen </w:t>
      </w:r>
      <w:r w:rsidRPr="00D97224">
        <w:rPr>
          <w:rStyle w:val="Kod"/>
        </w:rPr>
        <w:t>AlarmClock</w:t>
      </w:r>
      <w:r w:rsidR="00725AF1">
        <w:t xml:space="preserve">. </w:t>
      </w:r>
      <w:r w:rsidR="001F2CA1">
        <w:t>Inga utskrifter till konsolfönstret får göras av metoden.</w:t>
      </w:r>
    </w:p>
    <w:p w:rsidR="006237AE" w:rsidRDefault="006237AE" w:rsidP="00C84317">
      <w:pPr>
        <w:pStyle w:val="Brdtext"/>
      </w:pPr>
      <w:r>
        <w:t xml:space="preserve">Är timmen ett ental ska timmen presenteras utan att inledas med </w:t>
      </w:r>
      <w:r w:rsidRPr="006237AE">
        <w:rPr>
          <w:rStyle w:val="Kod"/>
        </w:rPr>
        <w:t>0</w:t>
      </w:r>
      <w:r>
        <w:t xml:space="preserve">, medan då minuterna är ental ska de inledas med </w:t>
      </w:r>
      <w:r w:rsidRPr="006237AE">
        <w:rPr>
          <w:rStyle w:val="Kod"/>
        </w:rPr>
        <w:t>0</w:t>
      </w:r>
      <w:r>
        <w:t xml:space="preserve">. Är klocka fem över elva på kvällen ska tiden presenteras som </w:t>
      </w:r>
      <w:r w:rsidRPr="006237AE">
        <w:rPr>
          <w:rStyle w:val="Kod"/>
        </w:rPr>
        <w:t>23:05</w:t>
      </w:r>
      <w:r>
        <w:t xml:space="preserve">. Är tiden åtta minuter över sju på morgonen ska tiden presenteras som </w:t>
      </w:r>
      <w:r w:rsidRPr="006237AE">
        <w:rPr>
          <w:rStyle w:val="Kod"/>
        </w:rPr>
        <w:t>7:08</w:t>
      </w:r>
      <w:r>
        <w:t xml:space="preserve">. </w:t>
      </w:r>
    </w:p>
    <w:p w:rsidR="007A2DC9" w:rsidRDefault="007A2DC9" w:rsidP="007A2DC9">
      <w:pPr>
        <w:pStyle w:val="Rubrik3"/>
      </w:pPr>
      <w:bookmarkStart w:id="9" w:name="_Toc304742275"/>
      <w:r>
        <w:t>Klassen Program</w:t>
      </w:r>
      <w:bookmarkEnd w:id="9"/>
    </w:p>
    <w:p w:rsidR="00FC61AA" w:rsidRDefault="00BF2F48" w:rsidP="00C84317">
      <w:pPr>
        <w:pStyle w:val="Brdtext"/>
      </w:pPr>
      <w:r>
        <w:t xml:space="preserve">Klassen program ska innehålla koden som testar klassen </w:t>
      </w:r>
      <w:r w:rsidRPr="00BF2F48">
        <w:rPr>
          <w:rStyle w:val="Kod"/>
        </w:rPr>
        <w:t>AlarmClock</w:t>
      </w:r>
      <w:r>
        <w:t>.</w:t>
      </w:r>
    </w:p>
    <w:p w:rsidR="007A2DC9" w:rsidRDefault="00FC61AA" w:rsidP="00C84317">
      <w:pPr>
        <w:pStyle w:val="Brdtext"/>
      </w:pPr>
      <w:r>
        <w:fldChar w:fldCharType="begin"/>
      </w:r>
      <w:r>
        <w:instrText xml:space="preserve"> REF _Ref304618628 \h </w:instrText>
      </w:r>
      <w:r>
        <w:fldChar w:fldCharType="separate"/>
      </w:r>
      <w:r w:rsidR="00F5728E">
        <w:t xml:space="preserve">Figur </w:t>
      </w:r>
      <w:r w:rsidR="00F5728E">
        <w:rPr>
          <w:noProof/>
        </w:rPr>
        <w:t>A</w:t>
      </w:r>
      <w:r w:rsidR="00F5728E">
        <w:t>.</w:t>
      </w:r>
      <w:r w:rsidR="00F5728E">
        <w:rPr>
          <w:noProof/>
        </w:rPr>
        <w:t>10</w:t>
      </w:r>
      <w:r>
        <w:fldChar w:fldCharType="end"/>
      </w:r>
      <w:r w:rsidR="00BF2F48">
        <w:t xml:space="preserve"> </w:t>
      </w:r>
      <w:r w:rsidR="00652764">
        <w:t>visar ett förslag på medlemmar som kan användas för att skapa de sju testerna som listas under rubriken ”</w:t>
      </w:r>
      <w:r w:rsidR="00652764">
        <w:fldChar w:fldCharType="begin"/>
      </w:r>
      <w:r w:rsidR="00652764">
        <w:instrText xml:space="preserve"> REF _Ref304619760 \h </w:instrText>
      </w:r>
      <w:r w:rsidR="00652764">
        <w:fldChar w:fldCharType="separate"/>
      </w:r>
      <w:r w:rsidR="00F5728E">
        <w:t>Testlista</w:t>
      </w:r>
      <w:r w:rsidR="00652764">
        <w:fldChar w:fldCharType="end"/>
      </w:r>
      <w:r w:rsidR="00652764">
        <w:t xml:space="preserve">” på sidan </w:t>
      </w:r>
      <w:r w:rsidR="00652764">
        <w:fldChar w:fldCharType="begin"/>
      </w:r>
      <w:r w:rsidR="00652764">
        <w:instrText xml:space="preserve"> PAGEREF _Ref304619310 \h </w:instrText>
      </w:r>
      <w:r w:rsidR="00652764">
        <w:fldChar w:fldCharType="separate"/>
      </w:r>
      <w:r w:rsidR="00F5728E">
        <w:rPr>
          <w:noProof/>
        </w:rPr>
        <w:t>3</w:t>
      </w:r>
      <w:r w:rsidR="00652764">
        <w:fldChar w:fldCharType="end"/>
      </w:r>
      <w:r w:rsidR="00652764">
        <w:t xml:space="preserve">. Klassen </w:t>
      </w:r>
      <w:r w:rsidR="001F2CA1" w:rsidRPr="001F2CA1">
        <w:rPr>
          <w:rStyle w:val="Kod"/>
        </w:rPr>
        <w:t>Program</w:t>
      </w:r>
      <w:r w:rsidR="001F2CA1">
        <w:t xml:space="preserve"> </w:t>
      </w:r>
      <w:r w:rsidR="00652764">
        <w:t xml:space="preserve">behöver inte på något sätt följa förslaget som enbart ska ses som en rekommendation. Det finns bara ett krav som måste uppfyllas och det är att metoden </w:t>
      </w:r>
      <w:r w:rsidR="00652764" w:rsidRPr="00122A77">
        <w:rPr>
          <w:rStyle w:val="Kod"/>
        </w:rPr>
        <w:t>Main()</w:t>
      </w:r>
      <w:r w:rsidR="00652764">
        <w:t xml:space="preserve"> </w:t>
      </w:r>
      <w:r w:rsidR="001F2CA1">
        <w:t xml:space="preserve">måste </w:t>
      </w:r>
      <w:r w:rsidR="00652764">
        <w:t xml:space="preserve">se till att de sju deltesterna </w:t>
      </w:r>
      <w:r w:rsidR="001F2CA1">
        <w:t>genomförs på avsett sätt.</w:t>
      </w:r>
    </w:p>
    <w:p w:rsidR="006E4FBC" w:rsidRDefault="007A2494" w:rsidP="006E4FBC">
      <w:pPr>
        <w:pStyle w:val="Brdtext"/>
        <w:keepNext/>
      </w:pPr>
      <w:r>
        <w:rPr>
          <w:noProof/>
        </w:rPr>
        <w:lastRenderedPageBreak/>
        <w:drawing>
          <wp:inline distT="0" distB="0" distL="0" distR="0">
            <wp:extent cx="2091600" cy="1494000"/>
            <wp:effectExtent l="0" t="0" r="4445" b="0"/>
            <wp:docPr id="13" name="Bildobjekt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ats\AppData\Local\Temp\SNAGHTMLed50922.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091600" cy="1494000"/>
                    </a:xfrm>
                    <a:prstGeom prst="rect">
                      <a:avLst/>
                    </a:prstGeom>
                    <a:noFill/>
                    <a:ln>
                      <a:noFill/>
                    </a:ln>
                  </pic:spPr>
                </pic:pic>
              </a:graphicData>
            </a:graphic>
          </wp:inline>
        </w:drawing>
      </w:r>
    </w:p>
    <w:p w:rsidR="007A2DC9" w:rsidRDefault="006E4FBC" w:rsidP="006E4FBC">
      <w:pPr>
        <w:pStyle w:val="Beskrivning"/>
      </w:pPr>
      <w:bookmarkStart w:id="10" w:name="_Ref304618628"/>
      <w:r>
        <w:t xml:space="preserve">Figur </w:t>
      </w:r>
      <w:r w:rsidR="00A97DAA">
        <w:fldChar w:fldCharType="begin"/>
      </w:r>
      <w:r w:rsidR="00A97DAA">
        <w:instrText xml:space="preserve"> STYLEREF 1 \s </w:instrText>
      </w:r>
      <w:r w:rsidR="00A97DAA">
        <w:fldChar w:fldCharType="separate"/>
      </w:r>
      <w:r w:rsidR="00F5728E">
        <w:rPr>
          <w:noProof/>
        </w:rPr>
        <w:t>A</w:t>
      </w:r>
      <w:r w:rsidR="00A97DAA">
        <w:rPr>
          <w:noProof/>
        </w:rPr>
        <w:fldChar w:fldCharType="end"/>
      </w:r>
      <w:r w:rsidR="000C06AD">
        <w:t>.</w:t>
      </w:r>
      <w:r w:rsidR="00A97DAA">
        <w:fldChar w:fldCharType="begin"/>
      </w:r>
      <w:r w:rsidR="00A97DAA">
        <w:instrText xml:space="preserve"> SEQ Figur \* ARABIC \s 1 </w:instrText>
      </w:r>
      <w:r w:rsidR="00A97DAA">
        <w:fldChar w:fldCharType="separate"/>
      </w:r>
      <w:r w:rsidR="00F5728E">
        <w:rPr>
          <w:noProof/>
        </w:rPr>
        <w:t>10</w:t>
      </w:r>
      <w:r w:rsidR="00A97DAA">
        <w:rPr>
          <w:noProof/>
        </w:rPr>
        <w:fldChar w:fldCharType="end"/>
      </w:r>
      <w:bookmarkEnd w:id="10"/>
      <w:r>
        <w:t xml:space="preserve">. Förslag på </w:t>
      </w:r>
      <w:r w:rsidR="00652764">
        <w:t>medlemmar</w:t>
      </w:r>
      <w:r>
        <w:t xml:space="preserve"> </w:t>
      </w:r>
      <w:r w:rsidR="00652764">
        <w:t>av</w:t>
      </w:r>
      <w:r>
        <w:t xml:space="preserve"> klassen Program.</w:t>
      </w:r>
    </w:p>
    <w:p w:rsidR="007A2DC9" w:rsidRDefault="007A2DC9" w:rsidP="007A2DC9">
      <w:pPr>
        <w:pStyle w:val="Rubrik4"/>
      </w:pPr>
      <w:r>
        <w:t>Metoden Main</w:t>
      </w:r>
    </w:p>
    <w:p w:rsidR="007A2DC9" w:rsidRDefault="00BF2F48" w:rsidP="00C84317">
      <w:pPr>
        <w:pStyle w:val="Brdtext"/>
      </w:pPr>
      <w:r>
        <w:t xml:space="preserve">Metoden ska instansiera objekt av klassen </w:t>
      </w:r>
      <w:r w:rsidRPr="00BF2F48">
        <w:rPr>
          <w:rStyle w:val="Kod"/>
        </w:rPr>
        <w:t>AlarmClock</w:t>
      </w:r>
      <w:r>
        <w:t xml:space="preserve"> och testa konstruktorerna, egenskaperna och metoderna.</w:t>
      </w:r>
    </w:p>
    <w:p w:rsidR="007A2DC9" w:rsidRDefault="007A2DC9" w:rsidP="007A2DC9">
      <w:pPr>
        <w:pStyle w:val="Rubrik4"/>
      </w:pPr>
      <w:r>
        <w:t>Metoden Run</w:t>
      </w:r>
    </w:p>
    <w:p w:rsidR="007A2DC9" w:rsidRDefault="00512BA9" w:rsidP="00C84317">
      <w:pPr>
        <w:pStyle w:val="Brdtext"/>
      </w:pPr>
      <w:r>
        <w:t xml:space="preserve">Privat statisk metod som har två parametrar. Den första parametern är en referens till </w:t>
      </w:r>
      <w:r w:rsidRPr="00512BA9">
        <w:rPr>
          <w:rStyle w:val="Kod"/>
        </w:rPr>
        <w:t>AlarmClock</w:t>
      </w:r>
      <w:r>
        <w:t xml:space="preserve">-objekt. Den andra parametern är antalet minuter som </w:t>
      </w:r>
      <w:r w:rsidRPr="00512BA9">
        <w:rPr>
          <w:rStyle w:val="Kod"/>
        </w:rPr>
        <w:t>AlarmClock</w:t>
      </w:r>
      <w:r w:rsidR="004874C0">
        <w:t xml:space="preserve">-objektet ska gå (vilket lämpligen görs genom att låta ett </w:t>
      </w:r>
      <w:r w:rsidR="004874C0" w:rsidRPr="004874C0">
        <w:rPr>
          <w:rStyle w:val="Kod"/>
        </w:rPr>
        <w:t>AlarmClock</w:t>
      </w:r>
      <w:r w:rsidR="004874C0">
        <w:t xml:space="preserve">-objekt göra upprepade anrop av metoden </w:t>
      </w:r>
      <w:r w:rsidR="004874C0" w:rsidRPr="004874C0">
        <w:rPr>
          <w:rStyle w:val="Kod"/>
        </w:rPr>
        <w:t>TickTock()</w:t>
      </w:r>
      <w:r w:rsidR="004874C0">
        <w:rPr>
          <w:rStyle w:val="Kod"/>
        </w:rPr>
        <w:t>)</w:t>
      </w:r>
      <w:r w:rsidR="004874C0">
        <w:t xml:space="preserve">. </w:t>
      </w:r>
    </w:p>
    <w:p w:rsidR="00FC61AA" w:rsidRDefault="00FC61AA" w:rsidP="00FC61AA">
      <w:pPr>
        <w:pStyle w:val="Rubrik4"/>
      </w:pPr>
      <w:r>
        <w:t>Metoden ViewErrorMessage</w:t>
      </w:r>
    </w:p>
    <w:p w:rsidR="00512BA9" w:rsidRDefault="00725AF1" w:rsidP="00FC61AA">
      <w:pPr>
        <w:pStyle w:val="Brdtext"/>
      </w:pPr>
      <w:r>
        <w:t>Privat statisk metoden som tar ett felmeddelande som argument och presenterar det.</w:t>
      </w:r>
    </w:p>
    <w:p w:rsidR="00725AF1" w:rsidRDefault="00725AF1" w:rsidP="00725AF1">
      <w:pPr>
        <w:pStyle w:val="Brdtext"/>
        <w:keepNext/>
      </w:pPr>
      <w:r>
        <w:rPr>
          <w:noProof/>
        </w:rPr>
        <w:drawing>
          <wp:inline distT="0" distB="0" distL="0" distR="0" wp14:anchorId="15EC4ABF" wp14:editId="24FC2D5F">
            <wp:extent cx="4849200" cy="543600"/>
            <wp:effectExtent l="0" t="0" r="8890" b="8890"/>
            <wp:docPr id="29" name="Bildobjekt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mats\AppData\Local\Temp\SNAGHTML55da3075.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849200" cy="543600"/>
                    </a:xfrm>
                    <a:prstGeom prst="rect">
                      <a:avLst/>
                    </a:prstGeom>
                    <a:noFill/>
                    <a:ln>
                      <a:noFill/>
                    </a:ln>
                  </pic:spPr>
                </pic:pic>
              </a:graphicData>
            </a:graphic>
          </wp:inline>
        </w:drawing>
      </w:r>
    </w:p>
    <w:p w:rsidR="00725AF1" w:rsidRDefault="00725AF1" w:rsidP="00725AF1">
      <w:pPr>
        <w:pStyle w:val="Beskrivning"/>
      </w:pPr>
      <w:r>
        <w:t xml:space="preserve">Figur </w:t>
      </w:r>
      <w:r w:rsidR="00A97DAA">
        <w:fldChar w:fldCharType="begin"/>
      </w:r>
      <w:r w:rsidR="00A97DAA">
        <w:instrText xml:space="preserve"> STYLEREF 1 \s </w:instrText>
      </w:r>
      <w:r w:rsidR="00A97DAA">
        <w:fldChar w:fldCharType="separate"/>
      </w:r>
      <w:r w:rsidR="00F5728E">
        <w:rPr>
          <w:noProof/>
        </w:rPr>
        <w:t>A</w:t>
      </w:r>
      <w:r w:rsidR="00A97DAA">
        <w:rPr>
          <w:noProof/>
        </w:rPr>
        <w:fldChar w:fldCharType="end"/>
      </w:r>
      <w:r w:rsidR="000C06AD">
        <w:t>.</w:t>
      </w:r>
      <w:r w:rsidR="00A97DAA">
        <w:fldChar w:fldCharType="begin"/>
      </w:r>
      <w:r w:rsidR="00A97DAA">
        <w:instrText xml:space="preserve"> SEQ Figur \* ARABIC \s 1 </w:instrText>
      </w:r>
      <w:r w:rsidR="00A97DAA">
        <w:fldChar w:fldCharType="separate"/>
      </w:r>
      <w:r w:rsidR="00F5728E">
        <w:rPr>
          <w:noProof/>
        </w:rPr>
        <w:t>11</w:t>
      </w:r>
      <w:r w:rsidR="00A97DAA">
        <w:rPr>
          <w:noProof/>
        </w:rPr>
        <w:fldChar w:fldCharType="end"/>
      </w:r>
      <w:r>
        <w:t>. Exempel presentation av två fel</w:t>
      </w:r>
      <w:r>
        <w:rPr>
          <w:noProof/>
        </w:rPr>
        <w:t>meddelanden.</w:t>
      </w:r>
    </w:p>
    <w:p w:rsidR="00FC61AA" w:rsidRDefault="00FC61AA" w:rsidP="00FC61AA">
      <w:pPr>
        <w:pStyle w:val="Rubrik4"/>
      </w:pPr>
      <w:r>
        <w:t>Metoden ViewTestHeader</w:t>
      </w:r>
    </w:p>
    <w:p w:rsidR="00FC61AA" w:rsidRDefault="00725AF1" w:rsidP="00FC61AA">
      <w:pPr>
        <w:pStyle w:val="Brdtext"/>
      </w:pPr>
      <w:r>
        <w:t>Privat statisk metod som tar en sträng som argument och presenterar strängen.</w:t>
      </w:r>
    </w:p>
    <w:p w:rsidR="00725AF1" w:rsidRDefault="00725AF1" w:rsidP="00725AF1">
      <w:pPr>
        <w:pStyle w:val="Brdtext"/>
        <w:keepNext/>
      </w:pPr>
      <w:r>
        <w:rPr>
          <w:noProof/>
        </w:rPr>
        <w:drawing>
          <wp:inline distT="0" distB="0" distL="0" distR="0" wp14:anchorId="796560E3" wp14:editId="4142DA54">
            <wp:extent cx="4744800" cy="669600"/>
            <wp:effectExtent l="0" t="0" r="0" b="0"/>
            <wp:docPr id="28" name="Bildobjekt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mats\AppData\Local\Temp\SNAGHTML55d8121c.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744800" cy="669600"/>
                    </a:xfrm>
                    <a:prstGeom prst="rect">
                      <a:avLst/>
                    </a:prstGeom>
                    <a:noFill/>
                    <a:ln>
                      <a:noFill/>
                    </a:ln>
                  </pic:spPr>
                </pic:pic>
              </a:graphicData>
            </a:graphic>
          </wp:inline>
        </w:drawing>
      </w:r>
    </w:p>
    <w:p w:rsidR="00725AF1" w:rsidRDefault="00725AF1" w:rsidP="00725AF1">
      <w:pPr>
        <w:pStyle w:val="Beskrivning"/>
      </w:pPr>
      <w:r>
        <w:t xml:space="preserve">Figur </w:t>
      </w:r>
      <w:r w:rsidR="00A97DAA">
        <w:fldChar w:fldCharType="begin"/>
      </w:r>
      <w:r w:rsidR="00A97DAA">
        <w:instrText xml:space="preserve"> STYLEREF 1 \s </w:instrText>
      </w:r>
      <w:r w:rsidR="00A97DAA">
        <w:fldChar w:fldCharType="separate"/>
      </w:r>
      <w:r w:rsidR="00F5728E">
        <w:rPr>
          <w:noProof/>
        </w:rPr>
        <w:t>A</w:t>
      </w:r>
      <w:r w:rsidR="00A97DAA">
        <w:rPr>
          <w:noProof/>
        </w:rPr>
        <w:fldChar w:fldCharType="end"/>
      </w:r>
      <w:r w:rsidR="000C06AD">
        <w:t>.</w:t>
      </w:r>
      <w:r w:rsidR="00A97DAA">
        <w:fldChar w:fldCharType="begin"/>
      </w:r>
      <w:r w:rsidR="00A97DAA">
        <w:instrText xml:space="preserve"> SEQ Figur \* ARABIC \s 1 </w:instrText>
      </w:r>
      <w:r w:rsidR="00A97DAA">
        <w:fldChar w:fldCharType="separate"/>
      </w:r>
      <w:r w:rsidR="00F5728E">
        <w:rPr>
          <w:noProof/>
        </w:rPr>
        <w:t>12</w:t>
      </w:r>
      <w:r w:rsidR="00A97DAA">
        <w:rPr>
          <w:noProof/>
        </w:rPr>
        <w:fldChar w:fldCharType="end"/>
      </w:r>
      <w:r>
        <w:t>. Exempel på ett tests rubrik inklusive horisontell linje ovan testrubriken.</w:t>
      </w:r>
      <w:r>
        <w:tab/>
      </w:r>
    </w:p>
    <w:p w:rsidR="00054D7C" w:rsidRDefault="00AB0F9E" w:rsidP="00054D7C">
      <w:pPr>
        <w:pStyle w:val="Rubrik2"/>
      </w:pPr>
      <w:bookmarkStart w:id="11" w:name="_Toc304742276"/>
      <w:r>
        <w:t>A-k</w:t>
      </w:r>
      <w:r w:rsidR="00054D7C">
        <w:t>rav</w:t>
      </w:r>
      <w:bookmarkEnd w:id="11"/>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
        <w:gridCol w:w="8363"/>
      </w:tblGrid>
      <w:tr w:rsidR="00CE244D" w:rsidTr="00704CD4">
        <w:tc>
          <w:tcPr>
            <w:tcW w:w="817" w:type="dxa"/>
          </w:tcPr>
          <w:p w:rsidR="00CE244D" w:rsidRDefault="00CE244D" w:rsidP="00F904A1">
            <w:pPr>
              <w:pStyle w:val="Brdtext"/>
              <w:numPr>
                <w:ilvl w:val="0"/>
                <w:numId w:val="12"/>
              </w:numPr>
            </w:pPr>
          </w:p>
        </w:tc>
        <w:tc>
          <w:tcPr>
            <w:tcW w:w="8363" w:type="dxa"/>
          </w:tcPr>
          <w:p w:rsidR="005B1D01" w:rsidRDefault="005B1D01" w:rsidP="005B1D01">
            <w:pPr>
              <w:pStyle w:val="Brdtext"/>
            </w:pPr>
            <w:r>
              <w:t xml:space="preserve">Klassen </w:t>
            </w:r>
            <w:r w:rsidRPr="005B1D01">
              <w:rPr>
                <w:rStyle w:val="Kod"/>
              </w:rPr>
              <w:t>AlarmClock</w:t>
            </w:r>
            <w:r>
              <w:t xml:space="preserve"> ska implementeras enligt klassdiagrammet i </w:t>
            </w:r>
            <w:r>
              <w:fldChar w:fldCharType="begin"/>
            </w:r>
            <w:r>
              <w:instrText xml:space="preserve"> REF _Ref304469507 \h </w:instrText>
            </w:r>
            <w:r>
              <w:fldChar w:fldCharType="separate"/>
            </w:r>
            <w:r w:rsidR="00F5728E">
              <w:t xml:space="preserve">Figur </w:t>
            </w:r>
            <w:r w:rsidR="00F5728E">
              <w:rPr>
                <w:noProof/>
              </w:rPr>
              <w:t>A</w:t>
            </w:r>
            <w:r w:rsidR="00F5728E">
              <w:t>.</w:t>
            </w:r>
            <w:r w:rsidR="00F5728E">
              <w:rPr>
                <w:noProof/>
              </w:rPr>
              <w:t>9</w:t>
            </w:r>
            <w:r>
              <w:fldChar w:fldCharType="end"/>
            </w:r>
            <w:r>
              <w:t xml:space="preserve">. </w:t>
            </w:r>
          </w:p>
        </w:tc>
      </w:tr>
      <w:tr w:rsidR="00F50F0D" w:rsidTr="00F50F0D">
        <w:tc>
          <w:tcPr>
            <w:tcW w:w="817" w:type="dxa"/>
          </w:tcPr>
          <w:p w:rsidR="00F50F0D" w:rsidRDefault="00F50F0D" w:rsidP="00F904A1">
            <w:pPr>
              <w:pStyle w:val="Brdtext"/>
              <w:numPr>
                <w:ilvl w:val="0"/>
                <w:numId w:val="12"/>
              </w:numPr>
            </w:pPr>
          </w:p>
        </w:tc>
        <w:tc>
          <w:tcPr>
            <w:tcW w:w="8363" w:type="dxa"/>
          </w:tcPr>
          <w:p w:rsidR="00F50F0D" w:rsidRDefault="00F50F0D" w:rsidP="00F50F0D">
            <w:pPr>
              <w:pStyle w:val="Brdtext"/>
            </w:pPr>
            <w:r>
              <w:t xml:space="preserve">Inga av medlemmarna i klassen </w:t>
            </w:r>
            <w:r w:rsidRPr="00F50F0D">
              <w:rPr>
                <w:rStyle w:val="Kod"/>
              </w:rPr>
              <w:t>AlarmClock</w:t>
            </w:r>
            <w:r>
              <w:t xml:space="preserve"> får skriva ut något i konsolfönstret.</w:t>
            </w:r>
          </w:p>
        </w:tc>
      </w:tr>
      <w:tr w:rsidR="005B1D01" w:rsidTr="00CE1A73">
        <w:tc>
          <w:tcPr>
            <w:tcW w:w="817" w:type="dxa"/>
          </w:tcPr>
          <w:p w:rsidR="005B1D01" w:rsidRDefault="005B1D01" w:rsidP="00F904A1">
            <w:pPr>
              <w:pStyle w:val="Brdtext"/>
              <w:numPr>
                <w:ilvl w:val="0"/>
                <w:numId w:val="12"/>
              </w:numPr>
            </w:pPr>
          </w:p>
        </w:tc>
        <w:tc>
          <w:tcPr>
            <w:tcW w:w="8363" w:type="dxa"/>
          </w:tcPr>
          <w:p w:rsidR="005B1D01" w:rsidRDefault="005B1D01" w:rsidP="000402DD">
            <w:pPr>
              <w:pStyle w:val="Brdtext"/>
            </w:pPr>
            <w:r>
              <w:t xml:space="preserve">Fältet </w:t>
            </w:r>
            <w:r w:rsidRPr="005B1D01">
              <w:rPr>
                <w:rStyle w:val="Kod"/>
              </w:rPr>
              <w:t>_hour</w:t>
            </w:r>
            <w:r>
              <w:t xml:space="preserve"> ska kapslas in av egenskapen </w:t>
            </w:r>
            <w:r w:rsidRPr="005B1D01">
              <w:rPr>
                <w:rStyle w:val="Kod"/>
              </w:rPr>
              <w:t>Hour</w:t>
            </w:r>
            <w:r>
              <w:t xml:space="preserve"> som validerar att värdet är i det slutna intervallet mellan </w:t>
            </w:r>
            <w:r w:rsidRPr="005B1D01">
              <w:rPr>
                <w:rStyle w:val="Kod"/>
              </w:rPr>
              <w:t>0</w:t>
            </w:r>
            <w:r>
              <w:t xml:space="preserve"> och </w:t>
            </w:r>
            <w:r w:rsidRPr="005B1D01">
              <w:rPr>
                <w:rStyle w:val="Kod"/>
              </w:rPr>
              <w:t>23</w:t>
            </w:r>
            <w:r>
              <w:t xml:space="preserve"> innan värdet tilldelas fältet </w:t>
            </w:r>
            <w:r w:rsidRPr="005B1D01">
              <w:rPr>
                <w:rStyle w:val="Kod"/>
              </w:rPr>
              <w:t>_hour</w:t>
            </w:r>
            <w:r>
              <w:t>.</w:t>
            </w:r>
            <w:r w:rsidR="00DA2891">
              <w:t xml:space="preserve"> Är inte värdet i det slutna intervallet ska ett undantag av typen </w:t>
            </w:r>
            <w:r w:rsidR="00DA2891" w:rsidRPr="00DA2891">
              <w:rPr>
                <w:rStyle w:val="Kod"/>
              </w:rPr>
              <w:t>ArgumentException</w:t>
            </w:r>
            <w:r w:rsidR="00DA2891">
              <w:t xml:space="preserve"> kastas.</w:t>
            </w:r>
          </w:p>
        </w:tc>
      </w:tr>
      <w:tr w:rsidR="005B1D01" w:rsidTr="00CE1A73">
        <w:tc>
          <w:tcPr>
            <w:tcW w:w="817" w:type="dxa"/>
          </w:tcPr>
          <w:p w:rsidR="005B1D01" w:rsidRDefault="005B1D01" w:rsidP="00F904A1">
            <w:pPr>
              <w:pStyle w:val="Brdtext"/>
              <w:numPr>
                <w:ilvl w:val="0"/>
                <w:numId w:val="12"/>
              </w:numPr>
            </w:pPr>
          </w:p>
        </w:tc>
        <w:tc>
          <w:tcPr>
            <w:tcW w:w="8363" w:type="dxa"/>
          </w:tcPr>
          <w:p w:rsidR="005B1D01" w:rsidRDefault="005B1D01" w:rsidP="00AC3715">
            <w:pPr>
              <w:pStyle w:val="Brdtext"/>
            </w:pPr>
            <w:r>
              <w:t xml:space="preserve">Fältet </w:t>
            </w:r>
            <w:r w:rsidRPr="005B1D01">
              <w:rPr>
                <w:rStyle w:val="Kod"/>
              </w:rPr>
              <w:t>_</w:t>
            </w:r>
            <w:r>
              <w:rPr>
                <w:rStyle w:val="Kod"/>
              </w:rPr>
              <w:t>minute</w:t>
            </w:r>
            <w:r>
              <w:t xml:space="preserve"> ska kapslas in av egenskapen </w:t>
            </w:r>
            <w:r>
              <w:rPr>
                <w:rStyle w:val="Kod"/>
              </w:rPr>
              <w:t>Minute</w:t>
            </w:r>
            <w:r>
              <w:t xml:space="preserve"> som validerar att värdet är i det slutna intervallet mellan </w:t>
            </w:r>
            <w:r w:rsidRPr="005B1D01">
              <w:rPr>
                <w:rStyle w:val="Kod"/>
              </w:rPr>
              <w:t>0</w:t>
            </w:r>
            <w:r>
              <w:t xml:space="preserve"> och </w:t>
            </w:r>
            <w:r w:rsidR="00AC3715">
              <w:rPr>
                <w:rStyle w:val="Kod"/>
              </w:rPr>
              <w:t>59</w:t>
            </w:r>
            <w:r>
              <w:t xml:space="preserve"> innan värdet tilldelas fältet </w:t>
            </w:r>
            <w:r w:rsidRPr="005B1D01">
              <w:rPr>
                <w:rStyle w:val="Kod"/>
              </w:rPr>
              <w:t>_</w:t>
            </w:r>
            <w:r>
              <w:rPr>
                <w:rStyle w:val="Kod"/>
              </w:rPr>
              <w:t>minute</w:t>
            </w:r>
            <w:r>
              <w:t>.</w:t>
            </w:r>
            <w:r w:rsidR="00DA2891">
              <w:t xml:space="preserve"> Är inte värdet i det slutna intervallet ska ett undantag av typen </w:t>
            </w:r>
            <w:r w:rsidR="00DA2891" w:rsidRPr="00DA2891">
              <w:rPr>
                <w:rStyle w:val="Kod"/>
              </w:rPr>
              <w:t>ArgumentException</w:t>
            </w:r>
            <w:r w:rsidR="00DA2891">
              <w:t xml:space="preserve"> kastas.</w:t>
            </w:r>
          </w:p>
        </w:tc>
      </w:tr>
      <w:tr w:rsidR="005B1D01" w:rsidTr="00704CD4">
        <w:tc>
          <w:tcPr>
            <w:tcW w:w="817" w:type="dxa"/>
          </w:tcPr>
          <w:p w:rsidR="005B1D01" w:rsidRDefault="005B1D01" w:rsidP="00F904A1">
            <w:pPr>
              <w:pStyle w:val="Brdtext"/>
              <w:numPr>
                <w:ilvl w:val="0"/>
                <w:numId w:val="12"/>
              </w:numPr>
            </w:pPr>
          </w:p>
        </w:tc>
        <w:tc>
          <w:tcPr>
            <w:tcW w:w="8363" w:type="dxa"/>
          </w:tcPr>
          <w:p w:rsidR="005B1D01" w:rsidRDefault="005B1D01" w:rsidP="005A534E">
            <w:pPr>
              <w:pStyle w:val="Brdtext"/>
            </w:pPr>
            <w:r>
              <w:t xml:space="preserve">Fältet </w:t>
            </w:r>
            <w:r w:rsidR="00ED3D3E">
              <w:rPr>
                <w:rStyle w:val="Kod"/>
              </w:rPr>
              <w:t>_alarm</w:t>
            </w:r>
            <w:r>
              <w:rPr>
                <w:rStyle w:val="Kod"/>
              </w:rPr>
              <w:t>H</w:t>
            </w:r>
            <w:r w:rsidRPr="005B1D01">
              <w:rPr>
                <w:rStyle w:val="Kod"/>
              </w:rPr>
              <w:t>our</w:t>
            </w:r>
            <w:r>
              <w:t xml:space="preserve"> ska kapslas in av egenskapen </w:t>
            </w:r>
            <w:r>
              <w:rPr>
                <w:rStyle w:val="Kod"/>
              </w:rPr>
              <w:t>AlarmH</w:t>
            </w:r>
            <w:r w:rsidRPr="005B1D01">
              <w:rPr>
                <w:rStyle w:val="Kod"/>
              </w:rPr>
              <w:t>our</w:t>
            </w:r>
            <w:r>
              <w:t xml:space="preserve"> som validerar att värdet är i det slutna intervallet mellan </w:t>
            </w:r>
            <w:r w:rsidRPr="005B1D01">
              <w:rPr>
                <w:rStyle w:val="Kod"/>
              </w:rPr>
              <w:t>0</w:t>
            </w:r>
            <w:r>
              <w:t xml:space="preserve"> och </w:t>
            </w:r>
            <w:r w:rsidRPr="005B1D01">
              <w:rPr>
                <w:rStyle w:val="Kod"/>
              </w:rPr>
              <w:t>23</w:t>
            </w:r>
            <w:r>
              <w:t xml:space="preserve"> innan värdet tilldelas fältet </w:t>
            </w:r>
            <w:r w:rsidR="00ED3D3E">
              <w:rPr>
                <w:rStyle w:val="Kod"/>
              </w:rPr>
              <w:t>_alarm</w:t>
            </w:r>
            <w:r>
              <w:rPr>
                <w:rStyle w:val="Kod"/>
              </w:rPr>
              <w:t>H</w:t>
            </w:r>
            <w:r w:rsidRPr="005B1D01">
              <w:rPr>
                <w:rStyle w:val="Kod"/>
              </w:rPr>
              <w:t>our</w:t>
            </w:r>
            <w:r>
              <w:t>.</w:t>
            </w:r>
            <w:r w:rsidR="00DA2891">
              <w:t xml:space="preserve"> Är inte värdet i det slutna intervallet ska ett undantag av typen </w:t>
            </w:r>
            <w:r w:rsidR="00DA2891" w:rsidRPr="00DA2891">
              <w:rPr>
                <w:rStyle w:val="Kod"/>
              </w:rPr>
              <w:t>ArgumentException</w:t>
            </w:r>
            <w:r w:rsidR="00DA2891">
              <w:t xml:space="preserve"> kastas.</w:t>
            </w:r>
          </w:p>
        </w:tc>
      </w:tr>
      <w:tr w:rsidR="005B1D01" w:rsidTr="00704CD4">
        <w:tc>
          <w:tcPr>
            <w:tcW w:w="817" w:type="dxa"/>
          </w:tcPr>
          <w:p w:rsidR="005B1D01" w:rsidRDefault="005B1D01" w:rsidP="00F904A1">
            <w:pPr>
              <w:pStyle w:val="Brdtext"/>
              <w:numPr>
                <w:ilvl w:val="0"/>
                <w:numId w:val="12"/>
              </w:numPr>
            </w:pPr>
          </w:p>
        </w:tc>
        <w:tc>
          <w:tcPr>
            <w:tcW w:w="8363" w:type="dxa"/>
          </w:tcPr>
          <w:p w:rsidR="005B1D01" w:rsidRDefault="005B1D01" w:rsidP="00AC3715">
            <w:pPr>
              <w:pStyle w:val="Brdtext"/>
            </w:pPr>
            <w:r>
              <w:t xml:space="preserve">Fältet </w:t>
            </w:r>
            <w:r w:rsidR="00ED3D3E">
              <w:rPr>
                <w:rStyle w:val="Kod"/>
              </w:rPr>
              <w:t>_alarmTime</w:t>
            </w:r>
            <w:r>
              <w:rPr>
                <w:rStyle w:val="Kod"/>
              </w:rPr>
              <w:t>Minute</w:t>
            </w:r>
            <w:r>
              <w:t xml:space="preserve"> ska kapslas in av egenskapen </w:t>
            </w:r>
            <w:r>
              <w:rPr>
                <w:rStyle w:val="Kod"/>
              </w:rPr>
              <w:t>AlarmMinute</w:t>
            </w:r>
            <w:r>
              <w:t xml:space="preserve"> som validerar att värdet är i det slutna intervallet mellan </w:t>
            </w:r>
            <w:r w:rsidRPr="005B1D01">
              <w:rPr>
                <w:rStyle w:val="Kod"/>
              </w:rPr>
              <w:t>0</w:t>
            </w:r>
            <w:r>
              <w:t xml:space="preserve"> och </w:t>
            </w:r>
            <w:r w:rsidR="00AC3715">
              <w:rPr>
                <w:rStyle w:val="Kod"/>
              </w:rPr>
              <w:t>59</w:t>
            </w:r>
            <w:r>
              <w:t xml:space="preserve"> innan värdet tilldelas fältet </w:t>
            </w:r>
            <w:r w:rsidR="00ED3D3E">
              <w:rPr>
                <w:rStyle w:val="Kod"/>
              </w:rPr>
              <w:t>_alarm</w:t>
            </w:r>
            <w:r>
              <w:rPr>
                <w:rStyle w:val="Kod"/>
              </w:rPr>
              <w:t>Minute</w:t>
            </w:r>
            <w:r>
              <w:t>.</w:t>
            </w:r>
            <w:r w:rsidR="005A534E">
              <w:t xml:space="preserve"> Är inte värdet i det slutna </w:t>
            </w:r>
            <w:r w:rsidR="00DA2891">
              <w:t xml:space="preserve">intervallet ska ett undantag av typen </w:t>
            </w:r>
            <w:r w:rsidR="00DA2891" w:rsidRPr="00DA2891">
              <w:rPr>
                <w:rStyle w:val="Kod"/>
              </w:rPr>
              <w:t>ArgumentException</w:t>
            </w:r>
            <w:r w:rsidR="00DA2891">
              <w:t xml:space="preserve"> kastas.</w:t>
            </w:r>
          </w:p>
        </w:tc>
      </w:tr>
      <w:tr w:rsidR="00CE1A73" w:rsidTr="00704CD4">
        <w:tc>
          <w:tcPr>
            <w:tcW w:w="817" w:type="dxa"/>
          </w:tcPr>
          <w:p w:rsidR="00CE1A73" w:rsidRDefault="00CE1A73" w:rsidP="00F904A1">
            <w:pPr>
              <w:pStyle w:val="Brdtext"/>
              <w:numPr>
                <w:ilvl w:val="0"/>
                <w:numId w:val="12"/>
              </w:numPr>
            </w:pPr>
          </w:p>
        </w:tc>
        <w:tc>
          <w:tcPr>
            <w:tcW w:w="8363" w:type="dxa"/>
          </w:tcPr>
          <w:p w:rsidR="00CE1A73" w:rsidRDefault="001273F1" w:rsidP="00A01553">
            <w:pPr>
              <w:pStyle w:val="Brdtext"/>
            </w:pPr>
            <w:r>
              <w:t xml:space="preserve">Då ett nytt </w:t>
            </w:r>
            <w:r w:rsidRPr="00A01553">
              <w:rPr>
                <w:rStyle w:val="Kod"/>
              </w:rPr>
              <w:t>AlarmClock</w:t>
            </w:r>
            <w:r>
              <w:t>-objekt instansieras ska undantag kastas av klassen om försök görs att initiera objektet med värden som inte ligger inom de slutna intervallen</w:t>
            </w:r>
            <w:r w:rsidR="00A01553">
              <w:t xml:space="preserve"> för timmar och minuter.</w:t>
            </w:r>
          </w:p>
        </w:tc>
      </w:tr>
      <w:tr w:rsidR="00DA2891" w:rsidTr="00704CD4">
        <w:tc>
          <w:tcPr>
            <w:tcW w:w="817" w:type="dxa"/>
          </w:tcPr>
          <w:p w:rsidR="00DA2891" w:rsidRDefault="00DA2891" w:rsidP="00F904A1">
            <w:pPr>
              <w:pStyle w:val="Brdtext"/>
              <w:numPr>
                <w:ilvl w:val="0"/>
                <w:numId w:val="12"/>
              </w:numPr>
            </w:pPr>
          </w:p>
        </w:tc>
        <w:tc>
          <w:tcPr>
            <w:tcW w:w="8363" w:type="dxa"/>
          </w:tcPr>
          <w:p w:rsidR="00DA2891" w:rsidRDefault="00DA2891" w:rsidP="00CE1A73">
            <w:pPr>
              <w:pStyle w:val="Brdtext"/>
            </w:pPr>
            <w:r>
              <w:t xml:space="preserve">Ett anrop av metoden </w:t>
            </w:r>
            <w:r w:rsidRPr="00DA2891">
              <w:rPr>
                <w:rStyle w:val="Kod"/>
              </w:rPr>
              <w:t>TickTock()</w:t>
            </w:r>
            <w:r>
              <w:t xml:space="preserve"> ska leda till att klockan går en minut, t.ex. från </w:t>
            </w:r>
            <w:r w:rsidRPr="00DA2891">
              <w:rPr>
                <w:rStyle w:val="Kod"/>
              </w:rPr>
              <w:t>9:42</w:t>
            </w:r>
            <w:r>
              <w:t xml:space="preserve"> till </w:t>
            </w:r>
            <w:r w:rsidRPr="00DA2891">
              <w:rPr>
                <w:rStyle w:val="Kod"/>
              </w:rPr>
              <w:t>9:43</w:t>
            </w:r>
            <w:r>
              <w:t>.</w:t>
            </w:r>
          </w:p>
        </w:tc>
      </w:tr>
      <w:tr w:rsidR="00DA2891" w:rsidTr="00704CD4">
        <w:tc>
          <w:tcPr>
            <w:tcW w:w="817" w:type="dxa"/>
          </w:tcPr>
          <w:p w:rsidR="00DA2891" w:rsidRDefault="00DA2891" w:rsidP="00F904A1">
            <w:pPr>
              <w:pStyle w:val="Brdtext"/>
              <w:numPr>
                <w:ilvl w:val="0"/>
                <w:numId w:val="12"/>
              </w:numPr>
            </w:pPr>
          </w:p>
        </w:tc>
        <w:tc>
          <w:tcPr>
            <w:tcW w:w="8363" w:type="dxa"/>
          </w:tcPr>
          <w:p w:rsidR="00DA2891" w:rsidRDefault="00DA2891" w:rsidP="00DA2891">
            <w:pPr>
              <w:pStyle w:val="Brdtext"/>
            </w:pPr>
            <w:r>
              <w:t xml:space="preserve">Metoden </w:t>
            </w:r>
            <w:r w:rsidRPr="00DA2891">
              <w:rPr>
                <w:rStyle w:val="Kod"/>
              </w:rPr>
              <w:t>TickTock()</w:t>
            </w:r>
            <w:r>
              <w:t xml:space="preserve"> ska returnera </w:t>
            </w:r>
            <w:r w:rsidRPr="00F50F0D">
              <w:rPr>
                <w:rStyle w:val="Kod"/>
              </w:rPr>
              <w:t>true</w:t>
            </w:r>
            <w:r>
              <w:t xml:space="preserve"> om den nya tiden är lika med alarmtiden, annars </w:t>
            </w:r>
            <w:r w:rsidRPr="00F50F0D">
              <w:rPr>
                <w:rStyle w:val="Kod"/>
              </w:rPr>
              <w:t>false</w:t>
            </w:r>
            <w:r>
              <w:t>.</w:t>
            </w:r>
          </w:p>
        </w:tc>
      </w:tr>
      <w:tr w:rsidR="001273F1" w:rsidTr="00704CD4">
        <w:tc>
          <w:tcPr>
            <w:tcW w:w="817" w:type="dxa"/>
          </w:tcPr>
          <w:p w:rsidR="001273F1" w:rsidRDefault="001273F1" w:rsidP="00F904A1">
            <w:pPr>
              <w:pStyle w:val="Brdtext"/>
              <w:numPr>
                <w:ilvl w:val="0"/>
                <w:numId w:val="12"/>
              </w:numPr>
            </w:pPr>
          </w:p>
        </w:tc>
        <w:tc>
          <w:tcPr>
            <w:tcW w:w="8363" w:type="dxa"/>
          </w:tcPr>
          <w:p w:rsidR="001273F1" w:rsidRDefault="001273F1" w:rsidP="00F50F0D">
            <w:pPr>
              <w:pStyle w:val="Brdtext"/>
            </w:pPr>
            <w:r>
              <w:t xml:space="preserve">Metoden </w:t>
            </w:r>
            <w:r w:rsidRPr="00A01553">
              <w:rPr>
                <w:rStyle w:val="Kod"/>
              </w:rPr>
              <w:t>ToString()</w:t>
            </w:r>
            <w:r>
              <w:t xml:space="preserve"> ska </w:t>
            </w:r>
            <w:r w:rsidR="00A01553">
              <w:t xml:space="preserve">beskriva aktuellt </w:t>
            </w:r>
            <w:r w:rsidR="00A01553" w:rsidRPr="00F50F0D">
              <w:rPr>
                <w:rStyle w:val="Kod"/>
              </w:rPr>
              <w:t>AlarmClock</w:t>
            </w:r>
            <w:r w:rsidR="00A01553">
              <w:t xml:space="preserve">-objekt </w:t>
            </w:r>
            <w:r w:rsidR="00F50F0D">
              <w:t xml:space="preserve">i </w:t>
            </w:r>
            <w:r>
              <w:t>form av en sträng innehållande aktuell tid samt alarmtiden inom parenteser.</w:t>
            </w:r>
          </w:p>
          <w:p w:rsidR="001273F1" w:rsidRDefault="001273F1" w:rsidP="00F50F0D">
            <w:pPr>
              <w:pStyle w:val="Brdtext"/>
            </w:pPr>
            <w:r>
              <w:t>Tiderna ska presenteras på formatet HH:mm, d.v.s. timmar och minuter separerade av kolon (</w:t>
            </w:r>
            <w:r w:rsidRPr="00A01553">
              <w:rPr>
                <w:rStyle w:val="Kod"/>
              </w:rPr>
              <w:t>:</w:t>
            </w:r>
            <w:r>
              <w:t xml:space="preserve">). Är timmen </w:t>
            </w:r>
            <w:r w:rsidR="00F50F0D">
              <w:t xml:space="preserve">mindre än </w:t>
            </w:r>
            <w:r w:rsidR="00F50F0D" w:rsidRPr="00F50F0D">
              <w:rPr>
                <w:rStyle w:val="Kod"/>
              </w:rPr>
              <w:t>10</w:t>
            </w:r>
            <w:r>
              <w:t xml:space="preserve"> ska enbart entalet visas. Är minuten </w:t>
            </w:r>
            <w:r w:rsidR="00F50F0D">
              <w:t xml:space="preserve">mindre än </w:t>
            </w:r>
            <w:r w:rsidR="00F50F0D" w:rsidRPr="00F50F0D">
              <w:rPr>
                <w:rStyle w:val="Kod"/>
              </w:rPr>
              <w:t>10</w:t>
            </w:r>
            <w:r w:rsidR="00F50F0D">
              <w:t xml:space="preserve"> </w:t>
            </w:r>
            <w:r>
              <w:t xml:space="preserve">ska presentationen av minuten inledas med </w:t>
            </w:r>
            <w:r w:rsidRPr="00A01553">
              <w:rPr>
                <w:rStyle w:val="Kod"/>
              </w:rPr>
              <w:t>0</w:t>
            </w:r>
            <w:r>
              <w:t>.</w:t>
            </w:r>
          </w:p>
        </w:tc>
      </w:tr>
      <w:tr w:rsidR="00F50F0D" w:rsidTr="00704CD4">
        <w:tc>
          <w:tcPr>
            <w:tcW w:w="817" w:type="dxa"/>
          </w:tcPr>
          <w:p w:rsidR="00F50F0D" w:rsidRDefault="00F50F0D" w:rsidP="00F904A1">
            <w:pPr>
              <w:pStyle w:val="Brdtext"/>
              <w:numPr>
                <w:ilvl w:val="0"/>
                <w:numId w:val="12"/>
              </w:numPr>
            </w:pPr>
          </w:p>
        </w:tc>
        <w:tc>
          <w:tcPr>
            <w:tcW w:w="8363" w:type="dxa"/>
          </w:tcPr>
          <w:p w:rsidR="00F50F0D" w:rsidRDefault="00F50F0D" w:rsidP="009B6A38">
            <w:pPr>
              <w:pStyle w:val="Brdtext"/>
            </w:pPr>
            <w:r>
              <w:t xml:space="preserve">Klassen </w:t>
            </w:r>
            <w:r w:rsidRPr="009B6A38">
              <w:rPr>
                <w:rStyle w:val="Kod"/>
              </w:rPr>
              <w:t>Program</w:t>
            </w:r>
            <w:r>
              <w:t xml:space="preserve"> </w:t>
            </w:r>
            <w:r w:rsidR="009B6A38">
              <w:t>måste</w:t>
            </w:r>
            <w:r>
              <w:t xml:space="preserve"> implementera</w:t>
            </w:r>
            <w:r w:rsidR="009B6A38">
              <w:t>s så att de sju deltesterna under rubriken ”</w:t>
            </w:r>
            <w:r w:rsidR="009B6A38">
              <w:fldChar w:fldCharType="begin"/>
            </w:r>
            <w:r w:rsidR="009B6A38">
              <w:instrText xml:space="preserve"> REF _Ref304619760 \h </w:instrText>
            </w:r>
            <w:r w:rsidR="009B6A38">
              <w:fldChar w:fldCharType="separate"/>
            </w:r>
            <w:r w:rsidR="00F5728E">
              <w:t>Testlista</w:t>
            </w:r>
            <w:r w:rsidR="009B6A38">
              <w:fldChar w:fldCharType="end"/>
            </w:r>
            <w:r w:rsidR="009B6A38">
              <w:t xml:space="preserve">” på sidan </w:t>
            </w:r>
            <w:r w:rsidR="009B6A38">
              <w:fldChar w:fldCharType="begin"/>
            </w:r>
            <w:r w:rsidR="009B6A38">
              <w:instrText xml:space="preserve"> PAGEREF _Ref304619760 \h </w:instrText>
            </w:r>
            <w:r w:rsidR="009B6A38">
              <w:fldChar w:fldCharType="separate"/>
            </w:r>
            <w:r w:rsidR="00F5728E">
              <w:rPr>
                <w:noProof/>
              </w:rPr>
              <w:t>3</w:t>
            </w:r>
            <w:r w:rsidR="009B6A38">
              <w:fldChar w:fldCharType="end"/>
            </w:r>
            <w:r w:rsidR="009B6A38">
              <w:t xml:space="preserve"> körs då programmet exekveras.</w:t>
            </w:r>
          </w:p>
          <w:p w:rsidR="009B6A38" w:rsidRDefault="009B6A38" w:rsidP="009B6A38">
            <w:pPr>
              <w:pStyle w:val="Brdtext"/>
            </w:pPr>
            <w:r>
              <w:t>Var och en av testerna måste lyckas vilket ska kunna verifieras genom lämpliga utskrifter i konsolfönstret.</w:t>
            </w:r>
          </w:p>
        </w:tc>
      </w:tr>
    </w:tbl>
    <w:p w:rsidR="00054D7C" w:rsidRDefault="00054D7C" w:rsidP="00054D7C">
      <w:pPr>
        <w:pStyle w:val="Rubrik2"/>
      </w:pPr>
      <w:bookmarkStart w:id="12" w:name="_Toc304742277"/>
      <w:r>
        <w:t>Läsvärt</w:t>
      </w:r>
      <w:bookmarkEnd w:id="12"/>
    </w:p>
    <w:p w:rsidR="004874C0" w:rsidRDefault="004874C0" w:rsidP="00F904A1">
      <w:pPr>
        <w:pStyle w:val="Brdtext"/>
        <w:numPr>
          <w:ilvl w:val="0"/>
          <w:numId w:val="8"/>
        </w:numPr>
        <w:ind w:left="714" w:hanging="357"/>
      </w:pPr>
      <w:r>
        <w:t>Klasser</w:t>
      </w:r>
    </w:p>
    <w:p w:rsidR="004874C0" w:rsidRDefault="005B3797" w:rsidP="00F904A1">
      <w:pPr>
        <w:pStyle w:val="Brdtext"/>
        <w:numPr>
          <w:ilvl w:val="1"/>
          <w:numId w:val="8"/>
        </w:numPr>
      </w:pPr>
      <w:r>
        <w:t>Essential C# 5.0, 209-220.</w:t>
      </w:r>
    </w:p>
    <w:p w:rsidR="004874C0" w:rsidRDefault="00A97DAA" w:rsidP="00F904A1">
      <w:pPr>
        <w:pStyle w:val="Brdtext"/>
        <w:numPr>
          <w:ilvl w:val="1"/>
          <w:numId w:val="8"/>
        </w:numPr>
      </w:pPr>
      <w:hyperlink r:id="rId30" w:history="1">
        <w:r w:rsidR="004874C0">
          <w:rPr>
            <w:rStyle w:val="Hyperlnk"/>
          </w:rPr>
          <w:t>http://msdn.microsoft.com/en-us/library/0b0thckt.aspx</w:t>
        </w:r>
      </w:hyperlink>
      <w:r w:rsidR="004874C0">
        <w:t>.</w:t>
      </w:r>
    </w:p>
    <w:p w:rsidR="004874C0" w:rsidRDefault="004874C0" w:rsidP="00F904A1">
      <w:pPr>
        <w:pStyle w:val="Brdtext"/>
        <w:numPr>
          <w:ilvl w:val="0"/>
          <w:numId w:val="8"/>
        </w:numPr>
      </w:pPr>
      <w:r>
        <w:t>Åtkomstmodifierare (</w:t>
      </w:r>
      <w:r w:rsidRPr="00D32A6A">
        <w:rPr>
          <w:i/>
        </w:rPr>
        <w:t>”Access Modifiers”</w:t>
      </w:r>
      <w:r>
        <w:t>)</w:t>
      </w:r>
    </w:p>
    <w:p w:rsidR="004874C0" w:rsidRDefault="005B3797" w:rsidP="00F904A1">
      <w:pPr>
        <w:pStyle w:val="Brdtext"/>
        <w:numPr>
          <w:ilvl w:val="1"/>
          <w:numId w:val="8"/>
        </w:numPr>
      </w:pPr>
      <w:r>
        <w:t>Essential C# 5.0, 227-229.</w:t>
      </w:r>
    </w:p>
    <w:p w:rsidR="004874C0" w:rsidRDefault="00A97DAA" w:rsidP="00F904A1">
      <w:pPr>
        <w:pStyle w:val="Brdtext"/>
        <w:numPr>
          <w:ilvl w:val="1"/>
          <w:numId w:val="8"/>
        </w:numPr>
      </w:pPr>
      <w:hyperlink r:id="rId31" w:history="1">
        <w:r w:rsidR="004874C0">
          <w:rPr>
            <w:rStyle w:val="Hyperlnk"/>
          </w:rPr>
          <w:t>http://msdn.microsoft.com/en-us/library/ms173121.aspx</w:t>
        </w:r>
      </w:hyperlink>
      <w:r w:rsidR="004874C0">
        <w:t>.</w:t>
      </w:r>
    </w:p>
    <w:p w:rsidR="004874C0" w:rsidRDefault="004874C0" w:rsidP="00F904A1">
      <w:pPr>
        <w:pStyle w:val="Brdtext"/>
        <w:numPr>
          <w:ilvl w:val="0"/>
          <w:numId w:val="8"/>
        </w:numPr>
      </w:pPr>
      <w:r>
        <w:t>Egenskaper</w:t>
      </w:r>
    </w:p>
    <w:p w:rsidR="004874C0" w:rsidRDefault="005B3797" w:rsidP="00F904A1">
      <w:pPr>
        <w:pStyle w:val="Brdtext"/>
        <w:numPr>
          <w:ilvl w:val="1"/>
          <w:numId w:val="8"/>
        </w:numPr>
      </w:pPr>
      <w:r>
        <w:t>Essential C# 5.0, 229-235.</w:t>
      </w:r>
    </w:p>
    <w:p w:rsidR="004874C0" w:rsidRDefault="00A97DAA" w:rsidP="00F904A1">
      <w:pPr>
        <w:pStyle w:val="Brdtext"/>
        <w:numPr>
          <w:ilvl w:val="1"/>
          <w:numId w:val="8"/>
        </w:numPr>
      </w:pPr>
      <w:hyperlink r:id="rId32" w:history="1">
        <w:r w:rsidR="004874C0">
          <w:rPr>
            <w:rStyle w:val="Hyperlnk"/>
          </w:rPr>
          <w:t>http://msdn.microsoft.com/en-us/library/x9fsa0sw.aspx</w:t>
        </w:r>
      </w:hyperlink>
      <w:r w:rsidR="004874C0">
        <w:t>.</w:t>
      </w:r>
    </w:p>
    <w:p w:rsidR="004874C0" w:rsidRDefault="004874C0" w:rsidP="00F904A1">
      <w:pPr>
        <w:pStyle w:val="Brdtext"/>
        <w:numPr>
          <w:ilvl w:val="0"/>
          <w:numId w:val="8"/>
        </w:numPr>
      </w:pPr>
      <w:r>
        <w:t>Konstruktorer</w:t>
      </w:r>
    </w:p>
    <w:p w:rsidR="004874C0" w:rsidRDefault="005B3797" w:rsidP="00F904A1">
      <w:pPr>
        <w:pStyle w:val="Brdtext"/>
        <w:numPr>
          <w:ilvl w:val="1"/>
          <w:numId w:val="8"/>
        </w:numPr>
      </w:pPr>
      <w:r>
        <w:t>Essential C# 5.0, 244-248, 250-253.</w:t>
      </w:r>
    </w:p>
    <w:p w:rsidR="00401CCE" w:rsidRDefault="00A97DAA" w:rsidP="00F904A1">
      <w:pPr>
        <w:pStyle w:val="Brdtext"/>
        <w:numPr>
          <w:ilvl w:val="1"/>
          <w:numId w:val="8"/>
        </w:numPr>
      </w:pPr>
      <w:hyperlink r:id="rId33" w:history="1">
        <w:r w:rsidR="004874C0">
          <w:rPr>
            <w:rStyle w:val="Hyperlnk"/>
          </w:rPr>
          <w:t>http://msdn.microsoft.com/en-us/library/k6sa6h87.aspx</w:t>
        </w:r>
      </w:hyperlink>
    </w:p>
    <w:p w:rsidR="004874C0" w:rsidRDefault="004874C0" w:rsidP="004874C0">
      <w:pPr>
        <w:pStyle w:val="Brdtext"/>
      </w:pPr>
    </w:p>
    <w:p w:rsidR="004874C0" w:rsidRDefault="004874C0" w:rsidP="004874C0">
      <w:pPr>
        <w:pStyle w:val="Brdtext"/>
        <w:sectPr w:rsidR="004874C0" w:rsidSect="008069A4">
          <w:type w:val="oddPage"/>
          <w:pgSz w:w="11906" w:h="16838" w:code="9"/>
          <w:pgMar w:top="301" w:right="1418" w:bottom="301" w:left="1418" w:header="624" w:footer="510" w:gutter="0"/>
          <w:pgBorders w:offsetFrom="page">
            <w:left w:val="single" w:sz="24" w:space="24" w:color="C2D69B" w:themeColor="accent3" w:themeTint="99"/>
          </w:pgBorders>
          <w:cols w:space="708"/>
          <w:titlePg/>
          <w:docGrid w:linePitch="360"/>
        </w:sectPr>
      </w:pPr>
    </w:p>
    <w:p w:rsidR="00401CCE" w:rsidRDefault="00401CCE" w:rsidP="001C3094">
      <w:pPr>
        <w:pStyle w:val="Rubrik1"/>
      </w:pPr>
      <w:bookmarkStart w:id="13" w:name="_Toc304742278"/>
      <w:r w:rsidRPr="001C3094">
        <w:lastRenderedPageBreak/>
        <w:t>Uppgift</w:t>
      </w:r>
      <w:bookmarkEnd w:id="13"/>
    </w:p>
    <w:p w:rsidR="00B117ED" w:rsidRDefault="00B117ED" w:rsidP="00B117ED">
      <w:pPr>
        <w:pStyle w:val="Rubrik2"/>
      </w:pPr>
      <w:bookmarkStart w:id="14" w:name="_Toc304742279"/>
      <w:r>
        <w:t>Problem</w:t>
      </w:r>
      <w:bookmarkEnd w:id="14"/>
    </w:p>
    <w:p w:rsidR="00B117ED" w:rsidRDefault="00B117ED" w:rsidP="00B117ED">
      <w:pPr>
        <w:pStyle w:val="Brdtext"/>
      </w:pPr>
      <w:r>
        <w:t>Digitala klockor visar tiden med siffror. Två sorters visning förekommer:</w:t>
      </w:r>
    </w:p>
    <w:p w:rsidR="00B117ED" w:rsidRDefault="00B117ED" w:rsidP="00F904A1">
      <w:pPr>
        <w:pStyle w:val="Brdtext"/>
        <w:numPr>
          <w:ilvl w:val="0"/>
          <w:numId w:val="10"/>
        </w:numPr>
      </w:pPr>
      <w:r>
        <w:t>24-timmars som visar 0:00 – 23:59</w:t>
      </w:r>
    </w:p>
    <w:p w:rsidR="00B117ED" w:rsidRDefault="00B117ED" w:rsidP="00F904A1">
      <w:pPr>
        <w:pStyle w:val="Brdtext"/>
        <w:numPr>
          <w:ilvl w:val="0"/>
          <w:numId w:val="10"/>
        </w:numPr>
      </w:pPr>
      <w:r>
        <w:t>12 timmars som visar 1:00 – 12:59</w:t>
      </w:r>
    </w:p>
    <w:p w:rsidR="00B117ED" w:rsidRDefault="00B117ED" w:rsidP="00B117ED">
      <w:pPr>
        <w:pStyle w:val="Brdtext"/>
      </w:pPr>
      <w:r>
        <w:t>Du ska skriva ett program som simulerar en 24-timmars digital klockdisplay. För att simulera den digitala klockdisplayen ska du skriva och använda dig av klasse</w:t>
      </w:r>
      <w:r w:rsidR="006367CB">
        <w:t>r</w:t>
      </w:r>
      <w:r>
        <w:t>n</w:t>
      </w:r>
      <w:r w:rsidR="006367CB">
        <w:t>a</w:t>
      </w:r>
      <w:r>
        <w:t xml:space="preserve"> </w:t>
      </w:r>
      <w:r>
        <w:rPr>
          <w:rStyle w:val="Kod"/>
        </w:rPr>
        <w:t>AlarmClock</w:t>
      </w:r>
      <w:r w:rsidR="006367CB">
        <w:t xml:space="preserve">, </w:t>
      </w:r>
      <w:r w:rsidR="006367CB" w:rsidRPr="006367CB">
        <w:rPr>
          <w:rStyle w:val="Kod"/>
        </w:rPr>
        <w:t>ClockDisplay</w:t>
      </w:r>
      <w:r w:rsidR="006367CB">
        <w:t xml:space="preserve"> och </w:t>
      </w:r>
      <w:r w:rsidR="006367CB" w:rsidRPr="006367CB">
        <w:rPr>
          <w:rStyle w:val="Kod"/>
        </w:rPr>
        <w:t>NumberDisplay</w:t>
      </w:r>
      <w:r w:rsidR="006367CB">
        <w:t xml:space="preserve">. </w:t>
      </w:r>
      <w:r>
        <w:t xml:space="preserve"> Förutom att hålla ordning på aktuell tid ska även klassen </w:t>
      </w:r>
      <w:r w:rsidR="006367CB" w:rsidRPr="006367CB">
        <w:rPr>
          <w:rStyle w:val="Kod"/>
        </w:rPr>
        <w:t>AlarmClock</w:t>
      </w:r>
      <w:r w:rsidR="006367CB">
        <w:t xml:space="preserve"> </w:t>
      </w:r>
      <w:r>
        <w:t>kunna hantera en alarmtid. Du ska även testa att klasse</w:t>
      </w:r>
      <w:r w:rsidR="006367CB">
        <w:t>rna</w:t>
      </w:r>
      <w:r>
        <w:t xml:space="preserve"> fungerar som det är tänkt genom att skriva ett mindre test.</w:t>
      </w:r>
    </w:p>
    <w:p w:rsidR="00B117ED" w:rsidRDefault="00180E97" w:rsidP="00B117ED">
      <w:pPr>
        <w:pStyle w:val="Brdtext"/>
        <w:keepNext/>
      </w:pPr>
      <w:r>
        <w:rPr>
          <w:noProof/>
        </w:rPr>
        <w:drawing>
          <wp:inline distT="0" distB="0" distL="0" distR="0">
            <wp:extent cx="3636000" cy="1508400"/>
            <wp:effectExtent l="0" t="0" r="3175" b="0"/>
            <wp:docPr id="63" name="Bildobjekt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mats\AppData\Local\Temp\SNAGHTML600a411d.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636000" cy="1508400"/>
                    </a:xfrm>
                    <a:prstGeom prst="rect">
                      <a:avLst/>
                    </a:prstGeom>
                    <a:noFill/>
                    <a:ln>
                      <a:noFill/>
                    </a:ln>
                  </pic:spPr>
                </pic:pic>
              </a:graphicData>
            </a:graphic>
          </wp:inline>
        </w:drawing>
      </w:r>
      <w:r w:rsidR="00BE6576">
        <w:rPr>
          <w:noProof/>
        </w:rPr>
        <w:t xml:space="preserve"> </w:t>
      </w:r>
    </w:p>
    <w:p w:rsidR="00B117ED" w:rsidRDefault="00B117ED" w:rsidP="00B117ED">
      <w:pPr>
        <w:pStyle w:val="Beskrivning"/>
      </w:pPr>
      <w:r>
        <w:t xml:space="preserve">Figur </w:t>
      </w:r>
      <w:r w:rsidR="00A97DAA">
        <w:fldChar w:fldCharType="begin"/>
      </w:r>
      <w:r w:rsidR="00A97DAA">
        <w:instrText xml:space="preserve"> STYLEREF 1 \s </w:instrText>
      </w:r>
      <w:r w:rsidR="00A97DAA">
        <w:fldChar w:fldCharType="separate"/>
      </w:r>
      <w:r w:rsidR="00F5728E">
        <w:rPr>
          <w:noProof/>
        </w:rPr>
        <w:t>B</w:t>
      </w:r>
      <w:r w:rsidR="00A97DAA">
        <w:rPr>
          <w:noProof/>
        </w:rPr>
        <w:fldChar w:fldCharType="end"/>
      </w:r>
      <w:r w:rsidR="000C06AD">
        <w:t>.</w:t>
      </w:r>
      <w:r w:rsidR="00A97DAA">
        <w:fldChar w:fldCharType="begin"/>
      </w:r>
      <w:r w:rsidR="00A97DAA">
        <w:instrText xml:space="preserve"> SEQ Figur \* ARABIC \s 1 </w:instrText>
      </w:r>
      <w:r w:rsidR="00A97DAA">
        <w:fldChar w:fldCharType="separate"/>
      </w:r>
      <w:r w:rsidR="00F5728E">
        <w:rPr>
          <w:noProof/>
        </w:rPr>
        <w:t>1</w:t>
      </w:r>
      <w:r w:rsidR="00A97DAA">
        <w:rPr>
          <w:noProof/>
        </w:rPr>
        <w:fldChar w:fldCharType="end"/>
      </w:r>
      <w:r>
        <w:t xml:space="preserve">. Exempel på resultat av test av </w:t>
      </w:r>
      <w:r w:rsidR="00230079">
        <w:t>den digitala väckarklockan</w:t>
      </w:r>
      <w:r>
        <w:t>.</w:t>
      </w:r>
    </w:p>
    <w:p w:rsidR="00230079" w:rsidRDefault="00230079" w:rsidP="00B117ED">
      <w:pPr>
        <w:pStyle w:val="Rubrik3"/>
      </w:pPr>
      <w:bookmarkStart w:id="15" w:name="_Toc304742280"/>
      <w:r>
        <w:t>Väckarklockans delar</w:t>
      </w:r>
      <w:bookmarkEnd w:id="15"/>
    </w:p>
    <w:p w:rsidR="00230079" w:rsidRDefault="00230079" w:rsidP="00230079">
      <w:pPr>
        <w:pStyle w:val="Brdtext"/>
      </w:pPr>
      <w:r>
        <w:t xml:space="preserve">För att undvika att kod upprepas (bryta mot principen DRY, </w:t>
      </w:r>
      <w:r w:rsidRPr="00BE6576">
        <w:rPr>
          <w:i/>
        </w:rPr>
        <w:t>”Don’t Repeat Your Self”</w:t>
      </w:r>
      <w:r>
        <w:t>) ska väckarklockan utgöras av flera klasser.</w:t>
      </w:r>
      <w:r w:rsidR="00CC1276">
        <w:t xml:space="preserve"> Där en </w:t>
      </w:r>
      <w:r w:rsidR="00BE6576">
        <w:t xml:space="preserve">klass representerande en </w:t>
      </w:r>
      <w:r w:rsidR="00CC1276">
        <w:t>väckarklocka byggs upp med hjälp av aggregat, d.v.s. en klass innehåller fält med referenser till objekt av andra klasser.</w:t>
      </w:r>
    </w:p>
    <w:p w:rsidR="00230079" w:rsidRDefault="00230079" w:rsidP="00230079">
      <w:pPr>
        <w:pStyle w:val="Brdtext"/>
      </w:pPr>
      <w:r>
        <w:t xml:space="preserve">Den egentliga väckarklockan ska </w:t>
      </w:r>
      <w:r w:rsidR="00BE6576">
        <w:t>repres</w:t>
      </w:r>
      <w:r w:rsidR="005A534E">
        <w:t>e</w:t>
      </w:r>
      <w:r w:rsidR="00BE6576">
        <w:t>nteras</w:t>
      </w:r>
      <w:r>
        <w:t xml:space="preserve"> av klassen </w:t>
      </w:r>
      <w:r w:rsidRPr="00CC1276">
        <w:rPr>
          <w:rStyle w:val="Kod"/>
        </w:rPr>
        <w:t>AlarmClock</w:t>
      </w:r>
      <w:r>
        <w:t xml:space="preserve">. För att undvika upprepning av kod ska </w:t>
      </w:r>
      <w:r w:rsidRPr="00CC1276">
        <w:rPr>
          <w:rStyle w:val="Kod"/>
        </w:rPr>
        <w:t>AlarmClock</w:t>
      </w:r>
      <w:r>
        <w:t xml:space="preserve"> innehålla två referenser till objekt av typen </w:t>
      </w:r>
      <w:r w:rsidRPr="00CC1276">
        <w:rPr>
          <w:rStyle w:val="Kod"/>
        </w:rPr>
        <w:t>ClockDisplay</w:t>
      </w:r>
      <w:r>
        <w:t xml:space="preserve">. Den ena instansen av </w:t>
      </w:r>
      <w:r w:rsidRPr="00CC1276">
        <w:rPr>
          <w:rStyle w:val="Kod"/>
        </w:rPr>
        <w:t>ClockDisplay</w:t>
      </w:r>
      <w:r>
        <w:t xml:space="preserve"> ska ansvara för den aktuella tiden; den andra ska ansvara för alarmtiden.</w:t>
      </w:r>
    </w:p>
    <w:p w:rsidR="00CC1276" w:rsidRDefault="00CC1276" w:rsidP="00230079">
      <w:pPr>
        <w:pStyle w:val="Brdtext"/>
      </w:pPr>
      <w:r>
        <w:t xml:space="preserve">Objekt av typen </w:t>
      </w:r>
      <w:r w:rsidRPr="00CC1276">
        <w:rPr>
          <w:rStyle w:val="Kod"/>
        </w:rPr>
        <w:t>ClockDisplay</w:t>
      </w:r>
      <w:r>
        <w:t xml:space="preserve"> används för att hålla reda på timmar och minuter</w:t>
      </w:r>
      <w:r w:rsidR="00BE6576">
        <w:t>, och pres</w:t>
      </w:r>
      <w:r w:rsidR="002D6E6F">
        <w:t>e</w:t>
      </w:r>
      <w:r w:rsidR="00BE6576">
        <w:t>nt</w:t>
      </w:r>
      <w:r w:rsidR="002D6E6F">
        <w:t>at</w:t>
      </w:r>
      <w:r w:rsidR="00BE6576">
        <w:t>ionen av dem</w:t>
      </w:r>
      <w:r>
        <w:t xml:space="preserve">. För att undvika upprepning av kod som har med hantering av timmar och minuter att göra ska klassen </w:t>
      </w:r>
      <w:r w:rsidRPr="00CC1276">
        <w:rPr>
          <w:rStyle w:val="Kod"/>
        </w:rPr>
        <w:t>ClockDisplay</w:t>
      </w:r>
      <w:r>
        <w:t xml:space="preserve"> innehålla två referenser till objekt av typen </w:t>
      </w:r>
      <w:r w:rsidRPr="00CC1276">
        <w:rPr>
          <w:rStyle w:val="Kod"/>
        </w:rPr>
        <w:t>NumberDisplay</w:t>
      </w:r>
      <w:r>
        <w:t xml:space="preserve">. Den ena instansen av </w:t>
      </w:r>
      <w:r>
        <w:rPr>
          <w:rStyle w:val="Kod"/>
        </w:rPr>
        <w:t>Number</w:t>
      </w:r>
      <w:r w:rsidRPr="00CC1276">
        <w:rPr>
          <w:rStyle w:val="Kod"/>
        </w:rPr>
        <w:t>Display</w:t>
      </w:r>
      <w:r>
        <w:t xml:space="preserve"> ska ansvara för timmarna; den andra ska ansvara för minuterna.</w:t>
      </w:r>
    </w:p>
    <w:p w:rsidR="002D6E6F" w:rsidRDefault="00BE6576" w:rsidP="00230079">
      <w:pPr>
        <w:pStyle w:val="Brdtext"/>
      </w:pPr>
      <w:r>
        <w:t xml:space="preserve">Instanser av klassen </w:t>
      </w:r>
      <w:r w:rsidRPr="00C7741F">
        <w:rPr>
          <w:rStyle w:val="Kod"/>
        </w:rPr>
        <w:t>NumberDisplay</w:t>
      </w:r>
      <w:r>
        <w:t xml:space="preserve"> ska ansvara för att </w:t>
      </w:r>
      <w:r w:rsidR="00C7741F">
        <w:t xml:space="preserve">ett värde håller sig inom ett givet intervall, som sträcker sig från </w:t>
      </w:r>
      <w:r w:rsidR="00C7741F" w:rsidRPr="00C7741F">
        <w:rPr>
          <w:rStyle w:val="Kod"/>
        </w:rPr>
        <w:t>0</w:t>
      </w:r>
      <w:r w:rsidR="00C7741F">
        <w:t xml:space="preserve"> till ett givet maximalt värde. Beroende på om det är timmar eller minuter ser intervallet olika ut. I det slutna intervallet mellan </w:t>
      </w:r>
      <w:r w:rsidR="00C7741F" w:rsidRPr="00C7741F">
        <w:rPr>
          <w:rStyle w:val="Kod"/>
        </w:rPr>
        <w:t>0</w:t>
      </w:r>
      <w:r w:rsidR="00C7741F">
        <w:t xml:space="preserve"> och </w:t>
      </w:r>
      <w:r w:rsidR="00C7741F" w:rsidRPr="00C7741F">
        <w:rPr>
          <w:rStyle w:val="Kod"/>
        </w:rPr>
        <w:t>23</w:t>
      </w:r>
      <w:r w:rsidR="00C7741F">
        <w:t xml:space="preserve"> om det gäller timmar. I det slutna intervallet mellan </w:t>
      </w:r>
      <w:r w:rsidR="00C7741F" w:rsidRPr="00C7741F">
        <w:rPr>
          <w:rStyle w:val="Kod"/>
        </w:rPr>
        <w:t>0</w:t>
      </w:r>
      <w:r w:rsidR="00C7741F">
        <w:t xml:space="preserve"> och </w:t>
      </w:r>
      <w:r w:rsidR="00C7741F" w:rsidRPr="00C7741F">
        <w:rPr>
          <w:rStyle w:val="Kod"/>
        </w:rPr>
        <w:t>59</w:t>
      </w:r>
      <w:r w:rsidR="00C7741F">
        <w:t xml:space="preserve"> om det gäller minuter. </w:t>
      </w:r>
    </w:p>
    <w:p w:rsidR="00B117ED" w:rsidRDefault="00B117ED" w:rsidP="00B117ED">
      <w:pPr>
        <w:pStyle w:val="Rubrik3"/>
      </w:pPr>
      <w:bookmarkStart w:id="16" w:name="_Toc304742281"/>
      <w:r>
        <w:t>Hantering av timmar och minuter</w:t>
      </w:r>
      <w:bookmarkEnd w:id="16"/>
    </w:p>
    <w:p w:rsidR="00B117ED" w:rsidRDefault="00B117ED" w:rsidP="00B117ED">
      <w:pPr>
        <w:pStyle w:val="Brdtext"/>
      </w:pPr>
      <w:r w:rsidRPr="00F50271">
        <w:t xml:space="preserve">Den digitala klockdisplayen ska presentera tiden i timmar och minuter, t.ex. </w:t>
      </w:r>
      <w:r w:rsidRPr="00841769">
        <w:rPr>
          <w:rStyle w:val="Kod"/>
        </w:rPr>
        <w:t>9:57</w:t>
      </w:r>
      <w:r w:rsidRPr="00F50271">
        <w:t xml:space="preserve">. </w:t>
      </w:r>
      <w:r>
        <w:t>Värdet</w:t>
      </w:r>
      <w:r w:rsidRPr="00F50271">
        <w:t xml:space="preserve"> till vänster </w:t>
      </w:r>
      <w:r>
        <w:t xml:space="preserve">om kolonet </w:t>
      </w:r>
      <w:r w:rsidRPr="00F50271">
        <w:t xml:space="preserve">är timmarna, som går från </w:t>
      </w:r>
      <w:r w:rsidRPr="00841769">
        <w:rPr>
          <w:rStyle w:val="Kod"/>
        </w:rPr>
        <w:t>0</w:t>
      </w:r>
      <w:r w:rsidRPr="00F50271">
        <w:t xml:space="preserve"> till </w:t>
      </w:r>
      <w:r>
        <w:t xml:space="preserve">och med </w:t>
      </w:r>
      <w:r w:rsidRPr="00841769">
        <w:rPr>
          <w:rStyle w:val="Kod"/>
        </w:rPr>
        <w:t>23</w:t>
      </w:r>
      <w:r w:rsidRPr="00F50271">
        <w:t xml:space="preserve">. Passeras </w:t>
      </w:r>
      <w:r w:rsidRPr="00841769">
        <w:rPr>
          <w:rStyle w:val="Kod"/>
        </w:rPr>
        <w:t>23</w:t>
      </w:r>
      <w:r w:rsidRPr="00F50271">
        <w:t xml:space="preserve"> ska </w:t>
      </w:r>
      <w:r>
        <w:t>värdet</w:t>
      </w:r>
      <w:r w:rsidRPr="00F50271">
        <w:t xml:space="preserve"> sättas till </w:t>
      </w:r>
      <w:r w:rsidRPr="00841769">
        <w:rPr>
          <w:rStyle w:val="Kod"/>
        </w:rPr>
        <w:t>0</w:t>
      </w:r>
      <w:r w:rsidRPr="00F50271">
        <w:t xml:space="preserve">. </w:t>
      </w:r>
      <w:r>
        <w:t>Värdet</w:t>
      </w:r>
      <w:r w:rsidRPr="00F50271">
        <w:t xml:space="preserve"> till höger är minuterna. Giltiga värden för det högra </w:t>
      </w:r>
      <w:r>
        <w:t>värdet</w:t>
      </w:r>
      <w:r w:rsidRPr="00F50271">
        <w:t xml:space="preserve"> är </w:t>
      </w:r>
      <w:r w:rsidRPr="00841769">
        <w:rPr>
          <w:rStyle w:val="Kod"/>
        </w:rPr>
        <w:t>0</w:t>
      </w:r>
      <w:r w:rsidRPr="00F50271">
        <w:t xml:space="preserve"> till</w:t>
      </w:r>
      <w:r>
        <w:t xml:space="preserve"> och med </w:t>
      </w:r>
      <w:r w:rsidRPr="00841769">
        <w:rPr>
          <w:rStyle w:val="Kod"/>
        </w:rPr>
        <w:t>59</w:t>
      </w:r>
      <w:r w:rsidRPr="00F50271">
        <w:t xml:space="preserve">. Passeras </w:t>
      </w:r>
      <w:r w:rsidRPr="00841769">
        <w:rPr>
          <w:rStyle w:val="Kod"/>
        </w:rPr>
        <w:t>59</w:t>
      </w:r>
      <w:r w:rsidRPr="00F50271">
        <w:t xml:space="preserve"> ska </w:t>
      </w:r>
      <w:r>
        <w:t>värdet</w:t>
      </w:r>
      <w:r w:rsidRPr="00F50271">
        <w:t xml:space="preserve"> sättas till </w:t>
      </w:r>
      <w:r w:rsidRPr="00841769">
        <w:rPr>
          <w:rStyle w:val="Kod"/>
        </w:rPr>
        <w:t>0</w:t>
      </w:r>
      <w:r w:rsidRPr="00F50271">
        <w:t>.</w:t>
      </w:r>
    </w:p>
    <w:p w:rsidR="002D6E6F" w:rsidRDefault="002D6E6F" w:rsidP="00B117ED">
      <w:pPr>
        <w:pStyle w:val="Brdtext"/>
      </w:pPr>
      <w:r>
        <w:t xml:space="preserve">Det är </w:t>
      </w:r>
      <w:r w:rsidRPr="002D6E6F">
        <w:rPr>
          <w:rStyle w:val="Kod"/>
        </w:rPr>
        <w:t>ClockDipsplay</w:t>
      </w:r>
      <w:r>
        <w:t xml:space="preserve"> tillsammans med </w:t>
      </w:r>
      <w:r w:rsidRPr="002D6E6F">
        <w:rPr>
          <w:rStyle w:val="Kod"/>
        </w:rPr>
        <w:t>NumberDisplay</w:t>
      </w:r>
      <w:r>
        <w:t xml:space="preserve"> som ansvara för att en korrekt textbeskrivning av en tid finns att tillgå. Exempelvis ska en fem över sju på morgonen ge textbeskrivningen </w:t>
      </w:r>
      <w:r w:rsidRPr="002D6E6F">
        <w:rPr>
          <w:rStyle w:val="Kod"/>
        </w:rPr>
        <w:t>7:05</w:t>
      </w:r>
      <w:r>
        <w:t xml:space="preserve">, medan fem minuter i nio på kvällen ska ge </w:t>
      </w:r>
      <w:r w:rsidRPr="002D6E6F">
        <w:rPr>
          <w:rStyle w:val="Kod"/>
        </w:rPr>
        <w:t>20:</w:t>
      </w:r>
      <w:r>
        <w:rPr>
          <w:rStyle w:val="Kod"/>
        </w:rPr>
        <w:t>55</w:t>
      </w:r>
      <w:r>
        <w:t>.</w:t>
      </w:r>
    </w:p>
    <w:p w:rsidR="002528A8" w:rsidRDefault="00B117ED" w:rsidP="00B117ED">
      <w:pPr>
        <w:pStyle w:val="Brdtext"/>
      </w:pPr>
      <w:r w:rsidRPr="00F50271">
        <w:t xml:space="preserve">I princip handlar det om att </w:t>
      </w:r>
      <w:r>
        <w:t>låta en tidpunkt utgöras</w:t>
      </w:r>
      <w:r w:rsidRPr="00F50271">
        <w:t xml:space="preserve"> två </w:t>
      </w:r>
      <w:r>
        <w:t>värden</w:t>
      </w:r>
      <w:r w:rsidR="00CC1276">
        <w:t xml:space="preserve">, representerade av </w:t>
      </w:r>
      <w:r w:rsidR="00CC1276" w:rsidRPr="002528A8">
        <w:rPr>
          <w:rStyle w:val="Kod"/>
        </w:rPr>
        <w:t>NumberDisplay</w:t>
      </w:r>
      <w:r w:rsidR="00CC1276">
        <w:t>-objekt,</w:t>
      </w:r>
      <w:r w:rsidRPr="00F50271">
        <w:t xml:space="preserve"> </w:t>
      </w:r>
      <w:r>
        <w:t xml:space="preserve">som presenteras </w:t>
      </w:r>
      <w:r w:rsidRPr="00F50271">
        <w:t>åtskilda av ett kolon (</w:t>
      </w:r>
      <w:r w:rsidRPr="00841769">
        <w:rPr>
          <w:rStyle w:val="Kod"/>
        </w:rPr>
        <w:t>:</w:t>
      </w:r>
      <w:r w:rsidRPr="00F50271">
        <w:t>). Med andra</w:t>
      </w:r>
      <w:r>
        <w:t xml:space="preserve"> ord</w:t>
      </w:r>
      <w:r w:rsidRPr="00F50271">
        <w:t xml:space="preserve"> </w:t>
      </w:r>
      <w:r>
        <w:t>kan</w:t>
      </w:r>
      <w:r w:rsidRPr="00F50271">
        <w:t xml:space="preserve"> en </w:t>
      </w:r>
      <w:r>
        <w:t>tidpunkt</w:t>
      </w:r>
      <w:r w:rsidRPr="00F50271">
        <w:t xml:space="preserve"> </w:t>
      </w:r>
      <w:r w:rsidR="00447EF1">
        <w:t>representeras</w:t>
      </w:r>
      <w:r w:rsidRPr="00F50271">
        <w:t xml:space="preserve"> </w:t>
      </w:r>
      <w:r>
        <w:t xml:space="preserve">med hjälp av två </w:t>
      </w:r>
      <w:r w:rsidR="00CC1276">
        <w:t xml:space="preserve">privata fält med referenser till </w:t>
      </w:r>
      <w:r w:rsidR="00CC1276" w:rsidRPr="002528A8">
        <w:rPr>
          <w:rStyle w:val="Kod"/>
        </w:rPr>
        <w:t>NumberDisplay</w:t>
      </w:r>
      <w:r w:rsidR="00CC1276">
        <w:t>-objekt</w:t>
      </w:r>
      <w:r>
        <w:t xml:space="preserve"> i klassen </w:t>
      </w:r>
      <w:r w:rsidR="00CC1276">
        <w:rPr>
          <w:rStyle w:val="Kod"/>
        </w:rPr>
        <w:t>ClockDisplay</w:t>
      </w:r>
      <w:r>
        <w:t>.</w:t>
      </w:r>
    </w:p>
    <w:p w:rsidR="002D6E6F" w:rsidRDefault="002D6E6F" w:rsidP="00B117ED">
      <w:pPr>
        <w:pStyle w:val="Brdtext"/>
      </w:pPr>
      <w:r>
        <w:lastRenderedPageBreak/>
        <w:t xml:space="preserve">Används ett NumberDisplay-objekt till att representera minuter ska textbeskrivningen av värdet inledas med </w:t>
      </w:r>
      <w:r w:rsidRPr="002D6E6F">
        <w:rPr>
          <w:rStyle w:val="Kod"/>
        </w:rPr>
        <w:t>0</w:t>
      </w:r>
      <w:r>
        <w:t xml:space="preserve"> om värdet är mindre än </w:t>
      </w:r>
      <w:r w:rsidRPr="002D6E6F">
        <w:rPr>
          <w:rStyle w:val="Kod"/>
        </w:rPr>
        <w:t>10</w:t>
      </w:r>
      <w:r>
        <w:t xml:space="preserve">. Används ett </w:t>
      </w:r>
      <w:r w:rsidR="00447EF1" w:rsidRPr="00447EF1">
        <w:rPr>
          <w:rStyle w:val="Kod"/>
        </w:rPr>
        <w:t>NumberDisplay</w:t>
      </w:r>
      <w:r w:rsidR="00447EF1">
        <w:t>-</w:t>
      </w:r>
      <w:r>
        <w:t xml:space="preserve">objekt till att representera timmar ska inte textbeskrivningen inledas med </w:t>
      </w:r>
      <w:r w:rsidRPr="002D6E6F">
        <w:rPr>
          <w:rStyle w:val="Kod"/>
        </w:rPr>
        <w:t>0</w:t>
      </w:r>
      <w:r>
        <w:t>.</w:t>
      </w:r>
    </w:p>
    <w:p w:rsidR="00B117ED" w:rsidRDefault="00B117ED" w:rsidP="00B117ED">
      <w:pPr>
        <w:pStyle w:val="Brdtext"/>
      </w:pPr>
      <w:r>
        <w:t xml:space="preserve">För att säkerställa att fält inte tilldelas felaktiga värden måste </w:t>
      </w:r>
      <w:r w:rsidR="00CC1276">
        <w:t xml:space="preserve">fält i klasserna </w:t>
      </w:r>
      <w:r>
        <w:t>kapsla</w:t>
      </w:r>
      <w:r w:rsidR="00CC1276">
        <w:t>s</w:t>
      </w:r>
      <w:r>
        <w:t xml:space="preserve"> in av </w:t>
      </w:r>
      <w:r w:rsidR="00CC1276">
        <w:t xml:space="preserve">lämpliga </w:t>
      </w:r>
      <w:r>
        <w:t>publika egenskaper</w:t>
      </w:r>
      <w:r w:rsidR="00CC1276">
        <w:t xml:space="preserve">. Även om klasserna </w:t>
      </w:r>
      <w:r w:rsidR="00CC1276" w:rsidRPr="002528A8">
        <w:rPr>
          <w:rStyle w:val="Kod"/>
        </w:rPr>
        <w:t>AlarmClock</w:t>
      </w:r>
      <w:r w:rsidR="00CC1276">
        <w:t xml:space="preserve"> och </w:t>
      </w:r>
      <w:r w:rsidR="00CC1276" w:rsidRPr="002528A8">
        <w:rPr>
          <w:rStyle w:val="Kod"/>
        </w:rPr>
        <w:t>ClockDisplay</w:t>
      </w:r>
      <w:r w:rsidR="00CC1276">
        <w:t xml:space="preserve"> innehåller egenskaper med </w:t>
      </w:r>
      <w:r w:rsidR="00CC1276" w:rsidRPr="00447EF1">
        <w:rPr>
          <w:rStyle w:val="Kod"/>
        </w:rPr>
        <w:t>set</w:t>
      </w:r>
      <w:r w:rsidR="00CC1276">
        <w:t xml:space="preserve">-metoder räcker det om validering </w:t>
      </w:r>
      <w:r w:rsidR="002528A8">
        <w:t xml:space="preserve">sker i </w:t>
      </w:r>
      <w:r w:rsidR="002528A8" w:rsidRPr="002528A8">
        <w:rPr>
          <w:rStyle w:val="Kod"/>
        </w:rPr>
        <w:t>NumberDisplay</w:t>
      </w:r>
      <w:r w:rsidR="002528A8">
        <w:t xml:space="preserve">, </w:t>
      </w:r>
      <w:r w:rsidR="00447EF1">
        <w:t xml:space="preserve">eftersom </w:t>
      </w:r>
      <w:r w:rsidR="00447EF1" w:rsidRPr="00447EF1">
        <w:rPr>
          <w:rStyle w:val="Kod"/>
        </w:rPr>
        <w:t>NumberDisplay</w:t>
      </w:r>
      <w:r w:rsidR="00447EF1">
        <w:t>-objektet känner till vilket som är dess maximala värde. En</w:t>
      </w:r>
      <w:r w:rsidR="002528A8">
        <w:t xml:space="preserve"> </w:t>
      </w:r>
      <w:r w:rsidRPr="005615B5">
        <w:rPr>
          <w:rStyle w:val="Kod"/>
        </w:rPr>
        <w:t>set</w:t>
      </w:r>
      <w:r>
        <w:t xml:space="preserve">-metod </w:t>
      </w:r>
      <w:r w:rsidR="00447EF1">
        <w:t xml:space="preserve">i klassen </w:t>
      </w:r>
      <w:r w:rsidR="00447EF1" w:rsidRPr="00447EF1">
        <w:rPr>
          <w:rStyle w:val="Kod"/>
        </w:rPr>
        <w:t>NumberDisplay</w:t>
      </w:r>
      <w:r w:rsidR="00447EF1">
        <w:t xml:space="preserve"> ska därför </w:t>
      </w:r>
      <w:r>
        <w:t xml:space="preserve">kasta </w:t>
      </w:r>
      <w:r w:rsidR="00447EF1">
        <w:t xml:space="preserve">ett </w:t>
      </w:r>
      <w:r>
        <w:t xml:space="preserve">undantag om försök görs att tilldela </w:t>
      </w:r>
      <w:r w:rsidR="002528A8">
        <w:t xml:space="preserve">en </w:t>
      </w:r>
      <w:r>
        <w:t>egenskap</w:t>
      </w:r>
      <w:r w:rsidR="002528A8">
        <w:t xml:space="preserve"> ett</w:t>
      </w:r>
      <w:r>
        <w:t xml:space="preserve"> värde som inte </w:t>
      </w:r>
      <w:r w:rsidR="002528A8">
        <w:t xml:space="preserve">ligger i </w:t>
      </w:r>
      <w:r w:rsidR="00447EF1">
        <w:t xml:space="preserve">det </w:t>
      </w:r>
      <w:r w:rsidR="002528A8">
        <w:t>angiv</w:t>
      </w:r>
      <w:r w:rsidR="00447EF1">
        <w:t>na</w:t>
      </w:r>
      <w:r w:rsidR="002528A8">
        <w:t xml:space="preserve"> intervall</w:t>
      </w:r>
      <w:r w:rsidR="00447EF1">
        <w:t>et för objektet</w:t>
      </w:r>
      <w:r>
        <w:t>.</w:t>
      </w:r>
    </w:p>
    <w:p w:rsidR="00B117ED" w:rsidRDefault="00B117ED" w:rsidP="00B117ED">
      <w:pPr>
        <w:pStyle w:val="Rubrik3"/>
      </w:pPr>
      <w:bookmarkStart w:id="17" w:name="_Toc304742282"/>
      <w:r>
        <w:t>Test av klassen</w:t>
      </w:r>
      <w:bookmarkEnd w:id="17"/>
    </w:p>
    <w:p w:rsidR="00B117ED" w:rsidRDefault="00B117ED" w:rsidP="00B117ED">
      <w:pPr>
        <w:pStyle w:val="Brdtext"/>
      </w:pPr>
      <w:r>
        <w:t>För att säkerställa att klasse</w:t>
      </w:r>
      <w:r w:rsidR="002528A8">
        <w:t>rna</w:t>
      </w:r>
      <w:r>
        <w:t xml:space="preserve"> </w:t>
      </w:r>
      <w:r w:rsidRPr="00904562">
        <w:rPr>
          <w:rStyle w:val="Kod"/>
        </w:rPr>
        <w:t>AlarmClock</w:t>
      </w:r>
      <w:r w:rsidR="002528A8">
        <w:t xml:space="preserve">, </w:t>
      </w:r>
      <w:r w:rsidR="002528A8" w:rsidRPr="002528A8">
        <w:rPr>
          <w:rStyle w:val="Kod"/>
        </w:rPr>
        <w:t>ClockDisplay</w:t>
      </w:r>
      <w:r w:rsidR="002528A8">
        <w:t xml:space="preserve"> och </w:t>
      </w:r>
      <w:r w:rsidR="002528A8" w:rsidRPr="002528A8">
        <w:rPr>
          <w:rStyle w:val="Kod"/>
        </w:rPr>
        <w:t>NumberDisplay</w:t>
      </w:r>
      <w:r w:rsidR="002528A8">
        <w:t xml:space="preserve"> </w:t>
      </w:r>
      <w:r>
        <w:t xml:space="preserve">uppfyller ställda krav ska ett enklare test skrivas som visar detta. Testet ska innehålla kod som verifierar att konstruktorer, egenskaper och metoder fungerar. Efter att klassen </w:t>
      </w:r>
      <w:r w:rsidRPr="00857E70">
        <w:rPr>
          <w:rStyle w:val="Kod"/>
        </w:rPr>
        <w:t>AlarmClock</w:t>
      </w:r>
      <w:r w:rsidR="002528A8">
        <w:t xml:space="preserve">, </w:t>
      </w:r>
      <w:r w:rsidR="002528A8" w:rsidRPr="002528A8">
        <w:rPr>
          <w:rStyle w:val="Kod"/>
        </w:rPr>
        <w:t>ClockDisplay</w:t>
      </w:r>
      <w:r w:rsidR="002528A8">
        <w:t xml:space="preserve"> och </w:t>
      </w:r>
      <w:r w:rsidR="002528A8" w:rsidRPr="002528A8">
        <w:rPr>
          <w:rStyle w:val="Kod"/>
        </w:rPr>
        <w:t>NumberDisplay</w:t>
      </w:r>
      <w:r>
        <w:t xml:space="preserve"> har implementerats ska testkoden skrivs i metoden </w:t>
      </w:r>
      <w:r w:rsidRPr="0036436F">
        <w:rPr>
          <w:rStyle w:val="Kod"/>
        </w:rPr>
        <w:t>Main()</w:t>
      </w:r>
      <w:r>
        <w:t xml:space="preserve"> i klassen </w:t>
      </w:r>
      <w:r w:rsidRPr="0036436F">
        <w:rPr>
          <w:rStyle w:val="Kod"/>
        </w:rPr>
        <w:t>Program</w:t>
      </w:r>
      <w:r>
        <w:t>. Testet ska bestå av sju deltester:</w:t>
      </w:r>
    </w:p>
    <w:p w:rsidR="00B117ED" w:rsidRDefault="00B117ED" w:rsidP="00B117ED">
      <w:pPr>
        <w:pStyle w:val="Rubrik4"/>
      </w:pPr>
      <w:bookmarkStart w:id="18" w:name="_Ref304741472"/>
      <w:r>
        <w:t>Testlista</w:t>
      </w:r>
      <w:bookmarkEnd w:id="18"/>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
        <w:gridCol w:w="8363"/>
      </w:tblGrid>
      <w:tr w:rsidR="00B117ED" w:rsidTr="00CC1276">
        <w:tc>
          <w:tcPr>
            <w:tcW w:w="817" w:type="dxa"/>
          </w:tcPr>
          <w:p w:rsidR="00B117ED" w:rsidRDefault="00B117ED" w:rsidP="00F904A1">
            <w:pPr>
              <w:pStyle w:val="Brdtext"/>
              <w:numPr>
                <w:ilvl w:val="0"/>
                <w:numId w:val="13"/>
              </w:numPr>
            </w:pPr>
          </w:p>
        </w:tc>
        <w:tc>
          <w:tcPr>
            <w:tcW w:w="8363" w:type="dxa"/>
          </w:tcPr>
          <w:p w:rsidR="00B117ED" w:rsidRDefault="00B117ED" w:rsidP="00CC1276">
            <w:pPr>
              <w:pStyle w:val="Brdtext"/>
            </w:pPr>
            <w:r>
              <w:t>Test av standardkonstruktor.</w:t>
            </w:r>
          </w:p>
          <w:p w:rsidR="00B117ED" w:rsidRDefault="00B117ED" w:rsidP="00CC1276">
            <w:pPr>
              <w:pStyle w:val="Brdtext"/>
            </w:pPr>
            <w:r>
              <w:t xml:space="preserve">För att kontroller det nya objektet status ska strängen representerande värdet av objektet skrivas ut. I konsolfönstret ska strängen </w:t>
            </w:r>
            <w:r w:rsidRPr="009F5CE5">
              <w:rPr>
                <w:rStyle w:val="Kod"/>
              </w:rPr>
              <w:t>0:00 (0:00)</w:t>
            </w:r>
            <w:r>
              <w:t>. Skrivas ut om standardkonstruktorn fungerar som den ska.</w:t>
            </w:r>
          </w:p>
          <w:p w:rsidR="00B117ED" w:rsidRDefault="00EB2BF6" w:rsidP="00CC1276">
            <w:pPr>
              <w:pStyle w:val="Brdtext"/>
              <w:keepNext/>
              <w:spacing w:after="60"/>
            </w:pPr>
            <w:r>
              <w:rPr>
                <w:noProof/>
              </w:rPr>
              <w:drawing>
                <wp:inline distT="0" distB="0" distL="0" distR="0">
                  <wp:extent cx="4827600" cy="889200"/>
                  <wp:effectExtent l="0" t="0" r="0" b="6350"/>
                  <wp:docPr id="8" name="Bildobjek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ats\AppData\Local\Temp\SNAGHTML5fe46f8c.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827600" cy="889200"/>
                          </a:xfrm>
                          <a:prstGeom prst="rect">
                            <a:avLst/>
                          </a:prstGeom>
                          <a:noFill/>
                          <a:ln>
                            <a:noFill/>
                          </a:ln>
                        </pic:spPr>
                      </pic:pic>
                    </a:graphicData>
                  </a:graphic>
                </wp:inline>
              </w:drawing>
            </w:r>
          </w:p>
          <w:p w:rsidR="00B117ED" w:rsidRDefault="00B117ED" w:rsidP="00CC1276">
            <w:pPr>
              <w:pStyle w:val="Beskrivning"/>
            </w:pPr>
            <w:r>
              <w:t xml:space="preserve">Figur </w:t>
            </w:r>
            <w:r w:rsidR="00A97DAA">
              <w:fldChar w:fldCharType="begin"/>
            </w:r>
            <w:r w:rsidR="00A97DAA">
              <w:instrText xml:space="preserve"> STYLEREF 1 \s </w:instrText>
            </w:r>
            <w:r w:rsidR="00A97DAA">
              <w:fldChar w:fldCharType="separate"/>
            </w:r>
            <w:r w:rsidR="00F5728E">
              <w:rPr>
                <w:noProof/>
              </w:rPr>
              <w:t>B</w:t>
            </w:r>
            <w:r w:rsidR="00A97DAA">
              <w:rPr>
                <w:noProof/>
              </w:rPr>
              <w:fldChar w:fldCharType="end"/>
            </w:r>
            <w:r w:rsidR="000C06AD">
              <w:t>.</w:t>
            </w:r>
            <w:r w:rsidR="00A97DAA">
              <w:fldChar w:fldCharType="begin"/>
            </w:r>
            <w:r w:rsidR="00A97DAA">
              <w:instrText xml:space="preserve"> SEQ Figur \* ARABIC \s 1 </w:instrText>
            </w:r>
            <w:r w:rsidR="00A97DAA">
              <w:fldChar w:fldCharType="separate"/>
            </w:r>
            <w:r w:rsidR="00F5728E">
              <w:rPr>
                <w:noProof/>
              </w:rPr>
              <w:t>2</w:t>
            </w:r>
            <w:r w:rsidR="00A97DAA">
              <w:rPr>
                <w:noProof/>
              </w:rPr>
              <w:fldChar w:fldCharType="end"/>
            </w:r>
            <w:r>
              <w:t>.</w:t>
            </w:r>
          </w:p>
        </w:tc>
      </w:tr>
      <w:tr w:rsidR="00B117ED" w:rsidTr="00CC1276">
        <w:tc>
          <w:tcPr>
            <w:tcW w:w="817" w:type="dxa"/>
          </w:tcPr>
          <w:p w:rsidR="00B117ED" w:rsidRDefault="00B117ED" w:rsidP="00F904A1">
            <w:pPr>
              <w:pStyle w:val="Brdtext"/>
              <w:numPr>
                <w:ilvl w:val="0"/>
                <w:numId w:val="13"/>
              </w:numPr>
            </w:pPr>
          </w:p>
        </w:tc>
        <w:tc>
          <w:tcPr>
            <w:tcW w:w="8363" w:type="dxa"/>
          </w:tcPr>
          <w:p w:rsidR="00B117ED" w:rsidRDefault="00B117ED" w:rsidP="00CC1276">
            <w:pPr>
              <w:pStyle w:val="Brdtext"/>
            </w:pPr>
            <w:r w:rsidRPr="004A5F0B">
              <w:t>Test av konstruktorn med två parametrar</w:t>
            </w:r>
            <w:r>
              <w:t>.</w:t>
            </w:r>
          </w:p>
          <w:p w:rsidR="00B117ED" w:rsidRDefault="00B117ED" w:rsidP="00CC1276">
            <w:pPr>
              <w:pStyle w:val="Brdtext"/>
            </w:pPr>
            <w:r>
              <w:t xml:space="preserve">Argumenten </w:t>
            </w:r>
            <w:r w:rsidRPr="004A5F0B">
              <w:t>9</w:t>
            </w:r>
            <w:r>
              <w:t xml:space="preserve"> och</w:t>
            </w:r>
            <w:r w:rsidRPr="004A5F0B">
              <w:t xml:space="preserve"> 42</w:t>
            </w:r>
            <w:r>
              <w:t xml:space="preserve"> ska användas då ett nytt objekt skapas</w:t>
            </w:r>
            <w:r w:rsidRPr="004A5F0B">
              <w:t>.</w:t>
            </w:r>
            <w:r>
              <w:t xml:space="preserve"> Tiden som ska skrivas ut är</w:t>
            </w:r>
            <w:r w:rsidRPr="009F5CE5">
              <w:rPr>
                <w:rStyle w:val="Kod"/>
              </w:rPr>
              <w:t xml:space="preserve"> 9:42 (0:00)</w:t>
            </w:r>
            <w:r>
              <w:t>.</w:t>
            </w:r>
          </w:p>
          <w:p w:rsidR="00B117ED" w:rsidRDefault="00B117ED" w:rsidP="00CC1276">
            <w:pPr>
              <w:pStyle w:val="Brdtext"/>
              <w:keepNext/>
              <w:spacing w:after="60"/>
            </w:pPr>
            <w:r>
              <w:rPr>
                <w:noProof/>
              </w:rPr>
              <w:drawing>
                <wp:inline distT="0" distB="0" distL="0" distR="0" wp14:anchorId="1CDE05B4" wp14:editId="0C8D7C99">
                  <wp:extent cx="4726800" cy="795600"/>
                  <wp:effectExtent l="0" t="0" r="0" b="5080"/>
                  <wp:docPr id="32" name="Bildobjekt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mats\AppData\Local\Temp\SNAGHTML51af9d54.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26800" cy="795600"/>
                          </a:xfrm>
                          <a:prstGeom prst="rect">
                            <a:avLst/>
                          </a:prstGeom>
                          <a:noFill/>
                          <a:ln>
                            <a:noFill/>
                          </a:ln>
                        </pic:spPr>
                      </pic:pic>
                    </a:graphicData>
                  </a:graphic>
                </wp:inline>
              </w:drawing>
            </w:r>
          </w:p>
          <w:p w:rsidR="00B117ED" w:rsidRDefault="00B117ED" w:rsidP="00CC1276">
            <w:pPr>
              <w:pStyle w:val="Beskrivning"/>
            </w:pPr>
            <w:r>
              <w:t xml:space="preserve">Figur </w:t>
            </w:r>
            <w:r w:rsidR="00A97DAA">
              <w:fldChar w:fldCharType="begin"/>
            </w:r>
            <w:r w:rsidR="00A97DAA">
              <w:instrText xml:space="preserve"> STYLEREF 1 \s </w:instrText>
            </w:r>
            <w:r w:rsidR="00A97DAA">
              <w:fldChar w:fldCharType="separate"/>
            </w:r>
            <w:r w:rsidR="00F5728E">
              <w:rPr>
                <w:noProof/>
              </w:rPr>
              <w:t>B</w:t>
            </w:r>
            <w:r w:rsidR="00A97DAA">
              <w:rPr>
                <w:noProof/>
              </w:rPr>
              <w:fldChar w:fldCharType="end"/>
            </w:r>
            <w:r w:rsidR="000C06AD">
              <w:t>.</w:t>
            </w:r>
            <w:r w:rsidR="00A97DAA">
              <w:fldChar w:fldCharType="begin"/>
            </w:r>
            <w:r w:rsidR="00A97DAA">
              <w:instrText xml:space="preserve"> SEQ Figur \* ARABIC \s 1 </w:instrText>
            </w:r>
            <w:r w:rsidR="00A97DAA">
              <w:fldChar w:fldCharType="separate"/>
            </w:r>
            <w:r w:rsidR="00F5728E">
              <w:rPr>
                <w:noProof/>
              </w:rPr>
              <w:t>3</w:t>
            </w:r>
            <w:r w:rsidR="00A97DAA">
              <w:rPr>
                <w:noProof/>
              </w:rPr>
              <w:fldChar w:fldCharType="end"/>
            </w:r>
            <w:r>
              <w:t>.</w:t>
            </w:r>
          </w:p>
        </w:tc>
      </w:tr>
      <w:tr w:rsidR="00B117ED" w:rsidTr="00CC1276">
        <w:tc>
          <w:tcPr>
            <w:tcW w:w="817" w:type="dxa"/>
          </w:tcPr>
          <w:p w:rsidR="00B117ED" w:rsidRDefault="00B117ED" w:rsidP="00F904A1">
            <w:pPr>
              <w:pStyle w:val="Brdtext"/>
              <w:numPr>
                <w:ilvl w:val="0"/>
                <w:numId w:val="13"/>
              </w:numPr>
            </w:pPr>
          </w:p>
        </w:tc>
        <w:tc>
          <w:tcPr>
            <w:tcW w:w="8363" w:type="dxa"/>
          </w:tcPr>
          <w:p w:rsidR="00B117ED" w:rsidRDefault="00B117ED" w:rsidP="00CC1276">
            <w:pPr>
              <w:pStyle w:val="Brdtext"/>
            </w:pPr>
            <w:r>
              <w:t>T</w:t>
            </w:r>
            <w:r w:rsidRPr="004A5F0B">
              <w:t>est av konstruktorn med fyra parametrar</w:t>
            </w:r>
            <w:r>
              <w:t>.</w:t>
            </w:r>
          </w:p>
          <w:p w:rsidR="00B117ED" w:rsidRDefault="00B117ED" w:rsidP="00CC1276">
            <w:pPr>
              <w:pStyle w:val="Brdtext"/>
            </w:pPr>
            <w:r>
              <w:t>Argumenten</w:t>
            </w:r>
            <w:r w:rsidRPr="004A5F0B">
              <w:t xml:space="preserve"> 13, 24, 7</w:t>
            </w:r>
            <w:r>
              <w:t xml:space="preserve"> och</w:t>
            </w:r>
            <w:r w:rsidRPr="004A5F0B">
              <w:t xml:space="preserve"> 35</w:t>
            </w:r>
            <w:r>
              <w:t xml:space="preserve"> ska användas då ett nytt objekt skapas</w:t>
            </w:r>
            <w:r w:rsidRPr="004A5F0B">
              <w:t>.</w:t>
            </w:r>
            <w:r>
              <w:t xml:space="preserve"> Tiden som ska skrivas ut är </w:t>
            </w:r>
            <w:r w:rsidRPr="009F5CE5">
              <w:rPr>
                <w:rStyle w:val="Kod"/>
              </w:rPr>
              <w:t>13:24 (7:35)</w:t>
            </w:r>
            <w:r>
              <w:t>.</w:t>
            </w:r>
          </w:p>
          <w:p w:rsidR="00B117ED" w:rsidRDefault="00B117ED" w:rsidP="00CC1276">
            <w:pPr>
              <w:pStyle w:val="Brdtext"/>
              <w:keepNext/>
              <w:spacing w:after="60"/>
            </w:pPr>
            <w:r>
              <w:rPr>
                <w:noProof/>
              </w:rPr>
              <w:drawing>
                <wp:inline distT="0" distB="0" distL="0" distR="0" wp14:anchorId="2AF1A185" wp14:editId="12CE3E0A">
                  <wp:extent cx="4744800" cy="676800"/>
                  <wp:effectExtent l="0" t="0" r="0" b="9525"/>
                  <wp:docPr id="33" name="Bildobjekt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mats\AppData\Local\Temp\SNAGHTML51b3a3ab.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44800" cy="676800"/>
                          </a:xfrm>
                          <a:prstGeom prst="rect">
                            <a:avLst/>
                          </a:prstGeom>
                          <a:noFill/>
                          <a:ln>
                            <a:noFill/>
                          </a:ln>
                        </pic:spPr>
                      </pic:pic>
                    </a:graphicData>
                  </a:graphic>
                </wp:inline>
              </w:drawing>
            </w:r>
          </w:p>
          <w:p w:rsidR="00B117ED" w:rsidRDefault="00B117ED" w:rsidP="00CC1276">
            <w:pPr>
              <w:pStyle w:val="Beskrivning"/>
            </w:pPr>
            <w:r>
              <w:t xml:space="preserve">Figur </w:t>
            </w:r>
            <w:r w:rsidR="00A97DAA">
              <w:fldChar w:fldCharType="begin"/>
            </w:r>
            <w:r w:rsidR="00A97DAA">
              <w:instrText xml:space="preserve"> STYLEREF 1 \s </w:instrText>
            </w:r>
            <w:r w:rsidR="00A97DAA">
              <w:fldChar w:fldCharType="separate"/>
            </w:r>
            <w:r w:rsidR="00F5728E">
              <w:rPr>
                <w:noProof/>
              </w:rPr>
              <w:t>B</w:t>
            </w:r>
            <w:r w:rsidR="00A97DAA">
              <w:rPr>
                <w:noProof/>
              </w:rPr>
              <w:fldChar w:fldCharType="end"/>
            </w:r>
            <w:r w:rsidR="000C06AD">
              <w:t>.</w:t>
            </w:r>
            <w:r w:rsidR="00A97DAA">
              <w:fldChar w:fldCharType="begin"/>
            </w:r>
            <w:r w:rsidR="00A97DAA">
              <w:instrText xml:space="preserve"> SEQ Figur \* ARABIC \</w:instrText>
            </w:r>
            <w:r w:rsidR="00A97DAA">
              <w:instrText xml:space="preserve">s 1 </w:instrText>
            </w:r>
            <w:r w:rsidR="00A97DAA">
              <w:fldChar w:fldCharType="separate"/>
            </w:r>
            <w:r w:rsidR="00F5728E">
              <w:rPr>
                <w:noProof/>
              </w:rPr>
              <w:t>4</w:t>
            </w:r>
            <w:r w:rsidR="00A97DAA">
              <w:rPr>
                <w:noProof/>
              </w:rPr>
              <w:fldChar w:fldCharType="end"/>
            </w:r>
            <w:r>
              <w:t>.</w:t>
            </w:r>
          </w:p>
        </w:tc>
      </w:tr>
      <w:tr w:rsidR="00B117ED" w:rsidTr="00CC1276">
        <w:tc>
          <w:tcPr>
            <w:tcW w:w="817" w:type="dxa"/>
          </w:tcPr>
          <w:p w:rsidR="00B117ED" w:rsidRDefault="00B117ED" w:rsidP="00F904A1">
            <w:pPr>
              <w:pStyle w:val="Brdtext"/>
              <w:numPr>
                <w:ilvl w:val="0"/>
                <w:numId w:val="13"/>
              </w:numPr>
            </w:pPr>
          </w:p>
        </w:tc>
        <w:tc>
          <w:tcPr>
            <w:tcW w:w="8363" w:type="dxa"/>
          </w:tcPr>
          <w:p w:rsidR="00B117ED" w:rsidRDefault="00B117ED" w:rsidP="00CC1276">
            <w:pPr>
              <w:pStyle w:val="Brdtext"/>
            </w:pPr>
            <w:r>
              <w:t xml:space="preserve">Test av metoden TickTock() som ska låta klockan gå en minut. </w:t>
            </w:r>
          </w:p>
          <w:p w:rsidR="00B117ED" w:rsidRDefault="00B117ED" w:rsidP="00CC1276">
            <w:pPr>
              <w:pStyle w:val="Brdtext"/>
            </w:pPr>
            <w:r w:rsidRPr="004A5F0B">
              <w:t>Ställ</w:t>
            </w:r>
            <w:r>
              <w:t xml:space="preserve"> ett</w:t>
            </w:r>
            <w:r w:rsidRPr="004A5F0B">
              <w:t xml:space="preserve"> befintligt </w:t>
            </w:r>
            <w:r w:rsidRPr="004A5F0B">
              <w:rPr>
                <w:rStyle w:val="Kod"/>
              </w:rPr>
              <w:t>AlarmClock</w:t>
            </w:r>
            <w:r w:rsidRPr="004A5F0B">
              <w:t>-objekt till 23:58 och låter den gå 13 minuter.</w:t>
            </w:r>
            <w:r>
              <w:t xml:space="preserve"> Lista med 13 tider ska skrivas ut där minuterna ökar med en minut för varje tid.</w:t>
            </w:r>
          </w:p>
          <w:p w:rsidR="00B117ED" w:rsidRDefault="00B117ED" w:rsidP="00CC1276">
            <w:pPr>
              <w:pStyle w:val="Brdtext"/>
            </w:pPr>
            <w:r>
              <w:t xml:space="preserve">Timmar ska gå från 23 till 0 och då timmar utgörs av ett ental ska timmen beskrivas att en </w:t>
            </w:r>
            <w:r>
              <w:lastRenderedPageBreak/>
              <w:t>siffra. Då minuterna är ental ska beskrivningen av minuten inledas med 0.</w:t>
            </w:r>
          </w:p>
          <w:p w:rsidR="00B117ED" w:rsidRDefault="003B5C3E" w:rsidP="00CC1276">
            <w:pPr>
              <w:pStyle w:val="Brdtext"/>
              <w:keepNext/>
              <w:spacing w:after="60"/>
            </w:pPr>
            <w:r>
              <w:rPr>
                <w:noProof/>
              </w:rPr>
              <w:drawing>
                <wp:inline distT="0" distB="0" distL="0" distR="0" wp14:anchorId="0D2ECD7E" wp14:editId="578E15AA">
                  <wp:extent cx="4780800" cy="2214000"/>
                  <wp:effectExtent l="0" t="0" r="1270" b="0"/>
                  <wp:docPr id="45" name="Bildobjekt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mats\AppData\Local\Temp\SNAGHTML5cabbc43.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780800" cy="2214000"/>
                          </a:xfrm>
                          <a:prstGeom prst="rect">
                            <a:avLst/>
                          </a:prstGeom>
                          <a:noFill/>
                          <a:ln>
                            <a:noFill/>
                          </a:ln>
                        </pic:spPr>
                      </pic:pic>
                    </a:graphicData>
                  </a:graphic>
                </wp:inline>
              </w:drawing>
            </w:r>
          </w:p>
          <w:p w:rsidR="00B117ED" w:rsidRDefault="00B117ED" w:rsidP="00CC1276">
            <w:pPr>
              <w:pStyle w:val="Beskrivning"/>
            </w:pPr>
            <w:r>
              <w:t xml:space="preserve">Figur </w:t>
            </w:r>
            <w:r w:rsidR="00A97DAA">
              <w:fldChar w:fldCharType="begin"/>
            </w:r>
            <w:r w:rsidR="00A97DAA">
              <w:instrText xml:space="preserve"> STYLEREF 1 \s </w:instrText>
            </w:r>
            <w:r w:rsidR="00A97DAA">
              <w:fldChar w:fldCharType="separate"/>
            </w:r>
            <w:r w:rsidR="00F5728E">
              <w:rPr>
                <w:noProof/>
              </w:rPr>
              <w:t>B</w:t>
            </w:r>
            <w:r w:rsidR="00A97DAA">
              <w:rPr>
                <w:noProof/>
              </w:rPr>
              <w:fldChar w:fldCharType="end"/>
            </w:r>
            <w:r w:rsidR="000C06AD">
              <w:t>.</w:t>
            </w:r>
            <w:r w:rsidR="00A97DAA">
              <w:fldChar w:fldCharType="begin"/>
            </w:r>
            <w:r w:rsidR="00A97DAA">
              <w:instrText xml:space="preserve"> SEQ Figur \* ARABIC \s 1 </w:instrText>
            </w:r>
            <w:r w:rsidR="00A97DAA">
              <w:fldChar w:fldCharType="separate"/>
            </w:r>
            <w:r w:rsidR="00F5728E">
              <w:rPr>
                <w:noProof/>
              </w:rPr>
              <w:t>5</w:t>
            </w:r>
            <w:r w:rsidR="00A97DAA">
              <w:rPr>
                <w:noProof/>
              </w:rPr>
              <w:fldChar w:fldCharType="end"/>
            </w:r>
            <w:r>
              <w:t>.</w:t>
            </w:r>
          </w:p>
        </w:tc>
      </w:tr>
      <w:tr w:rsidR="00B117ED" w:rsidTr="00CC1276">
        <w:tc>
          <w:tcPr>
            <w:tcW w:w="817" w:type="dxa"/>
          </w:tcPr>
          <w:p w:rsidR="00B117ED" w:rsidRDefault="00B117ED" w:rsidP="00F904A1">
            <w:pPr>
              <w:pStyle w:val="Brdtext"/>
              <w:numPr>
                <w:ilvl w:val="0"/>
                <w:numId w:val="13"/>
              </w:numPr>
            </w:pPr>
          </w:p>
        </w:tc>
        <w:tc>
          <w:tcPr>
            <w:tcW w:w="8363" w:type="dxa"/>
          </w:tcPr>
          <w:p w:rsidR="00B117ED" w:rsidRDefault="00B117ED" w:rsidP="00CC1276">
            <w:pPr>
              <w:pStyle w:val="Brdtext"/>
            </w:pPr>
            <w:r w:rsidRPr="004A5F0B">
              <w:t xml:space="preserve">Ställer befintligt </w:t>
            </w:r>
            <w:r w:rsidRPr="004A5F0B">
              <w:rPr>
                <w:rStyle w:val="Kod"/>
              </w:rPr>
              <w:t>AlarmClock</w:t>
            </w:r>
            <w:r w:rsidRPr="004A5F0B">
              <w:t>-objekt till tiden 6:12 och alarmtiden till 6:15</w:t>
            </w:r>
            <w:r>
              <w:t xml:space="preserve"> </w:t>
            </w:r>
            <w:r w:rsidRPr="004A5F0B">
              <w:t>och låter den gå 6 minuter.</w:t>
            </w:r>
            <w:r>
              <w:t xml:space="preserve"> Testkoden ska på lämpligt sätt indikera när ett alarm går.</w:t>
            </w:r>
          </w:p>
          <w:p w:rsidR="00B117ED" w:rsidRDefault="004B65D5" w:rsidP="00CC1276">
            <w:pPr>
              <w:pStyle w:val="Brdtext"/>
              <w:keepNext/>
              <w:spacing w:after="60"/>
            </w:pPr>
            <w:r>
              <w:rPr>
                <w:noProof/>
              </w:rPr>
              <w:drawing>
                <wp:inline distT="0" distB="0" distL="0" distR="0" wp14:anchorId="00E2121F" wp14:editId="7BDDF04C">
                  <wp:extent cx="4759200" cy="1749600"/>
                  <wp:effectExtent l="0" t="0" r="3810" b="3175"/>
                  <wp:docPr id="46" name="Bildobjekt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mats\AppData\Local\Temp\SNAGHTML5cad0b0e.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759200" cy="1749600"/>
                          </a:xfrm>
                          <a:prstGeom prst="rect">
                            <a:avLst/>
                          </a:prstGeom>
                          <a:noFill/>
                          <a:ln>
                            <a:noFill/>
                          </a:ln>
                        </pic:spPr>
                      </pic:pic>
                    </a:graphicData>
                  </a:graphic>
                </wp:inline>
              </w:drawing>
            </w:r>
          </w:p>
          <w:p w:rsidR="00B117ED" w:rsidRDefault="00B117ED" w:rsidP="00CC1276">
            <w:pPr>
              <w:pStyle w:val="Beskrivning"/>
            </w:pPr>
            <w:r>
              <w:t xml:space="preserve">Figur </w:t>
            </w:r>
            <w:r w:rsidR="00A97DAA">
              <w:fldChar w:fldCharType="begin"/>
            </w:r>
            <w:r w:rsidR="00A97DAA">
              <w:instrText xml:space="preserve"> STYLEREF 1 \s </w:instrText>
            </w:r>
            <w:r w:rsidR="00A97DAA">
              <w:fldChar w:fldCharType="separate"/>
            </w:r>
            <w:r w:rsidR="00F5728E">
              <w:rPr>
                <w:noProof/>
              </w:rPr>
              <w:t>B</w:t>
            </w:r>
            <w:r w:rsidR="00A97DAA">
              <w:rPr>
                <w:noProof/>
              </w:rPr>
              <w:fldChar w:fldCharType="end"/>
            </w:r>
            <w:r w:rsidR="000C06AD">
              <w:t>.</w:t>
            </w:r>
            <w:r w:rsidR="00A97DAA">
              <w:fldChar w:fldCharType="begin"/>
            </w:r>
            <w:r w:rsidR="00A97DAA">
              <w:instrText xml:space="preserve"> SEQ Figur \* ARABIC \s 1 </w:instrText>
            </w:r>
            <w:r w:rsidR="00A97DAA">
              <w:fldChar w:fldCharType="separate"/>
            </w:r>
            <w:r w:rsidR="00F5728E">
              <w:rPr>
                <w:noProof/>
              </w:rPr>
              <w:t>6</w:t>
            </w:r>
            <w:r w:rsidR="00A97DAA">
              <w:rPr>
                <w:noProof/>
              </w:rPr>
              <w:fldChar w:fldCharType="end"/>
            </w:r>
            <w:r>
              <w:t>.</w:t>
            </w:r>
          </w:p>
        </w:tc>
      </w:tr>
      <w:tr w:rsidR="00B117ED" w:rsidTr="00CC1276">
        <w:tc>
          <w:tcPr>
            <w:tcW w:w="817" w:type="dxa"/>
          </w:tcPr>
          <w:p w:rsidR="00B117ED" w:rsidRDefault="00B117ED" w:rsidP="00F904A1">
            <w:pPr>
              <w:pStyle w:val="Brdtext"/>
              <w:numPr>
                <w:ilvl w:val="0"/>
                <w:numId w:val="13"/>
              </w:numPr>
            </w:pPr>
          </w:p>
        </w:tc>
        <w:tc>
          <w:tcPr>
            <w:tcW w:w="8363" w:type="dxa"/>
          </w:tcPr>
          <w:p w:rsidR="00B117ED" w:rsidRDefault="00B117ED" w:rsidP="00CC1276">
            <w:pPr>
              <w:pStyle w:val="Brdtext"/>
            </w:pPr>
            <w:r w:rsidRPr="004A5F0B">
              <w:t>Test</w:t>
            </w:r>
            <w:r>
              <w:t xml:space="preserve"> av</w:t>
            </w:r>
            <w:r w:rsidRPr="004A5F0B">
              <w:t xml:space="preserve"> egenskaperna så att undantag kastas då tid och alarmtid tilldelas</w:t>
            </w:r>
            <w:r>
              <w:t xml:space="preserve"> </w:t>
            </w:r>
            <w:r w:rsidRPr="004A5F0B">
              <w:t>felaktiga värden.</w:t>
            </w:r>
          </w:p>
          <w:p w:rsidR="00B117ED" w:rsidRDefault="00645725" w:rsidP="00CC1276">
            <w:pPr>
              <w:pStyle w:val="Brdtext"/>
              <w:keepNext/>
              <w:spacing w:after="60"/>
            </w:pPr>
            <w:r>
              <w:rPr>
                <w:noProof/>
              </w:rPr>
              <w:drawing>
                <wp:inline distT="0" distB="0" distL="0" distR="0" wp14:anchorId="0C5886EE" wp14:editId="3B3D0618">
                  <wp:extent cx="4726800" cy="943200"/>
                  <wp:effectExtent l="0" t="0" r="0" b="9525"/>
                  <wp:docPr id="48" name="Bildobjekt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mats\AppData\Local\Temp\SNAGHTML5d14157c.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726800" cy="943200"/>
                          </a:xfrm>
                          <a:prstGeom prst="rect">
                            <a:avLst/>
                          </a:prstGeom>
                          <a:noFill/>
                          <a:ln>
                            <a:noFill/>
                          </a:ln>
                        </pic:spPr>
                      </pic:pic>
                    </a:graphicData>
                  </a:graphic>
                </wp:inline>
              </w:drawing>
            </w:r>
          </w:p>
          <w:p w:rsidR="00B117ED" w:rsidRDefault="00B117ED" w:rsidP="00CC1276">
            <w:pPr>
              <w:pStyle w:val="Beskrivning"/>
            </w:pPr>
            <w:r>
              <w:t xml:space="preserve">Figur </w:t>
            </w:r>
            <w:r w:rsidR="00A97DAA">
              <w:fldChar w:fldCharType="begin"/>
            </w:r>
            <w:r w:rsidR="00A97DAA">
              <w:instrText xml:space="preserve"> STYLEREF 1 \s </w:instrText>
            </w:r>
            <w:r w:rsidR="00A97DAA">
              <w:fldChar w:fldCharType="separate"/>
            </w:r>
            <w:r w:rsidR="00F5728E">
              <w:rPr>
                <w:noProof/>
              </w:rPr>
              <w:t>B</w:t>
            </w:r>
            <w:r w:rsidR="00A97DAA">
              <w:rPr>
                <w:noProof/>
              </w:rPr>
              <w:fldChar w:fldCharType="end"/>
            </w:r>
            <w:r w:rsidR="000C06AD">
              <w:t>.</w:t>
            </w:r>
            <w:r w:rsidR="00A97DAA">
              <w:fldChar w:fldCharType="begin"/>
            </w:r>
            <w:r w:rsidR="00A97DAA">
              <w:instrText xml:space="preserve"> SEQ Figur \* ARABIC \s 1 </w:instrText>
            </w:r>
            <w:r w:rsidR="00A97DAA">
              <w:fldChar w:fldCharType="separate"/>
            </w:r>
            <w:r w:rsidR="00F5728E">
              <w:rPr>
                <w:noProof/>
              </w:rPr>
              <w:t>7</w:t>
            </w:r>
            <w:r w:rsidR="00A97DAA">
              <w:rPr>
                <w:noProof/>
              </w:rPr>
              <w:fldChar w:fldCharType="end"/>
            </w:r>
            <w:r>
              <w:t>.</w:t>
            </w:r>
          </w:p>
          <w:p w:rsidR="00645725" w:rsidRPr="00645725" w:rsidRDefault="00645725" w:rsidP="00192F06">
            <w:pPr>
              <w:pStyle w:val="Brdtext"/>
            </w:pPr>
            <w:r>
              <w:t>(Av felmeddelandena framgår inte att de</w:t>
            </w:r>
            <w:r w:rsidR="00192F06">
              <w:t>t</w:t>
            </w:r>
            <w:r>
              <w:t xml:space="preserve"> första och andra meddelande</w:t>
            </w:r>
            <w:r w:rsidR="00192F06">
              <w:t>t</w:t>
            </w:r>
            <w:r>
              <w:t xml:space="preserve"> berörs väckarklockans tid och de</w:t>
            </w:r>
            <w:r w:rsidR="00192F06">
              <w:t>t</w:t>
            </w:r>
            <w:r>
              <w:t xml:space="preserve"> tredje och fjärde felmeddelande</w:t>
            </w:r>
            <w:r w:rsidR="00192F06">
              <w:t>t</w:t>
            </w:r>
            <w:r>
              <w:t xml:space="preserve"> berör väckarklockans alarmtid.)</w:t>
            </w:r>
          </w:p>
        </w:tc>
      </w:tr>
      <w:tr w:rsidR="00B117ED" w:rsidTr="00CC1276">
        <w:tc>
          <w:tcPr>
            <w:tcW w:w="817" w:type="dxa"/>
          </w:tcPr>
          <w:p w:rsidR="00B117ED" w:rsidRDefault="00B117ED" w:rsidP="00F904A1">
            <w:pPr>
              <w:pStyle w:val="Brdtext"/>
              <w:numPr>
                <w:ilvl w:val="0"/>
                <w:numId w:val="13"/>
              </w:numPr>
            </w:pPr>
          </w:p>
        </w:tc>
        <w:tc>
          <w:tcPr>
            <w:tcW w:w="8363" w:type="dxa"/>
          </w:tcPr>
          <w:p w:rsidR="00645725" w:rsidRDefault="00B117ED" w:rsidP="00CC1276">
            <w:pPr>
              <w:pStyle w:val="Brdtext"/>
            </w:pPr>
            <w:r w:rsidRPr="004A5F0B">
              <w:t>Test</w:t>
            </w:r>
            <w:r>
              <w:t xml:space="preserve"> </w:t>
            </w:r>
            <w:r w:rsidRPr="004A5F0B">
              <w:t>a</w:t>
            </w:r>
            <w:r>
              <w:t>v</w:t>
            </w:r>
            <w:r w:rsidRPr="004A5F0B">
              <w:t xml:space="preserve"> konstruktorer så att undantag kastas </w:t>
            </w:r>
            <w:r>
              <w:t xml:space="preserve">då tid och alarmtid tilldelas </w:t>
            </w:r>
            <w:r w:rsidRPr="004A5F0B">
              <w:t>felaktiga värden.</w:t>
            </w:r>
          </w:p>
          <w:p w:rsidR="00B117ED" w:rsidRDefault="00645725" w:rsidP="00CC1276">
            <w:pPr>
              <w:pStyle w:val="Brdtext"/>
              <w:keepNext/>
              <w:spacing w:after="60"/>
            </w:pPr>
            <w:r>
              <w:rPr>
                <w:noProof/>
              </w:rPr>
              <w:drawing>
                <wp:inline distT="0" distB="0" distL="0" distR="0" wp14:anchorId="2F1F91F3" wp14:editId="692ED8D6">
                  <wp:extent cx="4759200" cy="828000"/>
                  <wp:effectExtent l="0" t="0" r="3810" b="0"/>
                  <wp:docPr id="49" name="Bildobjekt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mats\AppData\Local\Temp\SNAGHTML5d151ae8.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759200" cy="828000"/>
                          </a:xfrm>
                          <a:prstGeom prst="rect">
                            <a:avLst/>
                          </a:prstGeom>
                          <a:noFill/>
                          <a:ln>
                            <a:noFill/>
                          </a:ln>
                        </pic:spPr>
                      </pic:pic>
                    </a:graphicData>
                  </a:graphic>
                </wp:inline>
              </w:drawing>
            </w:r>
          </w:p>
          <w:p w:rsidR="00B117ED" w:rsidRDefault="00B117ED" w:rsidP="00CC1276">
            <w:pPr>
              <w:pStyle w:val="Beskrivning"/>
            </w:pPr>
            <w:r>
              <w:t xml:space="preserve">Figur </w:t>
            </w:r>
            <w:r w:rsidR="00A97DAA">
              <w:fldChar w:fldCharType="begin"/>
            </w:r>
            <w:r w:rsidR="00A97DAA">
              <w:instrText xml:space="preserve"> STYLEREF 1 \s </w:instrText>
            </w:r>
            <w:r w:rsidR="00A97DAA">
              <w:fldChar w:fldCharType="separate"/>
            </w:r>
            <w:r w:rsidR="00F5728E">
              <w:rPr>
                <w:noProof/>
              </w:rPr>
              <w:t>B</w:t>
            </w:r>
            <w:r w:rsidR="00A97DAA">
              <w:rPr>
                <w:noProof/>
              </w:rPr>
              <w:fldChar w:fldCharType="end"/>
            </w:r>
            <w:r w:rsidR="000C06AD">
              <w:t>.</w:t>
            </w:r>
            <w:r w:rsidR="00A97DAA">
              <w:fldChar w:fldCharType="begin"/>
            </w:r>
            <w:r w:rsidR="00A97DAA">
              <w:instrText xml:space="preserve"> SEQ Figur \* ARABIC \s 1 </w:instrText>
            </w:r>
            <w:r w:rsidR="00A97DAA">
              <w:fldChar w:fldCharType="separate"/>
            </w:r>
            <w:r w:rsidR="00F5728E">
              <w:rPr>
                <w:noProof/>
              </w:rPr>
              <w:t>8</w:t>
            </w:r>
            <w:r w:rsidR="00A97DAA">
              <w:rPr>
                <w:noProof/>
              </w:rPr>
              <w:fldChar w:fldCharType="end"/>
            </w:r>
            <w:r>
              <w:t>.</w:t>
            </w:r>
          </w:p>
          <w:p w:rsidR="00645725" w:rsidRPr="00645725" w:rsidRDefault="00645725" w:rsidP="00645725">
            <w:pPr>
              <w:pStyle w:val="Brdtext"/>
            </w:pPr>
            <w:r>
              <w:t>(Av felmeddelandena framgår inte att det första meddelandet berörs väckarklockans tid och det andra felmeddelandet berör väckarklockans alarmtid.)</w:t>
            </w:r>
          </w:p>
        </w:tc>
      </w:tr>
    </w:tbl>
    <w:p w:rsidR="00B117ED" w:rsidRDefault="00C55A41" w:rsidP="00B117ED">
      <w:pPr>
        <w:pStyle w:val="Rubrik3"/>
      </w:pPr>
      <w:bookmarkStart w:id="19" w:name="_Toc304742283"/>
      <w:r>
        <w:lastRenderedPageBreak/>
        <w:t>Klassdiagram över AlarmClock, ClockDisplay och NumberDisplay</w:t>
      </w:r>
      <w:bookmarkEnd w:id="19"/>
    </w:p>
    <w:p w:rsidR="00B117ED" w:rsidRDefault="00B117ED" w:rsidP="00B117ED">
      <w:pPr>
        <w:pStyle w:val="Brdtext"/>
      </w:pPr>
      <w:r>
        <w:t>Klasse</w:t>
      </w:r>
      <w:r w:rsidR="00C55A41">
        <w:t>rna</w:t>
      </w:r>
      <w:r>
        <w:t xml:space="preserve"> </w:t>
      </w:r>
      <w:r w:rsidRPr="009410BE">
        <w:rPr>
          <w:rStyle w:val="Kod"/>
        </w:rPr>
        <w:t>AlarmClock</w:t>
      </w:r>
      <w:r w:rsidR="00C55A41">
        <w:t xml:space="preserve">, </w:t>
      </w:r>
      <w:r w:rsidR="00C55A41" w:rsidRPr="006367CB">
        <w:rPr>
          <w:rStyle w:val="Kod"/>
        </w:rPr>
        <w:t>ClockDisplay</w:t>
      </w:r>
      <w:r w:rsidR="00C55A41">
        <w:t xml:space="preserve"> och </w:t>
      </w:r>
      <w:r w:rsidR="00C55A41" w:rsidRPr="006367CB">
        <w:rPr>
          <w:rStyle w:val="Kod"/>
        </w:rPr>
        <w:t>NumberDisplay</w:t>
      </w:r>
      <w:r>
        <w:t xml:space="preserve"> måste implementeras så den minst innehåller medlemmarna enligt klassdiagrammet i </w:t>
      </w:r>
      <w:r w:rsidR="00C55A41">
        <w:fldChar w:fldCharType="begin"/>
      </w:r>
      <w:r w:rsidR="00C55A41">
        <w:instrText xml:space="preserve"> REF _Ref304705312 \h </w:instrText>
      </w:r>
      <w:r w:rsidR="00C55A41">
        <w:fldChar w:fldCharType="separate"/>
      </w:r>
      <w:r w:rsidR="00F5728E">
        <w:t xml:space="preserve">Figur </w:t>
      </w:r>
      <w:r w:rsidR="00F5728E">
        <w:rPr>
          <w:noProof/>
        </w:rPr>
        <w:t>B</w:t>
      </w:r>
      <w:r w:rsidR="00F5728E">
        <w:t>.</w:t>
      </w:r>
      <w:r w:rsidR="00F5728E">
        <w:rPr>
          <w:noProof/>
        </w:rPr>
        <w:t>9</w:t>
      </w:r>
      <w:r w:rsidR="00C55A41">
        <w:fldChar w:fldCharType="end"/>
      </w:r>
      <w:r w:rsidR="00C55A41">
        <w:t xml:space="preserve"> </w:t>
      </w:r>
      <w:r>
        <w:t>och har den funktionalitet som beskrivs för respektive</w:t>
      </w:r>
      <w:r w:rsidR="00C55A41">
        <w:t xml:space="preserve"> klass och </w:t>
      </w:r>
      <w:r>
        <w:t>medlem.</w:t>
      </w:r>
    </w:p>
    <w:p w:rsidR="00C55A41" w:rsidRDefault="00C55A41" w:rsidP="00B117ED">
      <w:pPr>
        <w:pStyle w:val="Brdtext"/>
      </w:pPr>
      <w:r>
        <w:t xml:space="preserve">Klasserna </w:t>
      </w:r>
      <w:r w:rsidRPr="00907BC3">
        <w:rPr>
          <w:rStyle w:val="Kod"/>
        </w:rPr>
        <w:t>AlarmClock</w:t>
      </w:r>
      <w:r>
        <w:t xml:space="preserve"> och </w:t>
      </w:r>
      <w:r w:rsidRPr="00907BC3">
        <w:rPr>
          <w:rStyle w:val="Kod"/>
        </w:rPr>
        <w:t>ClockDisplay</w:t>
      </w:r>
      <w:r>
        <w:t xml:space="preserve"> ser ut att inte ha några privata fält då avdelningen Fields saknas för klasserna</w:t>
      </w:r>
      <w:r w:rsidR="005A534E">
        <w:t xml:space="preserve"> i klassdiagrammet</w:t>
      </w:r>
      <w:r>
        <w:t>. Klasserna har dock fält och dessa symboliseras med så kallade aggregat.</w:t>
      </w:r>
    </w:p>
    <w:p w:rsidR="00C55A41" w:rsidRDefault="00C55A41" w:rsidP="00B117ED">
      <w:pPr>
        <w:pStyle w:val="Brdtext"/>
      </w:pPr>
      <w:r>
        <w:t xml:space="preserve">Mellan </w:t>
      </w:r>
      <w:r w:rsidRPr="00907BC3">
        <w:rPr>
          <w:rStyle w:val="Kod"/>
        </w:rPr>
        <w:t>Alar</w:t>
      </w:r>
      <w:r w:rsidR="00907BC3" w:rsidRPr="00907BC3">
        <w:rPr>
          <w:rStyle w:val="Kod"/>
        </w:rPr>
        <w:t>m</w:t>
      </w:r>
      <w:r w:rsidRPr="00907BC3">
        <w:rPr>
          <w:rStyle w:val="Kod"/>
        </w:rPr>
        <w:t>Clock</w:t>
      </w:r>
      <w:r>
        <w:t xml:space="preserve"> och </w:t>
      </w:r>
      <w:r w:rsidRPr="00907BC3">
        <w:rPr>
          <w:rStyle w:val="Kod"/>
        </w:rPr>
        <w:t>ClockDisplay</w:t>
      </w:r>
      <w:r>
        <w:t xml:space="preserve"> finns två aggregat, </w:t>
      </w:r>
      <w:r w:rsidR="00ED3D3E">
        <w:rPr>
          <w:rStyle w:val="Kod"/>
        </w:rPr>
        <w:t>_alarmTime</w:t>
      </w:r>
      <w:r>
        <w:t xml:space="preserve"> och </w:t>
      </w:r>
      <w:r w:rsidR="00ED3D3E">
        <w:rPr>
          <w:rStyle w:val="Kod"/>
        </w:rPr>
        <w:t>_time</w:t>
      </w:r>
      <w:r>
        <w:t xml:space="preserve">. Dessa ska implementeras som privata fält </w:t>
      </w:r>
      <w:r w:rsidR="00907BC3">
        <w:t xml:space="preserve">som ska kunna referera till objekt av </w:t>
      </w:r>
      <w:r>
        <w:t xml:space="preserve">typen </w:t>
      </w:r>
      <w:r w:rsidR="00907BC3" w:rsidRPr="00907BC3">
        <w:rPr>
          <w:rStyle w:val="Kod"/>
        </w:rPr>
        <w:t>ClockDipslay</w:t>
      </w:r>
      <w:r w:rsidR="00907BC3">
        <w:t>.</w:t>
      </w:r>
    </w:p>
    <w:p w:rsidR="00907BC3" w:rsidRDefault="00907BC3" w:rsidP="00B117ED">
      <w:pPr>
        <w:pStyle w:val="Brdtext"/>
      </w:pPr>
      <w:r>
        <w:t xml:space="preserve">På samma sätt ska aggregaten </w:t>
      </w:r>
      <w:r w:rsidRPr="00907BC3">
        <w:rPr>
          <w:rStyle w:val="Kod"/>
        </w:rPr>
        <w:t>_minuteDisplay</w:t>
      </w:r>
      <w:r>
        <w:t xml:space="preserve"> och </w:t>
      </w:r>
      <w:r w:rsidRPr="00907BC3">
        <w:rPr>
          <w:rStyle w:val="Kod"/>
        </w:rPr>
        <w:t>_hourDisplay</w:t>
      </w:r>
      <w:r>
        <w:t xml:space="preserve"> mellan </w:t>
      </w:r>
      <w:r w:rsidRPr="00907BC3">
        <w:rPr>
          <w:rStyle w:val="Kod"/>
        </w:rPr>
        <w:t>ClockDisplay</w:t>
      </w:r>
      <w:r>
        <w:t xml:space="preserve"> och </w:t>
      </w:r>
      <w:r w:rsidRPr="00907BC3">
        <w:rPr>
          <w:rStyle w:val="Kod"/>
        </w:rPr>
        <w:t>NumberDisplay</w:t>
      </w:r>
      <w:r>
        <w:t xml:space="preserve"> implementeras i klassen </w:t>
      </w:r>
      <w:r w:rsidRPr="00907BC3">
        <w:rPr>
          <w:rStyle w:val="Kod"/>
        </w:rPr>
        <w:t>ClockDisplay</w:t>
      </w:r>
      <w:r>
        <w:t xml:space="preserve"> som privata fält som ska kunna referera till objekt av typen </w:t>
      </w:r>
      <w:r w:rsidRPr="00907BC3">
        <w:rPr>
          <w:rStyle w:val="Kod"/>
        </w:rPr>
        <w:t>NumberDisplay</w:t>
      </w:r>
      <w:r>
        <w:t>.</w:t>
      </w:r>
    </w:p>
    <w:p w:rsidR="00B117ED" w:rsidRDefault="007A2494" w:rsidP="00B117ED">
      <w:pPr>
        <w:pStyle w:val="Brdtext"/>
        <w:keepNext/>
      </w:pPr>
      <w:r>
        <w:rPr>
          <w:noProof/>
        </w:rPr>
        <w:drawing>
          <wp:inline distT="0" distB="0" distL="0" distR="0">
            <wp:extent cx="5759450" cy="1440644"/>
            <wp:effectExtent l="0" t="0" r="0" b="7620"/>
            <wp:docPr id="26" name="Bildobjekt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ats\AppData\Local\Temp\SNAGHTMLed5fef4.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59450" cy="1440644"/>
                    </a:xfrm>
                    <a:prstGeom prst="rect">
                      <a:avLst/>
                    </a:prstGeom>
                    <a:noFill/>
                    <a:ln>
                      <a:noFill/>
                    </a:ln>
                  </pic:spPr>
                </pic:pic>
              </a:graphicData>
            </a:graphic>
          </wp:inline>
        </w:drawing>
      </w:r>
    </w:p>
    <w:p w:rsidR="00B117ED" w:rsidRDefault="00B117ED" w:rsidP="00B117ED">
      <w:pPr>
        <w:pStyle w:val="Beskrivning"/>
      </w:pPr>
      <w:bookmarkStart w:id="20" w:name="_Ref304705312"/>
      <w:r>
        <w:t xml:space="preserve">Figur </w:t>
      </w:r>
      <w:r w:rsidR="00A97DAA">
        <w:fldChar w:fldCharType="begin"/>
      </w:r>
      <w:r w:rsidR="00A97DAA">
        <w:instrText xml:space="preserve"> STYLEREF 1 \s </w:instrText>
      </w:r>
      <w:r w:rsidR="00A97DAA">
        <w:fldChar w:fldCharType="separate"/>
      </w:r>
      <w:r w:rsidR="00F5728E">
        <w:rPr>
          <w:noProof/>
        </w:rPr>
        <w:t>B</w:t>
      </w:r>
      <w:r w:rsidR="00A97DAA">
        <w:rPr>
          <w:noProof/>
        </w:rPr>
        <w:fldChar w:fldCharType="end"/>
      </w:r>
      <w:r w:rsidR="000C06AD">
        <w:t>.</w:t>
      </w:r>
      <w:r w:rsidR="00A97DAA">
        <w:fldChar w:fldCharType="begin"/>
      </w:r>
      <w:r w:rsidR="00A97DAA">
        <w:instrText xml:space="preserve"> SEQ Figur \* ARABIC \s 1 </w:instrText>
      </w:r>
      <w:r w:rsidR="00A97DAA">
        <w:fldChar w:fldCharType="separate"/>
      </w:r>
      <w:r w:rsidR="00F5728E">
        <w:rPr>
          <w:noProof/>
        </w:rPr>
        <w:t>9</w:t>
      </w:r>
      <w:r w:rsidR="00A97DAA">
        <w:rPr>
          <w:noProof/>
        </w:rPr>
        <w:fldChar w:fldCharType="end"/>
      </w:r>
      <w:bookmarkEnd w:id="20"/>
      <w:r>
        <w:t>. Klassdiagram</w:t>
      </w:r>
      <w:r w:rsidR="007A2494">
        <w:rPr>
          <w:noProof/>
        </w:rPr>
        <w:t xml:space="preserve"> för klasserna</w:t>
      </w:r>
      <w:r>
        <w:rPr>
          <w:noProof/>
        </w:rPr>
        <w:t xml:space="preserve"> AlarmCl</w:t>
      </w:r>
      <w:r w:rsidR="00854B82">
        <w:rPr>
          <w:noProof/>
        </w:rPr>
        <w:t>ock, ClockDisplay och NumberDisplay</w:t>
      </w:r>
      <w:r w:rsidR="005428AF">
        <w:rPr>
          <w:noProof/>
        </w:rPr>
        <w:t>.</w:t>
      </w:r>
    </w:p>
    <w:p w:rsidR="00C55A41" w:rsidRDefault="00C55A41" w:rsidP="00C55A41">
      <w:pPr>
        <w:pStyle w:val="Rubrik3"/>
      </w:pPr>
      <w:bookmarkStart w:id="21" w:name="_Toc304742284"/>
      <w:r>
        <w:t>Klassen AlarmClock</w:t>
      </w:r>
      <w:bookmarkEnd w:id="21"/>
    </w:p>
    <w:p w:rsidR="00B117ED" w:rsidRDefault="00B117ED" w:rsidP="00B117ED">
      <w:pPr>
        <w:pStyle w:val="Rubrik4"/>
      </w:pPr>
      <w:r>
        <w:t xml:space="preserve">Fältet </w:t>
      </w:r>
      <w:r w:rsidR="00ED3D3E">
        <w:t>_alarmTime</w:t>
      </w:r>
    </w:p>
    <w:p w:rsidR="00B117ED" w:rsidRDefault="00B117ED" w:rsidP="00B117ED">
      <w:pPr>
        <w:pStyle w:val="Brdtext"/>
      </w:pPr>
      <w:r>
        <w:t xml:space="preserve">Privat fält som i innehåller </w:t>
      </w:r>
      <w:r w:rsidR="00D30BE9">
        <w:t xml:space="preserve">referens till ett </w:t>
      </w:r>
      <w:r w:rsidR="00D30BE9" w:rsidRPr="00D30BE9">
        <w:rPr>
          <w:rStyle w:val="Kod"/>
        </w:rPr>
        <w:t>ClockDisplay</w:t>
      </w:r>
      <w:r w:rsidR="00D30BE9">
        <w:t xml:space="preserve">-objekt som ansvarar </w:t>
      </w:r>
      <w:r>
        <w:t>för alarmti</w:t>
      </w:r>
      <w:r w:rsidR="00D30BE9">
        <w:t>den</w:t>
      </w:r>
      <w:r>
        <w:t>. Kapslas in av egenskape</w:t>
      </w:r>
      <w:r w:rsidR="00D30BE9">
        <w:t>r</w:t>
      </w:r>
      <w:r>
        <w:t>n</w:t>
      </w:r>
      <w:r w:rsidR="00D30BE9">
        <w:t>a</w:t>
      </w:r>
      <w:r>
        <w:t xml:space="preserve"> </w:t>
      </w:r>
      <w:r w:rsidRPr="006355BC">
        <w:rPr>
          <w:rStyle w:val="Kod"/>
        </w:rPr>
        <w:t>AlarmHour</w:t>
      </w:r>
      <w:r w:rsidR="00D30BE9">
        <w:t xml:space="preserve"> och </w:t>
      </w:r>
      <w:r w:rsidR="00D30BE9" w:rsidRPr="00D30BE9">
        <w:rPr>
          <w:rStyle w:val="Kod"/>
        </w:rPr>
        <w:t>AlarmMinute</w:t>
      </w:r>
      <w:r w:rsidR="00D30BE9">
        <w:t>.</w:t>
      </w:r>
    </w:p>
    <w:p w:rsidR="00B117ED" w:rsidRDefault="00B117ED" w:rsidP="00B117ED">
      <w:pPr>
        <w:pStyle w:val="Rubrik4"/>
      </w:pPr>
      <w:r>
        <w:t xml:space="preserve">Fältet </w:t>
      </w:r>
      <w:r w:rsidR="00ED3D3E">
        <w:t>_time</w:t>
      </w:r>
    </w:p>
    <w:p w:rsidR="00D30BE9" w:rsidRDefault="00D30BE9" w:rsidP="00D30BE9">
      <w:pPr>
        <w:pStyle w:val="Brdtext"/>
      </w:pPr>
      <w:r>
        <w:t xml:space="preserve">Privat fält som i innehåller referens till ett </w:t>
      </w:r>
      <w:r w:rsidRPr="00D30BE9">
        <w:rPr>
          <w:rStyle w:val="Kod"/>
        </w:rPr>
        <w:t>ClockDisplay</w:t>
      </w:r>
      <w:r>
        <w:t xml:space="preserve">-objekt som ansvarar för </w:t>
      </w:r>
      <w:r w:rsidR="006A20B4">
        <w:t>väckarkl</w:t>
      </w:r>
      <w:r>
        <w:t xml:space="preserve">ockans aktuella tid. Kapslas in av egenskaperna </w:t>
      </w:r>
      <w:r w:rsidRPr="006355BC">
        <w:rPr>
          <w:rStyle w:val="Kod"/>
        </w:rPr>
        <w:t>Hour</w:t>
      </w:r>
      <w:r>
        <w:t xml:space="preserve"> och </w:t>
      </w:r>
      <w:r w:rsidRPr="00D30BE9">
        <w:rPr>
          <w:rStyle w:val="Kod"/>
        </w:rPr>
        <w:t>Minute</w:t>
      </w:r>
      <w:r>
        <w:t>.</w:t>
      </w:r>
    </w:p>
    <w:p w:rsidR="00B117ED" w:rsidRDefault="00B117ED" w:rsidP="00B117ED">
      <w:pPr>
        <w:pStyle w:val="Rubrik4"/>
      </w:pPr>
      <w:r>
        <w:t>Egenskapen AlarmHour</w:t>
      </w:r>
    </w:p>
    <w:p w:rsidR="00B117ED" w:rsidRDefault="00D30BE9" w:rsidP="00B117ED">
      <w:pPr>
        <w:pStyle w:val="Brdtext"/>
      </w:pPr>
      <w:r>
        <w:t>Publik e</w:t>
      </w:r>
      <w:r w:rsidR="00B117ED">
        <w:t xml:space="preserve">genskap, som kapslar in det privata fältet </w:t>
      </w:r>
      <w:r w:rsidR="00ED3D3E">
        <w:rPr>
          <w:rStyle w:val="Kod"/>
        </w:rPr>
        <w:t>_alarmTime</w:t>
      </w:r>
      <w:r>
        <w:t xml:space="preserve"> och dess egenskap </w:t>
      </w:r>
      <w:r w:rsidRPr="00D30BE9">
        <w:rPr>
          <w:rStyle w:val="Kod"/>
        </w:rPr>
        <w:t>Hour</w:t>
      </w:r>
      <w:r w:rsidR="00B117ED">
        <w:t>.</w:t>
      </w:r>
    </w:p>
    <w:p w:rsidR="00B117ED" w:rsidRDefault="00B117ED" w:rsidP="00B117ED">
      <w:pPr>
        <w:pStyle w:val="Rubrik4"/>
      </w:pPr>
      <w:r>
        <w:t>Egenskapen AlarmMinute</w:t>
      </w:r>
    </w:p>
    <w:p w:rsidR="00D30BE9" w:rsidRDefault="00D30BE9" w:rsidP="00D30BE9">
      <w:pPr>
        <w:pStyle w:val="Brdtext"/>
      </w:pPr>
      <w:r>
        <w:t xml:space="preserve">Publik egenskap, som kapslar in det privata fältet </w:t>
      </w:r>
      <w:r w:rsidR="00ED3D3E">
        <w:rPr>
          <w:rStyle w:val="Kod"/>
        </w:rPr>
        <w:t>_alarmTime</w:t>
      </w:r>
      <w:r>
        <w:t xml:space="preserve"> och dess egenskap </w:t>
      </w:r>
      <w:r>
        <w:rPr>
          <w:rStyle w:val="Kod"/>
        </w:rPr>
        <w:t>Minute</w:t>
      </w:r>
      <w:r>
        <w:t>.</w:t>
      </w:r>
    </w:p>
    <w:p w:rsidR="00B117ED" w:rsidRDefault="00B117ED" w:rsidP="00B117ED">
      <w:pPr>
        <w:pStyle w:val="Rubrik4"/>
      </w:pPr>
      <w:r>
        <w:t>Egenskapen Hour</w:t>
      </w:r>
    </w:p>
    <w:p w:rsidR="004E6D2E" w:rsidRDefault="004E6D2E" w:rsidP="004E6D2E">
      <w:pPr>
        <w:pStyle w:val="Brdtext"/>
      </w:pPr>
      <w:r>
        <w:t xml:space="preserve">Publik egenskap, som kapslar in det privata fältet </w:t>
      </w:r>
      <w:r w:rsidR="00ED3D3E">
        <w:rPr>
          <w:rStyle w:val="Kod"/>
        </w:rPr>
        <w:t>_time</w:t>
      </w:r>
      <w:r>
        <w:t xml:space="preserve"> och dess egenskap </w:t>
      </w:r>
      <w:r w:rsidRPr="00D30BE9">
        <w:rPr>
          <w:rStyle w:val="Kod"/>
        </w:rPr>
        <w:t>Hour</w:t>
      </w:r>
      <w:r>
        <w:t>.</w:t>
      </w:r>
    </w:p>
    <w:p w:rsidR="00B117ED" w:rsidRDefault="00B117ED" w:rsidP="00B117ED">
      <w:pPr>
        <w:pStyle w:val="Rubrik4"/>
      </w:pPr>
      <w:r>
        <w:t>Egenskapen Minute</w:t>
      </w:r>
    </w:p>
    <w:p w:rsidR="004E6D2E" w:rsidRDefault="004E6D2E" w:rsidP="004E6D2E">
      <w:pPr>
        <w:pStyle w:val="Brdtext"/>
      </w:pPr>
      <w:r>
        <w:t xml:space="preserve">Publik egenskap, som kapslar in det privata fältet </w:t>
      </w:r>
      <w:r w:rsidR="00ED3D3E">
        <w:rPr>
          <w:rStyle w:val="Kod"/>
        </w:rPr>
        <w:t>_time</w:t>
      </w:r>
      <w:r>
        <w:t xml:space="preserve"> och dess egenskap </w:t>
      </w:r>
      <w:r>
        <w:rPr>
          <w:rStyle w:val="Kod"/>
        </w:rPr>
        <w:t>Minute</w:t>
      </w:r>
      <w:r>
        <w:t>.</w:t>
      </w:r>
    </w:p>
    <w:p w:rsidR="00B117ED" w:rsidRDefault="00B117ED" w:rsidP="00B117ED">
      <w:pPr>
        <w:pStyle w:val="Rubrik4"/>
      </w:pPr>
      <w:r>
        <w:t>Konstruktorerna</w:t>
      </w:r>
    </w:p>
    <w:p w:rsidR="00B117ED" w:rsidRDefault="00B117ED" w:rsidP="00B117ED">
      <w:pPr>
        <w:pStyle w:val="Brdtext"/>
      </w:pPr>
      <w:r>
        <w:t xml:space="preserve">Konstruktorerna, som är tre till antalet, ska se till att ett </w:t>
      </w:r>
      <w:r w:rsidRPr="00C701CE">
        <w:rPr>
          <w:rStyle w:val="Kod"/>
        </w:rPr>
        <w:t>AlarmClock</w:t>
      </w:r>
      <w:r>
        <w:t xml:space="preserve">-objekt blir korrekt initierat. Det innebär att fälten ska </w:t>
      </w:r>
      <w:r w:rsidR="004E6D2E">
        <w:t>initieras med</w:t>
      </w:r>
      <w:r>
        <w:t xml:space="preserve"> lämpliga värden.</w:t>
      </w:r>
    </w:p>
    <w:p w:rsidR="00B117ED" w:rsidRDefault="00B117ED" w:rsidP="00B117ED">
      <w:pPr>
        <w:pStyle w:val="Brdtext"/>
      </w:pPr>
      <w:r>
        <w:t xml:space="preserve">Standardkonstruktorn </w:t>
      </w:r>
      <w:r w:rsidRPr="007870BC">
        <w:rPr>
          <w:rStyle w:val="Kod"/>
        </w:rPr>
        <w:t>AlarmClock()</w:t>
      </w:r>
      <w:r>
        <w:t xml:space="preserve"> ska initiera fälten till deras standardvärden. Ingen tilldelning får ske i konstruktorns kropp, som måste vara tom. Denna konstruktor måste därför anropa den konstruktor i klassen som har två parametrar.</w:t>
      </w:r>
    </w:p>
    <w:p w:rsidR="00B117ED" w:rsidRDefault="00B117ED" w:rsidP="00B117ED">
      <w:pPr>
        <w:pStyle w:val="Brdtext"/>
      </w:pPr>
      <w:r>
        <w:t xml:space="preserve">Med konstruktorn </w:t>
      </w:r>
      <w:r w:rsidRPr="007870BC">
        <w:rPr>
          <w:rStyle w:val="Kod"/>
        </w:rPr>
        <w:t>AlarmClock(int hour, int minute)</w:t>
      </w:r>
      <w:r>
        <w:t xml:space="preserve"> ska ett objekt kunna initieras så att alarmklockan ställs på den tid som parametrarna för timme respektive minut anger. Ingen tilldelning får ske i konstruktorns kropp, som måste vara tom. Denna konstruktor måste därför anropa den konstruktor i klassen som har fyra parametrar.</w:t>
      </w:r>
    </w:p>
    <w:p w:rsidR="00B117ED" w:rsidRDefault="00B117ED" w:rsidP="00B117ED">
      <w:pPr>
        <w:pStyle w:val="Brdtext"/>
      </w:pPr>
      <w:r>
        <w:lastRenderedPageBreak/>
        <w:t xml:space="preserve">Med konstruktorn </w:t>
      </w:r>
      <w:r w:rsidRPr="007870BC">
        <w:rPr>
          <w:rStyle w:val="Kod"/>
        </w:rPr>
        <w:t>AlarmClock(int hour, int minute , int alarmHour, int alarmMinute)</w:t>
      </w:r>
      <w:r>
        <w:t xml:space="preserve"> ska ett objekt kunna initieras så att alarmklockan ställs på den tid och alarmtid som parametrarna anger. Detta är den enda av konstruktorerna som får innehålla kod som leder till att fält i klassen tilldelas värden.</w:t>
      </w:r>
    </w:p>
    <w:p w:rsidR="00B117ED" w:rsidRDefault="00B117ED" w:rsidP="00B117ED">
      <w:pPr>
        <w:pStyle w:val="Rubrik4"/>
      </w:pPr>
      <w:r>
        <w:t>Metoden TickTock</w:t>
      </w:r>
    </w:p>
    <w:p w:rsidR="00B117ED" w:rsidRDefault="00B117ED" w:rsidP="00B117ED">
      <w:pPr>
        <w:pStyle w:val="Brdtext"/>
      </w:pPr>
      <w:r>
        <w:t xml:space="preserve">Publik metod som anropas för att få klockan att gå en minut. Om den nya tiden överensstämmer med alarmtiden ska metoden returnera </w:t>
      </w:r>
      <w:r w:rsidRPr="00EE04E2">
        <w:rPr>
          <w:rStyle w:val="Kod"/>
        </w:rPr>
        <w:t>true</w:t>
      </w:r>
      <w:r>
        <w:t xml:space="preserve">, annars </w:t>
      </w:r>
      <w:r w:rsidRPr="00EE04E2">
        <w:rPr>
          <w:rStyle w:val="Kod"/>
        </w:rPr>
        <w:t>false</w:t>
      </w:r>
      <w:r>
        <w:t>. Inga utskrifter till konsolfönstret får göras av metoden.</w:t>
      </w:r>
    </w:p>
    <w:p w:rsidR="00B117ED" w:rsidRDefault="00B117ED" w:rsidP="00B117ED">
      <w:pPr>
        <w:pStyle w:val="Rubrik4"/>
      </w:pPr>
      <w:r>
        <w:t>Metoden ToString</w:t>
      </w:r>
    </w:p>
    <w:p w:rsidR="006663DC" w:rsidRDefault="00B117ED" w:rsidP="006663DC">
      <w:pPr>
        <w:pStyle w:val="Brdtext"/>
      </w:pPr>
      <w:r>
        <w:t xml:space="preserve">Publik metod som har som uppgift att returnera en sträng representerande värdet av en instans av klassen </w:t>
      </w:r>
      <w:r w:rsidRPr="00D97224">
        <w:rPr>
          <w:rStyle w:val="Kod"/>
        </w:rPr>
        <w:t>AlarmClock</w:t>
      </w:r>
      <w:r>
        <w:t xml:space="preserve">. </w:t>
      </w:r>
      <w:r w:rsidR="006663DC">
        <w:t xml:space="preserve">Strängen ska innehålla aktuell tid samt alarmtiden inom parenteser. </w:t>
      </w:r>
      <w:r>
        <w:t>Inga utskrifter till konsolfönstret får göras av metoden.</w:t>
      </w:r>
    </w:p>
    <w:p w:rsidR="006663DC" w:rsidRDefault="006663DC" w:rsidP="006663DC">
      <w:pPr>
        <w:pStyle w:val="Rubrik3"/>
      </w:pPr>
      <w:bookmarkStart w:id="22" w:name="_Toc304742285"/>
      <w:r>
        <w:t>Klassen ClockDislay</w:t>
      </w:r>
      <w:bookmarkEnd w:id="22"/>
    </w:p>
    <w:p w:rsidR="001E1445" w:rsidRDefault="001E1445" w:rsidP="001E1445">
      <w:pPr>
        <w:pStyle w:val="Rubrik4"/>
      </w:pPr>
      <w:r>
        <w:t>Fältet _hourDisplay</w:t>
      </w:r>
    </w:p>
    <w:p w:rsidR="001E1445" w:rsidRDefault="001E1445" w:rsidP="001E1445">
      <w:pPr>
        <w:pStyle w:val="Brdtext"/>
      </w:pPr>
      <w:r>
        <w:t xml:space="preserve">Privat fält som i innehåller referens till ett </w:t>
      </w:r>
      <w:r>
        <w:rPr>
          <w:rStyle w:val="Kod"/>
        </w:rPr>
        <w:t>N</w:t>
      </w:r>
      <w:r w:rsidR="002342FF">
        <w:rPr>
          <w:rStyle w:val="Kod"/>
        </w:rPr>
        <w:t>u</w:t>
      </w:r>
      <w:r>
        <w:rPr>
          <w:rStyle w:val="Kod"/>
        </w:rPr>
        <w:t>mber</w:t>
      </w:r>
      <w:r w:rsidRPr="00D30BE9">
        <w:rPr>
          <w:rStyle w:val="Kod"/>
        </w:rPr>
        <w:t>Display</w:t>
      </w:r>
      <w:r>
        <w:t xml:space="preserve">-objekt som ansvarar för timmarna. Kapslas in av egenskapen </w:t>
      </w:r>
      <w:r w:rsidRPr="006355BC">
        <w:rPr>
          <w:rStyle w:val="Kod"/>
        </w:rPr>
        <w:t>Hour</w:t>
      </w:r>
      <w:r>
        <w:t>.</w:t>
      </w:r>
    </w:p>
    <w:p w:rsidR="002342FF" w:rsidRDefault="002342FF" w:rsidP="002342FF">
      <w:pPr>
        <w:pStyle w:val="Rubrik4"/>
      </w:pPr>
      <w:r>
        <w:t>Fältet _minuteDisplay</w:t>
      </w:r>
    </w:p>
    <w:p w:rsidR="002342FF" w:rsidRDefault="002342FF" w:rsidP="002342FF">
      <w:pPr>
        <w:pStyle w:val="Brdtext"/>
      </w:pPr>
      <w:r>
        <w:t xml:space="preserve">Privat fält som i innehåller referens till ett </w:t>
      </w:r>
      <w:r>
        <w:rPr>
          <w:rStyle w:val="Kod"/>
        </w:rPr>
        <w:t>Number</w:t>
      </w:r>
      <w:r w:rsidRPr="00D30BE9">
        <w:rPr>
          <w:rStyle w:val="Kod"/>
        </w:rPr>
        <w:t>Display</w:t>
      </w:r>
      <w:r>
        <w:t xml:space="preserve">-objekt som ansvarar för minuterna. Kapslas in av egenskapen </w:t>
      </w:r>
      <w:r>
        <w:rPr>
          <w:rStyle w:val="Kod"/>
        </w:rPr>
        <w:t>Minute</w:t>
      </w:r>
      <w:r>
        <w:t>.</w:t>
      </w:r>
    </w:p>
    <w:p w:rsidR="001E1445" w:rsidRDefault="001E1445" w:rsidP="001E1445">
      <w:pPr>
        <w:pStyle w:val="Rubrik4"/>
      </w:pPr>
      <w:r>
        <w:t>Egenskapen Hour</w:t>
      </w:r>
    </w:p>
    <w:p w:rsidR="001E1445" w:rsidRDefault="001E1445" w:rsidP="001E1445">
      <w:pPr>
        <w:pStyle w:val="Brdtext"/>
      </w:pPr>
      <w:r>
        <w:t xml:space="preserve">Publik egenskap, som kapslar in det privata fältet </w:t>
      </w:r>
      <w:r w:rsidRPr="006355BC">
        <w:rPr>
          <w:rStyle w:val="Kod"/>
        </w:rPr>
        <w:t>_</w:t>
      </w:r>
      <w:r w:rsidR="00366D3F">
        <w:rPr>
          <w:rStyle w:val="Kod"/>
        </w:rPr>
        <w:t>hourDisplay</w:t>
      </w:r>
      <w:r>
        <w:t xml:space="preserve"> och dess egenskap </w:t>
      </w:r>
      <w:r w:rsidR="00366D3F">
        <w:rPr>
          <w:rStyle w:val="Kod"/>
        </w:rPr>
        <w:t>Number</w:t>
      </w:r>
      <w:r>
        <w:t>.</w:t>
      </w:r>
    </w:p>
    <w:p w:rsidR="001E1445" w:rsidRDefault="001E1445" w:rsidP="001E1445">
      <w:pPr>
        <w:pStyle w:val="Rubrik4"/>
      </w:pPr>
      <w:r>
        <w:t>Egenskapen Minute</w:t>
      </w:r>
    </w:p>
    <w:p w:rsidR="001E1445" w:rsidRDefault="001E1445" w:rsidP="001E1445">
      <w:pPr>
        <w:pStyle w:val="Brdtext"/>
      </w:pPr>
      <w:r>
        <w:t xml:space="preserve">Publik egenskap, som kapslar in det privata fältet </w:t>
      </w:r>
      <w:r w:rsidRPr="006355BC">
        <w:rPr>
          <w:rStyle w:val="Kod"/>
        </w:rPr>
        <w:t>_</w:t>
      </w:r>
      <w:r w:rsidR="00366D3F">
        <w:rPr>
          <w:rStyle w:val="Kod"/>
        </w:rPr>
        <w:t>minuteDisplay</w:t>
      </w:r>
      <w:r>
        <w:t xml:space="preserve"> och dess egenskap </w:t>
      </w:r>
      <w:r w:rsidR="00366D3F">
        <w:rPr>
          <w:rStyle w:val="Kod"/>
        </w:rPr>
        <w:t>Number</w:t>
      </w:r>
      <w:r>
        <w:t>.</w:t>
      </w:r>
    </w:p>
    <w:p w:rsidR="001E1445" w:rsidRDefault="001E1445" w:rsidP="001E1445">
      <w:pPr>
        <w:pStyle w:val="Rubrik4"/>
      </w:pPr>
      <w:r>
        <w:t>Konstruktorerna</w:t>
      </w:r>
    </w:p>
    <w:p w:rsidR="001E1445" w:rsidRDefault="001E1445" w:rsidP="001E1445">
      <w:pPr>
        <w:pStyle w:val="Brdtext"/>
      </w:pPr>
      <w:r>
        <w:t xml:space="preserve">Konstruktorerna, som är </w:t>
      </w:r>
      <w:r w:rsidR="006A20B4">
        <w:t>två</w:t>
      </w:r>
      <w:r>
        <w:t xml:space="preserve"> till antalet, ska se till att ett </w:t>
      </w:r>
      <w:r w:rsidRPr="00C701CE">
        <w:rPr>
          <w:rStyle w:val="Kod"/>
        </w:rPr>
        <w:t>Clock</w:t>
      </w:r>
      <w:r w:rsidR="00366D3F">
        <w:rPr>
          <w:rStyle w:val="Kod"/>
        </w:rPr>
        <w:t>Display</w:t>
      </w:r>
      <w:r>
        <w:t>-objekt blir korrekt initierat. Det innebär att fälten ska initieras med lämpliga värden.</w:t>
      </w:r>
    </w:p>
    <w:p w:rsidR="001E1445" w:rsidRDefault="001E1445" w:rsidP="001E1445">
      <w:pPr>
        <w:pStyle w:val="Brdtext"/>
      </w:pPr>
      <w:r>
        <w:t xml:space="preserve">Standardkonstruktorn </w:t>
      </w:r>
      <w:r w:rsidRPr="007870BC">
        <w:rPr>
          <w:rStyle w:val="Kod"/>
        </w:rPr>
        <w:t>Clock</w:t>
      </w:r>
      <w:r w:rsidR="00366D3F">
        <w:rPr>
          <w:rStyle w:val="Kod"/>
        </w:rPr>
        <w:t>Display</w:t>
      </w:r>
      <w:r w:rsidRPr="007870BC">
        <w:rPr>
          <w:rStyle w:val="Kod"/>
        </w:rPr>
        <w:t>()</w:t>
      </w:r>
      <w:r>
        <w:t xml:space="preserve"> ska </w:t>
      </w:r>
      <w:r w:rsidR="00366D3F">
        <w:t xml:space="preserve">se till att </w:t>
      </w:r>
      <w:r>
        <w:t xml:space="preserve">fälten </w:t>
      </w:r>
      <w:r w:rsidR="00366D3F">
        <w:t xml:space="preserve">initieras så de refererar till </w:t>
      </w:r>
      <w:r w:rsidR="00366D3F" w:rsidRPr="00780E7D">
        <w:rPr>
          <w:rStyle w:val="Kod"/>
        </w:rPr>
        <w:t>NumberDisplay</w:t>
      </w:r>
      <w:r w:rsidR="00366D3F">
        <w:t>-obj</w:t>
      </w:r>
      <w:r w:rsidR="00780E7D">
        <w:t>e</w:t>
      </w:r>
      <w:r w:rsidR="00366D3F">
        <w:t>kt men i</w:t>
      </w:r>
      <w:r>
        <w:t>ngen tilldelning får ske i konstruktorns kropp, som måste vara tom. Denna konstruktor måste därför anropa den konstruktor i klassen som har två parametrar.</w:t>
      </w:r>
    </w:p>
    <w:p w:rsidR="001E1445" w:rsidRDefault="001E1445" w:rsidP="001E1445">
      <w:pPr>
        <w:pStyle w:val="Brdtext"/>
      </w:pPr>
      <w:r>
        <w:t xml:space="preserve">Med konstruktorn </w:t>
      </w:r>
      <w:r w:rsidR="00366D3F">
        <w:rPr>
          <w:rStyle w:val="Kod"/>
        </w:rPr>
        <w:t>ClockDisplay</w:t>
      </w:r>
      <w:r w:rsidRPr="007870BC">
        <w:rPr>
          <w:rStyle w:val="Kod"/>
        </w:rPr>
        <w:t>(int hour, int minute)</w:t>
      </w:r>
      <w:r>
        <w:t xml:space="preserve"> ska ett objekt initieras så att </w:t>
      </w:r>
      <w:r w:rsidR="00366D3F">
        <w:t>objektet</w:t>
      </w:r>
      <w:r>
        <w:t xml:space="preserve"> ställs på den tid som parametrarna anger. Detta är den enda av konstruktorerna som får innehålla kod som leder till att fält i klassen tilldelas värden.</w:t>
      </w:r>
    </w:p>
    <w:p w:rsidR="001E1445" w:rsidRDefault="001E1445" w:rsidP="001E1445">
      <w:pPr>
        <w:pStyle w:val="Rubrik4"/>
      </w:pPr>
      <w:r>
        <w:t xml:space="preserve">Metoden </w:t>
      </w:r>
      <w:r w:rsidR="00366D3F">
        <w:t>Increment</w:t>
      </w:r>
    </w:p>
    <w:p w:rsidR="001E1445" w:rsidRDefault="001E1445" w:rsidP="001E1445">
      <w:pPr>
        <w:pStyle w:val="Brdtext"/>
      </w:pPr>
      <w:r>
        <w:t xml:space="preserve">Publik metod som anropas för att få </w:t>
      </w:r>
      <w:r w:rsidR="00E87DCC" w:rsidRPr="006A20B4">
        <w:rPr>
          <w:rStyle w:val="Kod"/>
        </w:rPr>
        <w:t>ClockDisplay</w:t>
      </w:r>
      <w:r w:rsidR="00E87DCC">
        <w:t>-objektet</w:t>
      </w:r>
      <w:r>
        <w:t xml:space="preserve"> att gå en minut. </w:t>
      </w:r>
      <w:r w:rsidR="00CA4596">
        <w:t xml:space="preserve">Metoden ansvarar för att öka minuternas värde med </w:t>
      </w:r>
      <w:r w:rsidR="00CA4596" w:rsidRPr="00EE04E2">
        <w:rPr>
          <w:rStyle w:val="Kod"/>
        </w:rPr>
        <w:t>1</w:t>
      </w:r>
      <w:r w:rsidR="00CA4596">
        <w:t xml:space="preserve">. Då värdet för minuterna </w:t>
      </w:r>
      <w:r w:rsidR="00E87DCC">
        <w:t>blir</w:t>
      </w:r>
      <w:r w:rsidR="00CA4596">
        <w:t xml:space="preserve"> </w:t>
      </w:r>
      <w:r w:rsidR="00CA4596" w:rsidRPr="00EE04E2">
        <w:rPr>
          <w:rStyle w:val="Kod"/>
        </w:rPr>
        <w:t>0</w:t>
      </w:r>
      <w:r w:rsidR="00CA4596">
        <w:t xml:space="preserve"> ökas lämpligen timmarnas värde med </w:t>
      </w:r>
      <w:r w:rsidR="00CA4596" w:rsidRPr="00EE04E2">
        <w:rPr>
          <w:rStyle w:val="Kod"/>
        </w:rPr>
        <w:t>1</w:t>
      </w:r>
      <w:r w:rsidR="00CA4596">
        <w:t>.</w:t>
      </w:r>
      <w:r>
        <w:t xml:space="preserve"> Inga utskrifter till konsolfönstret får göras av metoden.</w:t>
      </w:r>
    </w:p>
    <w:p w:rsidR="001E1445" w:rsidRDefault="001E1445" w:rsidP="001E1445">
      <w:pPr>
        <w:pStyle w:val="Rubrik4"/>
      </w:pPr>
      <w:r>
        <w:t>Metoden ToString</w:t>
      </w:r>
    </w:p>
    <w:p w:rsidR="001E1445" w:rsidRDefault="001E1445" w:rsidP="001E1445">
      <w:pPr>
        <w:pStyle w:val="Brdtext"/>
      </w:pPr>
      <w:r>
        <w:t xml:space="preserve">Publik metod som har som uppgift att returnera en sträng representerande värdet av en instans av klassen </w:t>
      </w:r>
      <w:r w:rsidRPr="00D97224">
        <w:rPr>
          <w:rStyle w:val="Kod"/>
        </w:rPr>
        <w:t>Clock</w:t>
      </w:r>
      <w:r w:rsidR="00366D3F">
        <w:rPr>
          <w:rStyle w:val="Kod"/>
        </w:rPr>
        <w:t>Display</w:t>
      </w:r>
      <w:r>
        <w:t xml:space="preserve">. </w:t>
      </w:r>
      <w:r w:rsidR="00D26E3A">
        <w:t>Strängen ska innehålla tiden på formatet HH:mm</w:t>
      </w:r>
      <w:r>
        <w:t>. Inga utskrifter till konsolfönstret får göras av metoden.</w:t>
      </w:r>
    </w:p>
    <w:p w:rsidR="006663DC" w:rsidRDefault="006663DC" w:rsidP="006663DC">
      <w:pPr>
        <w:pStyle w:val="Rubrik3"/>
      </w:pPr>
      <w:bookmarkStart w:id="23" w:name="_Toc304742286"/>
      <w:r>
        <w:t>Klassen NumberDisplay</w:t>
      </w:r>
      <w:bookmarkEnd w:id="23"/>
    </w:p>
    <w:p w:rsidR="006A20B4" w:rsidRDefault="006A20B4" w:rsidP="006A20B4">
      <w:pPr>
        <w:pStyle w:val="Rubrik4"/>
      </w:pPr>
      <w:r>
        <w:t>Fältet _maxNumber</w:t>
      </w:r>
    </w:p>
    <w:p w:rsidR="006A20B4" w:rsidRDefault="006A20B4" w:rsidP="006A20B4">
      <w:pPr>
        <w:pStyle w:val="Brdtext"/>
      </w:pPr>
      <w:r>
        <w:t xml:space="preserve">Privat fält </w:t>
      </w:r>
      <w:r w:rsidR="00550F51">
        <w:t>som innehåller maxvärdet numret kan anta</w:t>
      </w:r>
      <w:r>
        <w:t xml:space="preserve">. Kapslas in av egenskapen </w:t>
      </w:r>
      <w:r w:rsidR="001A30A9">
        <w:rPr>
          <w:rStyle w:val="Kod"/>
        </w:rPr>
        <w:t>MaxNumber</w:t>
      </w:r>
      <w:r>
        <w:t>.</w:t>
      </w:r>
    </w:p>
    <w:p w:rsidR="006A20B4" w:rsidRDefault="006A20B4" w:rsidP="006A20B4">
      <w:pPr>
        <w:pStyle w:val="Rubrik4"/>
      </w:pPr>
      <w:r>
        <w:t>Fältet _number</w:t>
      </w:r>
    </w:p>
    <w:p w:rsidR="006A20B4" w:rsidRDefault="006A20B4" w:rsidP="006A20B4">
      <w:pPr>
        <w:pStyle w:val="Brdtext"/>
      </w:pPr>
      <w:r>
        <w:t xml:space="preserve">Privat fält </w:t>
      </w:r>
      <w:r w:rsidR="00550F51">
        <w:t>som innehåller själva numrets värde</w:t>
      </w:r>
      <w:r>
        <w:t xml:space="preserve">. Kapslas in av egenskapen </w:t>
      </w:r>
      <w:r w:rsidR="001A30A9">
        <w:rPr>
          <w:rStyle w:val="Kod"/>
        </w:rPr>
        <w:t>Number</w:t>
      </w:r>
      <w:r>
        <w:t>.</w:t>
      </w:r>
    </w:p>
    <w:p w:rsidR="001A30A9" w:rsidRDefault="001A30A9" w:rsidP="00EB2BF6">
      <w:pPr>
        <w:pStyle w:val="Rubrik4"/>
        <w:keepNext w:val="0"/>
      </w:pPr>
      <w:r>
        <w:t>Egenskapen MaxNumber</w:t>
      </w:r>
    </w:p>
    <w:p w:rsidR="001A30A9" w:rsidRDefault="001A30A9" w:rsidP="00EB2BF6">
      <w:pPr>
        <w:pStyle w:val="Brdtext"/>
        <w:widowControl w:val="0"/>
      </w:pPr>
      <w:r>
        <w:t xml:space="preserve">Publik egenskap, som kapslar in det privata fältet </w:t>
      </w:r>
      <w:r w:rsidRPr="006355BC">
        <w:rPr>
          <w:rStyle w:val="Kod"/>
        </w:rPr>
        <w:t>_</w:t>
      </w:r>
      <w:r>
        <w:rPr>
          <w:rStyle w:val="Kod"/>
        </w:rPr>
        <w:t>maxNumber</w:t>
      </w:r>
      <w:r>
        <w:t>.</w:t>
      </w:r>
      <w:r w:rsidR="00C03AC0">
        <w:t xml:space="preserve"> s</w:t>
      </w:r>
      <w:r w:rsidR="00C03AC0" w:rsidRPr="006355BC">
        <w:rPr>
          <w:rStyle w:val="Kod"/>
        </w:rPr>
        <w:t>et</w:t>
      </w:r>
      <w:r w:rsidR="00C03AC0">
        <w:t xml:space="preserve">-metoden måste validera att värdet som ska tilldelas </w:t>
      </w:r>
      <w:r w:rsidR="00C03AC0" w:rsidRPr="006355BC">
        <w:rPr>
          <w:rStyle w:val="Kod"/>
        </w:rPr>
        <w:t>_</w:t>
      </w:r>
      <w:r w:rsidR="00C03AC0">
        <w:rPr>
          <w:rStyle w:val="Kod"/>
        </w:rPr>
        <w:t>maxNumber</w:t>
      </w:r>
      <w:r w:rsidR="00C03AC0">
        <w:t xml:space="preserve"> är större än </w:t>
      </w:r>
      <w:r w:rsidR="00C03AC0">
        <w:rPr>
          <w:rStyle w:val="Kod"/>
        </w:rPr>
        <w:t>0</w:t>
      </w:r>
      <w:r w:rsidR="00C03AC0">
        <w:t xml:space="preserve">. Är värdet inte det ska ett undantag av typen </w:t>
      </w:r>
      <w:r w:rsidR="00C03AC0" w:rsidRPr="006355BC">
        <w:rPr>
          <w:rStyle w:val="Kod"/>
        </w:rPr>
        <w:lastRenderedPageBreak/>
        <w:t>ArgumentException</w:t>
      </w:r>
      <w:r w:rsidR="00C03AC0">
        <w:t xml:space="preserve"> kastas.</w:t>
      </w:r>
    </w:p>
    <w:p w:rsidR="001A30A9" w:rsidRDefault="001A30A9" w:rsidP="001A30A9">
      <w:pPr>
        <w:pStyle w:val="Rubrik4"/>
      </w:pPr>
      <w:r>
        <w:t>Egenskapen Number</w:t>
      </w:r>
    </w:p>
    <w:p w:rsidR="001A30A9" w:rsidRDefault="001A30A9" w:rsidP="00C03AC0">
      <w:pPr>
        <w:pStyle w:val="Brdtext"/>
        <w:widowControl w:val="0"/>
      </w:pPr>
      <w:r>
        <w:t xml:space="preserve">Publik egenskap, som kapslar in det privata fältet </w:t>
      </w:r>
      <w:r w:rsidRPr="006355BC">
        <w:rPr>
          <w:rStyle w:val="Kod"/>
        </w:rPr>
        <w:t>_</w:t>
      </w:r>
      <w:r>
        <w:rPr>
          <w:rStyle w:val="Kod"/>
        </w:rPr>
        <w:t>number</w:t>
      </w:r>
      <w:r>
        <w:t>.</w:t>
      </w:r>
      <w:r w:rsidR="00C03AC0">
        <w:t xml:space="preserve"> s</w:t>
      </w:r>
      <w:r w:rsidR="00C03AC0" w:rsidRPr="006355BC">
        <w:rPr>
          <w:rStyle w:val="Kod"/>
        </w:rPr>
        <w:t>et</w:t>
      </w:r>
      <w:r w:rsidR="00C03AC0">
        <w:t xml:space="preserve">-metoden måste validera att värdet som ska tilldelas </w:t>
      </w:r>
      <w:r w:rsidR="00C03AC0" w:rsidRPr="006355BC">
        <w:rPr>
          <w:rStyle w:val="Kod"/>
        </w:rPr>
        <w:t>_</w:t>
      </w:r>
      <w:r w:rsidR="00C03AC0">
        <w:rPr>
          <w:rStyle w:val="Kod"/>
        </w:rPr>
        <w:t>number</w:t>
      </w:r>
      <w:r w:rsidR="00C03AC0">
        <w:t xml:space="preserve"> är i det slutna intervallet mellan </w:t>
      </w:r>
      <w:r w:rsidR="00C03AC0">
        <w:rPr>
          <w:rStyle w:val="Kod"/>
        </w:rPr>
        <w:t>0</w:t>
      </w:r>
      <w:r w:rsidR="00C03AC0">
        <w:t xml:space="preserve"> och maxvärdet. Är värdet inte i intervallet ska ett undantag av typen </w:t>
      </w:r>
      <w:r w:rsidR="00C03AC0" w:rsidRPr="006355BC">
        <w:rPr>
          <w:rStyle w:val="Kod"/>
        </w:rPr>
        <w:t>ArgumentException</w:t>
      </w:r>
      <w:r w:rsidR="00C03AC0">
        <w:t xml:space="preserve"> kastas.</w:t>
      </w:r>
    </w:p>
    <w:p w:rsidR="006A20B4" w:rsidRDefault="006A20B4" w:rsidP="006A20B4">
      <w:pPr>
        <w:pStyle w:val="Rubrik4"/>
      </w:pPr>
      <w:r>
        <w:t>Konstruktorerna</w:t>
      </w:r>
    </w:p>
    <w:p w:rsidR="006A20B4" w:rsidRDefault="006A20B4" w:rsidP="006A20B4">
      <w:pPr>
        <w:pStyle w:val="Brdtext"/>
      </w:pPr>
      <w:r>
        <w:t xml:space="preserve">Konstruktorerna, som är två till antalet, ska se till att ett </w:t>
      </w:r>
      <w:r>
        <w:rPr>
          <w:rStyle w:val="Kod"/>
        </w:rPr>
        <w:t>NumberDisplay</w:t>
      </w:r>
      <w:r>
        <w:t>-objekt blir korrekt initierat. Det innebär att fälten ska initieras med lämpliga värden.</w:t>
      </w:r>
    </w:p>
    <w:p w:rsidR="006A20B4" w:rsidRDefault="006A20B4" w:rsidP="006A20B4">
      <w:pPr>
        <w:pStyle w:val="Brdtext"/>
      </w:pPr>
      <w:r>
        <w:t xml:space="preserve">Konstruktorn </w:t>
      </w:r>
      <w:r>
        <w:rPr>
          <w:rStyle w:val="Kod"/>
        </w:rPr>
        <w:t>NumberDisplay</w:t>
      </w:r>
      <w:r w:rsidRPr="007870BC">
        <w:rPr>
          <w:rStyle w:val="Kod"/>
        </w:rPr>
        <w:t>(</w:t>
      </w:r>
      <w:r>
        <w:rPr>
          <w:rStyle w:val="Kod"/>
        </w:rPr>
        <w:t>int maxNumber</w:t>
      </w:r>
      <w:r w:rsidRPr="007870BC">
        <w:rPr>
          <w:rStyle w:val="Kod"/>
        </w:rPr>
        <w:t>)</w:t>
      </w:r>
      <w:r>
        <w:t xml:space="preserve"> ska se till att fälten initieras så de refererar till </w:t>
      </w:r>
      <w:r w:rsidRPr="000739C6">
        <w:rPr>
          <w:rStyle w:val="Kod"/>
        </w:rPr>
        <w:t>NumberDisplay</w:t>
      </w:r>
      <w:r>
        <w:t>-obejkt men ingen tilldelning får ske i konstruktorns kropp, som måste vara tom. Denna konstruktor måste därför anropa den konstruktor i klassen som har två parametrar.</w:t>
      </w:r>
    </w:p>
    <w:p w:rsidR="006A20B4" w:rsidRDefault="006A20B4" w:rsidP="006A20B4">
      <w:pPr>
        <w:pStyle w:val="Brdtext"/>
      </w:pPr>
      <w:r>
        <w:t xml:space="preserve">Med konstruktorn </w:t>
      </w:r>
      <w:r>
        <w:rPr>
          <w:rStyle w:val="Kod"/>
        </w:rPr>
        <w:t>NumberDisplay</w:t>
      </w:r>
      <w:r w:rsidRPr="007870BC">
        <w:rPr>
          <w:rStyle w:val="Kod"/>
        </w:rPr>
        <w:t xml:space="preserve">(int </w:t>
      </w:r>
      <w:r>
        <w:rPr>
          <w:rStyle w:val="Kod"/>
        </w:rPr>
        <w:t>maxNumber</w:t>
      </w:r>
      <w:r w:rsidRPr="007870BC">
        <w:rPr>
          <w:rStyle w:val="Kod"/>
        </w:rPr>
        <w:t xml:space="preserve">, int </w:t>
      </w:r>
      <w:r>
        <w:rPr>
          <w:rStyle w:val="Kod"/>
        </w:rPr>
        <w:t>number</w:t>
      </w:r>
      <w:r w:rsidRPr="007870BC">
        <w:rPr>
          <w:rStyle w:val="Kod"/>
        </w:rPr>
        <w:t>)</w:t>
      </w:r>
      <w:r>
        <w:t xml:space="preserve"> ska ett objekt initieras så att objektets fält tilldelas värdena parametrarna har. Detta är den enda av konstruktorerna som får innehålla kod som tilldelar fält i klassen värden.</w:t>
      </w:r>
    </w:p>
    <w:p w:rsidR="006A20B4" w:rsidRDefault="006A20B4" w:rsidP="006A20B4">
      <w:pPr>
        <w:pStyle w:val="Rubrik4"/>
      </w:pPr>
      <w:r>
        <w:t>Metoden Increment</w:t>
      </w:r>
    </w:p>
    <w:p w:rsidR="006A20B4" w:rsidRDefault="006A20B4" w:rsidP="006A20B4">
      <w:pPr>
        <w:pStyle w:val="Brdtext"/>
      </w:pPr>
      <w:r>
        <w:t xml:space="preserve">Publik metod som anropas för att få </w:t>
      </w:r>
      <w:r w:rsidRPr="006A20B4">
        <w:rPr>
          <w:rStyle w:val="Kod"/>
        </w:rPr>
        <w:t>NumberDisplay</w:t>
      </w:r>
      <w:r>
        <w:t xml:space="preserve">-objektet att öka numret med </w:t>
      </w:r>
      <w:r w:rsidRPr="006A20B4">
        <w:rPr>
          <w:rStyle w:val="Kod"/>
        </w:rPr>
        <w:t>1</w:t>
      </w:r>
      <w:r>
        <w:t xml:space="preserve">. Då värdet fältet </w:t>
      </w:r>
      <w:r w:rsidRPr="006A20B4">
        <w:rPr>
          <w:rStyle w:val="Kod"/>
        </w:rPr>
        <w:t>_number</w:t>
      </w:r>
      <w:r>
        <w:t xml:space="preserve"> har </w:t>
      </w:r>
      <w:r w:rsidR="00450DA9">
        <w:t xml:space="preserve">ska </w:t>
      </w:r>
      <w:r>
        <w:t xml:space="preserve">passera värdet fältet </w:t>
      </w:r>
      <w:r w:rsidRPr="006A20B4">
        <w:rPr>
          <w:rStyle w:val="Kod"/>
        </w:rPr>
        <w:t>_maxN</w:t>
      </w:r>
      <w:r>
        <w:rPr>
          <w:rStyle w:val="Kod"/>
        </w:rPr>
        <w:t>u</w:t>
      </w:r>
      <w:r w:rsidRPr="006A20B4">
        <w:rPr>
          <w:rStyle w:val="Kod"/>
        </w:rPr>
        <w:t>mber</w:t>
      </w:r>
      <w:r>
        <w:t xml:space="preserve"> har ska fältet </w:t>
      </w:r>
      <w:r w:rsidRPr="006A20B4">
        <w:rPr>
          <w:rStyle w:val="Kod"/>
        </w:rPr>
        <w:t>_number</w:t>
      </w:r>
      <w:r>
        <w:t xml:space="preserve"> tilldelas värdet </w:t>
      </w:r>
      <w:r w:rsidRPr="006A20B4">
        <w:rPr>
          <w:rStyle w:val="Kod"/>
        </w:rPr>
        <w:t>0</w:t>
      </w:r>
      <w:r>
        <w:t>. Inga utskrifter till konsolfönstret får göras av metoden.</w:t>
      </w:r>
    </w:p>
    <w:p w:rsidR="006A20B4" w:rsidRDefault="006A20B4" w:rsidP="006A20B4">
      <w:pPr>
        <w:pStyle w:val="Rubrik4"/>
      </w:pPr>
      <w:r>
        <w:t>Metode</w:t>
      </w:r>
      <w:r w:rsidR="00714EAD">
        <w:t>r</w:t>
      </w:r>
      <w:r>
        <w:t>n</w:t>
      </w:r>
      <w:r w:rsidR="00714EAD">
        <w:t>a</w:t>
      </w:r>
      <w:r>
        <w:t xml:space="preserve"> ToString</w:t>
      </w:r>
    </w:p>
    <w:p w:rsidR="00714EAD" w:rsidRDefault="00714EAD" w:rsidP="006A20B4">
      <w:pPr>
        <w:pStyle w:val="Brdtext"/>
      </w:pPr>
      <w:r w:rsidRPr="00714EAD">
        <w:rPr>
          <w:rStyle w:val="Kod"/>
        </w:rPr>
        <w:t>ToString()</w:t>
      </w:r>
      <w:r>
        <w:t xml:space="preserve"> ska överlagras, d.v.s. det ska finnas två metoder med samma namn men med olika paramterlistor.</w:t>
      </w:r>
    </w:p>
    <w:p w:rsidR="00B117ED" w:rsidRDefault="00714EAD" w:rsidP="006A20B4">
      <w:pPr>
        <w:pStyle w:val="Brdtext"/>
      </w:pPr>
      <w:r>
        <w:t>Den p</w:t>
      </w:r>
      <w:r w:rsidR="006A20B4">
        <w:t>ublik</w:t>
      </w:r>
      <w:r>
        <w:t>a</w:t>
      </w:r>
      <w:r w:rsidR="006A20B4">
        <w:t xml:space="preserve"> metod</w:t>
      </w:r>
      <w:r>
        <w:t xml:space="preserve">en </w:t>
      </w:r>
      <w:r w:rsidRPr="00714EAD">
        <w:rPr>
          <w:rStyle w:val="Kod"/>
        </w:rPr>
        <w:t>ToString()</w:t>
      </w:r>
      <w:r>
        <w:t xml:space="preserve"> </w:t>
      </w:r>
      <w:r w:rsidR="006A20B4">
        <w:t xml:space="preserve">har som uppgift att returnera en sträng representerande värdet av en instans av klassen </w:t>
      </w:r>
      <w:r>
        <w:rPr>
          <w:rStyle w:val="Kod"/>
        </w:rPr>
        <w:t>Number</w:t>
      </w:r>
      <w:r w:rsidR="006A20B4">
        <w:rPr>
          <w:rStyle w:val="Kod"/>
        </w:rPr>
        <w:t>Display</w:t>
      </w:r>
      <w:r w:rsidR="006A20B4">
        <w:t xml:space="preserve">. Strängen ska innehålla </w:t>
      </w:r>
      <w:r>
        <w:t xml:space="preserve">numret, utan att nummer mindre än tio inleds med </w:t>
      </w:r>
      <w:r w:rsidRPr="00714EAD">
        <w:rPr>
          <w:rStyle w:val="Kod"/>
        </w:rPr>
        <w:t>0</w:t>
      </w:r>
      <w:r w:rsidR="006A20B4">
        <w:t>. Inga utskrifter till konsolfönstret får göras av metoden.</w:t>
      </w:r>
    </w:p>
    <w:p w:rsidR="00714EAD" w:rsidRDefault="00714EAD" w:rsidP="006A20B4">
      <w:pPr>
        <w:pStyle w:val="Brdtext"/>
      </w:pPr>
      <w:r>
        <w:t xml:space="preserve">Den publika metoden </w:t>
      </w:r>
      <w:r w:rsidRPr="00714EAD">
        <w:rPr>
          <w:rStyle w:val="Kod"/>
        </w:rPr>
        <w:t>ToString(string format)</w:t>
      </w:r>
      <w:r>
        <w:t xml:space="preserve"> har som uppgift att returnera en sträng representerande värdet av en instans av klassen </w:t>
      </w:r>
      <w:r>
        <w:rPr>
          <w:rStyle w:val="Kod"/>
        </w:rPr>
        <w:t>NumberDisplay</w:t>
      </w:r>
      <w:r>
        <w:t xml:space="preserve">. Formatsträngen ska bestämma om nummer mindre än tio ska inledas med </w:t>
      </w:r>
      <w:r w:rsidRPr="00714EAD">
        <w:rPr>
          <w:rStyle w:val="Kod"/>
        </w:rPr>
        <w:t>0</w:t>
      </w:r>
      <w:r>
        <w:t xml:space="preserve">. </w:t>
      </w:r>
    </w:p>
    <w:p w:rsidR="00714EAD" w:rsidRDefault="00714EAD" w:rsidP="006A20B4">
      <w:pPr>
        <w:pStyle w:val="Brdtext"/>
      </w:pPr>
      <w:r>
        <w:t>Är forma</w:t>
      </w:r>
      <w:r w:rsidR="0014599B">
        <w:t>t</w:t>
      </w:r>
      <w:r>
        <w:t>strängen ”</w:t>
      </w:r>
      <w:r w:rsidRPr="00714EAD">
        <w:rPr>
          <w:rStyle w:val="Kod"/>
        </w:rPr>
        <w:t>0</w:t>
      </w:r>
      <w:r>
        <w:t>” eller ”</w:t>
      </w:r>
      <w:r w:rsidRPr="00714EAD">
        <w:rPr>
          <w:rStyle w:val="Kod"/>
        </w:rPr>
        <w:t>G</w:t>
      </w:r>
      <w:r>
        <w:t xml:space="preserve">” ska numret inte inledas med </w:t>
      </w:r>
      <w:r w:rsidRPr="00714EAD">
        <w:rPr>
          <w:rStyle w:val="Kod"/>
        </w:rPr>
        <w:t>0</w:t>
      </w:r>
      <w:r>
        <w:t>. Är formatsträngen ”</w:t>
      </w:r>
      <w:r w:rsidRPr="00714EAD">
        <w:rPr>
          <w:rStyle w:val="Kod"/>
        </w:rPr>
        <w:t>00</w:t>
      </w:r>
      <w:r>
        <w:t xml:space="preserve">” ska numret inleda med </w:t>
      </w:r>
      <w:r w:rsidRPr="00714EAD">
        <w:rPr>
          <w:rStyle w:val="Kod"/>
        </w:rPr>
        <w:t>0</w:t>
      </w:r>
      <w:r>
        <w:t xml:space="preserve"> om numret är mindre än tio. Alla övriga värden på formatsträngen ska leda till att ett undantag av typen </w:t>
      </w:r>
      <w:r w:rsidRPr="00714EAD">
        <w:rPr>
          <w:rStyle w:val="Kod"/>
        </w:rPr>
        <w:t>FormatException</w:t>
      </w:r>
      <w:r>
        <w:t xml:space="preserve"> kastas.</w:t>
      </w:r>
    </w:p>
    <w:p w:rsidR="00714EAD" w:rsidRDefault="00714EAD" w:rsidP="006A20B4">
      <w:pPr>
        <w:pStyle w:val="Brdtext"/>
      </w:pPr>
      <w:r>
        <w:t>Inga utskrifter till konsolfönstret får göras av någon av metoderna.</w:t>
      </w:r>
    </w:p>
    <w:p w:rsidR="00B117ED" w:rsidRDefault="00B117ED" w:rsidP="00B117ED">
      <w:pPr>
        <w:pStyle w:val="Rubrik3"/>
      </w:pPr>
      <w:bookmarkStart w:id="24" w:name="_Toc304742287"/>
      <w:r>
        <w:t>Klassen Program</w:t>
      </w:r>
      <w:bookmarkEnd w:id="24"/>
    </w:p>
    <w:p w:rsidR="00B117ED" w:rsidRDefault="00B117ED" w:rsidP="00B117ED">
      <w:pPr>
        <w:pStyle w:val="Brdtext"/>
      </w:pPr>
      <w:r>
        <w:t xml:space="preserve">Klassen program ska innehålla koden som testar klassen </w:t>
      </w:r>
      <w:r w:rsidRPr="00BF2F48">
        <w:rPr>
          <w:rStyle w:val="Kod"/>
        </w:rPr>
        <w:t>AlarmClock</w:t>
      </w:r>
      <w:r>
        <w:t>.</w:t>
      </w:r>
      <w:r w:rsidR="00EB2BF6">
        <w:t xml:space="preserve"> </w:t>
      </w:r>
      <w:r w:rsidR="00F904A1">
        <w:fldChar w:fldCharType="begin"/>
      </w:r>
      <w:r w:rsidR="00F904A1">
        <w:instrText xml:space="preserve"> REF _Ref304742311 \h </w:instrText>
      </w:r>
      <w:r w:rsidR="00F904A1">
        <w:fldChar w:fldCharType="separate"/>
      </w:r>
      <w:r w:rsidR="00F5728E">
        <w:t xml:space="preserve">Figur </w:t>
      </w:r>
      <w:r w:rsidR="00F5728E">
        <w:rPr>
          <w:noProof/>
        </w:rPr>
        <w:t>B</w:t>
      </w:r>
      <w:r w:rsidR="00F5728E">
        <w:t>.</w:t>
      </w:r>
      <w:r w:rsidR="00F5728E">
        <w:rPr>
          <w:noProof/>
        </w:rPr>
        <w:t>10</w:t>
      </w:r>
      <w:r w:rsidR="00F904A1">
        <w:fldChar w:fldCharType="end"/>
      </w:r>
      <w:r>
        <w:t xml:space="preserve"> visar ett förslag på medlemmar som kan användas för att skapa de sju testerna som listas under rubriken </w:t>
      </w:r>
      <w:r w:rsidR="00780E7D">
        <w:t>”</w:t>
      </w:r>
      <w:r w:rsidR="00B555CC">
        <w:fldChar w:fldCharType="begin"/>
      </w:r>
      <w:r w:rsidR="00B555CC">
        <w:instrText xml:space="preserve"> REF _Ref304741472 \h </w:instrText>
      </w:r>
      <w:r w:rsidR="00B555CC">
        <w:fldChar w:fldCharType="separate"/>
      </w:r>
      <w:r w:rsidR="00F5728E">
        <w:t>Testlista</w:t>
      </w:r>
      <w:r w:rsidR="00B555CC">
        <w:fldChar w:fldCharType="end"/>
      </w:r>
      <w:r w:rsidR="00780E7D">
        <w:t xml:space="preserve">” på sidan </w:t>
      </w:r>
      <w:r w:rsidR="00B555CC">
        <w:fldChar w:fldCharType="begin"/>
      </w:r>
      <w:r w:rsidR="00B555CC">
        <w:instrText xml:space="preserve"> PAGEREF _Ref304741472 \h </w:instrText>
      </w:r>
      <w:r w:rsidR="00B555CC">
        <w:fldChar w:fldCharType="separate"/>
      </w:r>
      <w:r w:rsidR="00F5728E">
        <w:rPr>
          <w:noProof/>
        </w:rPr>
        <w:t>10</w:t>
      </w:r>
      <w:r w:rsidR="00B555CC">
        <w:fldChar w:fldCharType="end"/>
      </w:r>
      <w:r>
        <w:t xml:space="preserve">. Klassen </w:t>
      </w:r>
      <w:r w:rsidRPr="001F2CA1">
        <w:rPr>
          <w:rStyle w:val="Kod"/>
        </w:rPr>
        <w:t>Program</w:t>
      </w:r>
      <w:r>
        <w:t xml:space="preserve"> behöver inte på något sätt följa förslaget som enbart ska ses som en rekommendation. Det finns bara ett krav som måste uppfyllas och det är att metoden </w:t>
      </w:r>
      <w:r w:rsidRPr="00780E7D">
        <w:rPr>
          <w:rStyle w:val="Kod"/>
        </w:rPr>
        <w:t>Main()</w:t>
      </w:r>
      <w:r>
        <w:t xml:space="preserve"> måste se till att de sju deltesterna genomförs på avsett sätt.</w:t>
      </w:r>
    </w:p>
    <w:p w:rsidR="00B117ED" w:rsidRDefault="005428AF" w:rsidP="00B117ED">
      <w:pPr>
        <w:pStyle w:val="Brdtext"/>
        <w:keepNext/>
      </w:pPr>
      <w:r>
        <w:rPr>
          <w:noProof/>
        </w:rPr>
        <w:drawing>
          <wp:inline distT="0" distB="0" distL="0" distR="0">
            <wp:extent cx="2091600" cy="1494000"/>
            <wp:effectExtent l="0" t="0" r="4445" b="0"/>
            <wp:docPr id="38" name="Bildobjekt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mats\AppData\Local\Temp\SNAGHTMLed71cb1.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091600" cy="1494000"/>
                    </a:xfrm>
                    <a:prstGeom prst="rect">
                      <a:avLst/>
                    </a:prstGeom>
                    <a:noFill/>
                    <a:ln>
                      <a:noFill/>
                    </a:ln>
                  </pic:spPr>
                </pic:pic>
              </a:graphicData>
            </a:graphic>
          </wp:inline>
        </w:drawing>
      </w:r>
    </w:p>
    <w:p w:rsidR="00B117ED" w:rsidRDefault="00B117ED" w:rsidP="00B117ED">
      <w:pPr>
        <w:pStyle w:val="Beskrivning"/>
      </w:pPr>
      <w:bookmarkStart w:id="25" w:name="_Ref304742311"/>
      <w:bookmarkStart w:id="26" w:name="_Ref304742304"/>
      <w:r>
        <w:t xml:space="preserve">Figur </w:t>
      </w:r>
      <w:r w:rsidR="00A97DAA">
        <w:fldChar w:fldCharType="begin"/>
      </w:r>
      <w:r w:rsidR="00A97DAA">
        <w:instrText xml:space="preserve"> STYLEREF 1 \s </w:instrText>
      </w:r>
      <w:r w:rsidR="00A97DAA">
        <w:fldChar w:fldCharType="separate"/>
      </w:r>
      <w:r w:rsidR="00F5728E">
        <w:rPr>
          <w:noProof/>
        </w:rPr>
        <w:t>B</w:t>
      </w:r>
      <w:r w:rsidR="00A97DAA">
        <w:rPr>
          <w:noProof/>
        </w:rPr>
        <w:fldChar w:fldCharType="end"/>
      </w:r>
      <w:r w:rsidR="000C06AD">
        <w:t>.</w:t>
      </w:r>
      <w:r w:rsidR="00A97DAA">
        <w:fldChar w:fldCharType="begin"/>
      </w:r>
      <w:r w:rsidR="00A97DAA">
        <w:instrText xml:space="preserve"> SEQ Figur \* ARABIC \s 1 </w:instrText>
      </w:r>
      <w:r w:rsidR="00A97DAA">
        <w:fldChar w:fldCharType="separate"/>
      </w:r>
      <w:r w:rsidR="00F5728E">
        <w:rPr>
          <w:noProof/>
        </w:rPr>
        <w:t>10</w:t>
      </w:r>
      <w:r w:rsidR="00A97DAA">
        <w:rPr>
          <w:noProof/>
        </w:rPr>
        <w:fldChar w:fldCharType="end"/>
      </w:r>
      <w:bookmarkEnd w:id="25"/>
      <w:r>
        <w:t>. Förslag på medlemmar av klassen Program.</w:t>
      </w:r>
      <w:bookmarkEnd w:id="26"/>
    </w:p>
    <w:p w:rsidR="00B117ED" w:rsidRDefault="00B117ED" w:rsidP="00B117ED">
      <w:pPr>
        <w:pStyle w:val="Rubrik4"/>
      </w:pPr>
      <w:r>
        <w:lastRenderedPageBreak/>
        <w:t>Metoden Main</w:t>
      </w:r>
    </w:p>
    <w:p w:rsidR="00B117ED" w:rsidRDefault="00B117ED" w:rsidP="00B117ED">
      <w:pPr>
        <w:pStyle w:val="Brdtext"/>
      </w:pPr>
      <w:r>
        <w:t xml:space="preserve">Metoden ska instansiera objekt av klassen </w:t>
      </w:r>
      <w:r w:rsidRPr="00BF2F48">
        <w:rPr>
          <w:rStyle w:val="Kod"/>
        </w:rPr>
        <w:t>AlarmClock</w:t>
      </w:r>
      <w:r>
        <w:t xml:space="preserve"> och testa konstruktorerna, egenskaperna och metoderna.</w:t>
      </w:r>
    </w:p>
    <w:p w:rsidR="00B117ED" w:rsidRDefault="00B117ED" w:rsidP="00B117ED">
      <w:pPr>
        <w:pStyle w:val="Rubrik4"/>
      </w:pPr>
      <w:r>
        <w:t>Metoden Run</w:t>
      </w:r>
    </w:p>
    <w:p w:rsidR="00B117ED" w:rsidRDefault="00B117ED" w:rsidP="00B117ED">
      <w:pPr>
        <w:pStyle w:val="Brdtext"/>
      </w:pPr>
      <w:r>
        <w:t xml:space="preserve">Privat statisk metod som har två parametrar. Den första parametern är en referens till </w:t>
      </w:r>
      <w:r w:rsidRPr="00512BA9">
        <w:rPr>
          <w:rStyle w:val="Kod"/>
        </w:rPr>
        <w:t>AlarmClock</w:t>
      </w:r>
      <w:r>
        <w:t xml:space="preserve">-objekt. Den andra parametern är antalet minuter som </w:t>
      </w:r>
      <w:r w:rsidRPr="00512BA9">
        <w:rPr>
          <w:rStyle w:val="Kod"/>
        </w:rPr>
        <w:t>AlarmClock</w:t>
      </w:r>
      <w:r>
        <w:t xml:space="preserve">-objektet ska gå (vilket lämpligen görs genom att låta ett </w:t>
      </w:r>
      <w:r w:rsidRPr="004874C0">
        <w:rPr>
          <w:rStyle w:val="Kod"/>
        </w:rPr>
        <w:t>AlarmClock</w:t>
      </w:r>
      <w:r>
        <w:t xml:space="preserve">-objekt göra upprepade anrop av metoden </w:t>
      </w:r>
      <w:r w:rsidRPr="004874C0">
        <w:rPr>
          <w:rStyle w:val="Kod"/>
        </w:rPr>
        <w:t>TickTock()</w:t>
      </w:r>
      <w:r>
        <w:rPr>
          <w:rStyle w:val="Kod"/>
        </w:rPr>
        <w:t>)</w:t>
      </w:r>
      <w:r>
        <w:t xml:space="preserve">. </w:t>
      </w:r>
    </w:p>
    <w:p w:rsidR="00B117ED" w:rsidRDefault="00B117ED" w:rsidP="00B117ED">
      <w:pPr>
        <w:pStyle w:val="Rubrik4"/>
      </w:pPr>
      <w:r>
        <w:t>Metoden ViewErrorMessage</w:t>
      </w:r>
    </w:p>
    <w:p w:rsidR="00B117ED" w:rsidRDefault="00B117ED" w:rsidP="00B117ED">
      <w:pPr>
        <w:pStyle w:val="Brdtext"/>
      </w:pPr>
      <w:r>
        <w:t>Privat statisk metoden som tar ett felmeddelande som argument och presenterar det.</w:t>
      </w:r>
    </w:p>
    <w:p w:rsidR="00B117ED" w:rsidRDefault="00B117ED" w:rsidP="00B117ED">
      <w:pPr>
        <w:pStyle w:val="Brdtext"/>
        <w:keepNext/>
      </w:pPr>
      <w:r>
        <w:rPr>
          <w:noProof/>
        </w:rPr>
        <w:drawing>
          <wp:inline distT="0" distB="0" distL="0" distR="0" wp14:anchorId="22A5B55C" wp14:editId="4A2B40F8">
            <wp:extent cx="4849200" cy="543600"/>
            <wp:effectExtent l="0" t="0" r="8890" b="8890"/>
            <wp:docPr id="40" name="Bildobjekt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mats\AppData\Local\Temp\SNAGHTML55da3075.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849200" cy="543600"/>
                    </a:xfrm>
                    <a:prstGeom prst="rect">
                      <a:avLst/>
                    </a:prstGeom>
                    <a:noFill/>
                    <a:ln>
                      <a:noFill/>
                    </a:ln>
                  </pic:spPr>
                </pic:pic>
              </a:graphicData>
            </a:graphic>
          </wp:inline>
        </w:drawing>
      </w:r>
    </w:p>
    <w:p w:rsidR="00B117ED" w:rsidRDefault="00B117ED" w:rsidP="00B117ED">
      <w:pPr>
        <w:pStyle w:val="Beskrivning"/>
      </w:pPr>
      <w:r>
        <w:t xml:space="preserve">Figur </w:t>
      </w:r>
      <w:r w:rsidR="00A97DAA">
        <w:fldChar w:fldCharType="begin"/>
      </w:r>
      <w:r w:rsidR="00A97DAA">
        <w:instrText xml:space="preserve"> STYLEREF 1 \s </w:instrText>
      </w:r>
      <w:r w:rsidR="00A97DAA">
        <w:fldChar w:fldCharType="separate"/>
      </w:r>
      <w:r w:rsidR="00F5728E">
        <w:rPr>
          <w:noProof/>
        </w:rPr>
        <w:t>B</w:t>
      </w:r>
      <w:r w:rsidR="00A97DAA">
        <w:rPr>
          <w:noProof/>
        </w:rPr>
        <w:fldChar w:fldCharType="end"/>
      </w:r>
      <w:r w:rsidR="000C06AD">
        <w:t>.</w:t>
      </w:r>
      <w:r w:rsidR="00A97DAA">
        <w:fldChar w:fldCharType="begin"/>
      </w:r>
      <w:r w:rsidR="00A97DAA">
        <w:instrText xml:space="preserve"> SEQ Figur \* ARABIC \s</w:instrText>
      </w:r>
      <w:r w:rsidR="00A97DAA">
        <w:instrText xml:space="preserve"> 1 </w:instrText>
      </w:r>
      <w:r w:rsidR="00A97DAA">
        <w:fldChar w:fldCharType="separate"/>
      </w:r>
      <w:r w:rsidR="00F5728E">
        <w:rPr>
          <w:noProof/>
        </w:rPr>
        <w:t>11</w:t>
      </w:r>
      <w:r w:rsidR="00A97DAA">
        <w:rPr>
          <w:noProof/>
        </w:rPr>
        <w:fldChar w:fldCharType="end"/>
      </w:r>
      <w:r>
        <w:t>. Exempel presentation av två fel</w:t>
      </w:r>
      <w:r>
        <w:rPr>
          <w:noProof/>
        </w:rPr>
        <w:t>meddelanden.</w:t>
      </w:r>
    </w:p>
    <w:p w:rsidR="00B117ED" w:rsidRDefault="00B117ED" w:rsidP="00B117ED">
      <w:pPr>
        <w:pStyle w:val="Rubrik4"/>
      </w:pPr>
      <w:r>
        <w:t>Metoden ViewTestHeader</w:t>
      </w:r>
    </w:p>
    <w:p w:rsidR="00B117ED" w:rsidRDefault="00B117ED" w:rsidP="00B117ED">
      <w:pPr>
        <w:pStyle w:val="Brdtext"/>
      </w:pPr>
      <w:r>
        <w:t>Privat statisk metod som tar en sträng som argument och presenterar strängen.</w:t>
      </w:r>
    </w:p>
    <w:p w:rsidR="00B117ED" w:rsidRDefault="00B117ED" w:rsidP="00B117ED">
      <w:pPr>
        <w:pStyle w:val="Brdtext"/>
        <w:keepNext/>
      </w:pPr>
      <w:r>
        <w:rPr>
          <w:noProof/>
        </w:rPr>
        <w:drawing>
          <wp:inline distT="0" distB="0" distL="0" distR="0" wp14:anchorId="78684CEC" wp14:editId="545BE9FA">
            <wp:extent cx="4744800" cy="669600"/>
            <wp:effectExtent l="0" t="0" r="0" b="0"/>
            <wp:docPr id="41" name="Bildobjekt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mats\AppData\Local\Temp\SNAGHTML55d8121c.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744800" cy="669600"/>
                    </a:xfrm>
                    <a:prstGeom prst="rect">
                      <a:avLst/>
                    </a:prstGeom>
                    <a:noFill/>
                    <a:ln>
                      <a:noFill/>
                    </a:ln>
                  </pic:spPr>
                </pic:pic>
              </a:graphicData>
            </a:graphic>
          </wp:inline>
        </w:drawing>
      </w:r>
    </w:p>
    <w:p w:rsidR="00B117ED" w:rsidRDefault="00B117ED" w:rsidP="00B117ED">
      <w:pPr>
        <w:pStyle w:val="Beskrivning"/>
      </w:pPr>
      <w:r>
        <w:t xml:space="preserve">Figur </w:t>
      </w:r>
      <w:r w:rsidR="00A97DAA">
        <w:fldChar w:fldCharType="begin"/>
      </w:r>
      <w:r w:rsidR="00A97DAA">
        <w:instrText xml:space="preserve"> STYLEREF 1 \s </w:instrText>
      </w:r>
      <w:r w:rsidR="00A97DAA">
        <w:fldChar w:fldCharType="separate"/>
      </w:r>
      <w:r w:rsidR="00F5728E">
        <w:rPr>
          <w:noProof/>
        </w:rPr>
        <w:t>B</w:t>
      </w:r>
      <w:r w:rsidR="00A97DAA">
        <w:rPr>
          <w:noProof/>
        </w:rPr>
        <w:fldChar w:fldCharType="end"/>
      </w:r>
      <w:r w:rsidR="000C06AD">
        <w:t>.</w:t>
      </w:r>
      <w:r w:rsidR="00A97DAA">
        <w:fldChar w:fldCharType="begin"/>
      </w:r>
      <w:r w:rsidR="00A97DAA">
        <w:instrText xml:space="preserve"> SEQ Figur \* ARABIC \s 1 </w:instrText>
      </w:r>
      <w:r w:rsidR="00A97DAA">
        <w:fldChar w:fldCharType="separate"/>
      </w:r>
      <w:r w:rsidR="00F5728E">
        <w:rPr>
          <w:noProof/>
        </w:rPr>
        <w:t>12</w:t>
      </w:r>
      <w:r w:rsidR="00A97DAA">
        <w:rPr>
          <w:noProof/>
        </w:rPr>
        <w:fldChar w:fldCharType="end"/>
      </w:r>
      <w:r>
        <w:t>. Exempel på ett tests rubrik inklusive horisontell linje ovan testrubriken.</w:t>
      </w:r>
      <w:r>
        <w:tab/>
      </w:r>
    </w:p>
    <w:p w:rsidR="00B117ED" w:rsidRDefault="00B117ED" w:rsidP="00B117ED">
      <w:pPr>
        <w:pStyle w:val="Rubrik2"/>
      </w:pPr>
      <w:bookmarkStart w:id="27" w:name="_Toc304742288"/>
      <w:r>
        <w:t>B-krav</w:t>
      </w:r>
      <w:bookmarkEnd w:id="27"/>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
        <w:gridCol w:w="8363"/>
      </w:tblGrid>
      <w:tr w:rsidR="00B117ED" w:rsidTr="00CC1276">
        <w:tc>
          <w:tcPr>
            <w:tcW w:w="817" w:type="dxa"/>
          </w:tcPr>
          <w:p w:rsidR="00B117ED" w:rsidRDefault="00B117ED" w:rsidP="00F904A1">
            <w:pPr>
              <w:pStyle w:val="Brdtext"/>
              <w:numPr>
                <w:ilvl w:val="0"/>
                <w:numId w:val="14"/>
              </w:numPr>
            </w:pPr>
          </w:p>
        </w:tc>
        <w:tc>
          <w:tcPr>
            <w:tcW w:w="8363" w:type="dxa"/>
          </w:tcPr>
          <w:p w:rsidR="00B117ED" w:rsidRDefault="00B117ED" w:rsidP="001869BF">
            <w:pPr>
              <w:pStyle w:val="Brdtext"/>
            </w:pPr>
            <w:r>
              <w:t>Klasse</w:t>
            </w:r>
            <w:r w:rsidR="001869BF">
              <w:t>r</w:t>
            </w:r>
            <w:r>
              <w:t>n</w:t>
            </w:r>
            <w:r w:rsidR="001869BF">
              <w:t>a</w:t>
            </w:r>
            <w:r>
              <w:t xml:space="preserve"> </w:t>
            </w:r>
            <w:r w:rsidR="001869BF" w:rsidRPr="009410BE">
              <w:rPr>
                <w:rStyle w:val="Kod"/>
              </w:rPr>
              <w:t>AlarmClock</w:t>
            </w:r>
            <w:r w:rsidR="001869BF">
              <w:t xml:space="preserve">, </w:t>
            </w:r>
            <w:r w:rsidR="001869BF" w:rsidRPr="006367CB">
              <w:rPr>
                <w:rStyle w:val="Kod"/>
              </w:rPr>
              <w:t>ClockDisplay</w:t>
            </w:r>
            <w:r w:rsidR="001869BF">
              <w:t xml:space="preserve"> och </w:t>
            </w:r>
            <w:r w:rsidR="001869BF" w:rsidRPr="006367CB">
              <w:rPr>
                <w:rStyle w:val="Kod"/>
              </w:rPr>
              <w:t>NumberDisplay</w:t>
            </w:r>
            <w:r w:rsidR="001869BF">
              <w:t xml:space="preserve"> ska implementeras enligt klassdiagrammet i </w:t>
            </w:r>
            <w:r w:rsidR="001869BF">
              <w:fldChar w:fldCharType="begin"/>
            </w:r>
            <w:r w:rsidR="001869BF">
              <w:instrText xml:space="preserve"> REF _Ref304705312 \h </w:instrText>
            </w:r>
            <w:r w:rsidR="001869BF">
              <w:fldChar w:fldCharType="separate"/>
            </w:r>
            <w:r w:rsidR="00F5728E">
              <w:t xml:space="preserve">Figur </w:t>
            </w:r>
            <w:r w:rsidR="00F5728E">
              <w:rPr>
                <w:noProof/>
              </w:rPr>
              <w:t>B</w:t>
            </w:r>
            <w:r w:rsidR="00F5728E">
              <w:t>.</w:t>
            </w:r>
            <w:r w:rsidR="00F5728E">
              <w:rPr>
                <w:noProof/>
              </w:rPr>
              <w:t>9</w:t>
            </w:r>
            <w:r w:rsidR="001869BF">
              <w:fldChar w:fldCharType="end"/>
            </w:r>
            <w:r>
              <w:t xml:space="preserve">. </w:t>
            </w:r>
          </w:p>
        </w:tc>
      </w:tr>
      <w:tr w:rsidR="00B117ED" w:rsidTr="00CC1276">
        <w:tc>
          <w:tcPr>
            <w:tcW w:w="817" w:type="dxa"/>
          </w:tcPr>
          <w:p w:rsidR="00B117ED" w:rsidRDefault="00B117ED" w:rsidP="00F904A1">
            <w:pPr>
              <w:pStyle w:val="Brdtext"/>
              <w:numPr>
                <w:ilvl w:val="0"/>
                <w:numId w:val="14"/>
              </w:numPr>
            </w:pPr>
          </w:p>
        </w:tc>
        <w:tc>
          <w:tcPr>
            <w:tcW w:w="8363" w:type="dxa"/>
          </w:tcPr>
          <w:p w:rsidR="00B117ED" w:rsidRDefault="00B117ED" w:rsidP="00CC1276">
            <w:pPr>
              <w:pStyle w:val="Brdtext"/>
            </w:pPr>
            <w:r>
              <w:t>Inga av medlemmarna i klasse</w:t>
            </w:r>
            <w:r w:rsidR="001869BF">
              <w:t>r</w:t>
            </w:r>
            <w:r>
              <w:t>n</w:t>
            </w:r>
            <w:r w:rsidR="001869BF">
              <w:t>a</w:t>
            </w:r>
            <w:r>
              <w:t xml:space="preserve"> </w:t>
            </w:r>
            <w:r w:rsidR="001869BF" w:rsidRPr="009410BE">
              <w:rPr>
                <w:rStyle w:val="Kod"/>
              </w:rPr>
              <w:t>AlarmClock</w:t>
            </w:r>
            <w:r w:rsidR="001869BF">
              <w:t xml:space="preserve">, </w:t>
            </w:r>
            <w:r w:rsidR="001869BF" w:rsidRPr="006367CB">
              <w:rPr>
                <w:rStyle w:val="Kod"/>
              </w:rPr>
              <w:t>ClockDisplay</w:t>
            </w:r>
            <w:r w:rsidR="001869BF">
              <w:t xml:space="preserve"> och </w:t>
            </w:r>
            <w:r w:rsidR="001869BF" w:rsidRPr="006367CB">
              <w:rPr>
                <w:rStyle w:val="Kod"/>
              </w:rPr>
              <w:t>NumberDisplay</w:t>
            </w:r>
            <w:r>
              <w:t xml:space="preserve"> får skriva ut något i konsolfönstret.</w:t>
            </w:r>
          </w:p>
        </w:tc>
      </w:tr>
      <w:tr w:rsidR="00B178FB" w:rsidTr="00CC1276">
        <w:tc>
          <w:tcPr>
            <w:tcW w:w="817" w:type="dxa"/>
          </w:tcPr>
          <w:p w:rsidR="00B178FB" w:rsidRDefault="00B178FB" w:rsidP="00F904A1">
            <w:pPr>
              <w:pStyle w:val="Brdtext"/>
              <w:numPr>
                <w:ilvl w:val="0"/>
                <w:numId w:val="14"/>
              </w:numPr>
            </w:pPr>
          </w:p>
        </w:tc>
        <w:tc>
          <w:tcPr>
            <w:tcW w:w="8363" w:type="dxa"/>
          </w:tcPr>
          <w:p w:rsidR="00B178FB" w:rsidRDefault="00B178FB" w:rsidP="00B178FB">
            <w:pPr>
              <w:pStyle w:val="Brdtext"/>
            </w:pPr>
            <w:r>
              <w:t xml:space="preserve">Det är bara den konstruktor i klasserna </w:t>
            </w:r>
            <w:r w:rsidRPr="009410BE">
              <w:rPr>
                <w:rStyle w:val="Kod"/>
              </w:rPr>
              <w:t>AlarmClock</w:t>
            </w:r>
            <w:r>
              <w:t xml:space="preserve">, </w:t>
            </w:r>
            <w:r w:rsidRPr="006367CB">
              <w:rPr>
                <w:rStyle w:val="Kod"/>
              </w:rPr>
              <w:t>ClockDisplay</w:t>
            </w:r>
            <w:r>
              <w:t xml:space="preserve"> och </w:t>
            </w:r>
            <w:r w:rsidRPr="006367CB">
              <w:rPr>
                <w:rStyle w:val="Kod"/>
              </w:rPr>
              <w:t>NumberDisplay</w:t>
            </w:r>
            <w:r>
              <w:t xml:space="preserve"> som har flest parametrar som får tilldela fält, eller egenskaper, värden.</w:t>
            </w:r>
          </w:p>
        </w:tc>
      </w:tr>
      <w:tr w:rsidR="00B117ED" w:rsidTr="00CC1276">
        <w:tc>
          <w:tcPr>
            <w:tcW w:w="817" w:type="dxa"/>
          </w:tcPr>
          <w:p w:rsidR="00B117ED" w:rsidRDefault="00B117ED" w:rsidP="00F904A1">
            <w:pPr>
              <w:pStyle w:val="Brdtext"/>
              <w:numPr>
                <w:ilvl w:val="0"/>
                <w:numId w:val="14"/>
              </w:numPr>
            </w:pPr>
          </w:p>
        </w:tc>
        <w:tc>
          <w:tcPr>
            <w:tcW w:w="8363" w:type="dxa"/>
          </w:tcPr>
          <w:p w:rsidR="00B117ED" w:rsidRDefault="00B117ED" w:rsidP="00CC1276">
            <w:pPr>
              <w:pStyle w:val="Brdtext"/>
            </w:pPr>
            <w:r>
              <w:t xml:space="preserve">Då ett nytt </w:t>
            </w:r>
            <w:r w:rsidRPr="00A01553">
              <w:rPr>
                <w:rStyle w:val="Kod"/>
              </w:rPr>
              <w:t>AlarmClock</w:t>
            </w:r>
            <w:r>
              <w:t>-objekt instansieras ska undantag kastas av klassen om försök görs att initiera objektet med värden som inte ligger inom de slutna intervallen för timmar och minuter.</w:t>
            </w:r>
          </w:p>
        </w:tc>
      </w:tr>
      <w:tr w:rsidR="004307BD" w:rsidTr="00E9602C">
        <w:tc>
          <w:tcPr>
            <w:tcW w:w="817" w:type="dxa"/>
          </w:tcPr>
          <w:p w:rsidR="004307BD" w:rsidRDefault="004307BD" w:rsidP="00F904A1">
            <w:pPr>
              <w:pStyle w:val="Brdtext"/>
              <w:numPr>
                <w:ilvl w:val="0"/>
                <w:numId w:val="14"/>
              </w:numPr>
            </w:pPr>
          </w:p>
        </w:tc>
        <w:tc>
          <w:tcPr>
            <w:tcW w:w="8363" w:type="dxa"/>
          </w:tcPr>
          <w:p w:rsidR="004307BD" w:rsidRDefault="004307BD" w:rsidP="00E9602C">
            <w:pPr>
              <w:pStyle w:val="Brdtext"/>
            </w:pPr>
            <w:r>
              <w:t xml:space="preserve">Klassen </w:t>
            </w:r>
            <w:r w:rsidRPr="004307BD">
              <w:rPr>
                <w:rStyle w:val="Kod"/>
              </w:rPr>
              <w:t>AlarmClock</w:t>
            </w:r>
            <w:r>
              <w:t xml:space="preserve"> ska innehålla två aggregat i form av två privata fält av typen </w:t>
            </w:r>
            <w:r w:rsidRPr="004307BD">
              <w:rPr>
                <w:rStyle w:val="Kod"/>
              </w:rPr>
              <w:t>ClockDisplay</w:t>
            </w:r>
            <w:r>
              <w:t>.</w:t>
            </w:r>
          </w:p>
        </w:tc>
      </w:tr>
      <w:tr w:rsidR="004307BD" w:rsidTr="00CC1276">
        <w:tc>
          <w:tcPr>
            <w:tcW w:w="817" w:type="dxa"/>
          </w:tcPr>
          <w:p w:rsidR="004307BD" w:rsidRDefault="004307BD" w:rsidP="00F904A1">
            <w:pPr>
              <w:pStyle w:val="Brdtext"/>
              <w:numPr>
                <w:ilvl w:val="0"/>
                <w:numId w:val="14"/>
              </w:numPr>
            </w:pPr>
          </w:p>
        </w:tc>
        <w:tc>
          <w:tcPr>
            <w:tcW w:w="8363" w:type="dxa"/>
          </w:tcPr>
          <w:p w:rsidR="004307BD" w:rsidRDefault="004307BD" w:rsidP="004307BD">
            <w:pPr>
              <w:pStyle w:val="Brdtext"/>
            </w:pPr>
            <w:r>
              <w:t xml:space="preserve">Klassen </w:t>
            </w:r>
            <w:r w:rsidRPr="004307BD">
              <w:rPr>
                <w:rStyle w:val="Kod"/>
              </w:rPr>
              <w:t>AlarmClock</w:t>
            </w:r>
            <w:r>
              <w:t xml:space="preserve"> får inte innehålla någon kod som validerar parametrars värden. Validering ska ske genom aggregerade klasser.</w:t>
            </w:r>
          </w:p>
        </w:tc>
      </w:tr>
      <w:tr w:rsidR="004307BD" w:rsidTr="00CC1276">
        <w:tc>
          <w:tcPr>
            <w:tcW w:w="817" w:type="dxa"/>
          </w:tcPr>
          <w:p w:rsidR="004307BD" w:rsidRDefault="004307BD" w:rsidP="00F904A1">
            <w:pPr>
              <w:pStyle w:val="Brdtext"/>
              <w:numPr>
                <w:ilvl w:val="0"/>
                <w:numId w:val="14"/>
              </w:numPr>
            </w:pPr>
          </w:p>
        </w:tc>
        <w:tc>
          <w:tcPr>
            <w:tcW w:w="8363" w:type="dxa"/>
          </w:tcPr>
          <w:p w:rsidR="004307BD" w:rsidRDefault="004307BD" w:rsidP="004307BD">
            <w:pPr>
              <w:pStyle w:val="Brdtext"/>
            </w:pPr>
            <w:r>
              <w:t>Klassen AlarmClock ska ha fyra publika egenskaper för väckarklockans tid och alarmtid. Två egenskaper för hantering av timmar och två egenskaper för hantering av minuter.</w:t>
            </w:r>
          </w:p>
        </w:tc>
      </w:tr>
      <w:tr w:rsidR="00B117ED" w:rsidTr="00CC1276">
        <w:tc>
          <w:tcPr>
            <w:tcW w:w="817" w:type="dxa"/>
          </w:tcPr>
          <w:p w:rsidR="00B117ED" w:rsidRDefault="00B117ED" w:rsidP="00F904A1">
            <w:pPr>
              <w:pStyle w:val="Brdtext"/>
              <w:numPr>
                <w:ilvl w:val="0"/>
                <w:numId w:val="14"/>
              </w:numPr>
            </w:pPr>
          </w:p>
        </w:tc>
        <w:tc>
          <w:tcPr>
            <w:tcW w:w="8363" w:type="dxa"/>
          </w:tcPr>
          <w:p w:rsidR="00B117ED" w:rsidRDefault="00B117ED" w:rsidP="00CC1276">
            <w:pPr>
              <w:pStyle w:val="Brdtext"/>
            </w:pPr>
            <w:r>
              <w:t xml:space="preserve">Ett anrop av metoden </w:t>
            </w:r>
            <w:r w:rsidRPr="00DA2891">
              <w:rPr>
                <w:rStyle w:val="Kod"/>
              </w:rPr>
              <w:t>TickTock()</w:t>
            </w:r>
            <w:r>
              <w:t xml:space="preserve"> ska leda till att </w:t>
            </w:r>
            <w:r w:rsidR="004307BD">
              <w:t>väckar</w:t>
            </w:r>
            <w:r>
              <w:t xml:space="preserve">klockan går en minut, t.ex. från </w:t>
            </w:r>
            <w:r w:rsidRPr="00DA2891">
              <w:rPr>
                <w:rStyle w:val="Kod"/>
              </w:rPr>
              <w:t>9:42</w:t>
            </w:r>
            <w:r>
              <w:t xml:space="preserve"> till </w:t>
            </w:r>
            <w:r w:rsidRPr="00DA2891">
              <w:rPr>
                <w:rStyle w:val="Kod"/>
              </w:rPr>
              <w:t>9:43</w:t>
            </w:r>
            <w:r>
              <w:t>.</w:t>
            </w:r>
          </w:p>
        </w:tc>
      </w:tr>
      <w:tr w:rsidR="00B117ED" w:rsidTr="00CC1276">
        <w:tc>
          <w:tcPr>
            <w:tcW w:w="817" w:type="dxa"/>
          </w:tcPr>
          <w:p w:rsidR="00B117ED" w:rsidRDefault="00B117ED" w:rsidP="00F904A1">
            <w:pPr>
              <w:pStyle w:val="Brdtext"/>
              <w:numPr>
                <w:ilvl w:val="0"/>
                <w:numId w:val="14"/>
              </w:numPr>
            </w:pPr>
          </w:p>
        </w:tc>
        <w:tc>
          <w:tcPr>
            <w:tcW w:w="8363" w:type="dxa"/>
          </w:tcPr>
          <w:p w:rsidR="00B117ED" w:rsidRDefault="00B117ED" w:rsidP="00CC1276">
            <w:pPr>
              <w:pStyle w:val="Brdtext"/>
            </w:pPr>
            <w:r>
              <w:t xml:space="preserve">Metoden </w:t>
            </w:r>
            <w:r w:rsidRPr="00DA2891">
              <w:rPr>
                <w:rStyle w:val="Kod"/>
              </w:rPr>
              <w:t>TickTock()</w:t>
            </w:r>
            <w:r>
              <w:t xml:space="preserve"> ska returnera </w:t>
            </w:r>
            <w:r w:rsidRPr="00F50F0D">
              <w:rPr>
                <w:rStyle w:val="Kod"/>
              </w:rPr>
              <w:t>true</w:t>
            </w:r>
            <w:r>
              <w:t xml:space="preserve"> om den nya tiden är lika med alarmtiden, annars </w:t>
            </w:r>
            <w:r w:rsidRPr="00F50F0D">
              <w:rPr>
                <w:rStyle w:val="Kod"/>
              </w:rPr>
              <w:t>false</w:t>
            </w:r>
            <w:r>
              <w:t>.</w:t>
            </w:r>
          </w:p>
        </w:tc>
      </w:tr>
      <w:tr w:rsidR="00B117ED" w:rsidTr="00CC1276">
        <w:tc>
          <w:tcPr>
            <w:tcW w:w="817" w:type="dxa"/>
          </w:tcPr>
          <w:p w:rsidR="00B117ED" w:rsidRDefault="00B117ED" w:rsidP="00F904A1">
            <w:pPr>
              <w:pStyle w:val="Brdtext"/>
              <w:numPr>
                <w:ilvl w:val="0"/>
                <w:numId w:val="14"/>
              </w:numPr>
            </w:pPr>
          </w:p>
        </w:tc>
        <w:tc>
          <w:tcPr>
            <w:tcW w:w="8363" w:type="dxa"/>
          </w:tcPr>
          <w:p w:rsidR="00B117ED" w:rsidRDefault="00B117ED" w:rsidP="004307BD">
            <w:pPr>
              <w:pStyle w:val="Brdtext"/>
            </w:pPr>
            <w:r>
              <w:t xml:space="preserve">Metoden </w:t>
            </w:r>
            <w:r w:rsidRPr="00A01553">
              <w:rPr>
                <w:rStyle w:val="Kod"/>
              </w:rPr>
              <w:t>ToString()</w:t>
            </w:r>
            <w:r>
              <w:t xml:space="preserve"> ska beskriva aktuellt </w:t>
            </w:r>
            <w:r w:rsidRPr="00F50F0D">
              <w:rPr>
                <w:rStyle w:val="Kod"/>
              </w:rPr>
              <w:t>AlarmClock</w:t>
            </w:r>
            <w:r>
              <w:t>-objekt i form av en sträng innehållande aktuell tid samt alarmtiden inom parenteser.</w:t>
            </w:r>
          </w:p>
        </w:tc>
      </w:tr>
      <w:tr w:rsidR="00F31800" w:rsidTr="00E9602C">
        <w:tc>
          <w:tcPr>
            <w:tcW w:w="817" w:type="dxa"/>
          </w:tcPr>
          <w:p w:rsidR="00F31800" w:rsidRDefault="00F31800" w:rsidP="00F904A1">
            <w:pPr>
              <w:pStyle w:val="Brdtext"/>
              <w:numPr>
                <w:ilvl w:val="0"/>
                <w:numId w:val="14"/>
              </w:numPr>
            </w:pPr>
          </w:p>
        </w:tc>
        <w:tc>
          <w:tcPr>
            <w:tcW w:w="8363" w:type="dxa"/>
          </w:tcPr>
          <w:p w:rsidR="00F31800" w:rsidRDefault="00F31800" w:rsidP="00F31800">
            <w:pPr>
              <w:pStyle w:val="Brdtext"/>
            </w:pPr>
            <w:r>
              <w:t xml:space="preserve">Då ett nytt </w:t>
            </w:r>
            <w:r w:rsidRPr="00A01553">
              <w:rPr>
                <w:rStyle w:val="Kod"/>
              </w:rPr>
              <w:t>Clock</w:t>
            </w:r>
            <w:r>
              <w:rPr>
                <w:rStyle w:val="Kod"/>
              </w:rPr>
              <w:t>Display</w:t>
            </w:r>
            <w:r>
              <w:t>-objekt instansieras ska undantag kastas av klassen om försök görs att initiera objektet med värden som inte ligger inom de slutna intervallen för timmar och minuter.</w:t>
            </w:r>
          </w:p>
        </w:tc>
      </w:tr>
      <w:tr w:rsidR="00F31800" w:rsidTr="00E9602C">
        <w:tc>
          <w:tcPr>
            <w:tcW w:w="817" w:type="dxa"/>
          </w:tcPr>
          <w:p w:rsidR="00F31800" w:rsidRDefault="00F31800" w:rsidP="00F904A1">
            <w:pPr>
              <w:pStyle w:val="Brdtext"/>
              <w:numPr>
                <w:ilvl w:val="0"/>
                <w:numId w:val="14"/>
              </w:numPr>
            </w:pPr>
          </w:p>
        </w:tc>
        <w:tc>
          <w:tcPr>
            <w:tcW w:w="8363" w:type="dxa"/>
          </w:tcPr>
          <w:p w:rsidR="00F31800" w:rsidRDefault="00F31800" w:rsidP="00F31800">
            <w:pPr>
              <w:pStyle w:val="Brdtext"/>
            </w:pPr>
            <w:r>
              <w:t xml:space="preserve">Klassen </w:t>
            </w:r>
            <w:r w:rsidRPr="004307BD">
              <w:rPr>
                <w:rStyle w:val="Kod"/>
              </w:rPr>
              <w:t>Clock</w:t>
            </w:r>
            <w:r>
              <w:rPr>
                <w:rStyle w:val="Kod"/>
              </w:rPr>
              <w:t>Display</w:t>
            </w:r>
            <w:r>
              <w:t xml:space="preserve"> ska innehålla två aggregat i form av två privata fält av typen </w:t>
            </w:r>
            <w:r>
              <w:rPr>
                <w:rStyle w:val="Kod"/>
              </w:rPr>
              <w:t>Number</w:t>
            </w:r>
            <w:r w:rsidRPr="004307BD">
              <w:rPr>
                <w:rStyle w:val="Kod"/>
              </w:rPr>
              <w:t>Display</w:t>
            </w:r>
            <w:r>
              <w:t xml:space="preserve">. Det ena aggregatet ska representera timmar och dess maxvärde ska därför sättas till </w:t>
            </w:r>
            <w:r w:rsidRPr="00F31800">
              <w:rPr>
                <w:rStyle w:val="Kod"/>
              </w:rPr>
              <w:t>23</w:t>
            </w:r>
            <w:r>
              <w:t xml:space="preserve">. Det andra aggregatet ska representera minuter varför dess maxvärde ska sättas till </w:t>
            </w:r>
            <w:r w:rsidRPr="00F31800">
              <w:rPr>
                <w:rStyle w:val="Kod"/>
              </w:rPr>
              <w:t>59</w:t>
            </w:r>
            <w:r>
              <w:t>.</w:t>
            </w:r>
          </w:p>
        </w:tc>
      </w:tr>
      <w:tr w:rsidR="00F31800" w:rsidTr="00E9602C">
        <w:tc>
          <w:tcPr>
            <w:tcW w:w="817" w:type="dxa"/>
          </w:tcPr>
          <w:p w:rsidR="00F31800" w:rsidRDefault="00F31800" w:rsidP="00F904A1">
            <w:pPr>
              <w:pStyle w:val="Brdtext"/>
              <w:numPr>
                <w:ilvl w:val="0"/>
                <w:numId w:val="14"/>
              </w:numPr>
            </w:pPr>
          </w:p>
        </w:tc>
        <w:tc>
          <w:tcPr>
            <w:tcW w:w="8363" w:type="dxa"/>
          </w:tcPr>
          <w:p w:rsidR="00F31800" w:rsidRDefault="00F31800" w:rsidP="00F31800">
            <w:pPr>
              <w:pStyle w:val="Brdtext"/>
            </w:pPr>
            <w:r>
              <w:t xml:space="preserve">Klassen </w:t>
            </w:r>
            <w:r w:rsidRPr="004307BD">
              <w:rPr>
                <w:rStyle w:val="Kod"/>
              </w:rPr>
              <w:t>Clock</w:t>
            </w:r>
            <w:r>
              <w:rPr>
                <w:rStyle w:val="Kod"/>
              </w:rPr>
              <w:t>Display</w:t>
            </w:r>
            <w:r>
              <w:t xml:space="preserve"> får inte innehålla någon kod som validerar parametrars värden. Validering ska ske i aggregerad klass.</w:t>
            </w:r>
          </w:p>
        </w:tc>
      </w:tr>
      <w:tr w:rsidR="00052169" w:rsidTr="00E9602C">
        <w:tc>
          <w:tcPr>
            <w:tcW w:w="817" w:type="dxa"/>
          </w:tcPr>
          <w:p w:rsidR="00052169" w:rsidRDefault="00052169" w:rsidP="00F904A1">
            <w:pPr>
              <w:pStyle w:val="Brdtext"/>
              <w:numPr>
                <w:ilvl w:val="0"/>
                <w:numId w:val="14"/>
              </w:numPr>
            </w:pPr>
          </w:p>
        </w:tc>
        <w:tc>
          <w:tcPr>
            <w:tcW w:w="8363" w:type="dxa"/>
          </w:tcPr>
          <w:p w:rsidR="00052169" w:rsidRDefault="00052169" w:rsidP="00052169">
            <w:pPr>
              <w:pStyle w:val="Brdtext"/>
            </w:pPr>
            <w:r>
              <w:t xml:space="preserve">Ett anrop av metoden </w:t>
            </w:r>
            <w:r>
              <w:rPr>
                <w:rStyle w:val="Kod"/>
              </w:rPr>
              <w:t>Increment</w:t>
            </w:r>
            <w:r w:rsidRPr="00DA2891">
              <w:rPr>
                <w:rStyle w:val="Kod"/>
              </w:rPr>
              <w:t>()</w:t>
            </w:r>
            <w:r>
              <w:t xml:space="preserve"> i klassen </w:t>
            </w:r>
            <w:r w:rsidRPr="00052169">
              <w:rPr>
                <w:rStyle w:val="Kod"/>
              </w:rPr>
              <w:t>ClockDisplay</w:t>
            </w:r>
            <w:r>
              <w:t xml:space="preserve"> ska leda till att </w:t>
            </w:r>
            <w:r w:rsidRPr="00052169">
              <w:rPr>
                <w:rStyle w:val="Kod"/>
              </w:rPr>
              <w:t>NumberDisplay</w:t>
            </w:r>
            <w:r>
              <w:t xml:space="preserve">-objektet som representerar minuter går en minut, t.ex. från </w:t>
            </w:r>
            <w:r w:rsidRPr="00DA2891">
              <w:rPr>
                <w:rStyle w:val="Kod"/>
              </w:rPr>
              <w:t>9:42</w:t>
            </w:r>
            <w:r>
              <w:t xml:space="preserve"> till </w:t>
            </w:r>
            <w:r w:rsidRPr="00DA2891">
              <w:rPr>
                <w:rStyle w:val="Kod"/>
              </w:rPr>
              <w:t>9:43</w:t>
            </w:r>
            <w:r>
              <w:t xml:space="preserve">. Får detta </w:t>
            </w:r>
            <w:r w:rsidRPr="00052169">
              <w:rPr>
                <w:rStyle w:val="Kod"/>
              </w:rPr>
              <w:t>NumberDisplay</w:t>
            </w:r>
            <w:r>
              <w:t xml:space="preserve">-objekt värdet </w:t>
            </w:r>
            <w:r w:rsidRPr="00052169">
              <w:rPr>
                <w:rStyle w:val="Kod"/>
              </w:rPr>
              <w:t>0</w:t>
            </w:r>
            <w:r>
              <w:t xml:space="preserve"> ska det andra </w:t>
            </w:r>
            <w:r w:rsidRPr="00052169">
              <w:rPr>
                <w:rStyle w:val="Kod"/>
              </w:rPr>
              <w:t>NumberDisplay</w:t>
            </w:r>
            <w:r>
              <w:t>-objektet, som representerar timmar, öka sitt värde.</w:t>
            </w:r>
          </w:p>
        </w:tc>
      </w:tr>
      <w:tr w:rsidR="00052169" w:rsidTr="00E9602C">
        <w:tc>
          <w:tcPr>
            <w:tcW w:w="817" w:type="dxa"/>
          </w:tcPr>
          <w:p w:rsidR="00052169" w:rsidRDefault="00052169" w:rsidP="00F904A1">
            <w:pPr>
              <w:pStyle w:val="Brdtext"/>
              <w:numPr>
                <w:ilvl w:val="0"/>
                <w:numId w:val="14"/>
              </w:numPr>
            </w:pPr>
          </w:p>
        </w:tc>
        <w:tc>
          <w:tcPr>
            <w:tcW w:w="8363" w:type="dxa"/>
          </w:tcPr>
          <w:p w:rsidR="00052169" w:rsidRDefault="00052169" w:rsidP="00052169">
            <w:pPr>
              <w:pStyle w:val="Brdtext"/>
            </w:pPr>
            <w:r>
              <w:t xml:space="preserve">Metoden </w:t>
            </w:r>
            <w:r w:rsidRPr="00A01553">
              <w:rPr>
                <w:rStyle w:val="Kod"/>
              </w:rPr>
              <w:t>ToString()</w:t>
            </w:r>
            <w:r>
              <w:t xml:space="preserve"> ska beskriva aktuellt </w:t>
            </w:r>
            <w:r w:rsidRPr="00F50F0D">
              <w:rPr>
                <w:rStyle w:val="Kod"/>
              </w:rPr>
              <w:t>Clock</w:t>
            </w:r>
            <w:r>
              <w:rPr>
                <w:rStyle w:val="Kod"/>
              </w:rPr>
              <w:t>Display</w:t>
            </w:r>
            <w:r>
              <w:t xml:space="preserve">-objekt i form av en sträng innehållande aktuell tid. Tiden ska presenteras på formatet HH:mm, där minuterna ska inledas med </w:t>
            </w:r>
            <w:r w:rsidRPr="00052169">
              <w:rPr>
                <w:rStyle w:val="Kod"/>
              </w:rPr>
              <w:t>0</w:t>
            </w:r>
            <w:r>
              <w:t xml:space="preserve"> om minuterna är mindre än tio. Timmarna ska inte inledas med </w:t>
            </w:r>
            <w:r w:rsidRPr="00052169">
              <w:rPr>
                <w:rStyle w:val="Kod"/>
              </w:rPr>
              <w:t>0</w:t>
            </w:r>
            <w:r>
              <w:t xml:space="preserve"> om de är mindre än tio.</w:t>
            </w:r>
          </w:p>
        </w:tc>
      </w:tr>
      <w:tr w:rsidR="000402DD" w:rsidTr="00E9602C">
        <w:tc>
          <w:tcPr>
            <w:tcW w:w="817" w:type="dxa"/>
          </w:tcPr>
          <w:p w:rsidR="000402DD" w:rsidRDefault="000402DD" w:rsidP="00F904A1">
            <w:pPr>
              <w:pStyle w:val="Brdtext"/>
              <w:numPr>
                <w:ilvl w:val="0"/>
                <w:numId w:val="14"/>
              </w:numPr>
            </w:pPr>
          </w:p>
        </w:tc>
        <w:tc>
          <w:tcPr>
            <w:tcW w:w="8363" w:type="dxa"/>
          </w:tcPr>
          <w:p w:rsidR="000402DD" w:rsidRDefault="000402DD" w:rsidP="000402DD">
            <w:pPr>
              <w:pStyle w:val="Brdtext"/>
            </w:pPr>
            <w:r>
              <w:t xml:space="preserve">Då ett nytt </w:t>
            </w:r>
            <w:r>
              <w:rPr>
                <w:rStyle w:val="Kod"/>
              </w:rPr>
              <w:t>NumberDisplay</w:t>
            </w:r>
            <w:r>
              <w:t>-objekt instansieras ska undantag kastas av klassen om försök görs att initiera objektet med värden som inte ligger inom det slutna intervallen mellan 0 och maxvärdet.</w:t>
            </w:r>
          </w:p>
        </w:tc>
      </w:tr>
      <w:tr w:rsidR="00287658" w:rsidTr="00E9602C">
        <w:tc>
          <w:tcPr>
            <w:tcW w:w="817" w:type="dxa"/>
          </w:tcPr>
          <w:p w:rsidR="00287658" w:rsidRDefault="00287658" w:rsidP="00F904A1">
            <w:pPr>
              <w:pStyle w:val="Brdtext"/>
              <w:numPr>
                <w:ilvl w:val="0"/>
                <w:numId w:val="14"/>
              </w:numPr>
            </w:pPr>
          </w:p>
        </w:tc>
        <w:tc>
          <w:tcPr>
            <w:tcW w:w="8363" w:type="dxa"/>
          </w:tcPr>
          <w:p w:rsidR="00287658" w:rsidRDefault="00287658" w:rsidP="00287658">
            <w:pPr>
              <w:pStyle w:val="Brdtext"/>
            </w:pPr>
            <w:r>
              <w:t xml:space="preserve">I klassen </w:t>
            </w:r>
            <w:r w:rsidRPr="00287658">
              <w:rPr>
                <w:rStyle w:val="Kod"/>
              </w:rPr>
              <w:t>NumberDisplay</w:t>
            </w:r>
            <w:r>
              <w:t xml:space="preserve"> ska fältet </w:t>
            </w:r>
            <w:r w:rsidRPr="005B1D01">
              <w:rPr>
                <w:rStyle w:val="Kod"/>
              </w:rPr>
              <w:t>_</w:t>
            </w:r>
            <w:r>
              <w:rPr>
                <w:rStyle w:val="Kod"/>
              </w:rPr>
              <w:t>maxNumber</w:t>
            </w:r>
            <w:r>
              <w:t xml:space="preserve"> kapslas in av egenskapen </w:t>
            </w:r>
            <w:r w:rsidRPr="00287658">
              <w:rPr>
                <w:rStyle w:val="Kod"/>
              </w:rPr>
              <w:t>MaxNumber</w:t>
            </w:r>
            <w:r>
              <w:t xml:space="preserve"> som validerar att värdet är större än </w:t>
            </w:r>
            <w:r w:rsidRPr="005B1D01">
              <w:rPr>
                <w:rStyle w:val="Kod"/>
              </w:rPr>
              <w:t>0</w:t>
            </w:r>
            <w:r>
              <w:t xml:space="preserve">. Är inte värdet inte större än </w:t>
            </w:r>
            <w:r w:rsidRPr="00287658">
              <w:rPr>
                <w:rStyle w:val="Kod"/>
              </w:rPr>
              <w:t>0</w:t>
            </w:r>
            <w:r>
              <w:t xml:space="preserve"> ska ett undantag av typen </w:t>
            </w:r>
            <w:r w:rsidRPr="00DA2891">
              <w:rPr>
                <w:rStyle w:val="Kod"/>
              </w:rPr>
              <w:t>ArgumentException</w:t>
            </w:r>
            <w:r>
              <w:t xml:space="preserve"> kastas.</w:t>
            </w:r>
          </w:p>
        </w:tc>
      </w:tr>
      <w:tr w:rsidR="004307BD" w:rsidTr="00E9602C">
        <w:tc>
          <w:tcPr>
            <w:tcW w:w="817" w:type="dxa"/>
          </w:tcPr>
          <w:p w:rsidR="004307BD" w:rsidRDefault="004307BD" w:rsidP="00F904A1">
            <w:pPr>
              <w:pStyle w:val="Brdtext"/>
              <w:numPr>
                <w:ilvl w:val="0"/>
                <w:numId w:val="14"/>
              </w:numPr>
            </w:pPr>
          </w:p>
        </w:tc>
        <w:tc>
          <w:tcPr>
            <w:tcW w:w="8363" w:type="dxa"/>
          </w:tcPr>
          <w:p w:rsidR="004307BD" w:rsidRDefault="001071AE" w:rsidP="00287658">
            <w:pPr>
              <w:pStyle w:val="Brdtext"/>
            </w:pPr>
            <w:r>
              <w:t xml:space="preserve">I klassen </w:t>
            </w:r>
            <w:r w:rsidRPr="00287658">
              <w:rPr>
                <w:rStyle w:val="Kod"/>
              </w:rPr>
              <w:t>NumberDisplay</w:t>
            </w:r>
            <w:r>
              <w:t xml:space="preserve"> ska f</w:t>
            </w:r>
            <w:r w:rsidR="004307BD">
              <w:t xml:space="preserve">ältet </w:t>
            </w:r>
            <w:r w:rsidR="004307BD" w:rsidRPr="005B1D01">
              <w:rPr>
                <w:rStyle w:val="Kod"/>
              </w:rPr>
              <w:t>_</w:t>
            </w:r>
            <w:r>
              <w:rPr>
                <w:rStyle w:val="Kod"/>
              </w:rPr>
              <w:t>number</w:t>
            </w:r>
            <w:r w:rsidR="004307BD">
              <w:t xml:space="preserve"> kapslas in av egenskapen </w:t>
            </w:r>
            <w:r>
              <w:rPr>
                <w:rStyle w:val="Kod"/>
              </w:rPr>
              <w:t>Number</w:t>
            </w:r>
            <w:r w:rsidR="004307BD">
              <w:t xml:space="preserve"> som validerar att värdet är i det slutna intervallet mellan </w:t>
            </w:r>
            <w:r w:rsidR="004307BD" w:rsidRPr="005B1D01">
              <w:rPr>
                <w:rStyle w:val="Kod"/>
              </w:rPr>
              <w:t>0</w:t>
            </w:r>
            <w:r w:rsidR="004307BD">
              <w:t xml:space="preserve"> och </w:t>
            </w:r>
            <w:r>
              <w:rPr>
                <w:rStyle w:val="Kod"/>
              </w:rPr>
              <w:t>maxvärdet</w:t>
            </w:r>
            <w:r w:rsidR="004307BD">
              <w:t xml:space="preserve"> innan värdet tilldelas fältet </w:t>
            </w:r>
            <w:r w:rsidR="004307BD" w:rsidRPr="005B1D01">
              <w:rPr>
                <w:rStyle w:val="Kod"/>
              </w:rPr>
              <w:t>_</w:t>
            </w:r>
            <w:r>
              <w:rPr>
                <w:rStyle w:val="Kod"/>
              </w:rPr>
              <w:t>number</w:t>
            </w:r>
            <w:r w:rsidR="000402DD">
              <w:t xml:space="preserve">. Är inte värdet i det slutna </w:t>
            </w:r>
            <w:r w:rsidR="004307BD">
              <w:t xml:space="preserve">intervallet ska ett undantag av typen </w:t>
            </w:r>
            <w:r w:rsidR="004307BD" w:rsidRPr="00DA2891">
              <w:rPr>
                <w:rStyle w:val="Kod"/>
              </w:rPr>
              <w:t>ArgumentException</w:t>
            </w:r>
            <w:r w:rsidR="004307BD">
              <w:t xml:space="preserve"> kastas.</w:t>
            </w:r>
          </w:p>
        </w:tc>
      </w:tr>
      <w:tr w:rsidR="001A30A9" w:rsidTr="00E9602C">
        <w:tc>
          <w:tcPr>
            <w:tcW w:w="817" w:type="dxa"/>
          </w:tcPr>
          <w:p w:rsidR="001A30A9" w:rsidRDefault="001A30A9" w:rsidP="00F904A1">
            <w:pPr>
              <w:pStyle w:val="Brdtext"/>
              <w:numPr>
                <w:ilvl w:val="0"/>
                <w:numId w:val="14"/>
              </w:numPr>
            </w:pPr>
          </w:p>
        </w:tc>
        <w:tc>
          <w:tcPr>
            <w:tcW w:w="8363" w:type="dxa"/>
          </w:tcPr>
          <w:p w:rsidR="001A30A9" w:rsidRDefault="001A30A9" w:rsidP="001A30A9">
            <w:pPr>
              <w:pStyle w:val="Brdtext"/>
            </w:pPr>
            <w:r>
              <w:t xml:space="preserve">Ett anrop av metoden </w:t>
            </w:r>
            <w:r>
              <w:rPr>
                <w:rStyle w:val="Kod"/>
              </w:rPr>
              <w:t>Increment</w:t>
            </w:r>
            <w:r w:rsidRPr="00DA2891">
              <w:rPr>
                <w:rStyle w:val="Kod"/>
              </w:rPr>
              <w:t>()</w:t>
            </w:r>
            <w:r>
              <w:t xml:space="preserve"> i klassen </w:t>
            </w:r>
            <w:r>
              <w:rPr>
                <w:rStyle w:val="Kod"/>
              </w:rPr>
              <w:t>Number</w:t>
            </w:r>
            <w:r w:rsidRPr="00052169">
              <w:rPr>
                <w:rStyle w:val="Kod"/>
              </w:rPr>
              <w:t>Display</w:t>
            </w:r>
            <w:r>
              <w:t xml:space="preserve"> ska leda till att egenskapen </w:t>
            </w:r>
            <w:r w:rsidRPr="001A30A9">
              <w:rPr>
                <w:rStyle w:val="Kod"/>
              </w:rPr>
              <w:t>Number</w:t>
            </w:r>
            <w:r>
              <w:t xml:space="preserve">, och därmed fältet </w:t>
            </w:r>
            <w:r w:rsidRPr="001A30A9">
              <w:rPr>
                <w:rStyle w:val="Kod"/>
              </w:rPr>
              <w:t>_number</w:t>
            </w:r>
            <w:r>
              <w:t xml:space="preserve">, ökar sitt värde med </w:t>
            </w:r>
            <w:r w:rsidRPr="001A30A9">
              <w:rPr>
                <w:rStyle w:val="Kod"/>
              </w:rPr>
              <w:t>1</w:t>
            </w:r>
            <w:r>
              <w:t xml:space="preserve">. Om värdet skulle bli större än maxvärdet ska värdet istället sättas till </w:t>
            </w:r>
            <w:r w:rsidRPr="001A30A9">
              <w:rPr>
                <w:rStyle w:val="Kod"/>
              </w:rPr>
              <w:t>0</w:t>
            </w:r>
            <w:r>
              <w:t>.</w:t>
            </w:r>
          </w:p>
        </w:tc>
      </w:tr>
      <w:tr w:rsidR="00287658" w:rsidTr="00CC1276">
        <w:tc>
          <w:tcPr>
            <w:tcW w:w="817" w:type="dxa"/>
          </w:tcPr>
          <w:p w:rsidR="00287658" w:rsidRDefault="00287658" w:rsidP="00F904A1">
            <w:pPr>
              <w:pStyle w:val="Brdtext"/>
              <w:numPr>
                <w:ilvl w:val="0"/>
                <w:numId w:val="14"/>
              </w:numPr>
            </w:pPr>
          </w:p>
        </w:tc>
        <w:tc>
          <w:tcPr>
            <w:tcW w:w="8363" w:type="dxa"/>
          </w:tcPr>
          <w:p w:rsidR="00287658" w:rsidRDefault="00287658" w:rsidP="00287658">
            <w:pPr>
              <w:pStyle w:val="Brdtext"/>
            </w:pPr>
            <w:r>
              <w:t xml:space="preserve">Klassen </w:t>
            </w:r>
            <w:r w:rsidRPr="00287658">
              <w:rPr>
                <w:rStyle w:val="Kod"/>
              </w:rPr>
              <w:t>NumberDisplay</w:t>
            </w:r>
            <w:r>
              <w:t xml:space="preserve"> ska två överlagrade versioner av metoden </w:t>
            </w:r>
            <w:r w:rsidRPr="00287658">
              <w:rPr>
                <w:rStyle w:val="Kod"/>
              </w:rPr>
              <w:t>ToString()</w:t>
            </w:r>
            <w:r>
              <w:t xml:space="preserve">. Den ena versionen ska överskugga </w:t>
            </w:r>
            <w:r w:rsidRPr="00287658">
              <w:rPr>
                <w:rStyle w:val="Kod"/>
              </w:rPr>
              <w:t>ToString()</w:t>
            </w:r>
            <w:r w:rsidR="00E3540E">
              <w:t xml:space="preserve">, </w:t>
            </w:r>
            <w:r>
              <w:t xml:space="preserve">som ärvs från basklassen </w:t>
            </w:r>
            <w:r w:rsidRPr="00287658">
              <w:rPr>
                <w:rStyle w:val="Kod"/>
              </w:rPr>
              <w:t>Object</w:t>
            </w:r>
            <w:r>
              <w:t xml:space="preserve">. Den andra versionen ska ha en sträng i parameterlistan som bestämmer formatet som textbeskrivningen av anropande </w:t>
            </w:r>
            <w:r w:rsidRPr="00287658">
              <w:rPr>
                <w:rStyle w:val="Kod"/>
              </w:rPr>
              <w:t>NumberDisplay</w:t>
            </w:r>
            <w:r>
              <w:t>-objekt ska ha. Skickas formatsträngen ”</w:t>
            </w:r>
            <w:r w:rsidRPr="00287658">
              <w:rPr>
                <w:rStyle w:val="Kod"/>
              </w:rPr>
              <w:t>0</w:t>
            </w:r>
            <w:r>
              <w:t>” eller ”</w:t>
            </w:r>
            <w:r w:rsidRPr="00287658">
              <w:rPr>
                <w:rStyle w:val="Kod"/>
              </w:rPr>
              <w:t>G</w:t>
            </w:r>
            <w:r>
              <w:t xml:space="preserve">” med ska textbeskrivningen av numret inte inledas med </w:t>
            </w:r>
            <w:r w:rsidRPr="00287658">
              <w:rPr>
                <w:rStyle w:val="Kod"/>
              </w:rPr>
              <w:t>0</w:t>
            </w:r>
            <w:r>
              <w:t xml:space="preserve"> om numret är mindre än 10. Skickas formatsträngen ”</w:t>
            </w:r>
            <w:r w:rsidRPr="00287658">
              <w:rPr>
                <w:rStyle w:val="Kod"/>
              </w:rPr>
              <w:t>00</w:t>
            </w:r>
            <w:r>
              <w:t xml:space="preserve">” med ska textbeskrivningen inledas med </w:t>
            </w:r>
            <w:r w:rsidRPr="00287658">
              <w:rPr>
                <w:rStyle w:val="Kod"/>
              </w:rPr>
              <w:t>0</w:t>
            </w:r>
            <w:r>
              <w:t xml:space="preserve"> om numret är mindre än tio.</w:t>
            </w:r>
          </w:p>
        </w:tc>
      </w:tr>
      <w:tr w:rsidR="00B117ED" w:rsidTr="00CC1276">
        <w:tc>
          <w:tcPr>
            <w:tcW w:w="817" w:type="dxa"/>
          </w:tcPr>
          <w:p w:rsidR="00B117ED" w:rsidRDefault="00B117ED" w:rsidP="00F904A1">
            <w:pPr>
              <w:pStyle w:val="Brdtext"/>
              <w:numPr>
                <w:ilvl w:val="0"/>
                <w:numId w:val="14"/>
              </w:numPr>
            </w:pPr>
          </w:p>
        </w:tc>
        <w:tc>
          <w:tcPr>
            <w:tcW w:w="8363" w:type="dxa"/>
          </w:tcPr>
          <w:p w:rsidR="00B117ED" w:rsidRDefault="00B117ED" w:rsidP="00CC1276">
            <w:pPr>
              <w:pStyle w:val="Brdtext"/>
            </w:pPr>
            <w:r>
              <w:t xml:space="preserve">Klassen </w:t>
            </w:r>
            <w:r w:rsidRPr="009B6A38">
              <w:rPr>
                <w:rStyle w:val="Kod"/>
              </w:rPr>
              <w:t>Program</w:t>
            </w:r>
            <w:r>
              <w:t xml:space="preserve"> måste implementeras så att de sju deltesterna under rubriken ”</w:t>
            </w:r>
            <w:r w:rsidR="00E3540E">
              <w:fldChar w:fldCharType="begin"/>
            </w:r>
            <w:r w:rsidR="00E3540E">
              <w:instrText xml:space="preserve"> REF _Ref304741472 \h </w:instrText>
            </w:r>
            <w:r w:rsidR="00E3540E">
              <w:fldChar w:fldCharType="separate"/>
            </w:r>
            <w:r w:rsidR="00F5728E">
              <w:t>Testlista</w:t>
            </w:r>
            <w:r w:rsidR="00E3540E">
              <w:fldChar w:fldCharType="end"/>
            </w:r>
            <w:r>
              <w:t xml:space="preserve">” på sidan </w:t>
            </w:r>
            <w:r w:rsidR="00E3540E">
              <w:fldChar w:fldCharType="begin"/>
            </w:r>
            <w:r w:rsidR="00E3540E">
              <w:instrText xml:space="preserve"> PAGEREF _Ref304741472 \h </w:instrText>
            </w:r>
            <w:r w:rsidR="00E3540E">
              <w:fldChar w:fldCharType="separate"/>
            </w:r>
            <w:r w:rsidR="00F5728E">
              <w:rPr>
                <w:noProof/>
              </w:rPr>
              <w:t>10</w:t>
            </w:r>
            <w:r w:rsidR="00E3540E">
              <w:fldChar w:fldCharType="end"/>
            </w:r>
            <w:r>
              <w:t xml:space="preserve"> körs då programmet exekveras.</w:t>
            </w:r>
          </w:p>
          <w:p w:rsidR="00B117ED" w:rsidRDefault="00B117ED" w:rsidP="00CC1276">
            <w:pPr>
              <w:pStyle w:val="Brdtext"/>
            </w:pPr>
            <w:r>
              <w:t>Var och en av testerna måste lyckas vilket ska kunna verifieras genom lämpliga utskrifter i konsolfönstret.</w:t>
            </w:r>
          </w:p>
        </w:tc>
      </w:tr>
    </w:tbl>
    <w:p w:rsidR="00B117ED" w:rsidRDefault="00B117ED" w:rsidP="00B117ED">
      <w:pPr>
        <w:pStyle w:val="Rubrik2"/>
      </w:pPr>
      <w:bookmarkStart w:id="28" w:name="_Toc304742289"/>
      <w:r>
        <w:t>Läsvärt</w:t>
      </w:r>
      <w:bookmarkEnd w:id="28"/>
    </w:p>
    <w:p w:rsidR="00B117ED" w:rsidRDefault="00B117ED" w:rsidP="00F904A1">
      <w:pPr>
        <w:pStyle w:val="Brdtext"/>
        <w:numPr>
          <w:ilvl w:val="0"/>
          <w:numId w:val="8"/>
        </w:numPr>
        <w:ind w:left="714" w:hanging="357"/>
      </w:pPr>
      <w:r>
        <w:t>Klasser</w:t>
      </w:r>
    </w:p>
    <w:p w:rsidR="00B117ED" w:rsidRDefault="003A0B9F" w:rsidP="00F904A1">
      <w:pPr>
        <w:pStyle w:val="Brdtext"/>
        <w:numPr>
          <w:ilvl w:val="1"/>
          <w:numId w:val="8"/>
        </w:numPr>
      </w:pPr>
      <w:r>
        <w:t>Essential C# 5.0, 209-220.</w:t>
      </w:r>
    </w:p>
    <w:p w:rsidR="00B117ED" w:rsidRDefault="00A97DAA" w:rsidP="00F904A1">
      <w:pPr>
        <w:pStyle w:val="Brdtext"/>
        <w:numPr>
          <w:ilvl w:val="1"/>
          <w:numId w:val="8"/>
        </w:numPr>
      </w:pPr>
      <w:hyperlink r:id="rId42" w:history="1">
        <w:r w:rsidR="00B117ED">
          <w:rPr>
            <w:rStyle w:val="Hyperlnk"/>
          </w:rPr>
          <w:t>http://msdn.microsoft.com/en-us/library/0b0thckt.aspx</w:t>
        </w:r>
      </w:hyperlink>
      <w:r w:rsidR="00B117ED">
        <w:t>.</w:t>
      </w:r>
    </w:p>
    <w:p w:rsidR="00B117ED" w:rsidRDefault="00B117ED" w:rsidP="00F904A1">
      <w:pPr>
        <w:pStyle w:val="Brdtext"/>
        <w:numPr>
          <w:ilvl w:val="0"/>
          <w:numId w:val="8"/>
        </w:numPr>
      </w:pPr>
      <w:r>
        <w:t>Åtkomstmodifierare (</w:t>
      </w:r>
      <w:r w:rsidRPr="00D32A6A">
        <w:rPr>
          <w:i/>
        </w:rPr>
        <w:t>”Access Modifiers”</w:t>
      </w:r>
      <w:r>
        <w:t>)</w:t>
      </w:r>
    </w:p>
    <w:p w:rsidR="00B117ED" w:rsidRDefault="003A0B9F" w:rsidP="00F904A1">
      <w:pPr>
        <w:pStyle w:val="Brdtext"/>
        <w:numPr>
          <w:ilvl w:val="1"/>
          <w:numId w:val="8"/>
        </w:numPr>
      </w:pPr>
      <w:r>
        <w:t>Essential C# 5.0, 227-229.</w:t>
      </w:r>
    </w:p>
    <w:p w:rsidR="00B117ED" w:rsidRDefault="00A97DAA" w:rsidP="00F904A1">
      <w:pPr>
        <w:pStyle w:val="Brdtext"/>
        <w:numPr>
          <w:ilvl w:val="1"/>
          <w:numId w:val="8"/>
        </w:numPr>
      </w:pPr>
      <w:hyperlink r:id="rId43" w:history="1">
        <w:r w:rsidR="00B117ED">
          <w:rPr>
            <w:rStyle w:val="Hyperlnk"/>
          </w:rPr>
          <w:t>http://msdn.microsoft.com/en-us/library/ms173121.aspx</w:t>
        </w:r>
      </w:hyperlink>
      <w:r w:rsidR="00B117ED">
        <w:t>.</w:t>
      </w:r>
    </w:p>
    <w:p w:rsidR="00B117ED" w:rsidRDefault="00B117ED" w:rsidP="004C2FCF">
      <w:pPr>
        <w:pStyle w:val="Brdtext"/>
        <w:keepNext/>
        <w:keepLines/>
        <w:numPr>
          <w:ilvl w:val="0"/>
          <w:numId w:val="8"/>
        </w:numPr>
      </w:pPr>
      <w:r>
        <w:lastRenderedPageBreak/>
        <w:t>Egenskaper</w:t>
      </w:r>
    </w:p>
    <w:p w:rsidR="00B117ED" w:rsidRDefault="003A0B9F" w:rsidP="004C2FCF">
      <w:pPr>
        <w:pStyle w:val="Brdtext"/>
        <w:keepNext/>
        <w:keepLines/>
        <w:numPr>
          <w:ilvl w:val="1"/>
          <w:numId w:val="8"/>
        </w:numPr>
      </w:pPr>
      <w:r>
        <w:t>Essential C# 5.0, 229-235.</w:t>
      </w:r>
    </w:p>
    <w:p w:rsidR="00B117ED" w:rsidRDefault="00A97DAA" w:rsidP="00F904A1">
      <w:pPr>
        <w:pStyle w:val="Brdtext"/>
        <w:numPr>
          <w:ilvl w:val="1"/>
          <w:numId w:val="8"/>
        </w:numPr>
      </w:pPr>
      <w:hyperlink r:id="rId44" w:history="1">
        <w:r w:rsidR="00B117ED">
          <w:rPr>
            <w:rStyle w:val="Hyperlnk"/>
          </w:rPr>
          <w:t>http://msdn.microsoft.com/en-us/library/x9fsa0sw.aspx</w:t>
        </w:r>
      </w:hyperlink>
      <w:r w:rsidR="00B117ED">
        <w:t>.</w:t>
      </w:r>
    </w:p>
    <w:p w:rsidR="00B117ED" w:rsidRDefault="00B117ED" w:rsidP="00F904A1">
      <w:pPr>
        <w:pStyle w:val="Brdtext"/>
        <w:numPr>
          <w:ilvl w:val="0"/>
          <w:numId w:val="8"/>
        </w:numPr>
      </w:pPr>
      <w:r>
        <w:t>Konstruktorer</w:t>
      </w:r>
    </w:p>
    <w:p w:rsidR="00B117ED" w:rsidRDefault="003A0B9F" w:rsidP="00F904A1">
      <w:pPr>
        <w:pStyle w:val="Brdtext"/>
        <w:numPr>
          <w:ilvl w:val="1"/>
          <w:numId w:val="8"/>
        </w:numPr>
      </w:pPr>
      <w:r>
        <w:t>Essential C# 5.0, 244-248, 250-253.</w:t>
      </w:r>
    </w:p>
    <w:p w:rsidR="00B117ED" w:rsidRDefault="00A97DAA" w:rsidP="00F904A1">
      <w:pPr>
        <w:pStyle w:val="Brdtext"/>
        <w:numPr>
          <w:ilvl w:val="1"/>
          <w:numId w:val="8"/>
        </w:numPr>
      </w:pPr>
      <w:hyperlink r:id="rId45" w:history="1">
        <w:r w:rsidR="00B117ED">
          <w:rPr>
            <w:rStyle w:val="Hyperlnk"/>
          </w:rPr>
          <w:t>http://msdn.microsoft.com/en-us/library/k6sa6h87.aspx</w:t>
        </w:r>
      </w:hyperlink>
    </w:p>
    <w:p w:rsidR="00683472" w:rsidRPr="009C0915" w:rsidRDefault="009C0915" w:rsidP="00B117ED">
      <w:pPr>
        <w:pStyle w:val="Brdtext"/>
        <w:rPr>
          <w:rStyle w:val="Hyperlnk"/>
          <w:color w:val="auto"/>
          <w:u w:val="none"/>
        </w:rPr>
      </w:pPr>
      <w:r>
        <w:t xml:space="preserve"> </w:t>
      </w:r>
    </w:p>
    <w:p w:rsidR="00683472" w:rsidRDefault="00683472" w:rsidP="00683472">
      <w:pPr>
        <w:pStyle w:val="Brdtext"/>
        <w:sectPr w:rsidR="00683472" w:rsidSect="008069A4">
          <w:type w:val="oddPage"/>
          <w:pgSz w:w="11906" w:h="16838" w:code="9"/>
          <w:pgMar w:top="301" w:right="1418" w:bottom="301" w:left="1418" w:header="624" w:footer="510" w:gutter="0"/>
          <w:pgBorders w:offsetFrom="page">
            <w:left w:val="single" w:sz="24" w:space="24" w:color="FABF8F" w:themeColor="accent6" w:themeTint="99"/>
          </w:pgBorders>
          <w:cols w:space="708"/>
          <w:titlePg/>
          <w:docGrid w:linePitch="360"/>
        </w:sectPr>
      </w:pPr>
    </w:p>
    <w:p w:rsidR="00F904A1" w:rsidRDefault="00401CCE" w:rsidP="00F904A1">
      <w:pPr>
        <w:pStyle w:val="Rubrik1"/>
      </w:pPr>
      <w:bookmarkStart w:id="29" w:name="_Toc304742290"/>
      <w:r>
        <w:lastRenderedPageBreak/>
        <w:t>Uppgift</w:t>
      </w:r>
      <w:bookmarkEnd w:id="29"/>
      <w:r w:rsidR="00F904A1" w:rsidRPr="00F904A1">
        <w:t xml:space="preserve"> </w:t>
      </w:r>
    </w:p>
    <w:p w:rsidR="00F904A1" w:rsidRDefault="00F904A1" w:rsidP="00F904A1">
      <w:pPr>
        <w:pStyle w:val="Rubrik2"/>
      </w:pPr>
      <w:bookmarkStart w:id="30" w:name="_Toc304742291"/>
      <w:r>
        <w:t>Problem</w:t>
      </w:r>
      <w:bookmarkEnd w:id="30"/>
    </w:p>
    <w:p w:rsidR="00F904A1" w:rsidRDefault="00F904A1" w:rsidP="00F904A1">
      <w:pPr>
        <w:pStyle w:val="Brdtext"/>
      </w:pPr>
      <w:r>
        <w:t>Digitala klockor visar tiden med siffror. Två sorters visning förekommer:</w:t>
      </w:r>
    </w:p>
    <w:p w:rsidR="00F904A1" w:rsidRDefault="00F904A1" w:rsidP="00F904A1">
      <w:pPr>
        <w:pStyle w:val="Brdtext"/>
        <w:numPr>
          <w:ilvl w:val="0"/>
          <w:numId w:val="10"/>
        </w:numPr>
      </w:pPr>
      <w:r>
        <w:t>24-timmars som visar 0:00 – 23:59</w:t>
      </w:r>
    </w:p>
    <w:p w:rsidR="00F904A1" w:rsidRDefault="00F904A1" w:rsidP="00F904A1">
      <w:pPr>
        <w:pStyle w:val="Brdtext"/>
        <w:numPr>
          <w:ilvl w:val="0"/>
          <w:numId w:val="10"/>
        </w:numPr>
      </w:pPr>
      <w:r>
        <w:t>12 timmars som visar 1:00 – 12:59</w:t>
      </w:r>
    </w:p>
    <w:p w:rsidR="00F904A1" w:rsidRDefault="00F904A1" w:rsidP="00F904A1">
      <w:pPr>
        <w:pStyle w:val="Brdtext"/>
      </w:pPr>
      <w:r>
        <w:t xml:space="preserve">Du ska skriva ett program som simulerar en 24-timmars digital klockdisplay. För att simulera den digitala klockdisplayen ska du skriva och använda dig av klasserna </w:t>
      </w:r>
      <w:r>
        <w:rPr>
          <w:rStyle w:val="Kod"/>
        </w:rPr>
        <w:t>AlarmClock</w:t>
      </w:r>
      <w:r>
        <w:t xml:space="preserve">, </w:t>
      </w:r>
      <w:r w:rsidRPr="006367CB">
        <w:rPr>
          <w:rStyle w:val="Kod"/>
        </w:rPr>
        <w:t>ClockDisplay</w:t>
      </w:r>
      <w:r>
        <w:t xml:space="preserve"> och </w:t>
      </w:r>
      <w:r w:rsidRPr="006367CB">
        <w:rPr>
          <w:rStyle w:val="Kod"/>
        </w:rPr>
        <w:t>NumberDisplay</w:t>
      </w:r>
      <w:r>
        <w:t xml:space="preserve">.  Förutom att hålla ordning på aktuell tid ska även klassen </w:t>
      </w:r>
      <w:r w:rsidRPr="006367CB">
        <w:rPr>
          <w:rStyle w:val="Kod"/>
        </w:rPr>
        <w:t>AlarmClock</w:t>
      </w:r>
      <w:r>
        <w:t xml:space="preserve"> kunna hantera </w:t>
      </w:r>
      <w:r w:rsidR="00E9602C">
        <w:t>flera</w:t>
      </w:r>
      <w:r>
        <w:t xml:space="preserve"> alarmtid</w:t>
      </w:r>
      <w:r w:rsidR="00E9602C">
        <w:t>er</w:t>
      </w:r>
      <w:r>
        <w:t>. Du ska även testa att klasserna fungerar som det är tänkt genom att skriva ett mindre test.</w:t>
      </w:r>
    </w:p>
    <w:p w:rsidR="00F904A1" w:rsidRDefault="000C06AD" w:rsidP="00F904A1">
      <w:pPr>
        <w:pStyle w:val="Brdtext"/>
        <w:keepNext/>
      </w:pPr>
      <w:r>
        <w:rPr>
          <w:noProof/>
        </w:rPr>
        <w:drawing>
          <wp:inline distT="0" distB="0" distL="0" distR="0">
            <wp:extent cx="3690000" cy="1479600"/>
            <wp:effectExtent l="0" t="0" r="5715" b="6350"/>
            <wp:docPr id="23" name="Bildobjekt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ats\AppData\Local\Temp\SNAGHTML5ffe01ad.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690000" cy="1479600"/>
                    </a:xfrm>
                    <a:prstGeom prst="rect">
                      <a:avLst/>
                    </a:prstGeom>
                    <a:noFill/>
                    <a:ln>
                      <a:noFill/>
                    </a:ln>
                  </pic:spPr>
                </pic:pic>
              </a:graphicData>
            </a:graphic>
          </wp:inline>
        </w:drawing>
      </w:r>
      <w:r w:rsidR="00F904A1">
        <w:rPr>
          <w:noProof/>
        </w:rPr>
        <w:t xml:space="preserve"> </w:t>
      </w:r>
    </w:p>
    <w:p w:rsidR="00F904A1" w:rsidRDefault="00F904A1" w:rsidP="00F904A1">
      <w:pPr>
        <w:pStyle w:val="Beskrivning"/>
      </w:pPr>
      <w:r>
        <w:t xml:space="preserve">Figur </w:t>
      </w:r>
      <w:r w:rsidR="00A97DAA">
        <w:fldChar w:fldCharType="begin"/>
      </w:r>
      <w:r w:rsidR="00A97DAA">
        <w:instrText xml:space="preserve"> STYLEREF 1 \s </w:instrText>
      </w:r>
      <w:r w:rsidR="00A97DAA">
        <w:fldChar w:fldCharType="separate"/>
      </w:r>
      <w:r w:rsidR="00F5728E">
        <w:rPr>
          <w:noProof/>
        </w:rPr>
        <w:t>C</w:t>
      </w:r>
      <w:r w:rsidR="00A97DAA">
        <w:rPr>
          <w:noProof/>
        </w:rPr>
        <w:fldChar w:fldCharType="end"/>
      </w:r>
      <w:r w:rsidR="000C06AD">
        <w:t>.</w:t>
      </w:r>
      <w:r w:rsidR="00A97DAA">
        <w:fldChar w:fldCharType="begin"/>
      </w:r>
      <w:r w:rsidR="00A97DAA">
        <w:instrText xml:space="preserve"> SEQ Figur \* ARABIC \s 1 </w:instrText>
      </w:r>
      <w:r w:rsidR="00A97DAA">
        <w:fldChar w:fldCharType="separate"/>
      </w:r>
      <w:r w:rsidR="00F5728E">
        <w:rPr>
          <w:noProof/>
        </w:rPr>
        <w:t>1</w:t>
      </w:r>
      <w:r w:rsidR="00A97DAA">
        <w:rPr>
          <w:noProof/>
        </w:rPr>
        <w:fldChar w:fldCharType="end"/>
      </w:r>
      <w:r>
        <w:t>. Exempel på resultat av test av den digitala väckarklockan.</w:t>
      </w:r>
    </w:p>
    <w:p w:rsidR="00F904A1" w:rsidRDefault="00F904A1" w:rsidP="00F904A1">
      <w:pPr>
        <w:pStyle w:val="Rubrik3"/>
      </w:pPr>
      <w:bookmarkStart w:id="31" w:name="_Toc304742292"/>
      <w:r>
        <w:t>Väckarklockans delar</w:t>
      </w:r>
      <w:bookmarkEnd w:id="31"/>
    </w:p>
    <w:p w:rsidR="00F904A1" w:rsidRDefault="00F904A1" w:rsidP="00F904A1">
      <w:pPr>
        <w:pStyle w:val="Brdtext"/>
      </w:pPr>
      <w:r>
        <w:t xml:space="preserve">För att undvika att kod upprepas (bryta mot principen DRY, </w:t>
      </w:r>
      <w:r w:rsidRPr="00BE6576">
        <w:rPr>
          <w:i/>
        </w:rPr>
        <w:t>”Don’t Repeat Your Self”</w:t>
      </w:r>
      <w:r>
        <w:t>) ska väckarklockan utgöras av flera klasser. Där en klass representerande en väckarklocka byggs upp med hjälp av aggregat, d.v.s. en klass innehåller fält med referenser till objekt av andra klasser.</w:t>
      </w:r>
    </w:p>
    <w:p w:rsidR="00F904A1" w:rsidRDefault="00F904A1" w:rsidP="00F904A1">
      <w:pPr>
        <w:pStyle w:val="Brdtext"/>
      </w:pPr>
      <w:r>
        <w:t>Den egentliga väckarklockan ska repres</w:t>
      </w:r>
      <w:r w:rsidR="00E9602C">
        <w:t>e</w:t>
      </w:r>
      <w:r>
        <w:t xml:space="preserve">nteras av klassen </w:t>
      </w:r>
      <w:r w:rsidRPr="00CC1276">
        <w:rPr>
          <w:rStyle w:val="Kod"/>
        </w:rPr>
        <w:t>AlarmClock</w:t>
      </w:r>
      <w:r>
        <w:t xml:space="preserve">. För att undvika upprepning av kod ska </w:t>
      </w:r>
      <w:r w:rsidRPr="00CC1276">
        <w:rPr>
          <w:rStyle w:val="Kod"/>
        </w:rPr>
        <w:t>AlarmClock</w:t>
      </w:r>
      <w:r>
        <w:t xml:space="preserve"> innehålla två referenser</w:t>
      </w:r>
      <w:r w:rsidR="00E9602C">
        <w:t xml:space="preserve">; en </w:t>
      </w:r>
      <w:r>
        <w:t xml:space="preserve">till </w:t>
      </w:r>
      <w:r w:rsidR="00E9602C">
        <w:t xml:space="preserve">ett </w:t>
      </w:r>
      <w:r>
        <w:t xml:space="preserve">objekt av typen </w:t>
      </w:r>
      <w:r w:rsidRPr="00CC1276">
        <w:rPr>
          <w:rStyle w:val="Kod"/>
        </w:rPr>
        <w:t>ClockDisplay</w:t>
      </w:r>
      <w:r>
        <w:t>.</w:t>
      </w:r>
      <w:r w:rsidR="00E9602C">
        <w:t xml:space="preserve"> Representerande väckarklockans aktuella tid, och en array med referenser till </w:t>
      </w:r>
      <w:r w:rsidR="00E9602C" w:rsidRPr="00E9602C">
        <w:rPr>
          <w:rStyle w:val="Kod"/>
        </w:rPr>
        <w:t>ClockDisplay</w:t>
      </w:r>
      <w:r w:rsidR="00E9602C">
        <w:t>-objekt representerande alarmtiderna.</w:t>
      </w:r>
    </w:p>
    <w:p w:rsidR="00F904A1" w:rsidRDefault="00F904A1" w:rsidP="00F904A1">
      <w:pPr>
        <w:pStyle w:val="Brdtext"/>
      </w:pPr>
      <w:r>
        <w:t xml:space="preserve">Objekt av typen </w:t>
      </w:r>
      <w:r w:rsidRPr="00CC1276">
        <w:rPr>
          <w:rStyle w:val="Kod"/>
        </w:rPr>
        <w:t>ClockDisplay</w:t>
      </w:r>
      <w:r>
        <w:t xml:space="preserve"> används för att hålla reda på timmar och minuter, och presentationen av dem. För att undvika upprepning av kod som har med hantering av timmar och minuter att göra ska klassen </w:t>
      </w:r>
      <w:r w:rsidRPr="00CC1276">
        <w:rPr>
          <w:rStyle w:val="Kod"/>
        </w:rPr>
        <w:t>ClockDisplay</w:t>
      </w:r>
      <w:r>
        <w:t xml:space="preserve"> innehålla två referenser till objekt av typen </w:t>
      </w:r>
      <w:r w:rsidRPr="00CC1276">
        <w:rPr>
          <w:rStyle w:val="Kod"/>
        </w:rPr>
        <w:t>NumberDisplay</w:t>
      </w:r>
      <w:r>
        <w:t xml:space="preserve">. Den ena instansen av </w:t>
      </w:r>
      <w:r>
        <w:rPr>
          <w:rStyle w:val="Kod"/>
        </w:rPr>
        <w:t>Number</w:t>
      </w:r>
      <w:r w:rsidRPr="00CC1276">
        <w:rPr>
          <w:rStyle w:val="Kod"/>
        </w:rPr>
        <w:t>Display</w:t>
      </w:r>
      <w:r>
        <w:t xml:space="preserve"> ska ansvara för timmarna; den andra ska ansvara för minuterna.</w:t>
      </w:r>
    </w:p>
    <w:p w:rsidR="00F904A1" w:rsidRDefault="00F904A1" w:rsidP="00F904A1">
      <w:pPr>
        <w:pStyle w:val="Brdtext"/>
      </w:pPr>
      <w:r>
        <w:t xml:space="preserve">Instanser av klassen </w:t>
      </w:r>
      <w:r w:rsidRPr="00C7741F">
        <w:rPr>
          <w:rStyle w:val="Kod"/>
        </w:rPr>
        <w:t>NumberDisplay</w:t>
      </w:r>
      <w:r>
        <w:t xml:space="preserve"> ska ansvara för att ett värde håller sig inom ett givet intervall, som sträcker sig från </w:t>
      </w:r>
      <w:r w:rsidRPr="00C7741F">
        <w:rPr>
          <w:rStyle w:val="Kod"/>
        </w:rPr>
        <w:t>0</w:t>
      </w:r>
      <w:r>
        <w:t xml:space="preserve"> till ett givet maximalt värde. Beroende på om det är timmar eller minuter ser intervallet olika ut. I det slutna intervallet mellan </w:t>
      </w:r>
      <w:r w:rsidRPr="00C7741F">
        <w:rPr>
          <w:rStyle w:val="Kod"/>
        </w:rPr>
        <w:t>0</w:t>
      </w:r>
      <w:r>
        <w:t xml:space="preserve"> och </w:t>
      </w:r>
      <w:r w:rsidRPr="00C7741F">
        <w:rPr>
          <w:rStyle w:val="Kod"/>
        </w:rPr>
        <w:t>23</w:t>
      </w:r>
      <w:r>
        <w:t xml:space="preserve"> om det gäller timmar. I det slutna intervallet mellan </w:t>
      </w:r>
      <w:r w:rsidRPr="00C7741F">
        <w:rPr>
          <w:rStyle w:val="Kod"/>
        </w:rPr>
        <w:t>0</w:t>
      </w:r>
      <w:r>
        <w:t xml:space="preserve"> och </w:t>
      </w:r>
      <w:r w:rsidRPr="00C7741F">
        <w:rPr>
          <w:rStyle w:val="Kod"/>
        </w:rPr>
        <w:t>59</w:t>
      </w:r>
      <w:r>
        <w:t xml:space="preserve"> om det gäller minuter. </w:t>
      </w:r>
    </w:p>
    <w:p w:rsidR="00F904A1" w:rsidRDefault="00F904A1" w:rsidP="00F904A1">
      <w:pPr>
        <w:pStyle w:val="Rubrik3"/>
      </w:pPr>
      <w:bookmarkStart w:id="32" w:name="_Toc304742293"/>
      <w:r>
        <w:t>Hantering av timmar och minuter</w:t>
      </w:r>
      <w:bookmarkEnd w:id="32"/>
    </w:p>
    <w:p w:rsidR="00F904A1" w:rsidRDefault="00F904A1" w:rsidP="00F904A1">
      <w:pPr>
        <w:pStyle w:val="Brdtext"/>
      </w:pPr>
      <w:r w:rsidRPr="00F50271">
        <w:t xml:space="preserve">Den digitala klockdisplayen ska presentera tiden i timmar och minuter, t.ex. </w:t>
      </w:r>
      <w:r w:rsidRPr="00841769">
        <w:rPr>
          <w:rStyle w:val="Kod"/>
        </w:rPr>
        <w:t>9:57</w:t>
      </w:r>
      <w:r w:rsidRPr="00F50271">
        <w:t xml:space="preserve">. </w:t>
      </w:r>
      <w:r>
        <w:t>Värdet</w:t>
      </w:r>
      <w:r w:rsidRPr="00F50271">
        <w:t xml:space="preserve"> till vänster </w:t>
      </w:r>
      <w:r>
        <w:t xml:space="preserve">om kolonet </w:t>
      </w:r>
      <w:r w:rsidRPr="00F50271">
        <w:t xml:space="preserve">är timmarna, som går från </w:t>
      </w:r>
      <w:r w:rsidRPr="00841769">
        <w:rPr>
          <w:rStyle w:val="Kod"/>
        </w:rPr>
        <w:t>0</w:t>
      </w:r>
      <w:r w:rsidRPr="00F50271">
        <w:t xml:space="preserve"> till </w:t>
      </w:r>
      <w:r>
        <w:t xml:space="preserve">och med </w:t>
      </w:r>
      <w:r w:rsidRPr="00841769">
        <w:rPr>
          <w:rStyle w:val="Kod"/>
        </w:rPr>
        <w:t>23</w:t>
      </w:r>
      <w:r w:rsidRPr="00F50271">
        <w:t xml:space="preserve">. Passeras </w:t>
      </w:r>
      <w:r w:rsidRPr="00841769">
        <w:rPr>
          <w:rStyle w:val="Kod"/>
        </w:rPr>
        <w:t>23</w:t>
      </w:r>
      <w:r w:rsidRPr="00F50271">
        <w:t xml:space="preserve"> ska </w:t>
      </w:r>
      <w:r>
        <w:t>värdet</w:t>
      </w:r>
      <w:r w:rsidRPr="00F50271">
        <w:t xml:space="preserve"> sättas till </w:t>
      </w:r>
      <w:r w:rsidRPr="00841769">
        <w:rPr>
          <w:rStyle w:val="Kod"/>
        </w:rPr>
        <w:t>0</w:t>
      </w:r>
      <w:r w:rsidRPr="00F50271">
        <w:t xml:space="preserve">. </w:t>
      </w:r>
      <w:r>
        <w:t>Värdet</w:t>
      </w:r>
      <w:r w:rsidRPr="00F50271">
        <w:t xml:space="preserve"> till höger är minuterna. Giltiga värden för det högra </w:t>
      </w:r>
      <w:r>
        <w:t>värdet</w:t>
      </w:r>
      <w:r w:rsidRPr="00F50271">
        <w:t xml:space="preserve"> är </w:t>
      </w:r>
      <w:r w:rsidRPr="00841769">
        <w:rPr>
          <w:rStyle w:val="Kod"/>
        </w:rPr>
        <w:t>0</w:t>
      </w:r>
      <w:r w:rsidRPr="00F50271">
        <w:t xml:space="preserve"> till</w:t>
      </w:r>
      <w:r>
        <w:t xml:space="preserve"> och med </w:t>
      </w:r>
      <w:r w:rsidRPr="00841769">
        <w:rPr>
          <w:rStyle w:val="Kod"/>
        </w:rPr>
        <w:t>59</w:t>
      </w:r>
      <w:r w:rsidRPr="00F50271">
        <w:t xml:space="preserve">. Passeras </w:t>
      </w:r>
      <w:r w:rsidRPr="00841769">
        <w:rPr>
          <w:rStyle w:val="Kod"/>
        </w:rPr>
        <w:t>59</w:t>
      </w:r>
      <w:r w:rsidRPr="00F50271">
        <w:t xml:space="preserve"> ska </w:t>
      </w:r>
      <w:r>
        <w:t>värdet</w:t>
      </w:r>
      <w:r w:rsidRPr="00F50271">
        <w:t xml:space="preserve"> sättas till </w:t>
      </w:r>
      <w:r w:rsidRPr="00841769">
        <w:rPr>
          <w:rStyle w:val="Kod"/>
        </w:rPr>
        <w:t>0</w:t>
      </w:r>
      <w:r w:rsidRPr="00F50271">
        <w:t>.</w:t>
      </w:r>
    </w:p>
    <w:p w:rsidR="00F904A1" w:rsidRDefault="00F904A1" w:rsidP="00F904A1">
      <w:pPr>
        <w:pStyle w:val="Brdtext"/>
      </w:pPr>
      <w:r>
        <w:t xml:space="preserve">Det är </w:t>
      </w:r>
      <w:r w:rsidRPr="002D6E6F">
        <w:rPr>
          <w:rStyle w:val="Kod"/>
        </w:rPr>
        <w:t>ClockDipsplay</w:t>
      </w:r>
      <w:r>
        <w:t xml:space="preserve"> tillsammans med </w:t>
      </w:r>
      <w:r w:rsidRPr="002D6E6F">
        <w:rPr>
          <w:rStyle w:val="Kod"/>
        </w:rPr>
        <w:t>NumberDisplay</w:t>
      </w:r>
      <w:r>
        <w:t xml:space="preserve"> som ansvara för att en korrekt textbeskrivning av en tid finns att tillgå. Exempelvis ska en fem över sju på morgonen ge textbeskrivningen </w:t>
      </w:r>
      <w:r w:rsidRPr="002D6E6F">
        <w:rPr>
          <w:rStyle w:val="Kod"/>
        </w:rPr>
        <w:t>7:05</w:t>
      </w:r>
      <w:r>
        <w:t xml:space="preserve">, medan fem minuter i nio på kvällen ska ge </w:t>
      </w:r>
      <w:r w:rsidRPr="002D6E6F">
        <w:rPr>
          <w:rStyle w:val="Kod"/>
        </w:rPr>
        <w:t>20:</w:t>
      </w:r>
      <w:r>
        <w:rPr>
          <w:rStyle w:val="Kod"/>
        </w:rPr>
        <w:t>55</w:t>
      </w:r>
      <w:r>
        <w:t>.</w:t>
      </w:r>
    </w:p>
    <w:p w:rsidR="00F904A1" w:rsidRDefault="00F904A1" w:rsidP="00EB2BF6">
      <w:pPr>
        <w:pStyle w:val="Brdtext"/>
        <w:widowControl w:val="0"/>
      </w:pPr>
      <w:r w:rsidRPr="00F50271">
        <w:t xml:space="preserve">I princip handlar det om att </w:t>
      </w:r>
      <w:r>
        <w:t>låta en tidpunkt utgöras</w:t>
      </w:r>
      <w:r w:rsidRPr="00F50271">
        <w:t xml:space="preserve"> två </w:t>
      </w:r>
      <w:r>
        <w:t xml:space="preserve">värden, representerade av </w:t>
      </w:r>
      <w:r w:rsidRPr="002528A8">
        <w:rPr>
          <w:rStyle w:val="Kod"/>
        </w:rPr>
        <w:t>NumberDisplay</w:t>
      </w:r>
      <w:r>
        <w:t>-objekt,</w:t>
      </w:r>
      <w:r w:rsidRPr="00F50271">
        <w:t xml:space="preserve"> </w:t>
      </w:r>
      <w:r>
        <w:t xml:space="preserve">som presenteras </w:t>
      </w:r>
      <w:r w:rsidRPr="00F50271">
        <w:t>åtskilda av ett kolon (</w:t>
      </w:r>
      <w:r w:rsidRPr="00841769">
        <w:rPr>
          <w:rStyle w:val="Kod"/>
        </w:rPr>
        <w:t>:</w:t>
      </w:r>
      <w:r w:rsidRPr="00F50271">
        <w:t>). Med andra</w:t>
      </w:r>
      <w:r>
        <w:t xml:space="preserve"> ord</w:t>
      </w:r>
      <w:r w:rsidRPr="00F50271">
        <w:t xml:space="preserve"> </w:t>
      </w:r>
      <w:r>
        <w:t>kan</w:t>
      </w:r>
      <w:r w:rsidRPr="00F50271">
        <w:t xml:space="preserve"> en </w:t>
      </w:r>
      <w:r>
        <w:t>tidpunkt</w:t>
      </w:r>
      <w:r w:rsidRPr="00F50271">
        <w:t xml:space="preserve"> </w:t>
      </w:r>
      <w:r>
        <w:t>representeras</w:t>
      </w:r>
      <w:r w:rsidRPr="00F50271">
        <w:t xml:space="preserve"> </w:t>
      </w:r>
      <w:r>
        <w:t xml:space="preserve">med hjälp av två privata fält med referenser till </w:t>
      </w:r>
      <w:r w:rsidRPr="002528A8">
        <w:rPr>
          <w:rStyle w:val="Kod"/>
        </w:rPr>
        <w:t>NumberDisplay</w:t>
      </w:r>
      <w:r>
        <w:t xml:space="preserve">-objekt i klassen </w:t>
      </w:r>
      <w:r>
        <w:rPr>
          <w:rStyle w:val="Kod"/>
        </w:rPr>
        <w:t>ClockDisplay</w:t>
      </w:r>
      <w:r>
        <w:t>.</w:t>
      </w:r>
    </w:p>
    <w:p w:rsidR="00F904A1" w:rsidRDefault="00F904A1" w:rsidP="00F904A1">
      <w:pPr>
        <w:pStyle w:val="Brdtext"/>
      </w:pPr>
      <w:r>
        <w:lastRenderedPageBreak/>
        <w:t xml:space="preserve">Används ett NumberDisplay-objekt till att representera minuter ska textbeskrivningen av värdet inledas med </w:t>
      </w:r>
      <w:r w:rsidRPr="002D6E6F">
        <w:rPr>
          <w:rStyle w:val="Kod"/>
        </w:rPr>
        <w:t>0</w:t>
      </w:r>
      <w:r>
        <w:t xml:space="preserve"> om värdet är mindre än </w:t>
      </w:r>
      <w:r w:rsidRPr="002D6E6F">
        <w:rPr>
          <w:rStyle w:val="Kod"/>
        </w:rPr>
        <w:t>10</w:t>
      </w:r>
      <w:r>
        <w:t xml:space="preserve">. Används ett </w:t>
      </w:r>
      <w:r w:rsidRPr="00447EF1">
        <w:rPr>
          <w:rStyle w:val="Kod"/>
        </w:rPr>
        <w:t>NumberDisplay</w:t>
      </w:r>
      <w:r>
        <w:t xml:space="preserve">-objekt till att representera timmar ska inte textbeskrivningen inledas med </w:t>
      </w:r>
      <w:r w:rsidRPr="002D6E6F">
        <w:rPr>
          <w:rStyle w:val="Kod"/>
        </w:rPr>
        <w:t>0</w:t>
      </w:r>
      <w:r>
        <w:t>.</w:t>
      </w:r>
    </w:p>
    <w:p w:rsidR="00F904A1" w:rsidRDefault="00F904A1" w:rsidP="00F904A1">
      <w:pPr>
        <w:pStyle w:val="Brdtext"/>
      </w:pPr>
      <w:r>
        <w:t xml:space="preserve">För att säkerställa att fält inte tilldelas felaktiga värden måste fält i klasserna kapslas in av lämpliga publika egenskaper. Även om klasserna </w:t>
      </w:r>
      <w:r w:rsidRPr="002528A8">
        <w:rPr>
          <w:rStyle w:val="Kod"/>
        </w:rPr>
        <w:t>AlarmClock</w:t>
      </w:r>
      <w:r>
        <w:t xml:space="preserve"> och </w:t>
      </w:r>
      <w:r w:rsidRPr="002528A8">
        <w:rPr>
          <w:rStyle w:val="Kod"/>
        </w:rPr>
        <w:t>ClockDisplay</w:t>
      </w:r>
      <w:r>
        <w:t xml:space="preserve"> innehåller egenskaper med </w:t>
      </w:r>
      <w:r w:rsidRPr="00447EF1">
        <w:rPr>
          <w:rStyle w:val="Kod"/>
        </w:rPr>
        <w:t>set</w:t>
      </w:r>
      <w:r>
        <w:t xml:space="preserve">-metoder räcker det om validering sker i </w:t>
      </w:r>
      <w:r w:rsidRPr="002528A8">
        <w:rPr>
          <w:rStyle w:val="Kod"/>
        </w:rPr>
        <w:t>NumberDisplay</w:t>
      </w:r>
      <w:r>
        <w:t xml:space="preserve">, eftersom </w:t>
      </w:r>
      <w:r w:rsidRPr="00447EF1">
        <w:rPr>
          <w:rStyle w:val="Kod"/>
        </w:rPr>
        <w:t>NumberDisplay</w:t>
      </w:r>
      <w:r>
        <w:t xml:space="preserve">-objektet känner till vilket som är dess maximala värde. En </w:t>
      </w:r>
      <w:r w:rsidRPr="005615B5">
        <w:rPr>
          <w:rStyle w:val="Kod"/>
        </w:rPr>
        <w:t>set</w:t>
      </w:r>
      <w:r>
        <w:t xml:space="preserve">-metod i klassen </w:t>
      </w:r>
      <w:r w:rsidRPr="00447EF1">
        <w:rPr>
          <w:rStyle w:val="Kod"/>
        </w:rPr>
        <w:t>NumberDisplay</w:t>
      </w:r>
      <w:r>
        <w:t xml:space="preserve"> ska därför kasta ett undantag om försök görs att tilldela en egenskap ett värde som inte ligger i det angivna intervallet för objektet.</w:t>
      </w:r>
    </w:p>
    <w:p w:rsidR="00F904A1" w:rsidRDefault="00F904A1" w:rsidP="00F904A1">
      <w:pPr>
        <w:pStyle w:val="Rubrik3"/>
      </w:pPr>
      <w:bookmarkStart w:id="33" w:name="_Toc304742294"/>
      <w:r>
        <w:t>Test av klassen</w:t>
      </w:r>
      <w:bookmarkEnd w:id="33"/>
    </w:p>
    <w:p w:rsidR="00F904A1" w:rsidRDefault="00F904A1" w:rsidP="00F904A1">
      <w:pPr>
        <w:pStyle w:val="Brdtext"/>
      </w:pPr>
      <w:r>
        <w:t xml:space="preserve">För att säkerställa att klasserna </w:t>
      </w:r>
      <w:r w:rsidRPr="00904562">
        <w:rPr>
          <w:rStyle w:val="Kod"/>
        </w:rPr>
        <w:t>AlarmClock</w:t>
      </w:r>
      <w:r>
        <w:t xml:space="preserve">, </w:t>
      </w:r>
      <w:r w:rsidRPr="002528A8">
        <w:rPr>
          <w:rStyle w:val="Kod"/>
        </w:rPr>
        <w:t>ClockDisplay</w:t>
      </w:r>
      <w:r>
        <w:t xml:space="preserve"> och </w:t>
      </w:r>
      <w:r w:rsidRPr="002528A8">
        <w:rPr>
          <w:rStyle w:val="Kod"/>
        </w:rPr>
        <w:t>NumberDisplay</w:t>
      </w:r>
      <w:r>
        <w:t xml:space="preserve"> uppfyller ställda krav ska ett enklare test skrivas som visar detta. Testet ska innehålla kod som verifierar att konstruktorer, egenskaper och metoder fungerar. Efter att klassen </w:t>
      </w:r>
      <w:r w:rsidRPr="00857E70">
        <w:rPr>
          <w:rStyle w:val="Kod"/>
        </w:rPr>
        <w:t>AlarmClock</w:t>
      </w:r>
      <w:r>
        <w:t xml:space="preserve">, </w:t>
      </w:r>
      <w:r w:rsidRPr="002528A8">
        <w:rPr>
          <w:rStyle w:val="Kod"/>
        </w:rPr>
        <w:t>ClockDisplay</w:t>
      </w:r>
      <w:r>
        <w:t xml:space="preserve"> och </w:t>
      </w:r>
      <w:r w:rsidRPr="002528A8">
        <w:rPr>
          <w:rStyle w:val="Kod"/>
        </w:rPr>
        <w:t>NumberDisplay</w:t>
      </w:r>
      <w:r>
        <w:t xml:space="preserve"> har implementerats ska testkoden skrivs i metoden </w:t>
      </w:r>
      <w:r w:rsidRPr="0036436F">
        <w:rPr>
          <w:rStyle w:val="Kod"/>
        </w:rPr>
        <w:t>Main()</w:t>
      </w:r>
      <w:r>
        <w:t xml:space="preserve"> i klassen </w:t>
      </w:r>
      <w:r w:rsidRPr="0036436F">
        <w:rPr>
          <w:rStyle w:val="Kod"/>
        </w:rPr>
        <w:t>Program</w:t>
      </w:r>
      <w:r>
        <w:t xml:space="preserve">. Testet ska bestå av </w:t>
      </w:r>
      <w:r w:rsidR="005A534E">
        <w:t>åtta</w:t>
      </w:r>
      <w:r>
        <w:t xml:space="preserve"> deltester</w:t>
      </w:r>
      <w:r w:rsidR="005A534E">
        <w:t xml:space="preserve"> definierade under rubriken ”</w:t>
      </w:r>
      <w:r w:rsidR="005A534E">
        <w:fldChar w:fldCharType="begin"/>
      </w:r>
      <w:r w:rsidR="005A534E">
        <w:instrText xml:space="preserve"> REF _Ref304788745 \h </w:instrText>
      </w:r>
      <w:r w:rsidR="005A534E">
        <w:fldChar w:fldCharType="separate"/>
      </w:r>
      <w:r w:rsidR="00F5728E">
        <w:t>Testlista</w:t>
      </w:r>
      <w:r w:rsidR="005A534E">
        <w:fldChar w:fldCharType="end"/>
      </w:r>
      <w:r w:rsidR="005A534E">
        <w:t>”.</w:t>
      </w:r>
    </w:p>
    <w:p w:rsidR="00F904A1" w:rsidRDefault="00F904A1" w:rsidP="00F904A1">
      <w:pPr>
        <w:pStyle w:val="Rubrik4"/>
      </w:pPr>
      <w:bookmarkStart w:id="34" w:name="_Ref304788745"/>
      <w:r>
        <w:t>Testlista</w:t>
      </w:r>
      <w:bookmarkEnd w:id="34"/>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
        <w:gridCol w:w="8363"/>
      </w:tblGrid>
      <w:tr w:rsidR="00F904A1" w:rsidTr="00E9602C">
        <w:tc>
          <w:tcPr>
            <w:tcW w:w="817" w:type="dxa"/>
          </w:tcPr>
          <w:p w:rsidR="00F904A1" w:rsidRDefault="00F904A1" w:rsidP="00854B82">
            <w:pPr>
              <w:pStyle w:val="Brdtext"/>
              <w:numPr>
                <w:ilvl w:val="0"/>
                <w:numId w:val="16"/>
              </w:numPr>
            </w:pPr>
          </w:p>
        </w:tc>
        <w:tc>
          <w:tcPr>
            <w:tcW w:w="8363" w:type="dxa"/>
          </w:tcPr>
          <w:p w:rsidR="00F904A1" w:rsidRDefault="00F904A1" w:rsidP="00E9602C">
            <w:pPr>
              <w:pStyle w:val="Brdtext"/>
            </w:pPr>
            <w:r>
              <w:t>Test av standardkonstruktor.</w:t>
            </w:r>
          </w:p>
          <w:p w:rsidR="00F904A1" w:rsidRDefault="00F904A1" w:rsidP="00E9602C">
            <w:pPr>
              <w:pStyle w:val="Brdtext"/>
            </w:pPr>
            <w:r>
              <w:t xml:space="preserve">För att kontroller det nya objektet status ska strängen representerande värdet av objektet skrivas ut. I konsolfönstret ska strängen </w:t>
            </w:r>
            <w:r w:rsidRPr="009F5CE5">
              <w:rPr>
                <w:rStyle w:val="Kod"/>
              </w:rPr>
              <w:t>0:00 (0:00)</w:t>
            </w:r>
            <w:r>
              <w:t>. Skrivas ut om standardkonstruktorn fungerar som den ska.</w:t>
            </w:r>
          </w:p>
          <w:p w:rsidR="00F904A1" w:rsidRDefault="000C06AD" w:rsidP="00E9602C">
            <w:pPr>
              <w:pStyle w:val="Brdtext"/>
              <w:keepNext/>
              <w:spacing w:after="60"/>
            </w:pPr>
            <w:r>
              <w:rPr>
                <w:noProof/>
              </w:rPr>
              <w:drawing>
                <wp:inline distT="0" distB="0" distL="0" distR="0">
                  <wp:extent cx="4780800" cy="1112400"/>
                  <wp:effectExtent l="0" t="0" r="1270" b="0"/>
                  <wp:docPr id="30" name="Bildobjekt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mats\AppData\Local\Temp\SNAGHTML60017d52.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780800" cy="1112400"/>
                          </a:xfrm>
                          <a:prstGeom prst="rect">
                            <a:avLst/>
                          </a:prstGeom>
                          <a:noFill/>
                          <a:ln>
                            <a:noFill/>
                          </a:ln>
                        </pic:spPr>
                      </pic:pic>
                    </a:graphicData>
                  </a:graphic>
                </wp:inline>
              </w:drawing>
            </w:r>
          </w:p>
          <w:p w:rsidR="00F904A1" w:rsidRDefault="00F904A1" w:rsidP="00E9602C">
            <w:pPr>
              <w:pStyle w:val="Beskrivning"/>
            </w:pPr>
            <w:r>
              <w:t xml:space="preserve">Figur </w:t>
            </w:r>
            <w:r w:rsidR="00A97DAA">
              <w:fldChar w:fldCharType="begin"/>
            </w:r>
            <w:r w:rsidR="00A97DAA">
              <w:instrText xml:space="preserve"> STYLEREF 1 \s </w:instrText>
            </w:r>
            <w:r w:rsidR="00A97DAA">
              <w:fldChar w:fldCharType="separate"/>
            </w:r>
            <w:r w:rsidR="00F5728E">
              <w:rPr>
                <w:noProof/>
              </w:rPr>
              <w:t>C</w:t>
            </w:r>
            <w:r w:rsidR="00A97DAA">
              <w:rPr>
                <w:noProof/>
              </w:rPr>
              <w:fldChar w:fldCharType="end"/>
            </w:r>
            <w:r w:rsidR="000C06AD">
              <w:t>.</w:t>
            </w:r>
            <w:r w:rsidR="00A97DAA">
              <w:fldChar w:fldCharType="begin"/>
            </w:r>
            <w:r w:rsidR="00A97DAA">
              <w:instrText xml:space="preserve"> SEQ Figur \* ARABIC \s 1 </w:instrText>
            </w:r>
            <w:r w:rsidR="00A97DAA">
              <w:fldChar w:fldCharType="separate"/>
            </w:r>
            <w:r w:rsidR="00F5728E">
              <w:rPr>
                <w:noProof/>
              </w:rPr>
              <w:t>2</w:t>
            </w:r>
            <w:r w:rsidR="00A97DAA">
              <w:rPr>
                <w:noProof/>
              </w:rPr>
              <w:fldChar w:fldCharType="end"/>
            </w:r>
            <w:r>
              <w:t>.</w:t>
            </w:r>
          </w:p>
        </w:tc>
      </w:tr>
      <w:tr w:rsidR="00F904A1" w:rsidTr="00E9602C">
        <w:tc>
          <w:tcPr>
            <w:tcW w:w="817" w:type="dxa"/>
          </w:tcPr>
          <w:p w:rsidR="00F904A1" w:rsidRDefault="00F904A1" w:rsidP="00854B82">
            <w:pPr>
              <w:pStyle w:val="Brdtext"/>
              <w:numPr>
                <w:ilvl w:val="0"/>
                <w:numId w:val="16"/>
              </w:numPr>
            </w:pPr>
          </w:p>
        </w:tc>
        <w:tc>
          <w:tcPr>
            <w:tcW w:w="8363" w:type="dxa"/>
          </w:tcPr>
          <w:p w:rsidR="00F904A1" w:rsidRDefault="00F904A1" w:rsidP="00E9602C">
            <w:pPr>
              <w:pStyle w:val="Brdtext"/>
            </w:pPr>
            <w:r w:rsidRPr="004A5F0B">
              <w:t>Test av konstruktorn med två parametrar</w:t>
            </w:r>
            <w:r w:rsidR="00E9602C">
              <w:t xml:space="preserve"> av typen </w:t>
            </w:r>
            <w:r w:rsidR="00E9602C" w:rsidRPr="005A534E">
              <w:rPr>
                <w:rStyle w:val="Kod"/>
              </w:rPr>
              <w:t>int</w:t>
            </w:r>
            <w:r>
              <w:t>.</w:t>
            </w:r>
          </w:p>
          <w:p w:rsidR="00F904A1" w:rsidRDefault="00F904A1" w:rsidP="00E9602C">
            <w:pPr>
              <w:pStyle w:val="Brdtext"/>
            </w:pPr>
            <w:r>
              <w:t xml:space="preserve">Argumenten </w:t>
            </w:r>
            <w:r w:rsidRPr="004A5F0B">
              <w:t>9</w:t>
            </w:r>
            <w:r>
              <w:t xml:space="preserve"> och</w:t>
            </w:r>
            <w:r w:rsidRPr="004A5F0B">
              <w:t xml:space="preserve"> 42</w:t>
            </w:r>
            <w:r>
              <w:t xml:space="preserve"> ska användas då ett nytt objekt skapas</w:t>
            </w:r>
            <w:r w:rsidRPr="004A5F0B">
              <w:t>.</w:t>
            </w:r>
            <w:r>
              <w:t xml:space="preserve"> Tiden som ska skrivas ut är</w:t>
            </w:r>
            <w:r w:rsidRPr="009F5CE5">
              <w:rPr>
                <w:rStyle w:val="Kod"/>
              </w:rPr>
              <w:t xml:space="preserve"> 9:42 (0:00)</w:t>
            </w:r>
            <w:r>
              <w:t>.</w:t>
            </w:r>
            <w:r w:rsidR="005A534E">
              <w:t xml:space="preserve"> Anges ingen alarmtid ska alltså alarmtiden sättas till </w:t>
            </w:r>
            <w:r w:rsidR="005A534E" w:rsidRPr="005A534E">
              <w:rPr>
                <w:rStyle w:val="Kod"/>
              </w:rPr>
              <w:t>0:00</w:t>
            </w:r>
            <w:r w:rsidR="005A534E">
              <w:t>.</w:t>
            </w:r>
          </w:p>
          <w:p w:rsidR="00F904A1" w:rsidRDefault="00F904A1" w:rsidP="00E9602C">
            <w:pPr>
              <w:pStyle w:val="Brdtext"/>
              <w:keepNext/>
              <w:spacing w:after="60"/>
            </w:pPr>
            <w:r>
              <w:rPr>
                <w:noProof/>
              </w:rPr>
              <w:drawing>
                <wp:inline distT="0" distB="0" distL="0" distR="0" wp14:anchorId="11BB5DC9" wp14:editId="5C099B45">
                  <wp:extent cx="4726800" cy="795600"/>
                  <wp:effectExtent l="0" t="0" r="0" b="5080"/>
                  <wp:docPr id="53" name="Bildobjekt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mats\AppData\Local\Temp\SNAGHTML51af9d54.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26800" cy="795600"/>
                          </a:xfrm>
                          <a:prstGeom prst="rect">
                            <a:avLst/>
                          </a:prstGeom>
                          <a:noFill/>
                          <a:ln>
                            <a:noFill/>
                          </a:ln>
                        </pic:spPr>
                      </pic:pic>
                    </a:graphicData>
                  </a:graphic>
                </wp:inline>
              </w:drawing>
            </w:r>
          </w:p>
          <w:p w:rsidR="00F904A1" w:rsidRDefault="00F904A1" w:rsidP="00E9602C">
            <w:pPr>
              <w:pStyle w:val="Beskrivning"/>
            </w:pPr>
            <w:r>
              <w:t xml:space="preserve">Figur </w:t>
            </w:r>
            <w:r w:rsidR="00A97DAA">
              <w:fldChar w:fldCharType="begin"/>
            </w:r>
            <w:r w:rsidR="00A97DAA">
              <w:instrText xml:space="preserve"> STYLEREF 1 \s </w:instrText>
            </w:r>
            <w:r w:rsidR="00A97DAA">
              <w:fldChar w:fldCharType="separate"/>
            </w:r>
            <w:r w:rsidR="00F5728E">
              <w:rPr>
                <w:noProof/>
              </w:rPr>
              <w:t>C</w:t>
            </w:r>
            <w:r w:rsidR="00A97DAA">
              <w:rPr>
                <w:noProof/>
              </w:rPr>
              <w:fldChar w:fldCharType="end"/>
            </w:r>
            <w:r w:rsidR="000C06AD">
              <w:t>.</w:t>
            </w:r>
            <w:r w:rsidR="00A97DAA">
              <w:fldChar w:fldCharType="begin"/>
            </w:r>
            <w:r w:rsidR="00A97DAA">
              <w:instrText xml:space="preserve"> SEQ Figur \* ARABIC \s 1 </w:instrText>
            </w:r>
            <w:r w:rsidR="00A97DAA">
              <w:fldChar w:fldCharType="separate"/>
            </w:r>
            <w:r w:rsidR="00F5728E">
              <w:rPr>
                <w:noProof/>
              </w:rPr>
              <w:t>3</w:t>
            </w:r>
            <w:r w:rsidR="00A97DAA">
              <w:rPr>
                <w:noProof/>
              </w:rPr>
              <w:fldChar w:fldCharType="end"/>
            </w:r>
            <w:r>
              <w:t>.</w:t>
            </w:r>
          </w:p>
        </w:tc>
      </w:tr>
      <w:tr w:rsidR="00F904A1" w:rsidTr="00E9602C">
        <w:tc>
          <w:tcPr>
            <w:tcW w:w="817" w:type="dxa"/>
          </w:tcPr>
          <w:p w:rsidR="00F904A1" w:rsidRDefault="00F904A1" w:rsidP="00854B82">
            <w:pPr>
              <w:pStyle w:val="Brdtext"/>
              <w:numPr>
                <w:ilvl w:val="0"/>
                <w:numId w:val="16"/>
              </w:numPr>
            </w:pPr>
          </w:p>
        </w:tc>
        <w:tc>
          <w:tcPr>
            <w:tcW w:w="8363" w:type="dxa"/>
          </w:tcPr>
          <w:p w:rsidR="00F904A1" w:rsidRDefault="00F904A1" w:rsidP="00E9602C">
            <w:pPr>
              <w:pStyle w:val="Brdtext"/>
            </w:pPr>
            <w:r>
              <w:t>T</w:t>
            </w:r>
            <w:r w:rsidRPr="004A5F0B">
              <w:t>est av konstruktorn med fyra parametrar</w:t>
            </w:r>
            <w:r>
              <w:t>.</w:t>
            </w:r>
          </w:p>
          <w:p w:rsidR="00F904A1" w:rsidRDefault="00F904A1" w:rsidP="00E9602C">
            <w:pPr>
              <w:pStyle w:val="Brdtext"/>
            </w:pPr>
            <w:r>
              <w:t>Argumenten</w:t>
            </w:r>
            <w:r w:rsidRPr="004A5F0B">
              <w:t xml:space="preserve"> 13, 24, 7</w:t>
            </w:r>
            <w:r>
              <w:t xml:space="preserve"> och</w:t>
            </w:r>
            <w:r w:rsidRPr="004A5F0B">
              <w:t xml:space="preserve"> 35</w:t>
            </w:r>
            <w:r>
              <w:t xml:space="preserve"> ska användas då ett nytt objekt skapas</w:t>
            </w:r>
            <w:r w:rsidRPr="004A5F0B">
              <w:t>.</w:t>
            </w:r>
            <w:r>
              <w:t xml:space="preserve"> Tiden som ska skrivas ut är </w:t>
            </w:r>
            <w:r w:rsidRPr="009F5CE5">
              <w:rPr>
                <w:rStyle w:val="Kod"/>
              </w:rPr>
              <w:t>13:24 (7:35)</w:t>
            </w:r>
            <w:r>
              <w:t>.</w:t>
            </w:r>
          </w:p>
          <w:p w:rsidR="00F904A1" w:rsidRDefault="00F904A1" w:rsidP="00E9602C">
            <w:pPr>
              <w:pStyle w:val="Brdtext"/>
              <w:keepNext/>
              <w:spacing w:after="60"/>
            </w:pPr>
            <w:r>
              <w:rPr>
                <w:noProof/>
              </w:rPr>
              <w:drawing>
                <wp:inline distT="0" distB="0" distL="0" distR="0" wp14:anchorId="77968932" wp14:editId="651A28EA">
                  <wp:extent cx="4744800" cy="676800"/>
                  <wp:effectExtent l="0" t="0" r="0" b="9525"/>
                  <wp:docPr id="54" name="Bildobjekt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mats\AppData\Local\Temp\SNAGHTML51b3a3ab.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44800" cy="676800"/>
                          </a:xfrm>
                          <a:prstGeom prst="rect">
                            <a:avLst/>
                          </a:prstGeom>
                          <a:noFill/>
                          <a:ln>
                            <a:noFill/>
                          </a:ln>
                        </pic:spPr>
                      </pic:pic>
                    </a:graphicData>
                  </a:graphic>
                </wp:inline>
              </w:drawing>
            </w:r>
          </w:p>
          <w:p w:rsidR="00F904A1" w:rsidRDefault="00F904A1" w:rsidP="00E9602C">
            <w:pPr>
              <w:pStyle w:val="Beskrivning"/>
            </w:pPr>
            <w:r>
              <w:t xml:space="preserve">Figur </w:t>
            </w:r>
            <w:r w:rsidR="00A97DAA">
              <w:fldChar w:fldCharType="begin"/>
            </w:r>
            <w:r w:rsidR="00A97DAA">
              <w:instrText xml:space="preserve"> STYLEREF 1 \s </w:instrText>
            </w:r>
            <w:r w:rsidR="00A97DAA">
              <w:fldChar w:fldCharType="separate"/>
            </w:r>
            <w:r w:rsidR="00F5728E">
              <w:rPr>
                <w:noProof/>
              </w:rPr>
              <w:t>C</w:t>
            </w:r>
            <w:r w:rsidR="00A97DAA">
              <w:rPr>
                <w:noProof/>
              </w:rPr>
              <w:fldChar w:fldCharType="end"/>
            </w:r>
            <w:r w:rsidR="000C06AD">
              <w:t>.</w:t>
            </w:r>
            <w:r w:rsidR="00A97DAA">
              <w:fldChar w:fldCharType="begin"/>
            </w:r>
            <w:r w:rsidR="00A97DAA">
              <w:instrText xml:space="preserve"> SEQ Figur \* ARABIC \s 1 </w:instrText>
            </w:r>
            <w:r w:rsidR="00A97DAA">
              <w:fldChar w:fldCharType="separate"/>
            </w:r>
            <w:r w:rsidR="00F5728E">
              <w:rPr>
                <w:noProof/>
              </w:rPr>
              <w:t>4</w:t>
            </w:r>
            <w:r w:rsidR="00A97DAA">
              <w:rPr>
                <w:noProof/>
              </w:rPr>
              <w:fldChar w:fldCharType="end"/>
            </w:r>
            <w:r>
              <w:t>.</w:t>
            </w:r>
          </w:p>
        </w:tc>
      </w:tr>
      <w:tr w:rsidR="00E9602C" w:rsidTr="00E9602C">
        <w:trPr>
          <w:cantSplit/>
        </w:trPr>
        <w:tc>
          <w:tcPr>
            <w:tcW w:w="817" w:type="dxa"/>
          </w:tcPr>
          <w:p w:rsidR="00E9602C" w:rsidRDefault="00E9602C" w:rsidP="00854B82">
            <w:pPr>
              <w:pStyle w:val="Brdtext"/>
              <w:numPr>
                <w:ilvl w:val="0"/>
                <w:numId w:val="16"/>
              </w:numPr>
            </w:pPr>
          </w:p>
        </w:tc>
        <w:tc>
          <w:tcPr>
            <w:tcW w:w="8363" w:type="dxa"/>
          </w:tcPr>
          <w:p w:rsidR="00E9602C" w:rsidRDefault="00E9602C" w:rsidP="00E9602C">
            <w:pPr>
              <w:pStyle w:val="Brdtext"/>
              <w:keepNext/>
              <w:keepLines/>
            </w:pPr>
            <w:r w:rsidRPr="004A5F0B">
              <w:t xml:space="preserve">Test av konstruktorn med </w:t>
            </w:r>
            <w:r>
              <w:t>variabelt antal, dock minst två,</w:t>
            </w:r>
            <w:r w:rsidRPr="004A5F0B">
              <w:t xml:space="preserve"> parametrar</w:t>
            </w:r>
            <w:r>
              <w:t xml:space="preserve"> av typen </w:t>
            </w:r>
            <w:r w:rsidRPr="00E9602C">
              <w:rPr>
                <w:rStyle w:val="Kod"/>
              </w:rPr>
              <w:t>string</w:t>
            </w:r>
            <w:r>
              <w:t>.</w:t>
            </w:r>
          </w:p>
          <w:p w:rsidR="000C06AD" w:rsidRDefault="000C06AD" w:rsidP="000C06AD">
            <w:pPr>
              <w:pStyle w:val="Brdtext"/>
              <w:keepNext/>
              <w:keepLines/>
            </w:pPr>
            <w:r>
              <w:rPr>
                <w:noProof/>
              </w:rPr>
              <w:drawing>
                <wp:inline distT="0" distB="0" distL="0" distR="0" wp14:anchorId="7763A1B3" wp14:editId="443F57DF">
                  <wp:extent cx="4748400" cy="860400"/>
                  <wp:effectExtent l="0" t="0" r="0" b="0"/>
                  <wp:docPr id="34" name="Bildobjekt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mats\AppData\Local\Temp\SNAGHTML60024689.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748400" cy="860400"/>
                          </a:xfrm>
                          <a:prstGeom prst="rect">
                            <a:avLst/>
                          </a:prstGeom>
                          <a:noFill/>
                          <a:ln>
                            <a:noFill/>
                          </a:ln>
                        </pic:spPr>
                      </pic:pic>
                    </a:graphicData>
                  </a:graphic>
                </wp:inline>
              </w:drawing>
            </w:r>
          </w:p>
          <w:p w:rsidR="00E9602C" w:rsidRDefault="000C06AD" w:rsidP="000C06AD">
            <w:pPr>
              <w:pStyle w:val="Beskrivning"/>
            </w:pPr>
            <w:r>
              <w:t xml:space="preserve">Figur </w:t>
            </w:r>
            <w:r w:rsidR="00A97DAA">
              <w:fldChar w:fldCharType="begin"/>
            </w:r>
            <w:r w:rsidR="00A97DAA">
              <w:instrText xml:space="preserve"> STYLEREF 1 \s </w:instrText>
            </w:r>
            <w:r w:rsidR="00A97DAA">
              <w:fldChar w:fldCharType="separate"/>
            </w:r>
            <w:r w:rsidR="00F5728E">
              <w:rPr>
                <w:noProof/>
              </w:rPr>
              <w:t>C</w:t>
            </w:r>
            <w:r w:rsidR="00A97DAA">
              <w:rPr>
                <w:noProof/>
              </w:rPr>
              <w:fldChar w:fldCharType="end"/>
            </w:r>
            <w:r>
              <w:t>.</w:t>
            </w:r>
            <w:r w:rsidR="00A97DAA">
              <w:fldChar w:fldCharType="begin"/>
            </w:r>
            <w:r w:rsidR="00A97DAA">
              <w:instrText xml:space="preserve"> SEQ Figur \* ARABIC \s 1 </w:instrText>
            </w:r>
            <w:r w:rsidR="00A97DAA">
              <w:fldChar w:fldCharType="separate"/>
            </w:r>
            <w:r w:rsidR="00F5728E">
              <w:rPr>
                <w:noProof/>
              </w:rPr>
              <w:t>5</w:t>
            </w:r>
            <w:r w:rsidR="00A97DAA">
              <w:rPr>
                <w:noProof/>
              </w:rPr>
              <w:fldChar w:fldCharType="end"/>
            </w:r>
            <w:r>
              <w:t>.</w:t>
            </w:r>
          </w:p>
        </w:tc>
      </w:tr>
      <w:tr w:rsidR="00F904A1" w:rsidTr="00E9602C">
        <w:tc>
          <w:tcPr>
            <w:tcW w:w="817" w:type="dxa"/>
          </w:tcPr>
          <w:p w:rsidR="00F904A1" w:rsidRDefault="00F904A1" w:rsidP="00854B82">
            <w:pPr>
              <w:pStyle w:val="Brdtext"/>
              <w:numPr>
                <w:ilvl w:val="0"/>
                <w:numId w:val="16"/>
              </w:numPr>
            </w:pPr>
          </w:p>
        </w:tc>
        <w:tc>
          <w:tcPr>
            <w:tcW w:w="8363" w:type="dxa"/>
          </w:tcPr>
          <w:p w:rsidR="00F904A1" w:rsidRDefault="00F904A1" w:rsidP="00E9602C">
            <w:pPr>
              <w:pStyle w:val="Brdtext"/>
            </w:pPr>
            <w:r>
              <w:t xml:space="preserve">Test av metoden TickTock() som ska låta klockan gå en minut. </w:t>
            </w:r>
          </w:p>
          <w:p w:rsidR="00F904A1" w:rsidRDefault="00F904A1" w:rsidP="00E9602C">
            <w:pPr>
              <w:pStyle w:val="Brdtext"/>
            </w:pPr>
            <w:r w:rsidRPr="004A5F0B">
              <w:t>Ställ</w:t>
            </w:r>
            <w:r>
              <w:t xml:space="preserve"> ett</w:t>
            </w:r>
            <w:r w:rsidRPr="004A5F0B">
              <w:t xml:space="preserve"> befintligt </w:t>
            </w:r>
            <w:r w:rsidRPr="004A5F0B">
              <w:rPr>
                <w:rStyle w:val="Kod"/>
              </w:rPr>
              <w:t>AlarmClock</w:t>
            </w:r>
            <w:r w:rsidRPr="004A5F0B">
              <w:t>-objekt till 23:58 och låter den gå 13 minuter.</w:t>
            </w:r>
            <w:r>
              <w:t xml:space="preserve"> Lista med 13 tider ska skrivas ut där minuterna ökar med en minut för varje tid.</w:t>
            </w:r>
          </w:p>
          <w:p w:rsidR="00F904A1" w:rsidRDefault="00F904A1" w:rsidP="00E9602C">
            <w:pPr>
              <w:pStyle w:val="Brdtext"/>
            </w:pPr>
            <w:r>
              <w:t>Timmar ska gå från 23 till 0 och då timmar utgörs av ett ental ska timmen beskrivas att en siffra. Då minuterna är ental ska beskrivningen av minuten inledas med 0.</w:t>
            </w:r>
          </w:p>
          <w:p w:rsidR="00F904A1" w:rsidRDefault="008F546D" w:rsidP="00E9602C">
            <w:pPr>
              <w:pStyle w:val="Brdtext"/>
              <w:keepNext/>
              <w:spacing w:after="60"/>
            </w:pPr>
            <w:r>
              <w:rPr>
                <w:noProof/>
              </w:rPr>
              <w:drawing>
                <wp:inline distT="0" distB="0" distL="0" distR="0">
                  <wp:extent cx="4755600" cy="2059200"/>
                  <wp:effectExtent l="0" t="0" r="6985" b="0"/>
                  <wp:docPr id="35" name="Bildobjekt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mats\AppData\Local\Temp\SNAGHTML6003b736.PN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755600" cy="2059200"/>
                          </a:xfrm>
                          <a:prstGeom prst="rect">
                            <a:avLst/>
                          </a:prstGeom>
                          <a:noFill/>
                          <a:ln>
                            <a:noFill/>
                          </a:ln>
                        </pic:spPr>
                      </pic:pic>
                    </a:graphicData>
                  </a:graphic>
                </wp:inline>
              </w:drawing>
            </w:r>
          </w:p>
          <w:p w:rsidR="00F904A1" w:rsidRDefault="00F904A1" w:rsidP="00E9602C">
            <w:pPr>
              <w:pStyle w:val="Beskrivning"/>
            </w:pPr>
            <w:r>
              <w:t xml:space="preserve">Figur </w:t>
            </w:r>
            <w:r w:rsidR="00A97DAA">
              <w:fldChar w:fldCharType="begin"/>
            </w:r>
            <w:r w:rsidR="00A97DAA">
              <w:instrText xml:space="preserve"> STYLEREF 1 \s </w:instrText>
            </w:r>
            <w:r w:rsidR="00A97DAA">
              <w:fldChar w:fldCharType="separate"/>
            </w:r>
            <w:r w:rsidR="00F5728E">
              <w:rPr>
                <w:noProof/>
              </w:rPr>
              <w:t>C</w:t>
            </w:r>
            <w:r w:rsidR="00A97DAA">
              <w:rPr>
                <w:noProof/>
              </w:rPr>
              <w:fldChar w:fldCharType="end"/>
            </w:r>
            <w:r w:rsidR="000C06AD">
              <w:t>.</w:t>
            </w:r>
            <w:r w:rsidR="00A97DAA">
              <w:fldChar w:fldCharType="begin"/>
            </w:r>
            <w:r w:rsidR="00A97DAA">
              <w:instrText xml:space="preserve"> SEQ Figur \* ARABIC \s 1 </w:instrText>
            </w:r>
            <w:r w:rsidR="00A97DAA">
              <w:fldChar w:fldCharType="separate"/>
            </w:r>
            <w:r w:rsidR="00F5728E">
              <w:rPr>
                <w:noProof/>
              </w:rPr>
              <w:t>6</w:t>
            </w:r>
            <w:r w:rsidR="00A97DAA">
              <w:rPr>
                <w:noProof/>
              </w:rPr>
              <w:fldChar w:fldCharType="end"/>
            </w:r>
            <w:r>
              <w:t>.</w:t>
            </w:r>
          </w:p>
        </w:tc>
      </w:tr>
      <w:tr w:rsidR="00F904A1" w:rsidTr="00E9602C">
        <w:tc>
          <w:tcPr>
            <w:tcW w:w="817" w:type="dxa"/>
          </w:tcPr>
          <w:p w:rsidR="00F904A1" w:rsidRDefault="00F904A1" w:rsidP="00854B82">
            <w:pPr>
              <w:pStyle w:val="Brdtext"/>
              <w:numPr>
                <w:ilvl w:val="0"/>
                <w:numId w:val="16"/>
              </w:numPr>
            </w:pPr>
          </w:p>
        </w:tc>
        <w:tc>
          <w:tcPr>
            <w:tcW w:w="8363" w:type="dxa"/>
          </w:tcPr>
          <w:p w:rsidR="00F904A1" w:rsidRDefault="00F904A1" w:rsidP="00E9602C">
            <w:pPr>
              <w:pStyle w:val="Brdtext"/>
            </w:pPr>
            <w:r w:rsidRPr="004A5F0B">
              <w:t xml:space="preserve">Ställer befintligt </w:t>
            </w:r>
            <w:r w:rsidRPr="004A5F0B">
              <w:rPr>
                <w:rStyle w:val="Kod"/>
              </w:rPr>
              <w:t>AlarmClock</w:t>
            </w:r>
            <w:r w:rsidRPr="004A5F0B">
              <w:t>-objekt till tiden 6:12 och alarmtiden till 6:15</w:t>
            </w:r>
            <w:r>
              <w:t xml:space="preserve"> </w:t>
            </w:r>
            <w:r w:rsidRPr="004A5F0B">
              <w:t>och låter den gå 6 minuter.</w:t>
            </w:r>
            <w:r>
              <w:t xml:space="preserve"> Testkoden ska på lämpligt sätt indikera när ett alarm går.</w:t>
            </w:r>
          </w:p>
          <w:p w:rsidR="00F904A1" w:rsidRDefault="008F546D" w:rsidP="00E9602C">
            <w:pPr>
              <w:pStyle w:val="Brdtext"/>
              <w:keepNext/>
              <w:spacing w:after="60"/>
            </w:pPr>
            <w:r>
              <w:rPr>
                <w:noProof/>
              </w:rPr>
              <w:drawing>
                <wp:inline distT="0" distB="0" distL="0" distR="0">
                  <wp:extent cx="4759200" cy="1699200"/>
                  <wp:effectExtent l="0" t="0" r="3810" b="0"/>
                  <wp:docPr id="36" name="Bildobjekt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mats\AppData\Local\Temp\SNAGHTML600441f7.PN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759200" cy="1699200"/>
                          </a:xfrm>
                          <a:prstGeom prst="rect">
                            <a:avLst/>
                          </a:prstGeom>
                          <a:noFill/>
                          <a:ln>
                            <a:noFill/>
                          </a:ln>
                        </pic:spPr>
                      </pic:pic>
                    </a:graphicData>
                  </a:graphic>
                </wp:inline>
              </w:drawing>
            </w:r>
          </w:p>
          <w:p w:rsidR="00F904A1" w:rsidRDefault="00F904A1" w:rsidP="00E9602C">
            <w:pPr>
              <w:pStyle w:val="Beskrivning"/>
            </w:pPr>
            <w:r>
              <w:t xml:space="preserve">Figur </w:t>
            </w:r>
            <w:r w:rsidR="00A97DAA">
              <w:fldChar w:fldCharType="begin"/>
            </w:r>
            <w:r w:rsidR="00A97DAA">
              <w:instrText xml:space="preserve"> STYLEREF 1 \s </w:instrText>
            </w:r>
            <w:r w:rsidR="00A97DAA">
              <w:fldChar w:fldCharType="separate"/>
            </w:r>
            <w:r w:rsidR="00F5728E">
              <w:rPr>
                <w:noProof/>
              </w:rPr>
              <w:t>C</w:t>
            </w:r>
            <w:r w:rsidR="00A97DAA">
              <w:rPr>
                <w:noProof/>
              </w:rPr>
              <w:fldChar w:fldCharType="end"/>
            </w:r>
            <w:r w:rsidR="000C06AD">
              <w:t>.</w:t>
            </w:r>
            <w:r w:rsidR="00A97DAA">
              <w:fldChar w:fldCharType="begin"/>
            </w:r>
            <w:r w:rsidR="00A97DAA">
              <w:instrText xml:space="preserve"> SEQ Figur \* ARABIC \s 1 </w:instrText>
            </w:r>
            <w:r w:rsidR="00A97DAA">
              <w:fldChar w:fldCharType="separate"/>
            </w:r>
            <w:r w:rsidR="00F5728E">
              <w:rPr>
                <w:noProof/>
              </w:rPr>
              <w:t>7</w:t>
            </w:r>
            <w:r w:rsidR="00A97DAA">
              <w:rPr>
                <w:noProof/>
              </w:rPr>
              <w:fldChar w:fldCharType="end"/>
            </w:r>
            <w:r>
              <w:t>.</w:t>
            </w:r>
          </w:p>
        </w:tc>
      </w:tr>
      <w:tr w:rsidR="00F904A1" w:rsidTr="00E9602C">
        <w:tc>
          <w:tcPr>
            <w:tcW w:w="817" w:type="dxa"/>
          </w:tcPr>
          <w:p w:rsidR="00F904A1" w:rsidRDefault="00F904A1" w:rsidP="00854B82">
            <w:pPr>
              <w:pStyle w:val="Brdtext"/>
              <w:numPr>
                <w:ilvl w:val="0"/>
                <w:numId w:val="16"/>
              </w:numPr>
            </w:pPr>
          </w:p>
        </w:tc>
        <w:tc>
          <w:tcPr>
            <w:tcW w:w="8363" w:type="dxa"/>
          </w:tcPr>
          <w:p w:rsidR="00F904A1" w:rsidRDefault="00F904A1" w:rsidP="00E9602C">
            <w:pPr>
              <w:pStyle w:val="Brdtext"/>
            </w:pPr>
            <w:r w:rsidRPr="004A5F0B">
              <w:t>Test</w:t>
            </w:r>
            <w:r>
              <w:t xml:space="preserve"> av</w:t>
            </w:r>
            <w:r w:rsidRPr="004A5F0B">
              <w:t xml:space="preserve"> egenskaperna så att undantag kastas då tid och alarmtid tilldelas</w:t>
            </w:r>
            <w:r>
              <w:t xml:space="preserve"> </w:t>
            </w:r>
            <w:r w:rsidRPr="004A5F0B">
              <w:t>felaktiga värden.</w:t>
            </w:r>
          </w:p>
          <w:p w:rsidR="00F904A1" w:rsidRDefault="008F546D" w:rsidP="00E9602C">
            <w:pPr>
              <w:pStyle w:val="Brdtext"/>
              <w:keepNext/>
              <w:spacing w:after="60"/>
            </w:pPr>
            <w:r>
              <w:rPr>
                <w:noProof/>
              </w:rPr>
              <w:drawing>
                <wp:inline distT="0" distB="0" distL="0" distR="0">
                  <wp:extent cx="4759200" cy="986400"/>
                  <wp:effectExtent l="0" t="0" r="3810" b="4445"/>
                  <wp:docPr id="37" name="Bildobjekt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mats\AppData\Local\Temp\SNAGHTML6004b1d9.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759200" cy="986400"/>
                          </a:xfrm>
                          <a:prstGeom prst="rect">
                            <a:avLst/>
                          </a:prstGeom>
                          <a:noFill/>
                          <a:ln>
                            <a:noFill/>
                          </a:ln>
                        </pic:spPr>
                      </pic:pic>
                    </a:graphicData>
                  </a:graphic>
                </wp:inline>
              </w:drawing>
            </w:r>
          </w:p>
          <w:p w:rsidR="00F904A1" w:rsidRDefault="00F904A1" w:rsidP="00E9602C">
            <w:pPr>
              <w:pStyle w:val="Beskrivning"/>
            </w:pPr>
            <w:r>
              <w:t xml:space="preserve">Figur </w:t>
            </w:r>
            <w:r w:rsidR="00A97DAA">
              <w:fldChar w:fldCharType="begin"/>
            </w:r>
            <w:r w:rsidR="00A97DAA">
              <w:instrText xml:space="preserve"> STYLEREF 1 \s </w:instrText>
            </w:r>
            <w:r w:rsidR="00A97DAA">
              <w:fldChar w:fldCharType="separate"/>
            </w:r>
            <w:r w:rsidR="00F5728E">
              <w:rPr>
                <w:noProof/>
              </w:rPr>
              <w:t>C</w:t>
            </w:r>
            <w:r w:rsidR="00A97DAA">
              <w:rPr>
                <w:noProof/>
              </w:rPr>
              <w:fldChar w:fldCharType="end"/>
            </w:r>
            <w:r w:rsidR="000C06AD">
              <w:t>.</w:t>
            </w:r>
            <w:r w:rsidR="00A97DAA">
              <w:fldChar w:fldCharType="begin"/>
            </w:r>
            <w:r w:rsidR="00A97DAA">
              <w:instrText xml:space="preserve"> SEQ Figur \* ARABIC \s 1 </w:instrText>
            </w:r>
            <w:r w:rsidR="00A97DAA">
              <w:fldChar w:fldCharType="separate"/>
            </w:r>
            <w:r w:rsidR="00F5728E">
              <w:rPr>
                <w:noProof/>
              </w:rPr>
              <w:t>8</w:t>
            </w:r>
            <w:r w:rsidR="00A97DAA">
              <w:rPr>
                <w:noProof/>
              </w:rPr>
              <w:fldChar w:fldCharType="end"/>
            </w:r>
            <w:r>
              <w:t>.</w:t>
            </w:r>
          </w:p>
          <w:p w:rsidR="00F904A1" w:rsidRPr="00645725" w:rsidRDefault="00F904A1" w:rsidP="008F546D">
            <w:pPr>
              <w:pStyle w:val="Brdtext"/>
            </w:pPr>
            <w:r>
              <w:t xml:space="preserve">(Av felmeddelandena framgår inte att det första meddelandet berör väckarklockans tid och </w:t>
            </w:r>
            <w:r>
              <w:lastRenderedPageBreak/>
              <w:t xml:space="preserve">det </w:t>
            </w:r>
            <w:r w:rsidR="008F546D">
              <w:t>andra</w:t>
            </w:r>
            <w:r>
              <w:t xml:space="preserve"> felmeddelandet berör väckarklockans alarmtid.)</w:t>
            </w:r>
          </w:p>
        </w:tc>
      </w:tr>
      <w:tr w:rsidR="00F904A1" w:rsidTr="00E9602C">
        <w:tc>
          <w:tcPr>
            <w:tcW w:w="817" w:type="dxa"/>
          </w:tcPr>
          <w:p w:rsidR="00F904A1" w:rsidRDefault="00F904A1" w:rsidP="00854B82">
            <w:pPr>
              <w:pStyle w:val="Brdtext"/>
              <w:numPr>
                <w:ilvl w:val="0"/>
                <w:numId w:val="16"/>
              </w:numPr>
            </w:pPr>
          </w:p>
        </w:tc>
        <w:tc>
          <w:tcPr>
            <w:tcW w:w="8363" w:type="dxa"/>
          </w:tcPr>
          <w:p w:rsidR="00F904A1" w:rsidRDefault="00F904A1" w:rsidP="00E9602C">
            <w:pPr>
              <w:pStyle w:val="Brdtext"/>
            </w:pPr>
            <w:r w:rsidRPr="004A5F0B">
              <w:t>Test</w:t>
            </w:r>
            <w:r>
              <w:t xml:space="preserve"> </w:t>
            </w:r>
            <w:r w:rsidRPr="004A5F0B">
              <w:t>a</w:t>
            </w:r>
            <w:r>
              <w:t>v</w:t>
            </w:r>
            <w:r w:rsidRPr="004A5F0B">
              <w:t xml:space="preserve"> konstruktorer så att undantag kastas </w:t>
            </w:r>
            <w:r>
              <w:t xml:space="preserve">då tid och alarmtid tilldelas </w:t>
            </w:r>
            <w:r w:rsidRPr="004A5F0B">
              <w:t>felaktiga värden.</w:t>
            </w:r>
          </w:p>
          <w:p w:rsidR="00F904A1" w:rsidRDefault="008F546D" w:rsidP="00E9602C">
            <w:pPr>
              <w:pStyle w:val="Brdtext"/>
              <w:keepNext/>
              <w:spacing w:after="60"/>
            </w:pPr>
            <w:r>
              <w:rPr>
                <w:noProof/>
              </w:rPr>
              <w:drawing>
                <wp:inline distT="0" distB="0" distL="0" distR="0">
                  <wp:extent cx="4770000" cy="1267200"/>
                  <wp:effectExtent l="0" t="0" r="0" b="9525"/>
                  <wp:docPr id="44" name="Bildobjekt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mats\AppData\Local\Temp\SNAGHTML6006fcdd.PN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4770000" cy="1267200"/>
                          </a:xfrm>
                          <a:prstGeom prst="rect">
                            <a:avLst/>
                          </a:prstGeom>
                          <a:noFill/>
                          <a:ln>
                            <a:noFill/>
                          </a:ln>
                        </pic:spPr>
                      </pic:pic>
                    </a:graphicData>
                  </a:graphic>
                </wp:inline>
              </w:drawing>
            </w:r>
          </w:p>
          <w:p w:rsidR="00F904A1" w:rsidRDefault="00F904A1" w:rsidP="00E9602C">
            <w:pPr>
              <w:pStyle w:val="Beskrivning"/>
            </w:pPr>
            <w:r>
              <w:t xml:space="preserve">Figur </w:t>
            </w:r>
            <w:r w:rsidR="00A97DAA">
              <w:fldChar w:fldCharType="begin"/>
            </w:r>
            <w:r w:rsidR="00A97DAA">
              <w:instrText xml:space="preserve"> STYLEREF 1 \s </w:instrText>
            </w:r>
            <w:r w:rsidR="00A97DAA">
              <w:fldChar w:fldCharType="separate"/>
            </w:r>
            <w:r w:rsidR="00F5728E">
              <w:rPr>
                <w:noProof/>
              </w:rPr>
              <w:t>C</w:t>
            </w:r>
            <w:r w:rsidR="00A97DAA">
              <w:rPr>
                <w:noProof/>
              </w:rPr>
              <w:fldChar w:fldCharType="end"/>
            </w:r>
            <w:r w:rsidR="000C06AD">
              <w:t>.</w:t>
            </w:r>
            <w:r w:rsidR="00A97DAA">
              <w:fldChar w:fldCharType="begin"/>
            </w:r>
            <w:r w:rsidR="00A97DAA">
              <w:instrText xml:space="preserve"> SEQ Figur \* ARABIC \s 1 </w:instrText>
            </w:r>
            <w:r w:rsidR="00A97DAA">
              <w:fldChar w:fldCharType="separate"/>
            </w:r>
            <w:r w:rsidR="00F5728E">
              <w:rPr>
                <w:noProof/>
              </w:rPr>
              <w:t>9</w:t>
            </w:r>
            <w:r w:rsidR="00A97DAA">
              <w:rPr>
                <w:noProof/>
              </w:rPr>
              <w:fldChar w:fldCharType="end"/>
            </w:r>
            <w:r>
              <w:t>.</w:t>
            </w:r>
          </w:p>
          <w:p w:rsidR="00F904A1" w:rsidRPr="00645725" w:rsidRDefault="00F904A1" w:rsidP="00E9602C">
            <w:pPr>
              <w:pStyle w:val="Brdtext"/>
            </w:pPr>
            <w:r>
              <w:t>(Av felmeddelandena framgår inte att det första meddelandet berörs väckarklockans tid och det andra felmeddelandet berör väckarklockans alarmtid.)</w:t>
            </w:r>
          </w:p>
        </w:tc>
      </w:tr>
    </w:tbl>
    <w:p w:rsidR="00F904A1" w:rsidRDefault="00F904A1" w:rsidP="00F904A1">
      <w:pPr>
        <w:pStyle w:val="Rubrik3"/>
      </w:pPr>
      <w:bookmarkStart w:id="35" w:name="_Toc304742295"/>
      <w:r>
        <w:t>Klassdiagram över AlarmClock, ClockDisplay och NumberDisplay</w:t>
      </w:r>
      <w:bookmarkEnd w:id="35"/>
    </w:p>
    <w:p w:rsidR="00F904A1" w:rsidRDefault="00F904A1" w:rsidP="00F904A1">
      <w:pPr>
        <w:pStyle w:val="Brdtext"/>
      </w:pPr>
      <w:r>
        <w:t xml:space="preserve">Klasserna </w:t>
      </w:r>
      <w:r w:rsidRPr="009410BE">
        <w:rPr>
          <w:rStyle w:val="Kod"/>
        </w:rPr>
        <w:t>AlarmClock</w:t>
      </w:r>
      <w:r>
        <w:t xml:space="preserve">, </w:t>
      </w:r>
      <w:r w:rsidRPr="006367CB">
        <w:rPr>
          <w:rStyle w:val="Kod"/>
        </w:rPr>
        <w:t>ClockDisplay</w:t>
      </w:r>
      <w:r>
        <w:t xml:space="preserve"> och </w:t>
      </w:r>
      <w:r w:rsidRPr="006367CB">
        <w:rPr>
          <w:rStyle w:val="Kod"/>
        </w:rPr>
        <w:t>NumberDisplay</w:t>
      </w:r>
      <w:r>
        <w:t xml:space="preserve"> måste implementeras så den minst innehåller medlemmarna enligt klassdiagrammet i </w:t>
      </w:r>
      <w:r w:rsidR="00854B82">
        <w:fldChar w:fldCharType="begin"/>
      </w:r>
      <w:r w:rsidR="00854B82">
        <w:instrText xml:space="preserve"> REF _Ref304742385 \h </w:instrText>
      </w:r>
      <w:r w:rsidR="00854B82">
        <w:fldChar w:fldCharType="separate"/>
      </w:r>
      <w:r w:rsidR="00F5728E">
        <w:t xml:space="preserve">Figur </w:t>
      </w:r>
      <w:r w:rsidR="00F5728E">
        <w:rPr>
          <w:noProof/>
        </w:rPr>
        <w:t>C</w:t>
      </w:r>
      <w:r w:rsidR="00F5728E">
        <w:t>.</w:t>
      </w:r>
      <w:r w:rsidR="00F5728E">
        <w:rPr>
          <w:noProof/>
        </w:rPr>
        <w:t>10</w:t>
      </w:r>
      <w:r w:rsidR="00854B82">
        <w:fldChar w:fldCharType="end"/>
      </w:r>
      <w:r>
        <w:t xml:space="preserve"> och har den funktionalitet som beskrivs för respektive klass och medlem.</w:t>
      </w:r>
      <w:r w:rsidR="00FB1C1C">
        <w:t xml:space="preserve"> Samtliga typer ska uppföra sig väl vilket bl.a. innebär att metoderna </w:t>
      </w:r>
      <w:r w:rsidR="00FB1C1C" w:rsidRPr="00FB1C1C">
        <w:rPr>
          <w:rStyle w:val="Kod"/>
        </w:rPr>
        <w:t>Equals()</w:t>
      </w:r>
      <w:r w:rsidR="00FB1C1C">
        <w:t xml:space="preserve">, </w:t>
      </w:r>
      <w:r w:rsidR="00FB1C1C" w:rsidRPr="00FB1C1C">
        <w:rPr>
          <w:rStyle w:val="Kod"/>
        </w:rPr>
        <w:t>GetHashCode()</w:t>
      </w:r>
      <w:r w:rsidR="00FB1C1C">
        <w:t xml:space="preserve"> och </w:t>
      </w:r>
      <w:r w:rsidR="00FB1C1C" w:rsidRPr="00FB1C1C">
        <w:rPr>
          <w:rStyle w:val="Kod"/>
        </w:rPr>
        <w:t>ToString()</w:t>
      </w:r>
      <w:r w:rsidR="00FB1C1C">
        <w:t xml:space="preserve">, som deklareras i basklassen </w:t>
      </w:r>
      <w:r w:rsidR="00FB1C1C" w:rsidRPr="00FB1C1C">
        <w:rPr>
          <w:rStyle w:val="Kod"/>
        </w:rPr>
        <w:t>Object</w:t>
      </w:r>
      <w:r w:rsidR="00FB1C1C">
        <w:t xml:space="preserve">, ska överskuggas. Dessutom ska operatorerna </w:t>
      </w:r>
      <w:r w:rsidR="00FB1C1C" w:rsidRPr="00FB1C1C">
        <w:rPr>
          <w:rStyle w:val="Kod"/>
        </w:rPr>
        <w:t>==</w:t>
      </w:r>
      <w:r w:rsidR="00FB1C1C">
        <w:t xml:space="preserve"> och</w:t>
      </w:r>
      <w:r w:rsidR="0063415C">
        <w:t xml:space="preserve"> </w:t>
      </w:r>
      <w:r w:rsidR="00FB1C1C" w:rsidRPr="00FB1C1C">
        <w:rPr>
          <w:rStyle w:val="Kod"/>
        </w:rPr>
        <w:t>!=</w:t>
      </w:r>
      <w:r w:rsidR="00FB1C1C">
        <w:t xml:space="preserve"> överlagras av samtliga klasser.</w:t>
      </w:r>
    </w:p>
    <w:p w:rsidR="00F904A1" w:rsidRDefault="00F904A1" w:rsidP="00F904A1">
      <w:pPr>
        <w:pStyle w:val="Brdtext"/>
      </w:pPr>
      <w:r>
        <w:t xml:space="preserve">Klasserna </w:t>
      </w:r>
      <w:r w:rsidRPr="00907BC3">
        <w:rPr>
          <w:rStyle w:val="Kod"/>
        </w:rPr>
        <w:t>AlarmClock</w:t>
      </w:r>
      <w:r>
        <w:t xml:space="preserve"> och </w:t>
      </w:r>
      <w:r w:rsidRPr="00907BC3">
        <w:rPr>
          <w:rStyle w:val="Kod"/>
        </w:rPr>
        <w:t>ClockDisplay</w:t>
      </w:r>
      <w:r>
        <w:t xml:space="preserve"> ser ut att inte ha några privata fält då avdelningen Fields saknas för klasserna. Klasserna har dock fält och dessa symboliseras med hjälp så kallade aggregat.</w:t>
      </w:r>
    </w:p>
    <w:p w:rsidR="00F904A1" w:rsidRDefault="00F904A1" w:rsidP="00F904A1">
      <w:pPr>
        <w:pStyle w:val="Brdtext"/>
      </w:pPr>
      <w:r>
        <w:t xml:space="preserve">Mellan </w:t>
      </w:r>
      <w:r w:rsidRPr="00907BC3">
        <w:rPr>
          <w:rStyle w:val="Kod"/>
        </w:rPr>
        <w:t>AlarmClock</w:t>
      </w:r>
      <w:r>
        <w:t xml:space="preserve"> och </w:t>
      </w:r>
      <w:r w:rsidRPr="00907BC3">
        <w:rPr>
          <w:rStyle w:val="Kod"/>
        </w:rPr>
        <w:t>ClockDisplay</w:t>
      </w:r>
      <w:r>
        <w:t xml:space="preserve"> finns två aggregat, </w:t>
      </w:r>
      <w:r w:rsidR="00ED3D3E">
        <w:rPr>
          <w:rStyle w:val="Kod"/>
        </w:rPr>
        <w:t>_alarmTimes</w:t>
      </w:r>
      <w:r>
        <w:t xml:space="preserve"> och </w:t>
      </w:r>
      <w:r w:rsidR="00ED3D3E">
        <w:rPr>
          <w:rStyle w:val="Kod"/>
        </w:rPr>
        <w:t>_time</w:t>
      </w:r>
      <w:r>
        <w:t xml:space="preserve">. Dessa ska implementeras som privata fält som ska kunna referera till objekt av typen </w:t>
      </w:r>
      <w:r w:rsidRPr="00907BC3">
        <w:rPr>
          <w:rStyle w:val="Kod"/>
        </w:rPr>
        <w:t>ClockDipslay</w:t>
      </w:r>
      <w:r w:rsidR="002A6C5C">
        <w:rPr>
          <w:rStyle w:val="Kod"/>
        </w:rPr>
        <w:t>[]</w:t>
      </w:r>
      <w:r w:rsidR="002A6C5C">
        <w:t xml:space="preserve"> respektive </w:t>
      </w:r>
      <w:r w:rsidR="002A6C5C" w:rsidRPr="002A6C5C">
        <w:rPr>
          <w:rStyle w:val="Kod"/>
        </w:rPr>
        <w:t>ClockDisplay</w:t>
      </w:r>
      <w:r w:rsidR="002A6C5C">
        <w:t>.</w:t>
      </w:r>
    </w:p>
    <w:p w:rsidR="00F904A1" w:rsidRDefault="00F904A1" w:rsidP="00F904A1">
      <w:pPr>
        <w:pStyle w:val="Brdtext"/>
      </w:pPr>
      <w:r>
        <w:t xml:space="preserve">På samma sätt ska aggregaten </w:t>
      </w:r>
      <w:r w:rsidRPr="00907BC3">
        <w:rPr>
          <w:rStyle w:val="Kod"/>
        </w:rPr>
        <w:t>_minuteDisplay</w:t>
      </w:r>
      <w:r>
        <w:t xml:space="preserve"> och </w:t>
      </w:r>
      <w:r w:rsidRPr="00907BC3">
        <w:rPr>
          <w:rStyle w:val="Kod"/>
        </w:rPr>
        <w:t>_hourDisplay</w:t>
      </w:r>
      <w:r>
        <w:t xml:space="preserve"> mellan </w:t>
      </w:r>
      <w:r w:rsidRPr="00907BC3">
        <w:rPr>
          <w:rStyle w:val="Kod"/>
        </w:rPr>
        <w:t>ClockDisplay</w:t>
      </w:r>
      <w:r>
        <w:t xml:space="preserve"> och </w:t>
      </w:r>
      <w:r w:rsidRPr="00907BC3">
        <w:rPr>
          <w:rStyle w:val="Kod"/>
        </w:rPr>
        <w:t>NumberDisplay</w:t>
      </w:r>
      <w:r>
        <w:t xml:space="preserve"> implementeras i klassen </w:t>
      </w:r>
      <w:r w:rsidRPr="00907BC3">
        <w:rPr>
          <w:rStyle w:val="Kod"/>
        </w:rPr>
        <w:t>ClockDisplay</w:t>
      </w:r>
      <w:r>
        <w:t xml:space="preserve"> som privata fält som ska kunna referera till objekt av typen </w:t>
      </w:r>
      <w:r w:rsidRPr="00907BC3">
        <w:rPr>
          <w:rStyle w:val="Kod"/>
        </w:rPr>
        <w:t>NumberDisplay</w:t>
      </w:r>
      <w:r>
        <w:t>.</w:t>
      </w:r>
    </w:p>
    <w:p w:rsidR="00F904A1" w:rsidRDefault="005428AF" w:rsidP="00F904A1">
      <w:pPr>
        <w:pStyle w:val="Brdtext"/>
        <w:keepNext/>
      </w:pPr>
      <w:r>
        <w:rPr>
          <w:noProof/>
        </w:rPr>
        <w:drawing>
          <wp:inline distT="0" distB="0" distL="0" distR="0">
            <wp:extent cx="5759450" cy="1469502"/>
            <wp:effectExtent l="0" t="0" r="0" b="0"/>
            <wp:docPr id="43" name="Bildobjekt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mats\AppData\Local\Temp\SNAGHTMLed81ca2.PNG"/>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5759450" cy="1469502"/>
                    </a:xfrm>
                    <a:prstGeom prst="rect">
                      <a:avLst/>
                    </a:prstGeom>
                    <a:noFill/>
                    <a:ln>
                      <a:noFill/>
                    </a:ln>
                  </pic:spPr>
                </pic:pic>
              </a:graphicData>
            </a:graphic>
          </wp:inline>
        </w:drawing>
      </w:r>
    </w:p>
    <w:p w:rsidR="00F904A1" w:rsidRDefault="00F904A1" w:rsidP="00F904A1">
      <w:pPr>
        <w:pStyle w:val="Beskrivning"/>
      </w:pPr>
      <w:bookmarkStart w:id="36" w:name="_Ref304742385"/>
      <w:r>
        <w:t xml:space="preserve">Figur </w:t>
      </w:r>
      <w:r w:rsidR="00A97DAA">
        <w:fldChar w:fldCharType="begin"/>
      </w:r>
      <w:r w:rsidR="00A97DAA">
        <w:instrText xml:space="preserve"> STYLEREF 1 \s </w:instrText>
      </w:r>
      <w:r w:rsidR="00A97DAA">
        <w:fldChar w:fldCharType="separate"/>
      </w:r>
      <w:r w:rsidR="00F5728E">
        <w:rPr>
          <w:noProof/>
        </w:rPr>
        <w:t>C</w:t>
      </w:r>
      <w:r w:rsidR="00A97DAA">
        <w:rPr>
          <w:noProof/>
        </w:rPr>
        <w:fldChar w:fldCharType="end"/>
      </w:r>
      <w:r w:rsidR="000C06AD">
        <w:t>.</w:t>
      </w:r>
      <w:r w:rsidR="00A97DAA">
        <w:fldChar w:fldCharType="begin"/>
      </w:r>
      <w:r w:rsidR="00A97DAA">
        <w:instrText xml:space="preserve"> SEQ Figur \* ARABIC \s 1 </w:instrText>
      </w:r>
      <w:r w:rsidR="00A97DAA">
        <w:fldChar w:fldCharType="separate"/>
      </w:r>
      <w:r w:rsidR="00F5728E">
        <w:rPr>
          <w:noProof/>
        </w:rPr>
        <w:t>10</w:t>
      </w:r>
      <w:r w:rsidR="00A97DAA">
        <w:rPr>
          <w:noProof/>
        </w:rPr>
        <w:fldChar w:fldCharType="end"/>
      </w:r>
      <w:bookmarkEnd w:id="36"/>
      <w:r>
        <w:t>. Klassdiagram</w:t>
      </w:r>
      <w:r>
        <w:rPr>
          <w:noProof/>
        </w:rPr>
        <w:t xml:space="preserve"> för klasse</w:t>
      </w:r>
      <w:r w:rsidR="00854B82">
        <w:rPr>
          <w:noProof/>
        </w:rPr>
        <w:t>rna</w:t>
      </w:r>
      <w:r>
        <w:rPr>
          <w:noProof/>
        </w:rPr>
        <w:t xml:space="preserve"> AlarmClock</w:t>
      </w:r>
      <w:r w:rsidR="00854B82">
        <w:rPr>
          <w:noProof/>
        </w:rPr>
        <w:t>, ClockDisplay och NumberDisplay</w:t>
      </w:r>
      <w:r>
        <w:rPr>
          <w:noProof/>
        </w:rPr>
        <w:t>.</w:t>
      </w:r>
    </w:p>
    <w:p w:rsidR="00F904A1" w:rsidRDefault="00F904A1" w:rsidP="00F904A1">
      <w:pPr>
        <w:pStyle w:val="Rubrik3"/>
      </w:pPr>
      <w:bookmarkStart w:id="37" w:name="_Toc304742296"/>
      <w:r>
        <w:t>Klassen AlarmClock</w:t>
      </w:r>
      <w:bookmarkEnd w:id="37"/>
    </w:p>
    <w:p w:rsidR="00F904A1" w:rsidRDefault="00F904A1" w:rsidP="00F904A1">
      <w:pPr>
        <w:pStyle w:val="Rubrik4"/>
      </w:pPr>
      <w:r>
        <w:t xml:space="preserve">Fältet </w:t>
      </w:r>
      <w:r w:rsidR="00ED3D3E">
        <w:t>_alarm</w:t>
      </w:r>
      <w:r w:rsidR="002A6C5C">
        <w:t>Times</w:t>
      </w:r>
    </w:p>
    <w:p w:rsidR="00F904A1" w:rsidRDefault="00F904A1" w:rsidP="00F904A1">
      <w:pPr>
        <w:pStyle w:val="Brdtext"/>
      </w:pPr>
      <w:r>
        <w:t xml:space="preserve">Privat fält som i innehåller referens till ett </w:t>
      </w:r>
      <w:r w:rsidRPr="00D30BE9">
        <w:rPr>
          <w:rStyle w:val="Kod"/>
        </w:rPr>
        <w:t>ClockDisplay</w:t>
      </w:r>
      <w:r w:rsidR="002A6C5C">
        <w:rPr>
          <w:rStyle w:val="Kod"/>
        </w:rPr>
        <w:t>[]</w:t>
      </w:r>
      <w:r>
        <w:t>-ob</w:t>
      </w:r>
      <w:r w:rsidR="002A6C5C">
        <w:t>jekt som ansvarar för alarmtiderna</w:t>
      </w:r>
      <w:r>
        <w:t xml:space="preserve">. Kapslas in av egenskaperna </w:t>
      </w:r>
      <w:r w:rsidRPr="006355BC">
        <w:rPr>
          <w:rStyle w:val="Kod"/>
        </w:rPr>
        <w:t>Alarm</w:t>
      </w:r>
      <w:r w:rsidR="002A6C5C">
        <w:rPr>
          <w:rStyle w:val="Kod"/>
        </w:rPr>
        <w:t>Times</w:t>
      </w:r>
      <w:r>
        <w:t>.</w:t>
      </w:r>
    </w:p>
    <w:p w:rsidR="00F904A1" w:rsidRDefault="00F904A1" w:rsidP="00F904A1">
      <w:pPr>
        <w:pStyle w:val="Rubrik4"/>
      </w:pPr>
      <w:r>
        <w:t>Fältet _</w:t>
      </w:r>
      <w:r w:rsidR="00962592">
        <w:t>time</w:t>
      </w:r>
    </w:p>
    <w:p w:rsidR="00F904A1" w:rsidRDefault="00F904A1" w:rsidP="00F904A1">
      <w:pPr>
        <w:pStyle w:val="Brdtext"/>
      </w:pPr>
      <w:r>
        <w:t xml:space="preserve">Privat fält som i innehåller referens till ett </w:t>
      </w:r>
      <w:r w:rsidRPr="00D30BE9">
        <w:rPr>
          <w:rStyle w:val="Kod"/>
        </w:rPr>
        <w:t>ClockDisplay</w:t>
      </w:r>
      <w:r>
        <w:t xml:space="preserve">-objekt som ansvarar för väckarklockans aktuella tid. Kapslas in av egenskapen </w:t>
      </w:r>
      <w:r w:rsidR="002A6C5C">
        <w:rPr>
          <w:rStyle w:val="Kod"/>
        </w:rPr>
        <w:t>Time</w:t>
      </w:r>
      <w:r>
        <w:t>.</w:t>
      </w:r>
    </w:p>
    <w:p w:rsidR="008A7CCC" w:rsidRDefault="008A7CCC" w:rsidP="00462655">
      <w:pPr>
        <w:pStyle w:val="Rubrik4"/>
      </w:pPr>
      <w:r>
        <w:t>Egenskapen AlarmTimes</w:t>
      </w:r>
    </w:p>
    <w:p w:rsidR="005E4C6C" w:rsidRDefault="005E4C6C" w:rsidP="00F904A1">
      <w:pPr>
        <w:pStyle w:val="Brdtext"/>
      </w:pPr>
      <w:r>
        <w:t xml:space="preserve">Publik egenskap som av typen </w:t>
      </w:r>
      <w:r w:rsidRPr="005E4C6C">
        <w:rPr>
          <w:rStyle w:val="Kod"/>
        </w:rPr>
        <w:t>string[]</w:t>
      </w:r>
      <w:r>
        <w:t xml:space="preserve"> som kapslar in fältet </w:t>
      </w:r>
      <w:r w:rsidRPr="005E4C6C">
        <w:rPr>
          <w:rStyle w:val="Kod"/>
        </w:rPr>
        <w:t>_alarmTimes</w:t>
      </w:r>
      <w:r>
        <w:t xml:space="preserve"> som är av typen </w:t>
      </w:r>
      <w:r w:rsidRPr="005E4C6C">
        <w:rPr>
          <w:rStyle w:val="Kod"/>
        </w:rPr>
        <w:t>ClockDisplay[]</w:t>
      </w:r>
      <w:r>
        <w:t>.</w:t>
      </w:r>
    </w:p>
    <w:p w:rsidR="008A7CCC" w:rsidRDefault="005E4C6C" w:rsidP="00F904A1">
      <w:pPr>
        <w:pStyle w:val="Brdtext"/>
      </w:pPr>
      <w:r w:rsidRPr="005E4C6C">
        <w:rPr>
          <w:rStyle w:val="Kod"/>
        </w:rPr>
        <w:lastRenderedPageBreak/>
        <w:t>get</w:t>
      </w:r>
      <w:r>
        <w:t xml:space="preserve">-metoden ska ge en array innehållande alarmtider i form av strängar. Egenskapen konverterar alltså referenser till </w:t>
      </w:r>
      <w:r w:rsidRPr="005E4C6C">
        <w:rPr>
          <w:rStyle w:val="Kod"/>
        </w:rPr>
        <w:t>ClockDisplay</w:t>
      </w:r>
      <w:r>
        <w:t xml:space="preserve">-objekt till strängar. Vid ändring av en sträng i arrayen ska inte underliggande </w:t>
      </w:r>
      <w:r w:rsidRPr="005E4C6C">
        <w:rPr>
          <w:rStyle w:val="Kod"/>
        </w:rPr>
        <w:t>ClockDisplay</w:t>
      </w:r>
      <w:r>
        <w:t>-objekt ändras.</w:t>
      </w:r>
    </w:p>
    <w:p w:rsidR="005E4C6C" w:rsidRDefault="005E4C6C" w:rsidP="00F904A1">
      <w:pPr>
        <w:pStyle w:val="Brdtext"/>
      </w:pPr>
      <w:r w:rsidRPr="00652C76">
        <w:rPr>
          <w:rStyle w:val="Kod"/>
        </w:rPr>
        <w:t>set</w:t>
      </w:r>
      <w:r>
        <w:t>-metoden</w:t>
      </w:r>
      <w:r w:rsidR="00652C76">
        <w:t xml:space="preserve"> ska konvertera varje alarmtid, i form av en sträng, till ett </w:t>
      </w:r>
      <w:r w:rsidR="00652C76" w:rsidRPr="005E4C6C">
        <w:rPr>
          <w:rStyle w:val="Kod"/>
        </w:rPr>
        <w:t>ClockDisplay</w:t>
      </w:r>
      <w:r w:rsidR="00652C76">
        <w:t>-objekt.</w:t>
      </w:r>
    </w:p>
    <w:p w:rsidR="008A7CCC" w:rsidRDefault="008A7CCC" w:rsidP="00462655">
      <w:pPr>
        <w:pStyle w:val="Rubrik4"/>
      </w:pPr>
      <w:r>
        <w:t>Egenskapen Time</w:t>
      </w:r>
    </w:p>
    <w:p w:rsidR="008A7CCC" w:rsidRDefault="00652C76" w:rsidP="00F904A1">
      <w:pPr>
        <w:pStyle w:val="Brdtext"/>
      </w:pPr>
      <w:r>
        <w:t xml:space="preserve">Publik egenskap av typen </w:t>
      </w:r>
      <w:r w:rsidRPr="00652C76">
        <w:rPr>
          <w:rStyle w:val="Kod"/>
        </w:rPr>
        <w:t>string</w:t>
      </w:r>
      <w:r>
        <w:t xml:space="preserve"> som kapslar in fältet </w:t>
      </w:r>
      <w:r w:rsidRPr="00652C76">
        <w:rPr>
          <w:rStyle w:val="Kod"/>
        </w:rPr>
        <w:t>_time</w:t>
      </w:r>
      <w:r>
        <w:t xml:space="preserve"> som är av typen </w:t>
      </w:r>
      <w:r w:rsidRPr="00652C76">
        <w:rPr>
          <w:rStyle w:val="Kod"/>
        </w:rPr>
        <w:t>ClockDisplay</w:t>
      </w:r>
      <w:r>
        <w:t>.</w:t>
      </w:r>
    </w:p>
    <w:p w:rsidR="00F904A1" w:rsidRDefault="00F904A1" w:rsidP="00F904A1">
      <w:pPr>
        <w:pStyle w:val="Rubrik4"/>
      </w:pPr>
      <w:r>
        <w:t>Konstruktorerna</w:t>
      </w:r>
    </w:p>
    <w:p w:rsidR="00F904A1" w:rsidRDefault="00F904A1" w:rsidP="00F904A1">
      <w:pPr>
        <w:pStyle w:val="Brdtext"/>
      </w:pPr>
      <w:r>
        <w:t xml:space="preserve">Konstruktorerna, som är </w:t>
      </w:r>
      <w:r w:rsidR="002A6C5C">
        <w:t>fyra</w:t>
      </w:r>
      <w:r>
        <w:t xml:space="preserve"> till antalet, ska se till att ett </w:t>
      </w:r>
      <w:r w:rsidRPr="00C701CE">
        <w:rPr>
          <w:rStyle w:val="Kod"/>
        </w:rPr>
        <w:t>AlarmClock</w:t>
      </w:r>
      <w:r>
        <w:t>-objekt blir korrekt initierat. Det innebär att fälten ska initieras med lämpliga värden.</w:t>
      </w:r>
    </w:p>
    <w:p w:rsidR="00F904A1" w:rsidRDefault="00F904A1" w:rsidP="00F904A1">
      <w:pPr>
        <w:pStyle w:val="Brdtext"/>
      </w:pPr>
      <w:r>
        <w:t xml:space="preserve">Standardkonstruktorn </w:t>
      </w:r>
      <w:r w:rsidRPr="007870BC">
        <w:rPr>
          <w:rStyle w:val="Kod"/>
        </w:rPr>
        <w:t>AlarmClock()</w:t>
      </w:r>
      <w:r>
        <w:t xml:space="preserve"> ska initiera fälten </w:t>
      </w:r>
      <w:r w:rsidR="002A6C5C">
        <w:t>så att de refererar till objekt</w:t>
      </w:r>
      <w:r>
        <w:t>. Ingen tilldelning får ske i konstruktorns kropp, som måste vara tom. Denna konstruktor måste därför anropa den konstruktor i klassen som har två parametrar.</w:t>
      </w:r>
    </w:p>
    <w:p w:rsidR="00F904A1" w:rsidRDefault="00F904A1" w:rsidP="00F904A1">
      <w:pPr>
        <w:pStyle w:val="Brdtext"/>
      </w:pPr>
      <w:r>
        <w:t xml:space="preserve">Med konstruktorn </w:t>
      </w:r>
      <w:r w:rsidRPr="007870BC">
        <w:rPr>
          <w:rStyle w:val="Kod"/>
        </w:rPr>
        <w:t>AlarmClock(int hour, int minute)</w:t>
      </w:r>
      <w:r>
        <w:t xml:space="preserve"> ska ett objekt kunna initieras så att </w:t>
      </w:r>
      <w:r w:rsidR="002A6C5C">
        <w:t>väckarklockan</w:t>
      </w:r>
      <w:r>
        <w:t xml:space="preserve"> ställs på den tid som parametrarna för timme respektive minut anger. Ingen tilldelning får ske i konstruktorns kropp, som måste vara tom. Denna konstruktor måste därför anropa den konstruktor i klassen som har fyra parametrar.</w:t>
      </w:r>
    </w:p>
    <w:p w:rsidR="00F904A1" w:rsidRDefault="00F904A1" w:rsidP="00F904A1">
      <w:pPr>
        <w:pStyle w:val="Brdtext"/>
      </w:pPr>
      <w:r>
        <w:t xml:space="preserve">Med konstruktorn </w:t>
      </w:r>
      <w:r w:rsidRPr="007870BC">
        <w:rPr>
          <w:rStyle w:val="Kod"/>
        </w:rPr>
        <w:t>AlarmClock(int hour, int minute , int alarmHour, int alarmMinute)</w:t>
      </w:r>
      <w:r>
        <w:t xml:space="preserve"> ska ett objekt kunna initieras så att </w:t>
      </w:r>
      <w:r w:rsidR="002A6C5C">
        <w:t>väckar</w:t>
      </w:r>
      <w:r>
        <w:t xml:space="preserve">klockan ställs på den tid och alarmtid som parametrarna anger. Detta är </w:t>
      </w:r>
      <w:r w:rsidR="002A6C5C">
        <w:t>en</w:t>
      </w:r>
      <w:r>
        <w:t xml:space="preserve"> konstruktor som får innehålla kod som leder till att fält i klassen tilldelas värden.</w:t>
      </w:r>
    </w:p>
    <w:p w:rsidR="001E63F2" w:rsidRDefault="001E63F2" w:rsidP="001E63F2">
      <w:pPr>
        <w:pStyle w:val="Brdtext"/>
      </w:pPr>
      <w:r>
        <w:t xml:space="preserve">Med konstruktorn </w:t>
      </w:r>
      <w:r w:rsidRPr="007870BC">
        <w:rPr>
          <w:rStyle w:val="Kod"/>
        </w:rPr>
        <w:t>AlarmClock(</w:t>
      </w:r>
      <w:r>
        <w:rPr>
          <w:rStyle w:val="Kod"/>
        </w:rPr>
        <w:t>string time</w:t>
      </w:r>
      <w:r w:rsidRPr="007870BC">
        <w:rPr>
          <w:rStyle w:val="Kod"/>
        </w:rPr>
        <w:t xml:space="preserve">, </w:t>
      </w:r>
      <w:r>
        <w:rPr>
          <w:rStyle w:val="Kod"/>
        </w:rPr>
        <w:t>params string[] alarmTimes</w:t>
      </w:r>
      <w:r w:rsidRPr="007870BC">
        <w:rPr>
          <w:rStyle w:val="Kod"/>
        </w:rPr>
        <w:t>)</w:t>
      </w:r>
      <w:r>
        <w:t xml:space="preserve"> ska ett objekt kunna initieras så att väckarklockan ställs på den tid och </w:t>
      </w:r>
      <w:r w:rsidR="00086448">
        <w:t xml:space="preserve">ett godtyckligt antal, minst en dock, </w:t>
      </w:r>
      <w:r>
        <w:t>alarmtider som parametrarna anger.</w:t>
      </w:r>
      <w:r w:rsidR="00086448">
        <w:t xml:space="preserve"> </w:t>
      </w:r>
      <w:r>
        <w:t>Detta är en konstruktor som får innehålla kod som leder till att fält i klassen tilldelas värden.</w:t>
      </w:r>
    </w:p>
    <w:p w:rsidR="00CA4902" w:rsidRDefault="00CA4902" w:rsidP="00CA4902">
      <w:pPr>
        <w:pStyle w:val="Rubrik4"/>
      </w:pPr>
      <w:r>
        <w:t>Metoden Equals</w:t>
      </w:r>
    </w:p>
    <w:p w:rsidR="00806238" w:rsidRDefault="00806238" w:rsidP="00806238">
      <w:pPr>
        <w:pStyle w:val="Brdtext"/>
      </w:pPr>
      <w:r>
        <w:t xml:space="preserve">Överskuggar metoden </w:t>
      </w:r>
      <w:r w:rsidRPr="00203863">
        <w:rPr>
          <w:rStyle w:val="Kod"/>
        </w:rPr>
        <w:t>Equals()</w:t>
      </w:r>
      <w:r>
        <w:t xml:space="preserve"> i basklassen </w:t>
      </w:r>
      <w:r w:rsidRPr="00203863">
        <w:rPr>
          <w:rStyle w:val="Kod"/>
        </w:rPr>
        <w:t>Object</w:t>
      </w:r>
      <w:r>
        <w:t xml:space="preserve"> och r</w:t>
      </w:r>
      <w:r w:rsidRPr="00203863">
        <w:t>eturnerar ett värde som anger om den</w:t>
      </w:r>
      <w:r>
        <w:t xml:space="preserve"> anropande</w:t>
      </w:r>
      <w:r w:rsidRPr="00203863">
        <w:t xml:space="preserve"> instans</w:t>
      </w:r>
      <w:r>
        <w:t>en</w:t>
      </w:r>
      <w:r w:rsidRPr="00203863">
        <w:t xml:space="preserve"> är lika med ett angivet objekt</w:t>
      </w:r>
      <w:r>
        <w:t xml:space="preserve"> beträffande textbeskrivningarna innehållande aktuell tid samt alarmtider</w:t>
      </w:r>
      <w:r w:rsidRPr="00203863">
        <w:t xml:space="preserve">. </w:t>
      </w:r>
    </w:p>
    <w:p w:rsidR="00CA4902" w:rsidRDefault="00CA4902" w:rsidP="00CA4902">
      <w:pPr>
        <w:pStyle w:val="Rubrik4"/>
      </w:pPr>
      <w:r>
        <w:t>Metoden GetHashCode</w:t>
      </w:r>
    </w:p>
    <w:p w:rsidR="00CA4902" w:rsidRPr="00CA4902" w:rsidRDefault="001D55B0" w:rsidP="00CA4902">
      <w:pPr>
        <w:pStyle w:val="Brdtext"/>
      </w:pPr>
      <w:r>
        <w:t xml:space="preserve">Överskuggar metoden </w:t>
      </w:r>
      <w:r>
        <w:rPr>
          <w:rStyle w:val="Kod"/>
        </w:rPr>
        <w:t>GetHashCode</w:t>
      </w:r>
      <w:r w:rsidRPr="00203863">
        <w:rPr>
          <w:rStyle w:val="Kod"/>
        </w:rPr>
        <w:t>()</w:t>
      </w:r>
      <w:r>
        <w:t xml:space="preserve"> i basklassen </w:t>
      </w:r>
      <w:r w:rsidRPr="00203863">
        <w:rPr>
          <w:rStyle w:val="Kod"/>
        </w:rPr>
        <w:t>Object</w:t>
      </w:r>
      <w:r>
        <w:t xml:space="preserve"> och r</w:t>
      </w:r>
      <w:r w:rsidRPr="00203863">
        <w:t xml:space="preserve">eturnerar ett </w:t>
      </w:r>
      <w:r>
        <w:t xml:space="preserve">heltal av typen </w:t>
      </w:r>
      <w:r w:rsidRPr="001D55B0">
        <w:rPr>
          <w:rStyle w:val="Kod"/>
        </w:rPr>
        <w:t>int</w:t>
      </w:r>
      <w:r>
        <w:t xml:space="preserve"> </w:t>
      </w:r>
      <w:r w:rsidRPr="00203863">
        <w:t xml:space="preserve">som </w:t>
      </w:r>
      <w:r>
        <w:t xml:space="preserve">beskriver det anropande objektet. Lämpligen returnerar metoden </w:t>
      </w:r>
      <w:r w:rsidR="004E3A87">
        <w:t xml:space="preserve">hashkoden för textbeskrivningen, d.v.s. det som metoden </w:t>
      </w:r>
      <w:r w:rsidR="004E3A87" w:rsidRPr="00991B6C">
        <w:rPr>
          <w:rStyle w:val="Kod"/>
        </w:rPr>
        <w:t>ToString()</w:t>
      </w:r>
      <w:r w:rsidR="004E3A87">
        <w:t xml:space="preserve"> returnerar.</w:t>
      </w:r>
    </w:p>
    <w:p w:rsidR="00F904A1" w:rsidRDefault="00F904A1" w:rsidP="00F904A1">
      <w:pPr>
        <w:pStyle w:val="Rubrik4"/>
      </w:pPr>
      <w:r>
        <w:t>Metoden TickTock</w:t>
      </w:r>
    </w:p>
    <w:p w:rsidR="00F904A1" w:rsidRDefault="00F904A1" w:rsidP="00F904A1">
      <w:pPr>
        <w:pStyle w:val="Brdtext"/>
      </w:pPr>
      <w:r>
        <w:t xml:space="preserve">Publik metod som anropas för att få klockan att gå en minut. Om den nya tiden överensstämmer med </w:t>
      </w:r>
      <w:r w:rsidR="002A6C5C">
        <w:t xml:space="preserve">någon av </w:t>
      </w:r>
      <w:r>
        <w:t>alarmtide</w:t>
      </w:r>
      <w:r w:rsidR="002A6C5C">
        <w:t>rna</w:t>
      </w:r>
      <w:r>
        <w:t xml:space="preserve"> ska metoden returnera </w:t>
      </w:r>
      <w:r w:rsidRPr="00EE04E2">
        <w:rPr>
          <w:rStyle w:val="Kod"/>
        </w:rPr>
        <w:t>true</w:t>
      </w:r>
      <w:r>
        <w:t xml:space="preserve">, annars </w:t>
      </w:r>
      <w:r w:rsidRPr="00EE04E2">
        <w:rPr>
          <w:rStyle w:val="Kod"/>
        </w:rPr>
        <w:t>false</w:t>
      </w:r>
      <w:r>
        <w:t>. Inga utskrifter till konsolfönstret får göras av metoden.</w:t>
      </w:r>
    </w:p>
    <w:p w:rsidR="00F904A1" w:rsidRDefault="00F904A1" w:rsidP="00F904A1">
      <w:pPr>
        <w:pStyle w:val="Rubrik4"/>
      </w:pPr>
      <w:r>
        <w:t>Metoden ToString</w:t>
      </w:r>
    </w:p>
    <w:p w:rsidR="00F904A1" w:rsidRDefault="00F904A1" w:rsidP="00F904A1">
      <w:pPr>
        <w:pStyle w:val="Brdtext"/>
      </w:pPr>
      <w:r>
        <w:t xml:space="preserve">Publik metod som har som uppgift att returnera en sträng representerande värdet av en instans av klassen </w:t>
      </w:r>
      <w:r w:rsidRPr="00D97224">
        <w:rPr>
          <w:rStyle w:val="Kod"/>
        </w:rPr>
        <w:t>AlarmClock</w:t>
      </w:r>
      <w:r>
        <w:t>. Strängen ska innehålla aktuell tid samt alarmtide</w:t>
      </w:r>
      <w:r w:rsidR="002A6C5C">
        <w:t>r</w:t>
      </w:r>
      <w:r>
        <w:t>n</w:t>
      </w:r>
      <w:r w:rsidR="002A6C5C">
        <w:t>a</w:t>
      </w:r>
      <w:r>
        <w:t xml:space="preserve"> inom parenteser. Inga utskrifter till konsolfönstret får göras av metoden.</w:t>
      </w:r>
    </w:p>
    <w:p w:rsidR="00CA4902" w:rsidRDefault="00CA4902" w:rsidP="00CA4902">
      <w:pPr>
        <w:pStyle w:val="Rubrik4"/>
      </w:pPr>
      <w:r>
        <w:t>Operatorn ==</w:t>
      </w:r>
    </w:p>
    <w:p w:rsidR="0027632D" w:rsidRDefault="0027632D" w:rsidP="00CA4902">
      <w:pPr>
        <w:pStyle w:val="Brdtext"/>
      </w:pPr>
      <w:r w:rsidRPr="0027632D">
        <w:t xml:space="preserve">Avgör om två instanser av </w:t>
      </w:r>
      <w:r w:rsidRPr="0027632D">
        <w:rPr>
          <w:rStyle w:val="Kod"/>
        </w:rPr>
        <w:t>AlarmClock</w:t>
      </w:r>
      <w:r w:rsidRPr="0027632D">
        <w:t xml:space="preserve"> är lika.</w:t>
      </w:r>
      <w:r>
        <w:t xml:space="preserve"> Enkel att implementera då metoden </w:t>
      </w:r>
      <w:r w:rsidRPr="0027632D">
        <w:rPr>
          <w:rStyle w:val="Kod"/>
        </w:rPr>
        <w:t>Equals()</w:t>
      </w:r>
      <w:r>
        <w:t xml:space="preserve"> finns att tillgå.</w:t>
      </w:r>
    </w:p>
    <w:p w:rsidR="00CA4902" w:rsidRDefault="00CA4902" w:rsidP="00CA4902">
      <w:pPr>
        <w:pStyle w:val="Rubrik4"/>
      </w:pPr>
      <w:r>
        <w:t>Operatorn !=</w:t>
      </w:r>
    </w:p>
    <w:p w:rsidR="0027632D" w:rsidRDefault="0027632D" w:rsidP="0027632D">
      <w:pPr>
        <w:pStyle w:val="Brdtext"/>
      </w:pPr>
      <w:r w:rsidRPr="0027632D">
        <w:t xml:space="preserve">Avgör om två instanser av </w:t>
      </w:r>
      <w:r w:rsidRPr="0027632D">
        <w:rPr>
          <w:rStyle w:val="Kod"/>
        </w:rPr>
        <w:t>AlarmClock</w:t>
      </w:r>
      <w:r w:rsidRPr="0027632D">
        <w:t xml:space="preserve"> är </w:t>
      </w:r>
      <w:r>
        <w:t>o</w:t>
      </w:r>
      <w:r w:rsidRPr="0027632D">
        <w:t>lika.</w:t>
      </w:r>
      <w:r>
        <w:t xml:space="preserve"> Enkel att implementera då metoden </w:t>
      </w:r>
      <w:r w:rsidRPr="0027632D">
        <w:rPr>
          <w:rStyle w:val="Kod"/>
        </w:rPr>
        <w:t>Equals()</w:t>
      </w:r>
      <w:r>
        <w:t xml:space="preserve"> finns att tillgå.</w:t>
      </w:r>
    </w:p>
    <w:p w:rsidR="00F904A1" w:rsidRDefault="00F904A1" w:rsidP="00F904A1">
      <w:pPr>
        <w:pStyle w:val="Rubrik3"/>
      </w:pPr>
      <w:bookmarkStart w:id="38" w:name="_Toc304742297"/>
      <w:r>
        <w:lastRenderedPageBreak/>
        <w:t>Klassen ClockDislay</w:t>
      </w:r>
      <w:bookmarkEnd w:id="38"/>
    </w:p>
    <w:p w:rsidR="00F904A1" w:rsidRDefault="00F904A1" w:rsidP="00F904A1">
      <w:pPr>
        <w:pStyle w:val="Rubrik4"/>
      </w:pPr>
      <w:r>
        <w:t>Fältet _hourDisplay</w:t>
      </w:r>
    </w:p>
    <w:p w:rsidR="00F904A1" w:rsidRDefault="00F904A1" w:rsidP="00F904A1">
      <w:pPr>
        <w:pStyle w:val="Brdtext"/>
      </w:pPr>
      <w:r>
        <w:t xml:space="preserve">Privat fält som i innehåller referens till ett </w:t>
      </w:r>
      <w:r w:rsidR="00D001C0">
        <w:rPr>
          <w:rStyle w:val="Kod"/>
        </w:rPr>
        <w:t>Nu</w:t>
      </w:r>
      <w:r>
        <w:rPr>
          <w:rStyle w:val="Kod"/>
        </w:rPr>
        <w:t>mber</w:t>
      </w:r>
      <w:r w:rsidRPr="00D30BE9">
        <w:rPr>
          <w:rStyle w:val="Kod"/>
        </w:rPr>
        <w:t>Display</w:t>
      </w:r>
      <w:r>
        <w:t xml:space="preserve">-objekt som ansvarar för timmarna. Kapslas </w:t>
      </w:r>
      <w:r w:rsidR="00D001C0">
        <w:t xml:space="preserve">delvis </w:t>
      </w:r>
      <w:r>
        <w:t xml:space="preserve">in av egenskapen </w:t>
      </w:r>
      <w:r w:rsidR="00D001C0">
        <w:rPr>
          <w:rStyle w:val="Kod"/>
        </w:rPr>
        <w:t>Time</w:t>
      </w:r>
      <w:r w:rsidR="00D001C0">
        <w:t xml:space="preserve">, som är av typen </w:t>
      </w:r>
      <w:r w:rsidR="00D001C0" w:rsidRPr="00D001C0">
        <w:rPr>
          <w:rStyle w:val="Kod"/>
        </w:rPr>
        <w:t>string</w:t>
      </w:r>
      <w:r w:rsidR="00D001C0">
        <w:t>.</w:t>
      </w:r>
    </w:p>
    <w:p w:rsidR="00D001C0" w:rsidRDefault="00D001C0" w:rsidP="00D001C0">
      <w:pPr>
        <w:pStyle w:val="Rubrik4"/>
      </w:pPr>
      <w:r>
        <w:t>Fältet _minuteDisplay</w:t>
      </w:r>
    </w:p>
    <w:p w:rsidR="00D001C0" w:rsidRDefault="00D001C0" w:rsidP="00D001C0">
      <w:pPr>
        <w:pStyle w:val="Brdtext"/>
      </w:pPr>
      <w:r>
        <w:t xml:space="preserve">Privat fält som i innehåller referens till ett </w:t>
      </w:r>
      <w:r>
        <w:rPr>
          <w:rStyle w:val="Kod"/>
        </w:rPr>
        <w:t>Number</w:t>
      </w:r>
      <w:r w:rsidRPr="00D30BE9">
        <w:rPr>
          <w:rStyle w:val="Kod"/>
        </w:rPr>
        <w:t>Display</w:t>
      </w:r>
      <w:r>
        <w:t xml:space="preserve">-objekt som ansvarar för minuterna. Kapslas delvis in av egenskapen </w:t>
      </w:r>
      <w:r>
        <w:rPr>
          <w:rStyle w:val="Kod"/>
        </w:rPr>
        <w:t>Time</w:t>
      </w:r>
      <w:r>
        <w:t xml:space="preserve">, som är av typen </w:t>
      </w:r>
      <w:r w:rsidRPr="00D001C0">
        <w:rPr>
          <w:rStyle w:val="Kod"/>
        </w:rPr>
        <w:t>string</w:t>
      </w:r>
      <w:r>
        <w:t>.</w:t>
      </w:r>
    </w:p>
    <w:p w:rsidR="004B6FA4" w:rsidRDefault="004B6FA4" w:rsidP="004B6FA4">
      <w:pPr>
        <w:pStyle w:val="Rubrik4"/>
      </w:pPr>
      <w:r>
        <w:t>Egenskapen Time</w:t>
      </w:r>
    </w:p>
    <w:p w:rsidR="004B6FA4" w:rsidRDefault="004B6FA4" w:rsidP="004B6FA4">
      <w:pPr>
        <w:pStyle w:val="Brdtext"/>
      </w:pPr>
      <w:r>
        <w:t xml:space="preserve">Publik egenskap av typen </w:t>
      </w:r>
      <w:r w:rsidRPr="004B6FA4">
        <w:rPr>
          <w:rStyle w:val="Kod"/>
        </w:rPr>
        <w:t>string</w:t>
      </w:r>
      <w:r>
        <w:t xml:space="preserve">, som kapslar in de privata fälten </w:t>
      </w:r>
      <w:r w:rsidRPr="006355BC">
        <w:rPr>
          <w:rStyle w:val="Kod"/>
        </w:rPr>
        <w:t>_</w:t>
      </w:r>
      <w:r>
        <w:rPr>
          <w:rStyle w:val="Kod"/>
        </w:rPr>
        <w:t>hourDisplay</w:t>
      </w:r>
      <w:r>
        <w:t xml:space="preserve"> och </w:t>
      </w:r>
      <w:r w:rsidRPr="006355BC">
        <w:rPr>
          <w:rStyle w:val="Kod"/>
        </w:rPr>
        <w:t>_</w:t>
      </w:r>
      <w:r>
        <w:rPr>
          <w:rStyle w:val="Kod"/>
        </w:rPr>
        <w:t>minuteDisplay</w:t>
      </w:r>
      <w:r>
        <w:t>. Strängens format ska vara HH:mm, d.v.s. timmar och minuter åtskilda av ett kolon.</w:t>
      </w:r>
    </w:p>
    <w:p w:rsidR="004B6FA4" w:rsidRDefault="005E4C6C" w:rsidP="004B6FA4">
      <w:pPr>
        <w:pStyle w:val="Brdtext"/>
      </w:pPr>
      <w:r w:rsidRPr="005E4C6C">
        <w:rPr>
          <w:rStyle w:val="Kod"/>
        </w:rPr>
        <w:t>s</w:t>
      </w:r>
      <w:r w:rsidR="004B6FA4" w:rsidRPr="005E4C6C">
        <w:rPr>
          <w:rStyle w:val="Kod"/>
        </w:rPr>
        <w:t>et</w:t>
      </w:r>
      <w:r w:rsidR="004B6FA4">
        <w:t xml:space="preserve">-metoden ska kasta ett undantag av typen </w:t>
      </w:r>
      <w:r w:rsidR="004B6FA4" w:rsidRPr="004B6FA4">
        <w:rPr>
          <w:rStyle w:val="Kod"/>
        </w:rPr>
        <w:t>FormatException</w:t>
      </w:r>
      <w:r w:rsidR="004B6FA4">
        <w:t xml:space="preserve"> om strängen som tilldelas egenskapen inte har rätt format. Använd det reguljära uttrycket </w:t>
      </w:r>
      <w:r w:rsidR="004B6FA4" w:rsidRPr="004B6FA4">
        <w:t>"</w:t>
      </w:r>
      <w:r w:rsidR="004B6FA4" w:rsidRPr="00CA4902">
        <w:rPr>
          <w:rStyle w:val="Kod"/>
        </w:rPr>
        <w:t>^(([0-1]?[0-9])|([2][0-3])):([0-5][0-9])$</w:t>
      </w:r>
      <w:r w:rsidR="004B6FA4" w:rsidRPr="004B6FA4">
        <w:t>"</w:t>
      </w:r>
      <w:r w:rsidR="004B6FA4">
        <w:t xml:space="preserve"> för att validera tiden. När väl tiden är validerad delas den enkelt upp i timmar och minuter med hjälp av metoden </w:t>
      </w:r>
      <w:r w:rsidR="004B6FA4" w:rsidRPr="004B6FA4">
        <w:rPr>
          <w:rStyle w:val="Kod"/>
        </w:rPr>
        <w:t>String.Split()</w:t>
      </w:r>
      <w:r w:rsidR="004B6FA4">
        <w:t>.</w:t>
      </w:r>
    </w:p>
    <w:p w:rsidR="00F904A1" w:rsidRDefault="00F904A1" w:rsidP="00F904A1">
      <w:pPr>
        <w:pStyle w:val="Rubrik4"/>
      </w:pPr>
      <w:r>
        <w:t>Konstruktorerna</w:t>
      </w:r>
    </w:p>
    <w:p w:rsidR="00F904A1" w:rsidRDefault="00F904A1" w:rsidP="00F904A1">
      <w:pPr>
        <w:pStyle w:val="Brdtext"/>
      </w:pPr>
      <w:r>
        <w:t xml:space="preserve">Konstruktorerna, som är </w:t>
      </w:r>
      <w:r w:rsidR="00CA4902">
        <w:t>tre</w:t>
      </w:r>
      <w:r>
        <w:t xml:space="preserve"> till antalet, ska se till att ett </w:t>
      </w:r>
      <w:r w:rsidRPr="00C701CE">
        <w:rPr>
          <w:rStyle w:val="Kod"/>
        </w:rPr>
        <w:t>Clock</w:t>
      </w:r>
      <w:r>
        <w:rPr>
          <w:rStyle w:val="Kod"/>
        </w:rPr>
        <w:t>Display</w:t>
      </w:r>
      <w:r>
        <w:t>-objekt blir korrekt initierat. Det innebär att fälten ska initieras med lämpliga värden.</w:t>
      </w:r>
    </w:p>
    <w:p w:rsidR="00F904A1" w:rsidRDefault="00F904A1" w:rsidP="00F904A1">
      <w:pPr>
        <w:pStyle w:val="Brdtext"/>
      </w:pPr>
      <w:r>
        <w:t xml:space="preserve">Standardkonstruktorn </w:t>
      </w:r>
      <w:r w:rsidRPr="007870BC">
        <w:rPr>
          <w:rStyle w:val="Kod"/>
        </w:rPr>
        <w:t>Clock</w:t>
      </w:r>
      <w:r>
        <w:rPr>
          <w:rStyle w:val="Kod"/>
        </w:rPr>
        <w:t>Display</w:t>
      </w:r>
      <w:r w:rsidRPr="007870BC">
        <w:rPr>
          <w:rStyle w:val="Kod"/>
        </w:rPr>
        <w:t>()</w:t>
      </w:r>
      <w:r>
        <w:t xml:space="preserve"> ska se till att fälten initieras så de refererar till </w:t>
      </w:r>
      <w:r w:rsidRPr="00780E7D">
        <w:rPr>
          <w:rStyle w:val="Kod"/>
        </w:rPr>
        <w:t>NumberDisplay</w:t>
      </w:r>
      <w:r>
        <w:t>-objekt men ingen tilldelning får ske i konstruktorns kropp, som måste vara tom. Denna konstruktor måste därför anropa den konstruktor i klassen som har två parametrar.</w:t>
      </w:r>
    </w:p>
    <w:p w:rsidR="00F904A1" w:rsidRDefault="00F904A1" w:rsidP="00F904A1">
      <w:pPr>
        <w:pStyle w:val="Brdtext"/>
      </w:pPr>
      <w:r>
        <w:t xml:space="preserve">Med konstruktorn </w:t>
      </w:r>
      <w:r>
        <w:rPr>
          <w:rStyle w:val="Kod"/>
        </w:rPr>
        <w:t>ClockDisplay</w:t>
      </w:r>
      <w:r w:rsidRPr="007870BC">
        <w:rPr>
          <w:rStyle w:val="Kod"/>
        </w:rPr>
        <w:t>(int hour, int minute)</w:t>
      </w:r>
      <w:r>
        <w:t xml:space="preserve"> ska ett objekt initieras så att objektet ställs på den tid som parametrarna anger. Detta är </w:t>
      </w:r>
      <w:r w:rsidR="004B6FA4">
        <w:t>den</w:t>
      </w:r>
      <w:r>
        <w:t xml:space="preserve"> </w:t>
      </w:r>
      <w:r w:rsidR="004B6FA4">
        <w:t xml:space="preserve">ena </w:t>
      </w:r>
      <w:r>
        <w:t>av konstruktorerna som får innehålla kod som leder till att fält i klassen tilldelas värden.</w:t>
      </w:r>
    </w:p>
    <w:p w:rsidR="004B6FA4" w:rsidRDefault="004B6FA4" w:rsidP="004B6FA4">
      <w:pPr>
        <w:pStyle w:val="Brdtext"/>
      </w:pPr>
      <w:r>
        <w:t xml:space="preserve">Med konstruktorn </w:t>
      </w:r>
      <w:r>
        <w:rPr>
          <w:rStyle w:val="Kod"/>
        </w:rPr>
        <w:t>ClockDisplay</w:t>
      </w:r>
      <w:r w:rsidRPr="007870BC">
        <w:rPr>
          <w:rStyle w:val="Kod"/>
        </w:rPr>
        <w:t>(</w:t>
      </w:r>
      <w:r>
        <w:rPr>
          <w:rStyle w:val="Kod"/>
        </w:rPr>
        <w:t>string</w:t>
      </w:r>
      <w:r w:rsidRPr="007870BC">
        <w:rPr>
          <w:rStyle w:val="Kod"/>
        </w:rPr>
        <w:t xml:space="preserve"> </w:t>
      </w:r>
      <w:r>
        <w:rPr>
          <w:rStyle w:val="Kod"/>
        </w:rPr>
        <w:t>time</w:t>
      </w:r>
      <w:r w:rsidRPr="007870BC">
        <w:rPr>
          <w:rStyle w:val="Kod"/>
        </w:rPr>
        <w:t>)</w:t>
      </w:r>
      <w:r>
        <w:t xml:space="preserve"> ska ett objekt initieras så att objektet ställs på den tid som parametern, på formatet HH:mm, anger. Detta är den ena av konstruktorerna som får innehålla kod som leder till att fält i klassen tilldelas värden.</w:t>
      </w:r>
    </w:p>
    <w:p w:rsidR="00CA4902" w:rsidRDefault="00CA4902" w:rsidP="00CA4902">
      <w:pPr>
        <w:pStyle w:val="Rubrik4"/>
      </w:pPr>
      <w:r>
        <w:t>Metoden Equals</w:t>
      </w:r>
    </w:p>
    <w:p w:rsidR="00203863" w:rsidRDefault="00203863" w:rsidP="00203863">
      <w:pPr>
        <w:pStyle w:val="Brdtext"/>
      </w:pPr>
      <w:r>
        <w:t xml:space="preserve">Överskuggar metoden </w:t>
      </w:r>
      <w:r w:rsidRPr="00203863">
        <w:rPr>
          <w:rStyle w:val="Kod"/>
        </w:rPr>
        <w:t>Equals()</w:t>
      </w:r>
      <w:r>
        <w:t xml:space="preserve"> i basklassen </w:t>
      </w:r>
      <w:r w:rsidRPr="00203863">
        <w:rPr>
          <w:rStyle w:val="Kod"/>
        </w:rPr>
        <w:t>Object</w:t>
      </w:r>
      <w:r>
        <w:t xml:space="preserve"> och r</w:t>
      </w:r>
      <w:r w:rsidRPr="00203863">
        <w:t>eturnerar ett värde som anger om den</w:t>
      </w:r>
      <w:r>
        <w:t xml:space="preserve"> anropande</w:t>
      </w:r>
      <w:r w:rsidRPr="00203863">
        <w:t xml:space="preserve"> instans</w:t>
      </w:r>
      <w:r>
        <w:t>en</w:t>
      </w:r>
      <w:r w:rsidRPr="00203863">
        <w:t xml:space="preserve"> är lika med ett angivet objekt</w:t>
      </w:r>
      <w:r>
        <w:t xml:space="preserve"> beträffande fälten </w:t>
      </w:r>
      <w:r w:rsidRPr="00203863">
        <w:rPr>
          <w:rStyle w:val="Kod"/>
        </w:rPr>
        <w:t>_</w:t>
      </w:r>
      <w:r>
        <w:rPr>
          <w:rStyle w:val="Kod"/>
        </w:rPr>
        <w:t>hourDisplay</w:t>
      </w:r>
      <w:r>
        <w:t xml:space="preserve"> och </w:t>
      </w:r>
      <w:r w:rsidRPr="00203863">
        <w:rPr>
          <w:rStyle w:val="Kod"/>
        </w:rPr>
        <w:t>_</w:t>
      </w:r>
      <w:r>
        <w:rPr>
          <w:rStyle w:val="Kod"/>
        </w:rPr>
        <w:t>minuteDisplay</w:t>
      </w:r>
      <w:r w:rsidRPr="00203863">
        <w:t xml:space="preserve">. </w:t>
      </w:r>
    </w:p>
    <w:p w:rsidR="00CA4902" w:rsidRDefault="00CA4902" w:rsidP="00CA4902">
      <w:pPr>
        <w:pStyle w:val="Rubrik4"/>
      </w:pPr>
      <w:r>
        <w:t>Metoden GetHashCode</w:t>
      </w:r>
    </w:p>
    <w:p w:rsidR="001D55B0" w:rsidRPr="00CA4902" w:rsidRDefault="001D55B0" w:rsidP="001D55B0">
      <w:pPr>
        <w:pStyle w:val="Brdtext"/>
      </w:pPr>
      <w:r>
        <w:t xml:space="preserve">Överskuggar metoden </w:t>
      </w:r>
      <w:r>
        <w:rPr>
          <w:rStyle w:val="Kod"/>
        </w:rPr>
        <w:t>GetHashCode</w:t>
      </w:r>
      <w:r w:rsidRPr="00203863">
        <w:rPr>
          <w:rStyle w:val="Kod"/>
        </w:rPr>
        <w:t>()</w:t>
      </w:r>
      <w:r>
        <w:t xml:space="preserve"> i basklassen </w:t>
      </w:r>
      <w:r w:rsidRPr="00203863">
        <w:rPr>
          <w:rStyle w:val="Kod"/>
        </w:rPr>
        <w:t>Object</w:t>
      </w:r>
      <w:r>
        <w:t xml:space="preserve"> och r</w:t>
      </w:r>
      <w:r w:rsidRPr="00203863">
        <w:t xml:space="preserve">eturnerar ett </w:t>
      </w:r>
      <w:r>
        <w:t xml:space="preserve">heltal av typen </w:t>
      </w:r>
      <w:r w:rsidRPr="001D55B0">
        <w:rPr>
          <w:rStyle w:val="Kod"/>
        </w:rPr>
        <w:t>int</w:t>
      </w:r>
      <w:r>
        <w:t xml:space="preserve"> </w:t>
      </w:r>
      <w:r w:rsidRPr="00203863">
        <w:t xml:space="preserve">som </w:t>
      </w:r>
      <w:r>
        <w:t>beskriver det anropande objektet. Lämpligen returnerar metoden hashkoden för textbeskrivningen</w:t>
      </w:r>
      <w:r w:rsidR="00991B6C">
        <w:t xml:space="preserve">, d.v.s. det som metoden </w:t>
      </w:r>
      <w:r w:rsidR="00991B6C" w:rsidRPr="00991B6C">
        <w:rPr>
          <w:rStyle w:val="Kod"/>
        </w:rPr>
        <w:t>ToString()</w:t>
      </w:r>
      <w:r w:rsidR="00991B6C">
        <w:t xml:space="preserve"> returnerar</w:t>
      </w:r>
      <w:r>
        <w:t>.</w:t>
      </w:r>
    </w:p>
    <w:p w:rsidR="00F904A1" w:rsidRDefault="00F904A1" w:rsidP="00F904A1">
      <w:pPr>
        <w:pStyle w:val="Rubrik4"/>
      </w:pPr>
      <w:r>
        <w:t>Metoden Increment</w:t>
      </w:r>
    </w:p>
    <w:p w:rsidR="00F904A1" w:rsidRDefault="00F904A1" w:rsidP="00F904A1">
      <w:pPr>
        <w:pStyle w:val="Brdtext"/>
      </w:pPr>
      <w:r>
        <w:t xml:space="preserve">Publik metod som anropas för att få </w:t>
      </w:r>
      <w:r w:rsidRPr="006A20B4">
        <w:rPr>
          <w:rStyle w:val="Kod"/>
        </w:rPr>
        <w:t>ClockDisplay</w:t>
      </w:r>
      <w:r>
        <w:t xml:space="preserve">-objektet att gå en minut. Metoden ansvarar för att öka minuternas värde med </w:t>
      </w:r>
      <w:r w:rsidRPr="00EE04E2">
        <w:rPr>
          <w:rStyle w:val="Kod"/>
        </w:rPr>
        <w:t>1</w:t>
      </w:r>
      <w:r>
        <w:t xml:space="preserve">. Då värdet för minuterna blir </w:t>
      </w:r>
      <w:r w:rsidRPr="00EE04E2">
        <w:rPr>
          <w:rStyle w:val="Kod"/>
        </w:rPr>
        <w:t>0</w:t>
      </w:r>
      <w:r>
        <w:t xml:space="preserve"> ökas lämpligen timmarnas värde med </w:t>
      </w:r>
      <w:r w:rsidRPr="00EE04E2">
        <w:rPr>
          <w:rStyle w:val="Kod"/>
        </w:rPr>
        <w:t>1</w:t>
      </w:r>
      <w:r>
        <w:t>. Inga utskrifter till konsolfönstret får göras av metoden.</w:t>
      </w:r>
    </w:p>
    <w:p w:rsidR="00F904A1" w:rsidRDefault="00F904A1" w:rsidP="00F904A1">
      <w:pPr>
        <w:pStyle w:val="Rubrik4"/>
      </w:pPr>
      <w:r>
        <w:t>Metoden ToString</w:t>
      </w:r>
    </w:p>
    <w:p w:rsidR="00F904A1" w:rsidRDefault="00F904A1" w:rsidP="00F904A1">
      <w:pPr>
        <w:pStyle w:val="Brdtext"/>
      </w:pPr>
      <w:r>
        <w:t xml:space="preserve">Publik metod som har som uppgift att returnera en sträng representerande värdet av en instans av klassen </w:t>
      </w:r>
      <w:r w:rsidRPr="00D97224">
        <w:rPr>
          <w:rStyle w:val="Kod"/>
        </w:rPr>
        <w:t>Clock</w:t>
      </w:r>
      <w:r>
        <w:rPr>
          <w:rStyle w:val="Kod"/>
        </w:rPr>
        <w:t>Display</w:t>
      </w:r>
      <w:r>
        <w:t>. Strängen ska innehålla tid</w:t>
      </w:r>
      <w:r w:rsidR="00A028D0">
        <w:t xml:space="preserve">en </w:t>
      </w:r>
      <w:r w:rsidR="00D26E3A">
        <w:t xml:space="preserve">på </w:t>
      </w:r>
      <w:r w:rsidR="00A028D0">
        <w:t>formatet HH:mm</w:t>
      </w:r>
      <w:r>
        <w:t>. Inga utskrifter till konsolfönstret får göras av metoden.</w:t>
      </w:r>
    </w:p>
    <w:p w:rsidR="00CA4902" w:rsidRDefault="00CA4902" w:rsidP="00CA4902">
      <w:pPr>
        <w:pStyle w:val="Rubrik4"/>
      </w:pPr>
      <w:bookmarkStart w:id="39" w:name="_Toc304742298"/>
      <w:r>
        <w:t>Operatorn ==</w:t>
      </w:r>
    </w:p>
    <w:p w:rsidR="00CA4902" w:rsidRDefault="0027632D" w:rsidP="00CA4902">
      <w:pPr>
        <w:pStyle w:val="Brdtext"/>
      </w:pPr>
      <w:r w:rsidRPr="0027632D">
        <w:t xml:space="preserve">Avgör om två instanser av </w:t>
      </w:r>
      <w:r w:rsidRPr="0027632D">
        <w:rPr>
          <w:rStyle w:val="Kod"/>
        </w:rPr>
        <w:t>Clock</w:t>
      </w:r>
      <w:r>
        <w:rPr>
          <w:rStyle w:val="Kod"/>
        </w:rPr>
        <w:t>Display</w:t>
      </w:r>
      <w:r w:rsidRPr="0027632D">
        <w:t xml:space="preserve"> är lika.</w:t>
      </w:r>
      <w:r>
        <w:t xml:space="preserve"> Enkel att implementera då metoden </w:t>
      </w:r>
      <w:r w:rsidRPr="0027632D">
        <w:rPr>
          <w:rStyle w:val="Kod"/>
        </w:rPr>
        <w:t>Equals()</w:t>
      </w:r>
      <w:r>
        <w:t xml:space="preserve"> finns att tillgå.</w:t>
      </w:r>
    </w:p>
    <w:p w:rsidR="00CA4902" w:rsidRDefault="00CA4902" w:rsidP="00CA4902">
      <w:pPr>
        <w:pStyle w:val="Rubrik4"/>
      </w:pPr>
      <w:r>
        <w:t>Operatorn !=</w:t>
      </w:r>
    </w:p>
    <w:p w:rsidR="0027632D" w:rsidRDefault="0027632D" w:rsidP="0027632D">
      <w:pPr>
        <w:pStyle w:val="Brdtext"/>
      </w:pPr>
      <w:r w:rsidRPr="0027632D">
        <w:t xml:space="preserve">Avgör om två instanser av </w:t>
      </w:r>
      <w:r w:rsidRPr="0027632D">
        <w:rPr>
          <w:rStyle w:val="Kod"/>
        </w:rPr>
        <w:t>Clock</w:t>
      </w:r>
      <w:r>
        <w:rPr>
          <w:rStyle w:val="Kod"/>
        </w:rPr>
        <w:t>Display</w:t>
      </w:r>
      <w:r w:rsidRPr="0027632D">
        <w:t xml:space="preserve"> är lika.</w:t>
      </w:r>
      <w:r>
        <w:t xml:space="preserve"> Enkel att implementera då metoden </w:t>
      </w:r>
      <w:r w:rsidRPr="0027632D">
        <w:rPr>
          <w:rStyle w:val="Kod"/>
        </w:rPr>
        <w:t>Equals()</w:t>
      </w:r>
      <w:r>
        <w:t xml:space="preserve"> finns att tillgå.</w:t>
      </w:r>
    </w:p>
    <w:p w:rsidR="00F904A1" w:rsidRDefault="00F904A1" w:rsidP="00F904A1">
      <w:pPr>
        <w:pStyle w:val="Rubrik3"/>
      </w:pPr>
      <w:r>
        <w:lastRenderedPageBreak/>
        <w:t>Klassen NumberDisplay</w:t>
      </w:r>
      <w:bookmarkEnd w:id="39"/>
    </w:p>
    <w:p w:rsidR="00F904A1" w:rsidRDefault="00F904A1" w:rsidP="00F904A1">
      <w:pPr>
        <w:pStyle w:val="Rubrik4"/>
      </w:pPr>
      <w:r>
        <w:t>Fältet _maxNumber</w:t>
      </w:r>
    </w:p>
    <w:p w:rsidR="00F904A1" w:rsidRDefault="00F904A1" w:rsidP="00F904A1">
      <w:pPr>
        <w:pStyle w:val="Brdtext"/>
      </w:pPr>
      <w:r>
        <w:t xml:space="preserve">Privat fält som innehåller maxvärdet numret kan anta. Kapslas in av egenskapen </w:t>
      </w:r>
      <w:r>
        <w:rPr>
          <w:rStyle w:val="Kod"/>
        </w:rPr>
        <w:t>MaxNumber</w:t>
      </w:r>
      <w:r>
        <w:t>.</w:t>
      </w:r>
    </w:p>
    <w:p w:rsidR="00F904A1" w:rsidRDefault="00F904A1" w:rsidP="00F904A1">
      <w:pPr>
        <w:pStyle w:val="Rubrik4"/>
      </w:pPr>
      <w:r>
        <w:t>Fältet _number</w:t>
      </w:r>
    </w:p>
    <w:p w:rsidR="00F904A1" w:rsidRDefault="00F904A1" w:rsidP="00F904A1">
      <w:pPr>
        <w:pStyle w:val="Brdtext"/>
      </w:pPr>
      <w:r>
        <w:t xml:space="preserve">Privat fält som innehåller själva numrets värde. Kapslas in av egenskapen </w:t>
      </w:r>
      <w:r>
        <w:rPr>
          <w:rStyle w:val="Kod"/>
        </w:rPr>
        <w:t>Number</w:t>
      </w:r>
      <w:r>
        <w:t>.</w:t>
      </w:r>
    </w:p>
    <w:p w:rsidR="00F904A1" w:rsidRDefault="00F904A1" w:rsidP="00F904A1">
      <w:pPr>
        <w:pStyle w:val="Rubrik4"/>
      </w:pPr>
      <w:r>
        <w:t>Egenskapen MaxNumber</w:t>
      </w:r>
    </w:p>
    <w:p w:rsidR="00F904A1" w:rsidRDefault="00F904A1" w:rsidP="00F904A1">
      <w:pPr>
        <w:pStyle w:val="Brdtext"/>
      </w:pPr>
      <w:r>
        <w:t xml:space="preserve">Publik egenskap, som kapslar in det privata fältet </w:t>
      </w:r>
      <w:r w:rsidRPr="006355BC">
        <w:rPr>
          <w:rStyle w:val="Kod"/>
        </w:rPr>
        <w:t>_</w:t>
      </w:r>
      <w:r>
        <w:rPr>
          <w:rStyle w:val="Kod"/>
        </w:rPr>
        <w:t>maxNumber</w:t>
      </w:r>
      <w:r>
        <w:t>. s</w:t>
      </w:r>
      <w:r w:rsidRPr="006355BC">
        <w:rPr>
          <w:rStyle w:val="Kod"/>
        </w:rPr>
        <w:t>et</w:t>
      </w:r>
      <w:r>
        <w:t xml:space="preserve">-metoden måste validera att värdet som ska tilldelas </w:t>
      </w:r>
      <w:r w:rsidRPr="006355BC">
        <w:rPr>
          <w:rStyle w:val="Kod"/>
        </w:rPr>
        <w:t>_</w:t>
      </w:r>
      <w:r>
        <w:rPr>
          <w:rStyle w:val="Kod"/>
        </w:rPr>
        <w:t>maxNumber</w:t>
      </w:r>
      <w:r>
        <w:t xml:space="preserve"> är större än </w:t>
      </w:r>
      <w:r>
        <w:rPr>
          <w:rStyle w:val="Kod"/>
        </w:rPr>
        <w:t>0</w:t>
      </w:r>
      <w:r>
        <w:t xml:space="preserve">. Är värdet inte det ska ett undantag av typen </w:t>
      </w:r>
      <w:r w:rsidRPr="006355BC">
        <w:rPr>
          <w:rStyle w:val="Kod"/>
        </w:rPr>
        <w:t>ArgumentException</w:t>
      </w:r>
      <w:r>
        <w:t xml:space="preserve"> kastas.</w:t>
      </w:r>
    </w:p>
    <w:p w:rsidR="00F904A1" w:rsidRDefault="00F904A1" w:rsidP="00F904A1">
      <w:pPr>
        <w:pStyle w:val="Rubrik4"/>
      </w:pPr>
      <w:r>
        <w:t>Egenskapen Number</w:t>
      </w:r>
    </w:p>
    <w:p w:rsidR="00F904A1" w:rsidRDefault="00F904A1" w:rsidP="00F904A1">
      <w:pPr>
        <w:pStyle w:val="Brdtext"/>
        <w:widowControl w:val="0"/>
      </w:pPr>
      <w:r>
        <w:t xml:space="preserve">Publik egenskap, som kapslar in det privata fältet </w:t>
      </w:r>
      <w:r w:rsidRPr="006355BC">
        <w:rPr>
          <w:rStyle w:val="Kod"/>
        </w:rPr>
        <w:t>_</w:t>
      </w:r>
      <w:r>
        <w:rPr>
          <w:rStyle w:val="Kod"/>
        </w:rPr>
        <w:t>number</w:t>
      </w:r>
      <w:r>
        <w:t>. s</w:t>
      </w:r>
      <w:r w:rsidRPr="006355BC">
        <w:rPr>
          <w:rStyle w:val="Kod"/>
        </w:rPr>
        <w:t>et</w:t>
      </w:r>
      <w:r>
        <w:t xml:space="preserve">-metoden måste validera att värdet som ska tilldelas </w:t>
      </w:r>
      <w:r w:rsidRPr="006355BC">
        <w:rPr>
          <w:rStyle w:val="Kod"/>
        </w:rPr>
        <w:t>_</w:t>
      </w:r>
      <w:r>
        <w:rPr>
          <w:rStyle w:val="Kod"/>
        </w:rPr>
        <w:t>number</w:t>
      </w:r>
      <w:r>
        <w:t xml:space="preserve"> är i det slutna intervallet mellan </w:t>
      </w:r>
      <w:r>
        <w:rPr>
          <w:rStyle w:val="Kod"/>
        </w:rPr>
        <w:t>0</w:t>
      </w:r>
      <w:r>
        <w:t xml:space="preserve"> och maxvärdet. Är värdet inte i intervallet ska ett undantag av typen </w:t>
      </w:r>
      <w:r w:rsidRPr="006355BC">
        <w:rPr>
          <w:rStyle w:val="Kod"/>
        </w:rPr>
        <w:t>ArgumentException</w:t>
      </w:r>
      <w:r>
        <w:t xml:space="preserve"> kastas.</w:t>
      </w:r>
    </w:p>
    <w:p w:rsidR="00F904A1" w:rsidRDefault="00F904A1" w:rsidP="00F904A1">
      <w:pPr>
        <w:pStyle w:val="Rubrik4"/>
      </w:pPr>
      <w:r>
        <w:t>Konstruktorerna</w:t>
      </w:r>
    </w:p>
    <w:p w:rsidR="00F904A1" w:rsidRDefault="00F904A1" w:rsidP="00F904A1">
      <w:pPr>
        <w:pStyle w:val="Brdtext"/>
      </w:pPr>
      <w:r>
        <w:t xml:space="preserve">Konstruktorerna, som är två till antalet, ska se till att ett </w:t>
      </w:r>
      <w:r>
        <w:rPr>
          <w:rStyle w:val="Kod"/>
        </w:rPr>
        <w:t>NumberDisplay</w:t>
      </w:r>
      <w:r>
        <w:t>-objekt blir korrekt initierat. Det innebär att fälten ska initieras med lämpliga värden.</w:t>
      </w:r>
    </w:p>
    <w:p w:rsidR="00F904A1" w:rsidRDefault="00F904A1" w:rsidP="00F904A1">
      <w:pPr>
        <w:pStyle w:val="Brdtext"/>
      </w:pPr>
      <w:r>
        <w:t xml:space="preserve">Konstruktorn </w:t>
      </w:r>
      <w:r>
        <w:rPr>
          <w:rStyle w:val="Kod"/>
        </w:rPr>
        <w:t>NumberDisplay</w:t>
      </w:r>
      <w:r w:rsidRPr="007870BC">
        <w:rPr>
          <w:rStyle w:val="Kod"/>
        </w:rPr>
        <w:t>(</w:t>
      </w:r>
      <w:r>
        <w:rPr>
          <w:rStyle w:val="Kod"/>
        </w:rPr>
        <w:t>int maxNumber</w:t>
      </w:r>
      <w:r w:rsidRPr="007870BC">
        <w:rPr>
          <w:rStyle w:val="Kod"/>
        </w:rPr>
        <w:t>)</w:t>
      </w:r>
      <w:r>
        <w:t xml:space="preserve"> ska se till att fälten initieras så de refererar till </w:t>
      </w:r>
      <w:r w:rsidRPr="000739C6">
        <w:rPr>
          <w:rStyle w:val="Kod"/>
        </w:rPr>
        <w:t>NumberDisplay</w:t>
      </w:r>
      <w:r>
        <w:t>-obejkt men ingen tilldelning får ske i konstruktorns kropp, som måste vara tom. Denna konstruktor måste därför anropa den konstruktor i klassen som har två parametrar.</w:t>
      </w:r>
    </w:p>
    <w:p w:rsidR="00F904A1" w:rsidRDefault="00F904A1" w:rsidP="00F904A1">
      <w:pPr>
        <w:pStyle w:val="Brdtext"/>
      </w:pPr>
      <w:r>
        <w:t xml:space="preserve">Med konstruktorn </w:t>
      </w:r>
      <w:r>
        <w:rPr>
          <w:rStyle w:val="Kod"/>
        </w:rPr>
        <w:t>NumberDisplay</w:t>
      </w:r>
      <w:r w:rsidRPr="007870BC">
        <w:rPr>
          <w:rStyle w:val="Kod"/>
        </w:rPr>
        <w:t xml:space="preserve">(int </w:t>
      </w:r>
      <w:r>
        <w:rPr>
          <w:rStyle w:val="Kod"/>
        </w:rPr>
        <w:t>maxNumber</w:t>
      </w:r>
      <w:r w:rsidRPr="007870BC">
        <w:rPr>
          <w:rStyle w:val="Kod"/>
        </w:rPr>
        <w:t xml:space="preserve">, int </w:t>
      </w:r>
      <w:r>
        <w:rPr>
          <w:rStyle w:val="Kod"/>
        </w:rPr>
        <w:t>number</w:t>
      </w:r>
      <w:r w:rsidRPr="007870BC">
        <w:rPr>
          <w:rStyle w:val="Kod"/>
        </w:rPr>
        <w:t>)</w:t>
      </w:r>
      <w:r>
        <w:t xml:space="preserve"> ska ett objekt initieras så att objektets fält tilldelas värdena parametrarna har. Detta är den enda av konstruktorerna som får innehålla kod som tilldelar fält i klassen värden.</w:t>
      </w:r>
    </w:p>
    <w:p w:rsidR="00CA4902" w:rsidRDefault="00CA4902" w:rsidP="00CA4902">
      <w:pPr>
        <w:pStyle w:val="Rubrik4"/>
      </w:pPr>
      <w:r>
        <w:t>Metoden Equals</w:t>
      </w:r>
    </w:p>
    <w:p w:rsidR="00CA4902" w:rsidRDefault="00203863" w:rsidP="00203863">
      <w:pPr>
        <w:pStyle w:val="Brdtext"/>
      </w:pPr>
      <w:r>
        <w:t xml:space="preserve">Överskuggar metoden </w:t>
      </w:r>
      <w:r w:rsidRPr="00203863">
        <w:rPr>
          <w:rStyle w:val="Kod"/>
        </w:rPr>
        <w:t>Equals()</w:t>
      </w:r>
      <w:r>
        <w:t xml:space="preserve"> i basklassen </w:t>
      </w:r>
      <w:r w:rsidRPr="00203863">
        <w:rPr>
          <w:rStyle w:val="Kod"/>
        </w:rPr>
        <w:t>Object</w:t>
      </w:r>
      <w:r>
        <w:t xml:space="preserve"> och r</w:t>
      </w:r>
      <w:r w:rsidRPr="00203863">
        <w:t>eturnerar ett värde som anger om den</w:t>
      </w:r>
      <w:r>
        <w:t xml:space="preserve"> anropande</w:t>
      </w:r>
      <w:r w:rsidRPr="00203863">
        <w:t xml:space="preserve"> instans</w:t>
      </w:r>
      <w:r>
        <w:t>en</w:t>
      </w:r>
      <w:r w:rsidRPr="00203863">
        <w:t xml:space="preserve"> är lika med ett angivet objekt</w:t>
      </w:r>
      <w:r>
        <w:t xml:space="preserve"> beträffande fälten </w:t>
      </w:r>
      <w:r w:rsidRPr="00203863">
        <w:rPr>
          <w:rStyle w:val="Kod"/>
        </w:rPr>
        <w:t>_maxNumber</w:t>
      </w:r>
      <w:r>
        <w:t xml:space="preserve"> och </w:t>
      </w:r>
      <w:r w:rsidRPr="00203863">
        <w:rPr>
          <w:rStyle w:val="Kod"/>
        </w:rPr>
        <w:t>_number</w:t>
      </w:r>
      <w:r w:rsidRPr="00203863">
        <w:t xml:space="preserve">. </w:t>
      </w:r>
    </w:p>
    <w:p w:rsidR="00CA4902" w:rsidRDefault="00CA4902" w:rsidP="00CA4902">
      <w:pPr>
        <w:pStyle w:val="Rubrik4"/>
      </w:pPr>
      <w:r>
        <w:t>Metoden GetHashCode</w:t>
      </w:r>
    </w:p>
    <w:p w:rsidR="001D55B0" w:rsidRPr="00CA4902" w:rsidRDefault="001D55B0" w:rsidP="001D55B0">
      <w:pPr>
        <w:pStyle w:val="Brdtext"/>
      </w:pPr>
      <w:r>
        <w:t xml:space="preserve">Överskuggar metoden </w:t>
      </w:r>
      <w:r>
        <w:rPr>
          <w:rStyle w:val="Kod"/>
        </w:rPr>
        <w:t>GetHashCode</w:t>
      </w:r>
      <w:r w:rsidRPr="00203863">
        <w:rPr>
          <w:rStyle w:val="Kod"/>
        </w:rPr>
        <w:t>()</w:t>
      </w:r>
      <w:r>
        <w:t xml:space="preserve"> i basklassen </w:t>
      </w:r>
      <w:r w:rsidRPr="00203863">
        <w:rPr>
          <w:rStyle w:val="Kod"/>
        </w:rPr>
        <w:t>Object</w:t>
      </w:r>
      <w:r>
        <w:t xml:space="preserve"> och r</w:t>
      </w:r>
      <w:r w:rsidRPr="00203863">
        <w:t xml:space="preserve">eturnerar ett </w:t>
      </w:r>
      <w:r>
        <w:t xml:space="preserve">heltal av typen </w:t>
      </w:r>
      <w:r w:rsidRPr="001D55B0">
        <w:rPr>
          <w:rStyle w:val="Kod"/>
        </w:rPr>
        <w:t>int</w:t>
      </w:r>
      <w:r>
        <w:t xml:space="preserve"> </w:t>
      </w:r>
      <w:r w:rsidRPr="00203863">
        <w:t xml:space="preserve">som </w:t>
      </w:r>
      <w:r>
        <w:t xml:space="preserve">beskriver det anropande objektet. Lämpligen returnerar metoden hashkoden för </w:t>
      </w:r>
      <w:r w:rsidR="008141C2">
        <w:t>t.ex. textbeskrivningen av fälten.</w:t>
      </w:r>
    </w:p>
    <w:p w:rsidR="00F904A1" w:rsidRDefault="00F904A1" w:rsidP="00F904A1">
      <w:pPr>
        <w:pStyle w:val="Rubrik4"/>
      </w:pPr>
      <w:r>
        <w:t>Metoden Increment</w:t>
      </w:r>
    </w:p>
    <w:p w:rsidR="00F904A1" w:rsidRDefault="00F904A1" w:rsidP="00F904A1">
      <w:pPr>
        <w:pStyle w:val="Brdtext"/>
      </w:pPr>
      <w:r>
        <w:t xml:space="preserve">Publik metod som anropas för att få </w:t>
      </w:r>
      <w:r w:rsidRPr="006A20B4">
        <w:rPr>
          <w:rStyle w:val="Kod"/>
        </w:rPr>
        <w:t>NumberDisplay</w:t>
      </w:r>
      <w:r>
        <w:t xml:space="preserve">-objektet att öka numret med </w:t>
      </w:r>
      <w:r w:rsidRPr="006A20B4">
        <w:rPr>
          <w:rStyle w:val="Kod"/>
        </w:rPr>
        <w:t>1</w:t>
      </w:r>
      <w:r>
        <w:t xml:space="preserve">. Då värdet fältet </w:t>
      </w:r>
      <w:r w:rsidRPr="006A20B4">
        <w:rPr>
          <w:rStyle w:val="Kod"/>
        </w:rPr>
        <w:t>_number</w:t>
      </w:r>
      <w:r>
        <w:t xml:space="preserve"> har ska passera värdet fältet </w:t>
      </w:r>
      <w:r w:rsidRPr="006A20B4">
        <w:rPr>
          <w:rStyle w:val="Kod"/>
        </w:rPr>
        <w:t>_maxN</w:t>
      </w:r>
      <w:r>
        <w:rPr>
          <w:rStyle w:val="Kod"/>
        </w:rPr>
        <w:t>u</w:t>
      </w:r>
      <w:r w:rsidRPr="006A20B4">
        <w:rPr>
          <w:rStyle w:val="Kod"/>
        </w:rPr>
        <w:t>mber</w:t>
      </w:r>
      <w:r>
        <w:t xml:space="preserve"> har ska fältet </w:t>
      </w:r>
      <w:r w:rsidRPr="006A20B4">
        <w:rPr>
          <w:rStyle w:val="Kod"/>
        </w:rPr>
        <w:t>_number</w:t>
      </w:r>
      <w:r>
        <w:t xml:space="preserve"> tilldelas värdet </w:t>
      </w:r>
      <w:r w:rsidRPr="006A20B4">
        <w:rPr>
          <w:rStyle w:val="Kod"/>
        </w:rPr>
        <w:t>0</w:t>
      </w:r>
      <w:r>
        <w:t>. Inga utskrifter till konsolfönstret får göras av metoden.</w:t>
      </w:r>
    </w:p>
    <w:p w:rsidR="00F904A1" w:rsidRDefault="00F904A1" w:rsidP="00F904A1">
      <w:pPr>
        <w:pStyle w:val="Rubrik4"/>
      </w:pPr>
      <w:r>
        <w:t>Metoderna ToString</w:t>
      </w:r>
    </w:p>
    <w:p w:rsidR="00F904A1" w:rsidRDefault="00F904A1" w:rsidP="00F904A1">
      <w:pPr>
        <w:pStyle w:val="Brdtext"/>
      </w:pPr>
      <w:r w:rsidRPr="00714EAD">
        <w:rPr>
          <w:rStyle w:val="Kod"/>
        </w:rPr>
        <w:t>ToString()</w:t>
      </w:r>
      <w:r>
        <w:t xml:space="preserve"> ska överlagras, d.v.s. det ska finnas två metoder med samma namn men med olika param</w:t>
      </w:r>
      <w:r w:rsidR="00203863">
        <w:t>e</w:t>
      </w:r>
      <w:r>
        <w:t>terlistor.</w:t>
      </w:r>
    </w:p>
    <w:p w:rsidR="00F904A1" w:rsidRDefault="00F904A1" w:rsidP="00F904A1">
      <w:pPr>
        <w:pStyle w:val="Brdtext"/>
      </w:pPr>
      <w:r>
        <w:t xml:space="preserve">Den publika metoden </w:t>
      </w:r>
      <w:r w:rsidRPr="00714EAD">
        <w:rPr>
          <w:rStyle w:val="Kod"/>
        </w:rPr>
        <w:t>ToString()</w:t>
      </w:r>
      <w:r>
        <w:t xml:space="preserve"> har som uppgift att returnera en sträng representerande värdet av en instans av klassen </w:t>
      </w:r>
      <w:r>
        <w:rPr>
          <w:rStyle w:val="Kod"/>
        </w:rPr>
        <w:t>NumberDisplay</w:t>
      </w:r>
      <w:r>
        <w:t xml:space="preserve">. Strängen ska innehålla numret, utan att nummer mindre än tio inleds med </w:t>
      </w:r>
      <w:r w:rsidRPr="00714EAD">
        <w:rPr>
          <w:rStyle w:val="Kod"/>
        </w:rPr>
        <w:t>0</w:t>
      </w:r>
      <w:r>
        <w:t>. Inga utskrifter till konsolfönstret får göras av metoden.</w:t>
      </w:r>
    </w:p>
    <w:p w:rsidR="00F904A1" w:rsidRDefault="00F904A1" w:rsidP="00F904A1">
      <w:pPr>
        <w:pStyle w:val="Brdtext"/>
      </w:pPr>
      <w:r>
        <w:t xml:space="preserve">Den publika metoden </w:t>
      </w:r>
      <w:r w:rsidRPr="00714EAD">
        <w:rPr>
          <w:rStyle w:val="Kod"/>
        </w:rPr>
        <w:t>ToString(string format)</w:t>
      </w:r>
      <w:r>
        <w:t xml:space="preserve"> har som uppgift att returnera en sträng representerande värdet av en instans av klassen </w:t>
      </w:r>
      <w:r>
        <w:rPr>
          <w:rStyle w:val="Kod"/>
        </w:rPr>
        <w:t>NumberDisplay</w:t>
      </w:r>
      <w:r>
        <w:t xml:space="preserve">. Formatsträngen ska bestämma om nummer mindre än tio ska inledas med </w:t>
      </w:r>
      <w:r w:rsidRPr="00714EAD">
        <w:rPr>
          <w:rStyle w:val="Kod"/>
        </w:rPr>
        <w:t>0</w:t>
      </w:r>
      <w:r>
        <w:t xml:space="preserve">. </w:t>
      </w:r>
    </w:p>
    <w:p w:rsidR="00F904A1" w:rsidRDefault="00F904A1" w:rsidP="00F904A1">
      <w:pPr>
        <w:pStyle w:val="Brdtext"/>
      </w:pPr>
      <w:r>
        <w:t>Är formatsträngen ”</w:t>
      </w:r>
      <w:r w:rsidRPr="00714EAD">
        <w:rPr>
          <w:rStyle w:val="Kod"/>
        </w:rPr>
        <w:t>0</w:t>
      </w:r>
      <w:r>
        <w:t>” eller ”</w:t>
      </w:r>
      <w:r w:rsidRPr="00714EAD">
        <w:rPr>
          <w:rStyle w:val="Kod"/>
        </w:rPr>
        <w:t>G</w:t>
      </w:r>
      <w:r>
        <w:t xml:space="preserve">” ska numret inte inledas med </w:t>
      </w:r>
      <w:r w:rsidRPr="00714EAD">
        <w:rPr>
          <w:rStyle w:val="Kod"/>
        </w:rPr>
        <w:t>0</w:t>
      </w:r>
      <w:r>
        <w:t>. Är formatsträngen ”</w:t>
      </w:r>
      <w:r w:rsidRPr="00714EAD">
        <w:rPr>
          <w:rStyle w:val="Kod"/>
        </w:rPr>
        <w:t>00</w:t>
      </w:r>
      <w:r>
        <w:t xml:space="preserve">” ska numret inleda med </w:t>
      </w:r>
      <w:r w:rsidRPr="00714EAD">
        <w:rPr>
          <w:rStyle w:val="Kod"/>
        </w:rPr>
        <w:t>0</w:t>
      </w:r>
      <w:r>
        <w:t xml:space="preserve"> om numret är mindre än tio. Alla övriga värden på formatsträngen ska leda till att ett undantag av typen </w:t>
      </w:r>
      <w:r w:rsidRPr="00714EAD">
        <w:rPr>
          <w:rStyle w:val="Kod"/>
        </w:rPr>
        <w:t>FormatException</w:t>
      </w:r>
      <w:r>
        <w:t xml:space="preserve"> kastas.</w:t>
      </w:r>
    </w:p>
    <w:p w:rsidR="00F904A1" w:rsidRDefault="00F904A1" w:rsidP="00F904A1">
      <w:pPr>
        <w:pStyle w:val="Brdtext"/>
      </w:pPr>
      <w:r>
        <w:t>Inga utskrifter till konsolfönstret får göras av någon av metoderna.</w:t>
      </w:r>
    </w:p>
    <w:p w:rsidR="00CA4902" w:rsidRDefault="00CA4902" w:rsidP="00CA4902">
      <w:pPr>
        <w:pStyle w:val="Rubrik4"/>
      </w:pPr>
      <w:r>
        <w:lastRenderedPageBreak/>
        <w:t>Operatorn ==</w:t>
      </w:r>
    </w:p>
    <w:p w:rsidR="002F0CFD" w:rsidRDefault="002F0CFD" w:rsidP="002F0CFD">
      <w:pPr>
        <w:pStyle w:val="Brdtext"/>
      </w:pPr>
      <w:r w:rsidRPr="0027632D">
        <w:t xml:space="preserve">Avgör om två instanser av </w:t>
      </w:r>
      <w:r>
        <w:rPr>
          <w:rStyle w:val="Kod"/>
        </w:rPr>
        <w:t>NumberDisplay</w:t>
      </w:r>
      <w:r w:rsidRPr="0027632D">
        <w:t xml:space="preserve"> är lika.</w:t>
      </w:r>
      <w:r>
        <w:t xml:space="preserve"> Enkel att implementera då metoden </w:t>
      </w:r>
      <w:r w:rsidRPr="0027632D">
        <w:rPr>
          <w:rStyle w:val="Kod"/>
        </w:rPr>
        <w:t>Equals()</w:t>
      </w:r>
      <w:r>
        <w:t xml:space="preserve"> finns att tillgå.</w:t>
      </w:r>
    </w:p>
    <w:p w:rsidR="00CA4902" w:rsidRDefault="00CA4902" w:rsidP="00CA4902">
      <w:pPr>
        <w:pStyle w:val="Rubrik4"/>
      </w:pPr>
      <w:r>
        <w:t>Operatorn !=</w:t>
      </w:r>
    </w:p>
    <w:p w:rsidR="002F0CFD" w:rsidRDefault="002F0CFD" w:rsidP="002F0CFD">
      <w:pPr>
        <w:pStyle w:val="Brdtext"/>
      </w:pPr>
      <w:r w:rsidRPr="0027632D">
        <w:t xml:space="preserve">Avgör om två instanser av </w:t>
      </w:r>
      <w:r>
        <w:rPr>
          <w:rStyle w:val="Kod"/>
        </w:rPr>
        <w:t>NumberDisplay</w:t>
      </w:r>
      <w:r w:rsidRPr="0027632D">
        <w:t xml:space="preserve"> är lika.</w:t>
      </w:r>
      <w:r>
        <w:t xml:space="preserve"> Enkel att implementera då metoden </w:t>
      </w:r>
      <w:r w:rsidRPr="0027632D">
        <w:rPr>
          <w:rStyle w:val="Kod"/>
        </w:rPr>
        <w:t>Equals()</w:t>
      </w:r>
      <w:r>
        <w:t xml:space="preserve"> finns att tillgå.</w:t>
      </w:r>
    </w:p>
    <w:p w:rsidR="00F904A1" w:rsidRDefault="00F904A1" w:rsidP="00F904A1">
      <w:pPr>
        <w:pStyle w:val="Rubrik3"/>
      </w:pPr>
      <w:bookmarkStart w:id="40" w:name="_Toc304742299"/>
      <w:r>
        <w:t>Klassen Program</w:t>
      </w:r>
      <w:bookmarkEnd w:id="40"/>
    </w:p>
    <w:p w:rsidR="00F904A1" w:rsidRDefault="00F904A1" w:rsidP="00F904A1">
      <w:pPr>
        <w:pStyle w:val="Brdtext"/>
      </w:pPr>
      <w:r>
        <w:t xml:space="preserve">Klassen program ska innehålla koden som testar klassen </w:t>
      </w:r>
      <w:r w:rsidRPr="00BF2F48">
        <w:rPr>
          <w:rStyle w:val="Kod"/>
        </w:rPr>
        <w:t>AlarmClock</w:t>
      </w:r>
      <w:r>
        <w:t>.</w:t>
      </w:r>
    </w:p>
    <w:p w:rsidR="00F904A1" w:rsidRDefault="00D659C0" w:rsidP="00F904A1">
      <w:pPr>
        <w:pStyle w:val="Brdtext"/>
      </w:pPr>
      <w:r>
        <w:fldChar w:fldCharType="begin"/>
      </w:r>
      <w:r>
        <w:instrText xml:space="preserve"> REF _Ref304881333 \h </w:instrText>
      </w:r>
      <w:r>
        <w:fldChar w:fldCharType="separate"/>
      </w:r>
      <w:r w:rsidR="00F5728E">
        <w:t xml:space="preserve">Figur </w:t>
      </w:r>
      <w:r w:rsidR="00F5728E">
        <w:rPr>
          <w:noProof/>
        </w:rPr>
        <w:t>C</w:t>
      </w:r>
      <w:r w:rsidR="00F5728E">
        <w:t>.</w:t>
      </w:r>
      <w:r w:rsidR="00F5728E">
        <w:rPr>
          <w:noProof/>
        </w:rPr>
        <w:t>11</w:t>
      </w:r>
      <w:r w:rsidR="00F5728E">
        <w:t>. Förslag på medlemmar av klassen Program.</w:t>
      </w:r>
      <w:r>
        <w:fldChar w:fldCharType="end"/>
      </w:r>
      <w:r w:rsidR="00F904A1">
        <w:t xml:space="preserve"> visar ett förslag på medlemmar som kan användas för att skapa de </w:t>
      </w:r>
      <w:r>
        <w:t>åtta</w:t>
      </w:r>
      <w:r w:rsidR="00F904A1">
        <w:t xml:space="preserve"> testerna som listas under rubriken ”</w:t>
      </w:r>
      <w:r>
        <w:fldChar w:fldCharType="begin"/>
      </w:r>
      <w:r>
        <w:instrText xml:space="preserve"> REF _Ref304788745 \h </w:instrText>
      </w:r>
      <w:r>
        <w:fldChar w:fldCharType="separate"/>
      </w:r>
      <w:r w:rsidR="00F5728E">
        <w:t>Testlista</w:t>
      </w:r>
      <w:r>
        <w:fldChar w:fldCharType="end"/>
      </w:r>
      <w:r w:rsidR="00F904A1">
        <w:t xml:space="preserve">” på sidan </w:t>
      </w:r>
      <w:r>
        <w:fldChar w:fldCharType="begin"/>
      </w:r>
      <w:r>
        <w:instrText xml:space="preserve"> PAGEREF _Ref304788745 \h </w:instrText>
      </w:r>
      <w:r>
        <w:fldChar w:fldCharType="separate"/>
      </w:r>
      <w:r w:rsidR="00F5728E">
        <w:rPr>
          <w:noProof/>
        </w:rPr>
        <w:t>20</w:t>
      </w:r>
      <w:r>
        <w:fldChar w:fldCharType="end"/>
      </w:r>
      <w:r w:rsidR="00F904A1">
        <w:t xml:space="preserve">. Klassen </w:t>
      </w:r>
      <w:r w:rsidR="00F904A1" w:rsidRPr="001F2CA1">
        <w:rPr>
          <w:rStyle w:val="Kod"/>
        </w:rPr>
        <w:t>Program</w:t>
      </w:r>
      <w:r w:rsidR="00F904A1">
        <w:t xml:space="preserve"> behöver inte på något sätt följa förslaget som enbart ska ses som en rekommendation. Det finns bara ett krav som måste uppfyllas och det är att metoden </w:t>
      </w:r>
      <w:r w:rsidR="00F904A1" w:rsidRPr="00780E7D">
        <w:rPr>
          <w:rStyle w:val="Kod"/>
        </w:rPr>
        <w:t>Main()</w:t>
      </w:r>
      <w:r w:rsidR="00F904A1">
        <w:t xml:space="preserve"> måste se till att de </w:t>
      </w:r>
      <w:r>
        <w:t>åtta</w:t>
      </w:r>
      <w:r w:rsidR="00F904A1">
        <w:t xml:space="preserve"> deltesterna genomförs på avsett sätt.</w:t>
      </w:r>
    </w:p>
    <w:p w:rsidR="00F904A1" w:rsidRDefault="005428AF" w:rsidP="00F904A1">
      <w:pPr>
        <w:pStyle w:val="Brdtext"/>
        <w:keepNext/>
      </w:pPr>
      <w:r>
        <w:rPr>
          <w:noProof/>
        </w:rPr>
        <w:drawing>
          <wp:inline distT="0" distB="0" distL="0" distR="0">
            <wp:extent cx="2091600" cy="1494000"/>
            <wp:effectExtent l="0" t="0" r="4445" b="0"/>
            <wp:docPr id="47" name="Bildobjekt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mats\AppData\Local\Temp\SNAGHTMLed8ddbe.PN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091600" cy="1494000"/>
                    </a:xfrm>
                    <a:prstGeom prst="rect">
                      <a:avLst/>
                    </a:prstGeom>
                    <a:noFill/>
                    <a:ln>
                      <a:noFill/>
                    </a:ln>
                  </pic:spPr>
                </pic:pic>
              </a:graphicData>
            </a:graphic>
          </wp:inline>
        </w:drawing>
      </w:r>
    </w:p>
    <w:p w:rsidR="00F904A1" w:rsidRDefault="00F904A1" w:rsidP="00F904A1">
      <w:pPr>
        <w:pStyle w:val="Beskrivning"/>
      </w:pPr>
      <w:bookmarkStart w:id="41" w:name="_Ref304881333"/>
      <w:r>
        <w:t xml:space="preserve">Figur </w:t>
      </w:r>
      <w:r w:rsidR="00A97DAA">
        <w:fldChar w:fldCharType="begin"/>
      </w:r>
      <w:r w:rsidR="00A97DAA">
        <w:instrText xml:space="preserve"> STYLEREF 1 \s </w:instrText>
      </w:r>
      <w:r w:rsidR="00A97DAA">
        <w:fldChar w:fldCharType="separate"/>
      </w:r>
      <w:r w:rsidR="00F5728E">
        <w:rPr>
          <w:noProof/>
        </w:rPr>
        <w:t>C</w:t>
      </w:r>
      <w:r w:rsidR="00A97DAA">
        <w:rPr>
          <w:noProof/>
        </w:rPr>
        <w:fldChar w:fldCharType="end"/>
      </w:r>
      <w:r w:rsidR="000C06AD">
        <w:t>.</w:t>
      </w:r>
      <w:r w:rsidR="00A97DAA">
        <w:fldChar w:fldCharType="begin"/>
      </w:r>
      <w:r w:rsidR="00A97DAA">
        <w:instrText xml:space="preserve"> SEQ Figur \* ARABIC \s 1 </w:instrText>
      </w:r>
      <w:r w:rsidR="00A97DAA">
        <w:fldChar w:fldCharType="separate"/>
      </w:r>
      <w:r w:rsidR="00F5728E">
        <w:rPr>
          <w:noProof/>
        </w:rPr>
        <w:t>11</w:t>
      </w:r>
      <w:r w:rsidR="00A97DAA">
        <w:rPr>
          <w:noProof/>
        </w:rPr>
        <w:fldChar w:fldCharType="end"/>
      </w:r>
      <w:r>
        <w:t>. Förslag på medlemmar av klassen Program.</w:t>
      </w:r>
      <w:bookmarkEnd w:id="41"/>
    </w:p>
    <w:p w:rsidR="00F904A1" w:rsidRDefault="00F904A1" w:rsidP="00F904A1">
      <w:pPr>
        <w:pStyle w:val="Rubrik4"/>
      </w:pPr>
      <w:r>
        <w:t>Metoden Main</w:t>
      </w:r>
    </w:p>
    <w:p w:rsidR="00F904A1" w:rsidRDefault="00F904A1" w:rsidP="00F904A1">
      <w:pPr>
        <w:pStyle w:val="Brdtext"/>
      </w:pPr>
      <w:r>
        <w:t xml:space="preserve">Metoden ska instansiera objekt av klassen </w:t>
      </w:r>
      <w:r w:rsidRPr="00BF2F48">
        <w:rPr>
          <w:rStyle w:val="Kod"/>
        </w:rPr>
        <w:t>AlarmClock</w:t>
      </w:r>
      <w:r>
        <w:t xml:space="preserve"> och testa konstruktorerna, egenskaperna och metoderna.</w:t>
      </w:r>
    </w:p>
    <w:p w:rsidR="00F904A1" w:rsidRDefault="00F904A1" w:rsidP="00F904A1">
      <w:pPr>
        <w:pStyle w:val="Rubrik4"/>
      </w:pPr>
      <w:r>
        <w:t>Metoden Run</w:t>
      </w:r>
    </w:p>
    <w:p w:rsidR="00F904A1" w:rsidRDefault="00F904A1" w:rsidP="00F904A1">
      <w:pPr>
        <w:pStyle w:val="Brdtext"/>
      </w:pPr>
      <w:r>
        <w:t xml:space="preserve">Privat statisk metod som har två parametrar. Den första parametern är en referens till </w:t>
      </w:r>
      <w:r w:rsidRPr="00512BA9">
        <w:rPr>
          <w:rStyle w:val="Kod"/>
        </w:rPr>
        <w:t>AlarmClock</w:t>
      </w:r>
      <w:r>
        <w:t xml:space="preserve">-objekt. Den andra parametern är antalet minuter som </w:t>
      </w:r>
      <w:r w:rsidRPr="00512BA9">
        <w:rPr>
          <w:rStyle w:val="Kod"/>
        </w:rPr>
        <w:t>AlarmClock</w:t>
      </w:r>
      <w:r>
        <w:t xml:space="preserve">-objektet ska gå (vilket lämpligen görs genom att låta ett </w:t>
      </w:r>
      <w:r w:rsidRPr="004874C0">
        <w:rPr>
          <w:rStyle w:val="Kod"/>
        </w:rPr>
        <w:t>AlarmClock</w:t>
      </w:r>
      <w:r>
        <w:t xml:space="preserve">-objekt göra upprepade anrop av metoden </w:t>
      </w:r>
      <w:r w:rsidRPr="004874C0">
        <w:rPr>
          <w:rStyle w:val="Kod"/>
        </w:rPr>
        <w:t>TickTock()</w:t>
      </w:r>
      <w:r>
        <w:rPr>
          <w:rStyle w:val="Kod"/>
        </w:rPr>
        <w:t>)</w:t>
      </w:r>
      <w:r>
        <w:t xml:space="preserve">. </w:t>
      </w:r>
    </w:p>
    <w:p w:rsidR="00F904A1" w:rsidRDefault="00F904A1" w:rsidP="00F904A1">
      <w:pPr>
        <w:pStyle w:val="Rubrik4"/>
      </w:pPr>
      <w:r>
        <w:t>Metoden ViewErrorMessage</w:t>
      </w:r>
    </w:p>
    <w:p w:rsidR="00F904A1" w:rsidRDefault="00F904A1" w:rsidP="00F904A1">
      <w:pPr>
        <w:pStyle w:val="Brdtext"/>
      </w:pPr>
      <w:r>
        <w:t>Privat statisk metoden som tar ett felmeddelande som argument och presenterar det.</w:t>
      </w:r>
    </w:p>
    <w:p w:rsidR="00F904A1" w:rsidRDefault="00F904A1" w:rsidP="00F904A1">
      <w:pPr>
        <w:pStyle w:val="Brdtext"/>
        <w:keepNext/>
      </w:pPr>
      <w:r>
        <w:rPr>
          <w:noProof/>
        </w:rPr>
        <w:drawing>
          <wp:inline distT="0" distB="0" distL="0" distR="0" wp14:anchorId="6785B391" wp14:editId="0F46BB23">
            <wp:extent cx="4849200" cy="543600"/>
            <wp:effectExtent l="0" t="0" r="8890" b="8890"/>
            <wp:docPr id="61" name="Bildobjekt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mats\AppData\Local\Temp\SNAGHTML55da3075.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849200" cy="543600"/>
                    </a:xfrm>
                    <a:prstGeom prst="rect">
                      <a:avLst/>
                    </a:prstGeom>
                    <a:noFill/>
                    <a:ln>
                      <a:noFill/>
                    </a:ln>
                  </pic:spPr>
                </pic:pic>
              </a:graphicData>
            </a:graphic>
          </wp:inline>
        </w:drawing>
      </w:r>
    </w:p>
    <w:p w:rsidR="00F904A1" w:rsidRDefault="00F904A1" w:rsidP="00F904A1">
      <w:pPr>
        <w:pStyle w:val="Beskrivning"/>
      </w:pPr>
      <w:r>
        <w:t xml:space="preserve">Figur </w:t>
      </w:r>
      <w:r w:rsidR="00A97DAA">
        <w:fldChar w:fldCharType="begin"/>
      </w:r>
      <w:r w:rsidR="00A97DAA">
        <w:instrText xml:space="preserve"> STYLEREF 1 \s </w:instrText>
      </w:r>
      <w:r w:rsidR="00A97DAA">
        <w:fldChar w:fldCharType="separate"/>
      </w:r>
      <w:r w:rsidR="00F5728E">
        <w:rPr>
          <w:noProof/>
        </w:rPr>
        <w:t>C</w:t>
      </w:r>
      <w:r w:rsidR="00A97DAA">
        <w:rPr>
          <w:noProof/>
        </w:rPr>
        <w:fldChar w:fldCharType="end"/>
      </w:r>
      <w:r w:rsidR="000C06AD">
        <w:t>.</w:t>
      </w:r>
      <w:r w:rsidR="00A97DAA">
        <w:fldChar w:fldCharType="begin"/>
      </w:r>
      <w:r w:rsidR="00A97DAA">
        <w:instrText xml:space="preserve"> SEQ Figur \* ARABIC \s 1 </w:instrText>
      </w:r>
      <w:r w:rsidR="00A97DAA">
        <w:fldChar w:fldCharType="separate"/>
      </w:r>
      <w:r w:rsidR="00F5728E">
        <w:rPr>
          <w:noProof/>
        </w:rPr>
        <w:t>12</w:t>
      </w:r>
      <w:r w:rsidR="00A97DAA">
        <w:rPr>
          <w:noProof/>
        </w:rPr>
        <w:fldChar w:fldCharType="end"/>
      </w:r>
      <w:r>
        <w:t>. Exempel presentation av två fel</w:t>
      </w:r>
      <w:r>
        <w:rPr>
          <w:noProof/>
        </w:rPr>
        <w:t>meddelanden.</w:t>
      </w:r>
    </w:p>
    <w:p w:rsidR="00F904A1" w:rsidRDefault="00F904A1" w:rsidP="00F904A1">
      <w:pPr>
        <w:pStyle w:val="Rubrik4"/>
      </w:pPr>
      <w:r>
        <w:t>Metoden ViewTestHeader</w:t>
      </w:r>
    </w:p>
    <w:p w:rsidR="00F904A1" w:rsidRDefault="00F904A1" w:rsidP="00F904A1">
      <w:pPr>
        <w:pStyle w:val="Brdtext"/>
      </w:pPr>
      <w:r>
        <w:t>Privat statisk metod som tar en sträng som argument och presenterar strängen.</w:t>
      </w:r>
    </w:p>
    <w:p w:rsidR="00F904A1" w:rsidRDefault="00F904A1" w:rsidP="00F904A1">
      <w:pPr>
        <w:pStyle w:val="Brdtext"/>
        <w:keepNext/>
      </w:pPr>
      <w:r>
        <w:rPr>
          <w:noProof/>
        </w:rPr>
        <w:drawing>
          <wp:inline distT="0" distB="0" distL="0" distR="0" wp14:anchorId="2785F20D" wp14:editId="58A3A960">
            <wp:extent cx="4744800" cy="669600"/>
            <wp:effectExtent l="0" t="0" r="0" b="0"/>
            <wp:docPr id="62" name="Bildobjekt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mats\AppData\Local\Temp\SNAGHTML55d8121c.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744800" cy="669600"/>
                    </a:xfrm>
                    <a:prstGeom prst="rect">
                      <a:avLst/>
                    </a:prstGeom>
                    <a:noFill/>
                    <a:ln>
                      <a:noFill/>
                    </a:ln>
                  </pic:spPr>
                </pic:pic>
              </a:graphicData>
            </a:graphic>
          </wp:inline>
        </w:drawing>
      </w:r>
    </w:p>
    <w:p w:rsidR="00F904A1" w:rsidRDefault="00F904A1" w:rsidP="00F904A1">
      <w:pPr>
        <w:pStyle w:val="Beskrivning"/>
      </w:pPr>
      <w:r>
        <w:t xml:space="preserve">Figur </w:t>
      </w:r>
      <w:r w:rsidR="00A97DAA">
        <w:fldChar w:fldCharType="begin"/>
      </w:r>
      <w:r w:rsidR="00A97DAA">
        <w:instrText xml:space="preserve"> STYLEREF 1 \s </w:instrText>
      </w:r>
      <w:r w:rsidR="00A97DAA">
        <w:fldChar w:fldCharType="separate"/>
      </w:r>
      <w:r w:rsidR="00F5728E">
        <w:rPr>
          <w:noProof/>
        </w:rPr>
        <w:t>C</w:t>
      </w:r>
      <w:r w:rsidR="00A97DAA">
        <w:rPr>
          <w:noProof/>
        </w:rPr>
        <w:fldChar w:fldCharType="end"/>
      </w:r>
      <w:r w:rsidR="000C06AD">
        <w:t>.</w:t>
      </w:r>
      <w:r w:rsidR="00A97DAA">
        <w:fldChar w:fldCharType="begin"/>
      </w:r>
      <w:r w:rsidR="00A97DAA">
        <w:instrText xml:space="preserve"> SEQ Figur \* ARABIC \s 1 </w:instrText>
      </w:r>
      <w:r w:rsidR="00A97DAA">
        <w:fldChar w:fldCharType="separate"/>
      </w:r>
      <w:r w:rsidR="00F5728E">
        <w:rPr>
          <w:noProof/>
        </w:rPr>
        <w:t>13</w:t>
      </w:r>
      <w:r w:rsidR="00A97DAA">
        <w:rPr>
          <w:noProof/>
        </w:rPr>
        <w:fldChar w:fldCharType="end"/>
      </w:r>
      <w:r>
        <w:t>. Exempel på ett tests rubrik inklusive horisontell linje ovan testrubriken.</w:t>
      </w:r>
      <w:r>
        <w:tab/>
      </w:r>
    </w:p>
    <w:p w:rsidR="00F904A1" w:rsidRDefault="00F904A1" w:rsidP="005428AF">
      <w:pPr>
        <w:pStyle w:val="Rubrik2"/>
        <w:keepLines/>
      </w:pPr>
      <w:bookmarkStart w:id="42" w:name="_Toc304742300"/>
      <w:r>
        <w:lastRenderedPageBreak/>
        <w:t>C-krav</w:t>
      </w:r>
      <w:bookmarkEnd w:id="42"/>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
        <w:gridCol w:w="8363"/>
      </w:tblGrid>
      <w:tr w:rsidR="00F904A1" w:rsidTr="00E9602C">
        <w:tc>
          <w:tcPr>
            <w:tcW w:w="817" w:type="dxa"/>
          </w:tcPr>
          <w:p w:rsidR="00F904A1" w:rsidRDefault="00F904A1" w:rsidP="005428AF">
            <w:pPr>
              <w:pStyle w:val="Brdtext"/>
              <w:keepNext/>
              <w:keepLines/>
              <w:numPr>
                <w:ilvl w:val="0"/>
                <w:numId w:val="15"/>
              </w:numPr>
            </w:pPr>
          </w:p>
        </w:tc>
        <w:tc>
          <w:tcPr>
            <w:tcW w:w="8363" w:type="dxa"/>
          </w:tcPr>
          <w:p w:rsidR="00F904A1" w:rsidRDefault="00F904A1" w:rsidP="005428AF">
            <w:pPr>
              <w:pStyle w:val="Brdtext"/>
              <w:keepNext/>
              <w:keepLines/>
            </w:pPr>
            <w:r>
              <w:t xml:space="preserve">Klasserna </w:t>
            </w:r>
            <w:r w:rsidRPr="009410BE">
              <w:rPr>
                <w:rStyle w:val="Kod"/>
              </w:rPr>
              <w:t>AlarmClock</w:t>
            </w:r>
            <w:r>
              <w:t xml:space="preserve">, </w:t>
            </w:r>
            <w:r w:rsidRPr="006367CB">
              <w:rPr>
                <w:rStyle w:val="Kod"/>
              </w:rPr>
              <w:t>ClockDisplay</w:t>
            </w:r>
            <w:r>
              <w:t xml:space="preserve"> och </w:t>
            </w:r>
            <w:r w:rsidRPr="006367CB">
              <w:rPr>
                <w:rStyle w:val="Kod"/>
              </w:rPr>
              <w:t>NumberDisplay</w:t>
            </w:r>
            <w:r>
              <w:t xml:space="preserve"> ska implementeras enligt klassdiagrammet i </w:t>
            </w:r>
            <w:r w:rsidR="00984E58">
              <w:fldChar w:fldCharType="begin"/>
            </w:r>
            <w:r w:rsidR="00984E58">
              <w:instrText xml:space="preserve"> REF _Ref304742385 \h </w:instrText>
            </w:r>
            <w:r w:rsidR="00984E58">
              <w:fldChar w:fldCharType="separate"/>
            </w:r>
            <w:r w:rsidR="00F5728E">
              <w:t xml:space="preserve">Figur </w:t>
            </w:r>
            <w:r w:rsidR="00F5728E">
              <w:rPr>
                <w:noProof/>
              </w:rPr>
              <w:t>C</w:t>
            </w:r>
            <w:r w:rsidR="00F5728E">
              <w:t>.</w:t>
            </w:r>
            <w:r w:rsidR="00F5728E">
              <w:rPr>
                <w:noProof/>
              </w:rPr>
              <w:t>10</w:t>
            </w:r>
            <w:r w:rsidR="00984E58">
              <w:fldChar w:fldCharType="end"/>
            </w:r>
            <w:r>
              <w:t xml:space="preserve">. </w:t>
            </w:r>
          </w:p>
        </w:tc>
      </w:tr>
      <w:tr w:rsidR="00F904A1" w:rsidTr="00E9602C">
        <w:tc>
          <w:tcPr>
            <w:tcW w:w="817" w:type="dxa"/>
          </w:tcPr>
          <w:p w:rsidR="00F904A1" w:rsidRDefault="00F904A1" w:rsidP="005428AF">
            <w:pPr>
              <w:pStyle w:val="Brdtext"/>
              <w:keepNext/>
              <w:keepLines/>
              <w:numPr>
                <w:ilvl w:val="0"/>
                <w:numId w:val="15"/>
              </w:numPr>
            </w:pPr>
          </w:p>
        </w:tc>
        <w:tc>
          <w:tcPr>
            <w:tcW w:w="8363" w:type="dxa"/>
          </w:tcPr>
          <w:p w:rsidR="00F904A1" w:rsidRDefault="00F904A1" w:rsidP="005428AF">
            <w:pPr>
              <w:pStyle w:val="Brdtext"/>
              <w:keepNext/>
              <w:keepLines/>
            </w:pPr>
            <w:r>
              <w:t xml:space="preserve">Inga av medlemmarna i klasserna </w:t>
            </w:r>
            <w:r w:rsidRPr="009410BE">
              <w:rPr>
                <w:rStyle w:val="Kod"/>
              </w:rPr>
              <w:t>AlarmClock</w:t>
            </w:r>
            <w:r>
              <w:t xml:space="preserve">, </w:t>
            </w:r>
            <w:r w:rsidRPr="006367CB">
              <w:rPr>
                <w:rStyle w:val="Kod"/>
              </w:rPr>
              <w:t>ClockDisplay</w:t>
            </w:r>
            <w:r>
              <w:t xml:space="preserve"> och </w:t>
            </w:r>
            <w:r w:rsidRPr="006367CB">
              <w:rPr>
                <w:rStyle w:val="Kod"/>
              </w:rPr>
              <w:t>NumberDisplay</w:t>
            </w:r>
            <w:r>
              <w:t xml:space="preserve"> får skriva ut något i konsolfönstret.</w:t>
            </w:r>
          </w:p>
        </w:tc>
      </w:tr>
      <w:tr w:rsidR="00F904A1" w:rsidTr="00E9602C">
        <w:tc>
          <w:tcPr>
            <w:tcW w:w="817" w:type="dxa"/>
          </w:tcPr>
          <w:p w:rsidR="00F904A1" w:rsidRDefault="00F904A1" w:rsidP="00F904A1">
            <w:pPr>
              <w:pStyle w:val="Brdtext"/>
              <w:numPr>
                <w:ilvl w:val="0"/>
                <w:numId w:val="15"/>
              </w:numPr>
            </w:pPr>
          </w:p>
        </w:tc>
        <w:tc>
          <w:tcPr>
            <w:tcW w:w="8363" w:type="dxa"/>
          </w:tcPr>
          <w:p w:rsidR="00F904A1" w:rsidRDefault="00984E58" w:rsidP="00984E58">
            <w:pPr>
              <w:pStyle w:val="Brdtext"/>
            </w:pPr>
            <w:r>
              <w:t>K</w:t>
            </w:r>
            <w:r w:rsidR="00F904A1">
              <w:t xml:space="preserve">lasserna </w:t>
            </w:r>
            <w:r w:rsidR="00F904A1" w:rsidRPr="009410BE">
              <w:rPr>
                <w:rStyle w:val="Kod"/>
              </w:rPr>
              <w:t>AlarmClock</w:t>
            </w:r>
            <w:r w:rsidR="00F904A1">
              <w:t xml:space="preserve">, </w:t>
            </w:r>
            <w:r w:rsidR="00F904A1" w:rsidRPr="006367CB">
              <w:rPr>
                <w:rStyle w:val="Kod"/>
              </w:rPr>
              <w:t>ClockDisplay</w:t>
            </w:r>
            <w:r w:rsidR="00F904A1">
              <w:t xml:space="preserve"> och </w:t>
            </w:r>
            <w:r w:rsidR="00F904A1" w:rsidRPr="006367CB">
              <w:rPr>
                <w:rStyle w:val="Kod"/>
              </w:rPr>
              <w:t>NumberDisplay</w:t>
            </w:r>
            <w:r w:rsidR="00F904A1">
              <w:t xml:space="preserve"> </w:t>
            </w:r>
            <w:r>
              <w:t xml:space="preserve">måste överskugga </w:t>
            </w:r>
            <w:r w:rsidRPr="00984E58">
              <w:rPr>
                <w:rStyle w:val="Kod"/>
              </w:rPr>
              <w:t>Equals()</w:t>
            </w:r>
            <w:r>
              <w:t xml:space="preserve">, </w:t>
            </w:r>
            <w:r w:rsidRPr="00984E58">
              <w:rPr>
                <w:rStyle w:val="Kod"/>
              </w:rPr>
              <w:t>GetHashCode()</w:t>
            </w:r>
            <w:r>
              <w:t xml:space="preserve"> och </w:t>
            </w:r>
            <w:r w:rsidRPr="00984E58">
              <w:rPr>
                <w:rStyle w:val="Kod"/>
              </w:rPr>
              <w:t>ToString()</w:t>
            </w:r>
            <w:r>
              <w:t xml:space="preserve"> samt överlagar operatorerna </w:t>
            </w:r>
            <w:r w:rsidRPr="00984E58">
              <w:rPr>
                <w:rStyle w:val="Kod"/>
              </w:rPr>
              <w:t>==</w:t>
            </w:r>
            <w:r>
              <w:t xml:space="preserve"> och </w:t>
            </w:r>
            <w:r w:rsidRPr="00984E58">
              <w:rPr>
                <w:rStyle w:val="Kod"/>
              </w:rPr>
              <w:t>!=</w:t>
            </w:r>
            <w:r>
              <w:t>.</w:t>
            </w:r>
          </w:p>
        </w:tc>
      </w:tr>
      <w:tr w:rsidR="00F904A1" w:rsidTr="00E9602C">
        <w:tc>
          <w:tcPr>
            <w:tcW w:w="817" w:type="dxa"/>
          </w:tcPr>
          <w:p w:rsidR="00F904A1" w:rsidRDefault="00F904A1" w:rsidP="00F904A1">
            <w:pPr>
              <w:pStyle w:val="Brdtext"/>
              <w:numPr>
                <w:ilvl w:val="0"/>
                <w:numId w:val="15"/>
              </w:numPr>
            </w:pPr>
          </w:p>
        </w:tc>
        <w:tc>
          <w:tcPr>
            <w:tcW w:w="8363" w:type="dxa"/>
          </w:tcPr>
          <w:p w:rsidR="00F904A1" w:rsidRDefault="00F904A1" w:rsidP="00E9602C">
            <w:pPr>
              <w:pStyle w:val="Brdtext"/>
            </w:pPr>
            <w:r>
              <w:t xml:space="preserve">Då ett nytt </w:t>
            </w:r>
            <w:r w:rsidRPr="00A01553">
              <w:rPr>
                <w:rStyle w:val="Kod"/>
              </w:rPr>
              <w:t>AlarmClock</w:t>
            </w:r>
            <w:r>
              <w:t>-objekt instansieras ska undantag kastas av klassen om försök görs att initiera objektet med värden som inte ligger inom de slutna intervallen för timmar och minuter.</w:t>
            </w:r>
          </w:p>
        </w:tc>
      </w:tr>
      <w:tr w:rsidR="00F904A1" w:rsidTr="00E9602C">
        <w:tc>
          <w:tcPr>
            <w:tcW w:w="817" w:type="dxa"/>
          </w:tcPr>
          <w:p w:rsidR="00F904A1" w:rsidRDefault="00F904A1" w:rsidP="00F904A1">
            <w:pPr>
              <w:pStyle w:val="Brdtext"/>
              <w:numPr>
                <w:ilvl w:val="0"/>
                <w:numId w:val="15"/>
              </w:numPr>
            </w:pPr>
          </w:p>
        </w:tc>
        <w:tc>
          <w:tcPr>
            <w:tcW w:w="8363" w:type="dxa"/>
          </w:tcPr>
          <w:p w:rsidR="00F904A1" w:rsidRDefault="00F904A1" w:rsidP="00984E58">
            <w:pPr>
              <w:pStyle w:val="Brdtext"/>
            </w:pPr>
            <w:r>
              <w:t xml:space="preserve">Klassen </w:t>
            </w:r>
            <w:r w:rsidRPr="004307BD">
              <w:rPr>
                <w:rStyle w:val="Kod"/>
              </w:rPr>
              <w:t>AlarmClock</w:t>
            </w:r>
            <w:r>
              <w:t xml:space="preserve"> ska innehålla två aggregat i form av två privata fält av typen </w:t>
            </w:r>
            <w:r w:rsidRPr="004307BD">
              <w:rPr>
                <w:rStyle w:val="Kod"/>
              </w:rPr>
              <w:t>ClockDisplay</w:t>
            </w:r>
            <w:r w:rsidR="00984E58">
              <w:rPr>
                <w:rStyle w:val="Kod"/>
              </w:rPr>
              <w:t>[]</w:t>
            </w:r>
            <w:r w:rsidR="00984E58">
              <w:t xml:space="preserve"> Respektive </w:t>
            </w:r>
            <w:r w:rsidR="00984E58" w:rsidRPr="004307BD">
              <w:rPr>
                <w:rStyle w:val="Kod"/>
              </w:rPr>
              <w:t>ClockDisplay</w:t>
            </w:r>
            <w:r w:rsidR="00984E58">
              <w:t>.</w:t>
            </w:r>
          </w:p>
        </w:tc>
      </w:tr>
      <w:tr w:rsidR="00F904A1" w:rsidTr="00E9602C">
        <w:tc>
          <w:tcPr>
            <w:tcW w:w="817" w:type="dxa"/>
          </w:tcPr>
          <w:p w:rsidR="00F904A1" w:rsidRDefault="00F904A1" w:rsidP="00F904A1">
            <w:pPr>
              <w:pStyle w:val="Brdtext"/>
              <w:numPr>
                <w:ilvl w:val="0"/>
                <w:numId w:val="15"/>
              </w:numPr>
            </w:pPr>
          </w:p>
        </w:tc>
        <w:tc>
          <w:tcPr>
            <w:tcW w:w="8363" w:type="dxa"/>
          </w:tcPr>
          <w:p w:rsidR="00F904A1" w:rsidRDefault="00F904A1" w:rsidP="00E9602C">
            <w:pPr>
              <w:pStyle w:val="Brdtext"/>
            </w:pPr>
            <w:r>
              <w:t xml:space="preserve">Klassen </w:t>
            </w:r>
            <w:r w:rsidRPr="004307BD">
              <w:rPr>
                <w:rStyle w:val="Kod"/>
              </w:rPr>
              <w:t>AlarmClock</w:t>
            </w:r>
            <w:r>
              <w:t xml:space="preserve"> får inte innehålla någon kod som validerar parametrars värden. Validering ska ske genom aggregerade klasser.</w:t>
            </w:r>
          </w:p>
        </w:tc>
      </w:tr>
      <w:tr w:rsidR="00F904A1" w:rsidTr="00E9602C">
        <w:tc>
          <w:tcPr>
            <w:tcW w:w="817" w:type="dxa"/>
          </w:tcPr>
          <w:p w:rsidR="00F904A1" w:rsidRDefault="00F904A1" w:rsidP="00F904A1">
            <w:pPr>
              <w:pStyle w:val="Brdtext"/>
              <w:numPr>
                <w:ilvl w:val="0"/>
                <w:numId w:val="15"/>
              </w:numPr>
            </w:pPr>
          </w:p>
        </w:tc>
        <w:tc>
          <w:tcPr>
            <w:tcW w:w="8363" w:type="dxa"/>
          </w:tcPr>
          <w:p w:rsidR="00F904A1" w:rsidRDefault="00F904A1" w:rsidP="00984E58">
            <w:pPr>
              <w:pStyle w:val="Brdtext"/>
            </w:pPr>
            <w:r>
              <w:t xml:space="preserve">Klassen </w:t>
            </w:r>
            <w:r w:rsidRPr="00984E58">
              <w:rPr>
                <w:rStyle w:val="Kod"/>
              </w:rPr>
              <w:t>AlarmClock</w:t>
            </w:r>
            <w:r>
              <w:t xml:space="preserve"> ska ha </w:t>
            </w:r>
            <w:r w:rsidR="00984E58">
              <w:t>två</w:t>
            </w:r>
            <w:r>
              <w:t xml:space="preserve"> publika egenskaper för väckarklockans tid och alarmtid.</w:t>
            </w:r>
          </w:p>
        </w:tc>
      </w:tr>
      <w:tr w:rsidR="00F904A1" w:rsidTr="00E9602C">
        <w:tc>
          <w:tcPr>
            <w:tcW w:w="817" w:type="dxa"/>
          </w:tcPr>
          <w:p w:rsidR="00F904A1" w:rsidRDefault="00F904A1" w:rsidP="00F904A1">
            <w:pPr>
              <w:pStyle w:val="Brdtext"/>
              <w:numPr>
                <w:ilvl w:val="0"/>
                <w:numId w:val="15"/>
              </w:numPr>
            </w:pPr>
          </w:p>
        </w:tc>
        <w:tc>
          <w:tcPr>
            <w:tcW w:w="8363" w:type="dxa"/>
          </w:tcPr>
          <w:p w:rsidR="00F904A1" w:rsidRDefault="00F904A1" w:rsidP="00E9602C">
            <w:pPr>
              <w:pStyle w:val="Brdtext"/>
            </w:pPr>
            <w:r>
              <w:t xml:space="preserve">Ett anrop av metoden </w:t>
            </w:r>
            <w:r w:rsidRPr="00DA2891">
              <w:rPr>
                <w:rStyle w:val="Kod"/>
              </w:rPr>
              <w:t>TickTock()</w:t>
            </w:r>
            <w:r>
              <w:t xml:space="preserve"> ska leda till att väckarklockan går en minut, t.ex. från </w:t>
            </w:r>
            <w:r w:rsidRPr="00DA2891">
              <w:rPr>
                <w:rStyle w:val="Kod"/>
              </w:rPr>
              <w:t>9:42</w:t>
            </w:r>
            <w:r>
              <w:t xml:space="preserve"> till </w:t>
            </w:r>
            <w:r w:rsidRPr="00DA2891">
              <w:rPr>
                <w:rStyle w:val="Kod"/>
              </w:rPr>
              <w:t>9:43</w:t>
            </w:r>
            <w:r>
              <w:t>.</w:t>
            </w:r>
          </w:p>
        </w:tc>
      </w:tr>
      <w:tr w:rsidR="00F904A1" w:rsidTr="00E9602C">
        <w:tc>
          <w:tcPr>
            <w:tcW w:w="817" w:type="dxa"/>
          </w:tcPr>
          <w:p w:rsidR="00F904A1" w:rsidRDefault="00F904A1" w:rsidP="00F904A1">
            <w:pPr>
              <w:pStyle w:val="Brdtext"/>
              <w:numPr>
                <w:ilvl w:val="0"/>
                <w:numId w:val="15"/>
              </w:numPr>
            </w:pPr>
          </w:p>
        </w:tc>
        <w:tc>
          <w:tcPr>
            <w:tcW w:w="8363" w:type="dxa"/>
          </w:tcPr>
          <w:p w:rsidR="00F904A1" w:rsidRDefault="00F904A1" w:rsidP="00E9602C">
            <w:pPr>
              <w:pStyle w:val="Brdtext"/>
            </w:pPr>
            <w:r>
              <w:t xml:space="preserve">Metoden </w:t>
            </w:r>
            <w:r w:rsidRPr="00DA2891">
              <w:rPr>
                <w:rStyle w:val="Kod"/>
              </w:rPr>
              <w:t>TickTock()</w:t>
            </w:r>
            <w:r>
              <w:t xml:space="preserve"> ska returnera </w:t>
            </w:r>
            <w:r w:rsidRPr="00F50F0D">
              <w:rPr>
                <w:rStyle w:val="Kod"/>
              </w:rPr>
              <w:t>true</w:t>
            </w:r>
            <w:r>
              <w:t xml:space="preserve"> om den nya tiden är lika med alarmtiden, annars </w:t>
            </w:r>
            <w:r w:rsidRPr="00F50F0D">
              <w:rPr>
                <w:rStyle w:val="Kod"/>
              </w:rPr>
              <w:t>false</w:t>
            </w:r>
            <w:r>
              <w:t>.</w:t>
            </w:r>
          </w:p>
        </w:tc>
      </w:tr>
      <w:tr w:rsidR="00F904A1" w:rsidTr="00E9602C">
        <w:tc>
          <w:tcPr>
            <w:tcW w:w="817" w:type="dxa"/>
          </w:tcPr>
          <w:p w:rsidR="00F904A1" w:rsidRDefault="00F904A1" w:rsidP="00F904A1">
            <w:pPr>
              <w:pStyle w:val="Brdtext"/>
              <w:numPr>
                <w:ilvl w:val="0"/>
                <w:numId w:val="15"/>
              </w:numPr>
            </w:pPr>
          </w:p>
        </w:tc>
        <w:tc>
          <w:tcPr>
            <w:tcW w:w="8363" w:type="dxa"/>
          </w:tcPr>
          <w:p w:rsidR="00F904A1" w:rsidRDefault="00F904A1" w:rsidP="00E9602C">
            <w:pPr>
              <w:pStyle w:val="Brdtext"/>
            </w:pPr>
            <w:r>
              <w:t xml:space="preserve">Metoden </w:t>
            </w:r>
            <w:r w:rsidRPr="00A01553">
              <w:rPr>
                <w:rStyle w:val="Kod"/>
              </w:rPr>
              <w:t>ToString()</w:t>
            </w:r>
            <w:r>
              <w:t xml:space="preserve"> ska beskriva aktuellt </w:t>
            </w:r>
            <w:r w:rsidRPr="00F50F0D">
              <w:rPr>
                <w:rStyle w:val="Kod"/>
              </w:rPr>
              <w:t>AlarmClock</w:t>
            </w:r>
            <w:r>
              <w:t>-objekt i form av en sträng innehållande aktuell tid samt alarmtiden inom parenteser.</w:t>
            </w:r>
          </w:p>
        </w:tc>
      </w:tr>
      <w:tr w:rsidR="00F904A1" w:rsidTr="00E9602C">
        <w:tc>
          <w:tcPr>
            <w:tcW w:w="817" w:type="dxa"/>
          </w:tcPr>
          <w:p w:rsidR="00F904A1" w:rsidRDefault="00F904A1" w:rsidP="00F904A1">
            <w:pPr>
              <w:pStyle w:val="Brdtext"/>
              <w:numPr>
                <w:ilvl w:val="0"/>
                <w:numId w:val="15"/>
              </w:numPr>
            </w:pPr>
          </w:p>
        </w:tc>
        <w:tc>
          <w:tcPr>
            <w:tcW w:w="8363" w:type="dxa"/>
          </w:tcPr>
          <w:p w:rsidR="00F904A1" w:rsidRDefault="00F904A1" w:rsidP="00E9602C">
            <w:pPr>
              <w:pStyle w:val="Brdtext"/>
            </w:pPr>
            <w:r>
              <w:t xml:space="preserve">Då ett nytt </w:t>
            </w:r>
            <w:r w:rsidRPr="00A01553">
              <w:rPr>
                <w:rStyle w:val="Kod"/>
              </w:rPr>
              <w:t>Clock</w:t>
            </w:r>
            <w:r>
              <w:rPr>
                <w:rStyle w:val="Kod"/>
              </w:rPr>
              <w:t>Display</w:t>
            </w:r>
            <w:r>
              <w:t>-objekt instansieras ska undantag kastas av klassen om försök görs att initiera objektet med värden som inte ligger inom de slutna intervallen för timmar och minuter.</w:t>
            </w:r>
          </w:p>
        </w:tc>
      </w:tr>
      <w:tr w:rsidR="00F904A1" w:rsidTr="00E9602C">
        <w:tc>
          <w:tcPr>
            <w:tcW w:w="817" w:type="dxa"/>
          </w:tcPr>
          <w:p w:rsidR="00F904A1" w:rsidRDefault="00F904A1" w:rsidP="00F904A1">
            <w:pPr>
              <w:pStyle w:val="Brdtext"/>
              <w:numPr>
                <w:ilvl w:val="0"/>
                <w:numId w:val="15"/>
              </w:numPr>
            </w:pPr>
          </w:p>
        </w:tc>
        <w:tc>
          <w:tcPr>
            <w:tcW w:w="8363" w:type="dxa"/>
          </w:tcPr>
          <w:p w:rsidR="00F904A1" w:rsidRDefault="00F904A1" w:rsidP="00E9602C">
            <w:pPr>
              <w:pStyle w:val="Brdtext"/>
            </w:pPr>
            <w:r>
              <w:t xml:space="preserve">Klassen </w:t>
            </w:r>
            <w:r w:rsidRPr="004307BD">
              <w:rPr>
                <w:rStyle w:val="Kod"/>
              </w:rPr>
              <w:t>Clock</w:t>
            </w:r>
            <w:r>
              <w:rPr>
                <w:rStyle w:val="Kod"/>
              </w:rPr>
              <w:t>Display</w:t>
            </w:r>
            <w:r>
              <w:t xml:space="preserve"> ska innehålla två aggregat i form av två privata fält av typen </w:t>
            </w:r>
            <w:r>
              <w:rPr>
                <w:rStyle w:val="Kod"/>
              </w:rPr>
              <w:t>Number</w:t>
            </w:r>
            <w:r w:rsidRPr="004307BD">
              <w:rPr>
                <w:rStyle w:val="Kod"/>
              </w:rPr>
              <w:t>Display</w:t>
            </w:r>
            <w:r>
              <w:t xml:space="preserve">. Det ena aggregatet ska representera timmar och dess maxvärde ska därför sättas till </w:t>
            </w:r>
            <w:r w:rsidRPr="00F31800">
              <w:rPr>
                <w:rStyle w:val="Kod"/>
              </w:rPr>
              <w:t>23</w:t>
            </w:r>
            <w:r>
              <w:t xml:space="preserve">. Det andra aggregatet ska representera minuter varför dess maxvärde ska sättas till </w:t>
            </w:r>
            <w:r w:rsidRPr="00F31800">
              <w:rPr>
                <w:rStyle w:val="Kod"/>
              </w:rPr>
              <w:t>59</w:t>
            </w:r>
            <w:r>
              <w:t>.</w:t>
            </w:r>
          </w:p>
        </w:tc>
      </w:tr>
      <w:tr w:rsidR="00F904A1" w:rsidTr="00E9602C">
        <w:tc>
          <w:tcPr>
            <w:tcW w:w="817" w:type="dxa"/>
          </w:tcPr>
          <w:p w:rsidR="00F904A1" w:rsidRDefault="00F904A1" w:rsidP="00F904A1">
            <w:pPr>
              <w:pStyle w:val="Brdtext"/>
              <w:numPr>
                <w:ilvl w:val="0"/>
                <w:numId w:val="15"/>
              </w:numPr>
            </w:pPr>
          </w:p>
        </w:tc>
        <w:tc>
          <w:tcPr>
            <w:tcW w:w="8363" w:type="dxa"/>
          </w:tcPr>
          <w:p w:rsidR="00F904A1" w:rsidRDefault="00F904A1" w:rsidP="00E9602C">
            <w:pPr>
              <w:pStyle w:val="Brdtext"/>
            </w:pPr>
            <w:r>
              <w:t xml:space="preserve">Klassen </w:t>
            </w:r>
            <w:r w:rsidRPr="004307BD">
              <w:rPr>
                <w:rStyle w:val="Kod"/>
              </w:rPr>
              <w:t>Clock</w:t>
            </w:r>
            <w:r>
              <w:rPr>
                <w:rStyle w:val="Kod"/>
              </w:rPr>
              <w:t>Display</w:t>
            </w:r>
            <w:r>
              <w:t xml:space="preserve"> får inte innehålla någon kod som validerar parametrars värden. Validering ska ske i aggregerad klass.</w:t>
            </w:r>
          </w:p>
        </w:tc>
      </w:tr>
      <w:tr w:rsidR="00F904A1" w:rsidTr="00E9602C">
        <w:tc>
          <w:tcPr>
            <w:tcW w:w="817" w:type="dxa"/>
          </w:tcPr>
          <w:p w:rsidR="00F904A1" w:rsidRDefault="00F904A1" w:rsidP="00F904A1">
            <w:pPr>
              <w:pStyle w:val="Brdtext"/>
              <w:numPr>
                <w:ilvl w:val="0"/>
                <w:numId w:val="15"/>
              </w:numPr>
            </w:pPr>
          </w:p>
        </w:tc>
        <w:tc>
          <w:tcPr>
            <w:tcW w:w="8363" w:type="dxa"/>
          </w:tcPr>
          <w:p w:rsidR="00F904A1" w:rsidRDefault="00F904A1" w:rsidP="00E9602C">
            <w:pPr>
              <w:pStyle w:val="Brdtext"/>
            </w:pPr>
            <w:r>
              <w:t xml:space="preserve">Ett anrop av metoden </w:t>
            </w:r>
            <w:r>
              <w:rPr>
                <w:rStyle w:val="Kod"/>
              </w:rPr>
              <w:t>Increment</w:t>
            </w:r>
            <w:r w:rsidRPr="00DA2891">
              <w:rPr>
                <w:rStyle w:val="Kod"/>
              </w:rPr>
              <w:t>()</w:t>
            </w:r>
            <w:r>
              <w:t xml:space="preserve"> i klassen </w:t>
            </w:r>
            <w:r w:rsidRPr="00052169">
              <w:rPr>
                <w:rStyle w:val="Kod"/>
              </w:rPr>
              <w:t>ClockDisplay</w:t>
            </w:r>
            <w:r>
              <w:t xml:space="preserve"> ska leda till att </w:t>
            </w:r>
            <w:r w:rsidRPr="00052169">
              <w:rPr>
                <w:rStyle w:val="Kod"/>
              </w:rPr>
              <w:t>NumberDisplay</w:t>
            </w:r>
            <w:r>
              <w:t xml:space="preserve">-objektet som representerar minuter går en minut, t.ex. från </w:t>
            </w:r>
            <w:r w:rsidRPr="00DA2891">
              <w:rPr>
                <w:rStyle w:val="Kod"/>
              </w:rPr>
              <w:t>9:42</w:t>
            </w:r>
            <w:r>
              <w:t xml:space="preserve"> till </w:t>
            </w:r>
            <w:r w:rsidRPr="00DA2891">
              <w:rPr>
                <w:rStyle w:val="Kod"/>
              </w:rPr>
              <w:t>9:43</w:t>
            </w:r>
            <w:r>
              <w:t xml:space="preserve">. Får detta </w:t>
            </w:r>
            <w:r w:rsidRPr="00052169">
              <w:rPr>
                <w:rStyle w:val="Kod"/>
              </w:rPr>
              <w:t>NumberDisplay</w:t>
            </w:r>
            <w:r>
              <w:t xml:space="preserve">-objekt värdet </w:t>
            </w:r>
            <w:r w:rsidRPr="00052169">
              <w:rPr>
                <w:rStyle w:val="Kod"/>
              </w:rPr>
              <w:t>0</w:t>
            </w:r>
            <w:r>
              <w:t xml:space="preserve"> ska det andra </w:t>
            </w:r>
            <w:r w:rsidRPr="00052169">
              <w:rPr>
                <w:rStyle w:val="Kod"/>
              </w:rPr>
              <w:t>NumberDisplay</w:t>
            </w:r>
            <w:r>
              <w:t>-objektet, som representerar timmar, öka sitt värde.</w:t>
            </w:r>
          </w:p>
        </w:tc>
      </w:tr>
      <w:tr w:rsidR="00F904A1" w:rsidTr="00E9602C">
        <w:tc>
          <w:tcPr>
            <w:tcW w:w="817" w:type="dxa"/>
          </w:tcPr>
          <w:p w:rsidR="00F904A1" w:rsidRDefault="00F904A1" w:rsidP="00F904A1">
            <w:pPr>
              <w:pStyle w:val="Brdtext"/>
              <w:numPr>
                <w:ilvl w:val="0"/>
                <w:numId w:val="15"/>
              </w:numPr>
            </w:pPr>
          </w:p>
        </w:tc>
        <w:tc>
          <w:tcPr>
            <w:tcW w:w="8363" w:type="dxa"/>
          </w:tcPr>
          <w:p w:rsidR="00F904A1" w:rsidRDefault="00F904A1" w:rsidP="00E9602C">
            <w:pPr>
              <w:pStyle w:val="Brdtext"/>
            </w:pPr>
            <w:r>
              <w:t xml:space="preserve">Metoden </w:t>
            </w:r>
            <w:r w:rsidRPr="00A01553">
              <w:rPr>
                <w:rStyle w:val="Kod"/>
              </w:rPr>
              <w:t>ToString()</w:t>
            </w:r>
            <w:r>
              <w:t xml:space="preserve"> ska beskriva aktuellt </w:t>
            </w:r>
            <w:r w:rsidRPr="00F50F0D">
              <w:rPr>
                <w:rStyle w:val="Kod"/>
              </w:rPr>
              <w:t>Clock</w:t>
            </w:r>
            <w:r>
              <w:rPr>
                <w:rStyle w:val="Kod"/>
              </w:rPr>
              <w:t>Display</w:t>
            </w:r>
            <w:r>
              <w:t xml:space="preserve">-objekt i form av en sträng innehållande aktuell tid. Tiden ska presenteras på formatet HH:mm, där minuterna ska inledas med </w:t>
            </w:r>
            <w:r w:rsidRPr="00052169">
              <w:rPr>
                <w:rStyle w:val="Kod"/>
              </w:rPr>
              <w:t>0</w:t>
            </w:r>
            <w:r>
              <w:t xml:space="preserve"> om minuterna är mindre än tio. Timmarna ska inte inledas med </w:t>
            </w:r>
            <w:r w:rsidRPr="00052169">
              <w:rPr>
                <w:rStyle w:val="Kod"/>
              </w:rPr>
              <w:t>0</w:t>
            </w:r>
            <w:r>
              <w:t xml:space="preserve"> om de är mindre än tio.</w:t>
            </w:r>
          </w:p>
        </w:tc>
      </w:tr>
      <w:tr w:rsidR="00F904A1" w:rsidTr="00E9602C">
        <w:tc>
          <w:tcPr>
            <w:tcW w:w="817" w:type="dxa"/>
          </w:tcPr>
          <w:p w:rsidR="00F904A1" w:rsidRDefault="00F904A1" w:rsidP="00F904A1">
            <w:pPr>
              <w:pStyle w:val="Brdtext"/>
              <w:numPr>
                <w:ilvl w:val="0"/>
                <w:numId w:val="15"/>
              </w:numPr>
            </w:pPr>
          </w:p>
        </w:tc>
        <w:tc>
          <w:tcPr>
            <w:tcW w:w="8363" w:type="dxa"/>
          </w:tcPr>
          <w:p w:rsidR="00F904A1" w:rsidRDefault="00F904A1" w:rsidP="00E9602C">
            <w:pPr>
              <w:pStyle w:val="Brdtext"/>
            </w:pPr>
            <w:r>
              <w:t xml:space="preserve">Då ett nytt </w:t>
            </w:r>
            <w:r>
              <w:rPr>
                <w:rStyle w:val="Kod"/>
              </w:rPr>
              <w:t>NumberDisplay</w:t>
            </w:r>
            <w:r>
              <w:t>-objekt instansieras ska undantag kastas av klassen om försök görs att initiera objektet med värden som inte ligger inom det slutna intervallen mellan 0 och maxvärdet.</w:t>
            </w:r>
          </w:p>
        </w:tc>
      </w:tr>
      <w:tr w:rsidR="00F904A1" w:rsidTr="00E9602C">
        <w:tc>
          <w:tcPr>
            <w:tcW w:w="817" w:type="dxa"/>
          </w:tcPr>
          <w:p w:rsidR="00F904A1" w:rsidRDefault="00F904A1" w:rsidP="00F904A1">
            <w:pPr>
              <w:pStyle w:val="Brdtext"/>
              <w:numPr>
                <w:ilvl w:val="0"/>
                <w:numId w:val="15"/>
              </w:numPr>
            </w:pPr>
          </w:p>
        </w:tc>
        <w:tc>
          <w:tcPr>
            <w:tcW w:w="8363" w:type="dxa"/>
          </w:tcPr>
          <w:p w:rsidR="00F904A1" w:rsidRDefault="00F904A1" w:rsidP="00E9602C">
            <w:pPr>
              <w:pStyle w:val="Brdtext"/>
            </w:pPr>
            <w:r>
              <w:t xml:space="preserve">I klassen </w:t>
            </w:r>
            <w:r w:rsidRPr="00287658">
              <w:rPr>
                <w:rStyle w:val="Kod"/>
              </w:rPr>
              <w:t>NumberDisplay</w:t>
            </w:r>
            <w:r>
              <w:t xml:space="preserve"> ska fältet </w:t>
            </w:r>
            <w:r w:rsidRPr="005B1D01">
              <w:rPr>
                <w:rStyle w:val="Kod"/>
              </w:rPr>
              <w:t>_</w:t>
            </w:r>
            <w:r>
              <w:rPr>
                <w:rStyle w:val="Kod"/>
              </w:rPr>
              <w:t>maxNumber</w:t>
            </w:r>
            <w:r>
              <w:t xml:space="preserve"> kapslas in av egenskapen </w:t>
            </w:r>
            <w:r w:rsidRPr="00287658">
              <w:rPr>
                <w:rStyle w:val="Kod"/>
              </w:rPr>
              <w:t>MaxNumber</w:t>
            </w:r>
            <w:r>
              <w:t xml:space="preserve"> som validerar att värdet är större än </w:t>
            </w:r>
            <w:r w:rsidRPr="005B1D01">
              <w:rPr>
                <w:rStyle w:val="Kod"/>
              </w:rPr>
              <w:t>0</w:t>
            </w:r>
            <w:r>
              <w:t xml:space="preserve">. Är inte värdet inte större än </w:t>
            </w:r>
            <w:r w:rsidRPr="00287658">
              <w:rPr>
                <w:rStyle w:val="Kod"/>
              </w:rPr>
              <w:t>0</w:t>
            </w:r>
            <w:r>
              <w:t xml:space="preserve"> ska ett undantag av typen </w:t>
            </w:r>
            <w:r w:rsidRPr="00DA2891">
              <w:rPr>
                <w:rStyle w:val="Kod"/>
              </w:rPr>
              <w:t>ArgumentException</w:t>
            </w:r>
            <w:r>
              <w:t xml:space="preserve"> kastas.</w:t>
            </w:r>
          </w:p>
        </w:tc>
      </w:tr>
      <w:tr w:rsidR="00F904A1" w:rsidTr="00E9602C">
        <w:tc>
          <w:tcPr>
            <w:tcW w:w="817" w:type="dxa"/>
          </w:tcPr>
          <w:p w:rsidR="00F904A1" w:rsidRDefault="00F904A1" w:rsidP="00F904A1">
            <w:pPr>
              <w:pStyle w:val="Brdtext"/>
              <w:numPr>
                <w:ilvl w:val="0"/>
                <w:numId w:val="15"/>
              </w:numPr>
            </w:pPr>
          </w:p>
        </w:tc>
        <w:tc>
          <w:tcPr>
            <w:tcW w:w="8363" w:type="dxa"/>
          </w:tcPr>
          <w:p w:rsidR="00F904A1" w:rsidRDefault="00F904A1" w:rsidP="00E9602C">
            <w:pPr>
              <w:pStyle w:val="Brdtext"/>
            </w:pPr>
            <w:r>
              <w:t xml:space="preserve">I klassen </w:t>
            </w:r>
            <w:r w:rsidRPr="00287658">
              <w:rPr>
                <w:rStyle w:val="Kod"/>
              </w:rPr>
              <w:t>NumberDisplay</w:t>
            </w:r>
            <w:r>
              <w:t xml:space="preserve"> ska fältet </w:t>
            </w:r>
            <w:r w:rsidRPr="005B1D01">
              <w:rPr>
                <w:rStyle w:val="Kod"/>
              </w:rPr>
              <w:t>_</w:t>
            </w:r>
            <w:r>
              <w:rPr>
                <w:rStyle w:val="Kod"/>
              </w:rPr>
              <w:t>number</w:t>
            </w:r>
            <w:r>
              <w:t xml:space="preserve"> kapslas in av egenskapen </w:t>
            </w:r>
            <w:r>
              <w:rPr>
                <w:rStyle w:val="Kod"/>
              </w:rPr>
              <w:t>Number</w:t>
            </w:r>
            <w:r>
              <w:t xml:space="preserve"> som validerar att värdet är i det slutna intervallet mellan </w:t>
            </w:r>
            <w:r w:rsidRPr="005B1D01">
              <w:rPr>
                <w:rStyle w:val="Kod"/>
              </w:rPr>
              <w:t>0</w:t>
            </w:r>
            <w:r>
              <w:t xml:space="preserve"> och </w:t>
            </w:r>
            <w:r>
              <w:rPr>
                <w:rStyle w:val="Kod"/>
              </w:rPr>
              <w:t>maxvärdet</w:t>
            </w:r>
            <w:r>
              <w:t xml:space="preserve"> innan värdet tilldelas </w:t>
            </w:r>
            <w:r>
              <w:lastRenderedPageBreak/>
              <w:t xml:space="preserve">fältet </w:t>
            </w:r>
            <w:r w:rsidRPr="005B1D01">
              <w:rPr>
                <w:rStyle w:val="Kod"/>
              </w:rPr>
              <w:t>_</w:t>
            </w:r>
            <w:r>
              <w:rPr>
                <w:rStyle w:val="Kod"/>
              </w:rPr>
              <w:t>number</w:t>
            </w:r>
            <w:r>
              <w:t xml:space="preserve">. Är inte värdet i det slutna intervallet ska ett undantag av typen </w:t>
            </w:r>
            <w:r w:rsidRPr="00DA2891">
              <w:rPr>
                <w:rStyle w:val="Kod"/>
              </w:rPr>
              <w:t>ArgumentException</w:t>
            </w:r>
            <w:r>
              <w:t xml:space="preserve"> kastas.</w:t>
            </w:r>
          </w:p>
        </w:tc>
      </w:tr>
      <w:tr w:rsidR="00F904A1" w:rsidTr="00E9602C">
        <w:tc>
          <w:tcPr>
            <w:tcW w:w="817" w:type="dxa"/>
          </w:tcPr>
          <w:p w:rsidR="00F904A1" w:rsidRDefault="00F904A1" w:rsidP="00F904A1">
            <w:pPr>
              <w:pStyle w:val="Brdtext"/>
              <w:numPr>
                <w:ilvl w:val="0"/>
                <w:numId w:val="15"/>
              </w:numPr>
            </w:pPr>
          </w:p>
        </w:tc>
        <w:tc>
          <w:tcPr>
            <w:tcW w:w="8363" w:type="dxa"/>
          </w:tcPr>
          <w:p w:rsidR="00F904A1" w:rsidRDefault="00F904A1" w:rsidP="00E9602C">
            <w:pPr>
              <w:pStyle w:val="Brdtext"/>
            </w:pPr>
            <w:r>
              <w:t xml:space="preserve">Ett anrop av metoden </w:t>
            </w:r>
            <w:r>
              <w:rPr>
                <w:rStyle w:val="Kod"/>
              </w:rPr>
              <w:t>Increment</w:t>
            </w:r>
            <w:r w:rsidRPr="00DA2891">
              <w:rPr>
                <w:rStyle w:val="Kod"/>
              </w:rPr>
              <w:t>()</w:t>
            </w:r>
            <w:r>
              <w:t xml:space="preserve"> i klassen </w:t>
            </w:r>
            <w:r>
              <w:rPr>
                <w:rStyle w:val="Kod"/>
              </w:rPr>
              <w:t>Number</w:t>
            </w:r>
            <w:r w:rsidRPr="00052169">
              <w:rPr>
                <w:rStyle w:val="Kod"/>
              </w:rPr>
              <w:t>Display</w:t>
            </w:r>
            <w:r>
              <w:t xml:space="preserve"> ska leda till att egenskapen </w:t>
            </w:r>
            <w:r w:rsidRPr="001A30A9">
              <w:rPr>
                <w:rStyle w:val="Kod"/>
              </w:rPr>
              <w:t>Number</w:t>
            </w:r>
            <w:r>
              <w:t xml:space="preserve">, och därmed fältet </w:t>
            </w:r>
            <w:r w:rsidRPr="001A30A9">
              <w:rPr>
                <w:rStyle w:val="Kod"/>
              </w:rPr>
              <w:t>_number</w:t>
            </w:r>
            <w:r>
              <w:t xml:space="preserve">, ökar sitt värde med </w:t>
            </w:r>
            <w:r w:rsidRPr="001A30A9">
              <w:rPr>
                <w:rStyle w:val="Kod"/>
              </w:rPr>
              <w:t>1</w:t>
            </w:r>
            <w:r>
              <w:t xml:space="preserve">. Om värdet skulle bli större än maxvärdet ska värdet istället sättas till </w:t>
            </w:r>
            <w:r w:rsidRPr="001A30A9">
              <w:rPr>
                <w:rStyle w:val="Kod"/>
              </w:rPr>
              <w:t>0</w:t>
            </w:r>
            <w:r>
              <w:t>.</w:t>
            </w:r>
          </w:p>
        </w:tc>
      </w:tr>
      <w:tr w:rsidR="00F904A1" w:rsidTr="00E9602C">
        <w:tc>
          <w:tcPr>
            <w:tcW w:w="817" w:type="dxa"/>
          </w:tcPr>
          <w:p w:rsidR="00F904A1" w:rsidRDefault="00F904A1" w:rsidP="00F904A1">
            <w:pPr>
              <w:pStyle w:val="Brdtext"/>
              <w:numPr>
                <w:ilvl w:val="0"/>
                <w:numId w:val="15"/>
              </w:numPr>
            </w:pPr>
          </w:p>
        </w:tc>
        <w:tc>
          <w:tcPr>
            <w:tcW w:w="8363" w:type="dxa"/>
          </w:tcPr>
          <w:p w:rsidR="00F904A1" w:rsidRDefault="00F904A1" w:rsidP="00E9602C">
            <w:pPr>
              <w:pStyle w:val="Brdtext"/>
            </w:pPr>
            <w:r>
              <w:t xml:space="preserve">Klassen </w:t>
            </w:r>
            <w:r w:rsidRPr="00287658">
              <w:rPr>
                <w:rStyle w:val="Kod"/>
              </w:rPr>
              <w:t>NumberDisplay</w:t>
            </w:r>
            <w:r>
              <w:t xml:space="preserve"> ska två överlagrade versioner av metoden </w:t>
            </w:r>
            <w:r w:rsidRPr="00287658">
              <w:rPr>
                <w:rStyle w:val="Kod"/>
              </w:rPr>
              <w:t>ToString()</w:t>
            </w:r>
            <w:r>
              <w:t xml:space="preserve">. Den ena versionen ska överskugga </w:t>
            </w:r>
            <w:r w:rsidRPr="00287658">
              <w:rPr>
                <w:rStyle w:val="Kod"/>
              </w:rPr>
              <w:t>ToString()</w:t>
            </w:r>
            <w:r>
              <w:t xml:space="preserve">, som ärvs från basklassen </w:t>
            </w:r>
            <w:r w:rsidRPr="00287658">
              <w:rPr>
                <w:rStyle w:val="Kod"/>
              </w:rPr>
              <w:t>Object</w:t>
            </w:r>
            <w:r>
              <w:t xml:space="preserve">. Den andra versionen ska ha en sträng i parameterlistan som bestämmer formatet som textbeskrivningen av anropande </w:t>
            </w:r>
            <w:r w:rsidRPr="00287658">
              <w:rPr>
                <w:rStyle w:val="Kod"/>
              </w:rPr>
              <w:t>NumberDisplay</w:t>
            </w:r>
            <w:r>
              <w:t>-objekt ska ha. Skickas formatsträngen ”</w:t>
            </w:r>
            <w:r w:rsidRPr="00287658">
              <w:rPr>
                <w:rStyle w:val="Kod"/>
              </w:rPr>
              <w:t>0</w:t>
            </w:r>
            <w:r>
              <w:t>” eller ”</w:t>
            </w:r>
            <w:r w:rsidRPr="00287658">
              <w:rPr>
                <w:rStyle w:val="Kod"/>
              </w:rPr>
              <w:t>G</w:t>
            </w:r>
            <w:r>
              <w:t xml:space="preserve">” med ska textbeskrivningen av numret inte inledas med </w:t>
            </w:r>
            <w:r w:rsidRPr="00287658">
              <w:rPr>
                <w:rStyle w:val="Kod"/>
              </w:rPr>
              <w:t>0</w:t>
            </w:r>
            <w:r>
              <w:t xml:space="preserve"> om numret är mindre än 10. Skickas formatsträngen ”</w:t>
            </w:r>
            <w:r w:rsidRPr="00287658">
              <w:rPr>
                <w:rStyle w:val="Kod"/>
              </w:rPr>
              <w:t>00</w:t>
            </w:r>
            <w:r>
              <w:t xml:space="preserve">” med ska textbeskrivningen inledas med </w:t>
            </w:r>
            <w:r w:rsidRPr="00287658">
              <w:rPr>
                <w:rStyle w:val="Kod"/>
              </w:rPr>
              <w:t>0</w:t>
            </w:r>
            <w:r>
              <w:t xml:space="preserve"> om numret är mindre än tio.</w:t>
            </w:r>
          </w:p>
        </w:tc>
      </w:tr>
      <w:tr w:rsidR="00F904A1" w:rsidTr="00E9602C">
        <w:tc>
          <w:tcPr>
            <w:tcW w:w="817" w:type="dxa"/>
          </w:tcPr>
          <w:p w:rsidR="00F904A1" w:rsidRDefault="00F904A1" w:rsidP="00F904A1">
            <w:pPr>
              <w:pStyle w:val="Brdtext"/>
              <w:numPr>
                <w:ilvl w:val="0"/>
                <w:numId w:val="15"/>
              </w:numPr>
            </w:pPr>
          </w:p>
        </w:tc>
        <w:tc>
          <w:tcPr>
            <w:tcW w:w="8363" w:type="dxa"/>
          </w:tcPr>
          <w:p w:rsidR="00F904A1" w:rsidRDefault="00F904A1" w:rsidP="00E9602C">
            <w:pPr>
              <w:pStyle w:val="Brdtext"/>
            </w:pPr>
            <w:r>
              <w:t xml:space="preserve">Klassen </w:t>
            </w:r>
            <w:r w:rsidRPr="009B6A38">
              <w:rPr>
                <w:rStyle w:val="Kod"/>
              </w:rPr>
              <w:t>Program</w:t>
            </w:r>
            <w:r>
              <w:t xml:space="preserve"> måste implementeras så att deltesterna under rubriken ”</w:t>
            </w:r>
            <w:r w:rsidR="003A048B">
              <w:t xml:space="preserve"> </w:t>
            </w:r>
            <w:r w:rsidR="003A048B">
              <w:fldChar w:fldCharType="begin"/>
            </w:r>
            <w:r w:rsidR="003A048B">
              <w:instrText xml:space="preserve"> REF _Ref304788745 \h </w:instrText>
            </w:r>
            <w:r w:rsidR="003A048B">
              <w:fldChar w:fldCharType="separate"/>
            </w:r>
            <w:r w:rsidR="00F5728E">
              <w:t>Testlista</w:t>
            </w:r>
            <w:r w:rsidR="003A048B">
              <w:fldChar w:fldCharType="end"/>
            </w:r>
            <w:r>
              <w:t xml:space="preserve">” på sidan </w:t>
            </w:r>
            <w:r w:rsidR="003A048B">
              <w:fldChar w:fldCharType="begin"/>
            </w:r>
            <w:r w:rsidR="003A048B">
              <w:instrText xml:space="preserve"> PAGEREF _Ref304788745 \h </w:instrText>
            </w:r>
            <w:r w:rsidR="003A048B">
              <w:fldChar w:fldCharType="separate"/>
            </w:r>
            <w:r w:rsidR="00F5728E">
              <w:rPr>
                <w:noProof/>
              </w:rPr>
              <w:t>20</w:t>
            </w:r>
            <w:r w:rsidR="003A048B">
              <w:fldChar w:fldCharType="end"/>
            </w:r>
            <w:r>
              <w:t xml:space="preserve"> körs då programmet exekveras.</w:t>
            </w:r>
          </w:p>
          <w:p w:rsidR="00F904A1" w:rsidRDefault="00F904A1" w:rsidP="00E9602C">
            <w:pPr>
              <w:pStyle w:val="Brdtext"/>
            </w:pPr>
            <w:r>
              <w:t>Var och en av testerna måste lyckas vilket ska kunna verifieras genom lämpliga utskrifter i konsolfönstret.</w:t>
            </w:r>
          </w:p>
        </w:tc>
      </w:tr>
    </w:tbl>
    <w:p w:rsidR="00F904A1" w:rsidRDefault="00F904A1" w:rsidP="00F904A1">
      <w:pPr>
        <w:pStyle w:val="Rubrik2"/>
      </w:pPr>
      <w:bookmarkStart w:id="43" w:name="_Toc304742301"/>
      <w:r>
        <w:t>Läsvärt</w:t>
      </w:r>
      <w:bookmarkEnd w:id="43"/>
    </w:p>
    <w:p w:rsidR="00F904A1" w:rsidRDefault="00F904A1" w:rsidP="00F904A1">
      <w:pPr>
        <w:pStyle w:val="Brdtext"/>
        <w:numPr>
          <w:ilvl w:val="0"/>
          <w:numId w:val="8"/>
        </w:numPr>
        <w:ind w:left="714" w:hanging="357"/>
      </w:pPr>
      <w:r>
        <w:t>Klasser</w:t>
      </w:r>
    </w:p>
    <w:p w:rsidR="00F904A1" w:rsidRDefault="003A0B9F" w:rsidP="00F904A1">
      <w:pPr>
        <w:pStyle w:val="Brdtext"/>
        <w:numPr>
          <w:ilvl w:val="1"/>
          <w:numId w:val="8"/>
        </w:numPr>
      </w:pPr>
      <w:r>
        <w:t>Essential C# 5.0, 209-220.</w:t>
      </w:r>
    </w:p>
    <w:p w:rsidR="00F904A1" w:rsidRDefault="00A97DAA" w:rsidP="00F904A1">
      <w:pPr>
        <w:pStyle w:val="Brdtext"/>
        <w:numPr>
          <w:ilvl w:val="1"/>
          <w:numId w:val="8"/>
        </w:numPr>
      </w:pPr>
      <w:hyperlink r:id="rId55" w:history="1">
        <w:r w:rsidR="00F904A1">
          <w:rPr>
            <w:rStyle w:val="Hyperlnk"/>
          </w:rPr>
          <w:t>http://msdn.microsoft.com/en-us/library/0b0thckt.aspx</w:t>
        </w:r>
      </w:hyperlink>
      <w:r w:rsidR="00F904A1">
        <w:t>.</w:t>
      </w:r>
    </w:p>
    <w:p w:rsidR="00F904A1" w:rsidRDefault="00F904A1" w:rsidP="00F904A1">
      <w:pPr>
        <w:pStyle w:val="Brdtext"/>
        <w:numPr>
          <w:ilvl w:val="0"/>
          <w:numId w:val="8"/>
        </w:numPr>
      </w:pPr>
      <w:r>
        <w:t>Åtkomstmodifierare (</w:t>
      </w:r>
      <w:r w:rsidRPr="00D32A6A">
        <w:rPr>
          <w:i/>
        </w:rPr>
        <w:t>”Access Modifiers”</w:t>
      </w:r>
      <w:r>
        <w:t>)</w:t>
      </w:r>
    </w:p>
    <w:p w:rsidR="00F904A1" w:rsidRDefault="003A0B9F" w:rsidP="00F904A1">
      <w:pPr>
        <w:pStyle w:val="Brdtext"/>
        <w:numPr>
          <w:ilvl w:val="1"/>
          <w:numId w:val="8"/>
        </w:numPr>
      </w:pPr>
      <w:r>
        <w:t>Essential C# 5.0, 227-229.</w:t>
      </w:r>
    </w:p>
    <w:p w:rsidR="00F904A1" w:rsidRDefault="00A97DAA" w:rsidP="00F904A1">
      <w:pPr>
        <w:pStyle w:val="Brdtext"/>
        <w:numPr>
          <w:ilvl w:val="1"/>
          <w:numId w:val="8"/>
        </w:numPr>
      </w:pPr>
      <w:hyperlink r:id="rId56" w:history="1">
        <w:r w:rsidR="00F904A1">
          <w:rPr>
            <w:rStyle w:val="Hyperlnk"/>
          </w:rPr>
          <w:t>http://msdn.microsoft.com/en-us/library/ms173121.aspx</w:t>
        </w:r>
      </w:hyperlink>
      <w:r w:rsidR="00F904A1">
        <w:t>.</w:t>
      </w:r>
    </w:p>
    <w:p w:rsidR="00F904A1" w:rsidRDefault="00F904A1" w:rsidP="00F904A1">
      <w:pPr>
        <w:pStyle w:val="Brdtext"/>
        <w:numPr>
          <w:ilvl w:val="0"/>
          <w:numId w:val="8"/>
        </w:numPr>
      </w:pPr>
      <w:r>
        <w:t>Egenskaper</w:t>
      </w:r>
    </w:p>
    <w:p w:rsidR="00F904A1" w:rsidRDefault="003A0B9F" w:rsidP="00F904A1">
      <w:pPr>
        <w:pStyle w:val="Brdtext"/>
        <w:numPr>
          <w:ilvl w:val="1"/>
          <w:numId w:val="8"/>
        </w:numPr>
      </w:pPr>
      <w:r>
        <w:t>Essential C# 5.0, 229-235.</w:t>
      </w:r>
    </w:p>
    <w:p w:rsidR="00F904A1" w:rsidRDefault="00A97DAA" w:rsidP="00F904A1">
      <w:pPr>
        <w:pStyle w:val="Brdtext"/>
        <w:numPr>
          <w:ilvl w:val="1"/>
          <w:numId w:val="8"/>
        </w:numPr>
      </w:pPr>
      <w:hyperlink r:id="rId57" w:history="1">
        <w:r w:rsidR="00F904A1">
          <w:rPr>
            <w:rStyle w:val="Hyperlnk"/>
          </w:rPr>
          <w:t>http://msdn.microsoft.com/en-us/library/x9fsa0sw.aspx</w:t>
        </w:r>
      </w:hyperlink>
      <w:r w:rsidR="00F904A1">
        <w:t>.</w:t>
      </w:r>
    </w:p>
    <w:p w:rsidR="00F904A1" w:rsidRDefault="00F904A1" w:rsidP="00F904A1">
      <w:pPr>
        <w:pStyle w:val="Brdtext"/>
        <w:numPr>
          <w:ilvl w:val="0"/>
          <w:numId w:val="8"/>
        </w:numPr>
      </w:pPr>
      <w:r>
        <w:t>Konstruktorer</w:t>
      </w:r>
    </w:p>
    <w:p w:rsidR="00F904A1" w:rsidRDefault="003A0B9F" w:rsidP="00F904A1">
      <w:pPr>
        <w:pStyle w:val="Brdtext"/>
        <w:numPr>
          <w:ilvl w:val="1"/>
          <w:numId w:val="8"/>
        </w:numPr>
      </w:pPr>
      <w:r>
        <w:t>Essential C# 5.0, 244-248, 250-253.</w:t>
      </w:r>
    </w:p>
    <w:p w:rsidR="00FB64CD" w:rsidRPr="00E527ED" w:rsidRDefault="00A97DAA" w:rsidP="00F904A1">
      <w:pPr>
        <w:pStyle w:val="Brdtext"/>
        <w:numPr>
          <w:ilvl w:val="1"/>
          <w:numId w:val="8"/>
        </w:numPr>
        <w:rPr>
          <w:rStyle w:val="Hyperlnk"/>
          <w:color w:val="auto"/>
          <w:u w:val="none"/>
        </w:rPr>
      </w:pPr>
      <w:hyperlink r:id="rId58" w:history="1">
        <w:r w:rsidR="00F904A1">
          <w:rPr>
            <w:rStyle w:val="Hyperlnk"/>
          </w:rPr>
          <w:t>http://msdn.microsoft.com/en-us/library/k6sa6h87.aspx</w:t>
        </w:r>
      </w:hyperlink>
    </w:p>
    <w:p w:rsidR="00E527ED" w:rsidRDefault="00E527ED" w:rsidP="00E527ED">
      <w:pPr>
        <w:pStyle w:val="Brdtext"/>
        <w:numPr>
          <w:ilvl w:val="0"/>
          <w:numId w:val="8"/>
        </w:numPr>
      </w:pPr>
      <w:r w:rsidRPr="00E527ED">
        <w:rPr>
          <w:i/>
        </w:rPr>
        <w:t>”Well-formed Types”</w:t>
      </w:r>
    </w:p>
    <w:p w:rsidR="00E527ED" w:rsidRDefault="00E527ED" w:rsidP="00E527ED">
      <w:pPr>
        <w:pStyle w:val="Brdtext"/>
        <w:numPr>
          <w:ilvl w:val="1"/>
          <w:numId w:val="8"/>
        </w:numPr>
      </w:pPr>
      <w:r>
        <w:t xml:space="preserve">Essential C# </w:t>
      </w:r>
      <w:r w:rsidR="00291B0D">
        <w:t>5</w:t>
      </w:r>
      <w:r>
        <w:t>.0, 3</w:t>
      </w:r>
      <w:r w:rsidR="003A0B9F">
        <w:t>71</w:t>
      </w:r>
      <w:r>
        <w:t>-4</w:t>
      </w:r>
      <w:r w:rsidR="003A0B9F">
        <w:t>21</w:t>
      </w:r>
      <w:r>
        <w:t>.</w:t>
      </w:r>
    </w:p>
    <w:p w:rsidR="00E773F1" w:rsidRDefault="00E773F1" w:rsidP="00E773F1">
      <w:pPr>
        <w:pStyle w:val="Brdtext"/>
      </w:pPr>
    </w:p>
    <w:sectPr w:rsidR="00E773F1" w:rsidSect="008069A4">
      <w:type w:val="oddPage"/>
      <w:pgSz w:w="11906" w:h="16838" w:code="9"/>
      <w:pgMar w:top="301" w:right="1418" w:bottom="301" w:left="1418" w:header="624" w:footer="510" w:gutter="0"/>
      <w:pgBorders w:offsetFrom="page">
        <w:left w:val="single" w:sz="24" w:space="24" w:color="D99594" w:themeColor="accent2" w:themeTint="99"/>
      </w:pgBorders>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97DAA" w:rsidRDefault="00A97DAA">
      <w:r>
        <w:separator/>
      </w:r>
    </w:p>
  </w:endnote>
  <w:endnote w:type="continuationSeparator" w:id="0">
    <w:p w:rsidR="00A97DAA" w:rsidRDefault="00A97D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32D3" w:rsidRPr="00126181" w:rsidRDefault="002132D3" w:rsidP="008069A4">
    <w:pPr>
      <w:pStyle w:val="Sidfot"/>
      <w:pBdr>
        <w:top w:val="single" w:sz="4" w:space="1" w:color="auto"/>
      </w:pBdr>
      <w:spacing w:line="240" w:lineRule="auto"/>
      <w:rPr>
        <w:sz w:val="2"/>
        <w:szCs w:val="2"/>
      </w:rPr>
    </w:pPr>
    <w:r w:rsidRPr="00CB7F93">
      <w:rPr>
        <w:noProof/>
        <w:szCs w:val="16"/>
      </w:rPr>
      <w:t>Inledande programmering med C#</w:t>
    </w:r>
    <w:r>
      <w:rPr>
        <w:noProof/>
        <w:szCs w:val="16"/>
      </w:rPr>
      <w:t xml:space="preserve"> (</w:t>
    </w:r>
    <w:r w:rsidRPr="00CB7F93">
      <w:rPr>
        <w:noProof/>
        <w:szCs w:val="16"/>
      </w:rPr>
      <w:t>1DV402</w:t>
    </w:r>
    <w:r>
      <w:rPr>
        <w:noProof/>
        <w:szCs w:val="16"/>
      </w:rPr>
      <w:t>)</w:t>
    </w:r>
    <w:r>
      <w:rPr>
        <w:noProof/>
        <w:szCs w:val="16"/>
      </w:rPr>
      <w:tab/>
    </w:r>
    <w:r w:rsidRPr="00CB7F93">
      <w:rPr>
        <w:noProof/>
        <w:szCs w:val="16"/>
      </w:rPr>
      <w:tab/>
    </w:r>
    <w:r w:rsidRPr="00E05BB6">
      <w:rPr>
        <w:rStyle w:val="Sidnummer"/>
        <w:sz w:val="16"/>
        <w:szCs w:val="16"/>
      </w:rPr>
      <w:fldChar w:fldCharType="begin"/>
    </w:r>
    <w:r w:rsidRPr="00CB7F93">
      <w:rPr>
        <w:rStyle w:val="Sidnummer"/>
        <w:sz w:val="16"/>
        <w:szCs w:val="16"/>
      </w:rPr>
      <w:instrText xml:space="preserve"> PAGE </w:instrText>
    </w:r>
    <w:r w:rsidRPr="00E05BB6">
      <w:rPr>
        <w:rStyle w:val="Sidnummer"/>
        <w:sz w:val="16"/>
        <w:szCs w:val="16"/>
      </w:rPr>
      <w:fldChar w:fldCharType="separate"/>
    </w:r>
    <w:r w:rsidR="003957B4">
      <w:rPr>
        <w:rStyle w:val="Sidnummer"/>
        <w:noProof/>
        <w:sz w:val="16"/>
        <w:szCs w:val="16"/>
      </w:rPr>
      <w:t>28</w:t>
    </w:r>
    <w:r w:rsidRPr="00E05BB6">
      <w:rPr>
        <w:rStyle w:val="Sidnummer"/>
        <w:sz w:val="16"/>
        <w:szCs w:val="16"/>
      </w:rPr>
      <w:fldChar w:fldCharType="end"/>
    </w:r>
    <w:r w:rsidRPr="00CB7F93">
      <w:rPr>
        <w:rStyle w:val="Sidnummer"/>
        <w:sz w:val="16"/>
        <w:szCs w:val="16"/>
      </w:rPr>
      <w:t xml:space="preserve"> (</w:t>
    </w:r>
    <w:r w:rsidRPr="00E05BB6">
      <w:rPr>
        <w:rStyle w:val="Sidnummer"/>
        <w:sz w:val="16"/>
        <w:szCs w:val="16"/>
      </w:rPr>
      <w:fldChar w:fldCharType="begin"/>
    </w:r>
    <w:r w:rsidRPr="00CB7F93">
      <w:rPr>
        <w:rStyle w:val="Sidnummer"/>
        <w:sz w:val="16"/>
        <w:szCs w:val="16"/>
      </w:rPr>
      <w:instrText xml:space="preserve"> NUMPAGES </w:instrText>
    </w:r>
    <w:r w:rsidRPr="00E05BB6">
      <w:rPr>
        <w:rStyle w:val="Sidnummer"/>
        <w:sz w:val="16"/>
        <w:szCs w:val="16"/>
      </w:rPr>
      <w:fldChar w:fldCharType="separate"/>
    </w:r>
    <w:r w:rsidR="003957B4">
      <w:rPr>
        <w:rStyle w:val="Sidnummer"/>
        <w:noProof/>
        <w:sz w:val="16"/>
        <w:szCs w:val="16"/>
      </w:rPr>
      <w:t>30</w:t>
    </w:r>
    <w:r w:rsidRPr="00E05BB6">
      <w:rPr>
        <w:rStyle w:val="Sidnummer"/>
        <w:sz w:val="16"/>
        <w:szCs w:val="16"/>
      </w:rPr>
      <w:fldChar w:fldCharType="end"/>
    </w:r>
    <w:r w:rsidRPr="00CB7F93">
      <w:rPr>
        <w:rStyle w:val="Sidnummer"/>
        <w:sz w:val="16"/>
        <w:szCs w:val="16"/>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32D3" w:rsidRPr="00126181" w:rsidRDefault="002132D3" w:rsidP="008069A4">
    <w:pPr>
      <w:pStyle w:val="Sidfot"/>
      <w:pBdr>
        <w:top w:val="single" w:sz="4" w:space="1" w:color="auto"/>
      </w:pBdr>
      <w:spacing w:line="240" w:lineRule="auto"/>
      <w:rPr>
        <w:sz w:val="2"/>
        <w:szCs w:val="2"/>
      </w:rPr>
    </w:pPr>
    <w:r w:rsidRPr="00CB7F93">
      <w:rPr>
        <w:noProof/>
        <w:szCs w:val="16"/>
      </w:rPr>
      <w:t>Inledande programmering med C#</w:t>
    </w:r>
    <w:r>
      <w:rPr>
        <w:noProof/>
        <w:szCs w:val="16"/>
      </w:rPr>
      <w:t xml:space="preserve"> (</w:t>
    </w:r>
    <w:r w:rsidRPr="00CB7F93">
      <w:rPr>
        <w:noProof/>
        <w:szCs w:val="16"/>
      </w:rPr>
      <w:t>1DV402</w:t>
    </w:r>
    <w:r>
      <w:rPr>
        <w:noProof/>
        <w:szCs w:val="16"/>
      </w:rPr>
      <w:t>)</w:t>
    </w:r>
    <w:r>
      <w:rPr>
        <w:noProof/>
        <w:szCs w:val="16"/>
      </w:rPr>
      <w:tab/>
    </w:r>
    <w:r w:rsidRPr="00CB7F93">
      <w:rPr>
        <w:noProof/>
        <w:szCs w:val="16"/>
      </w:rPr>
      <w:tab/>
    </w:r>
    <w:r w:rsidRPr="00E05BB6">
      <w:rPr>
        <w:rStyle w:val="Sidnummer"/>
        <w:sz w:val="16"/>
        <w:szCs w:val="16"/>
      </w:rPr>
      <w:fldChar w:fldCharType="begin"/>
    </w:r>
    <w:r w:rsidRPr="00CB7F93">
      <w:rPr>
        <w:rStyle w:val="Sidnummer"/>
        <w:sz w:val="16"/>
        <w:szCs w:val="16"/>
      </w:rPr>
      <w:instrText xml:space="preserve"> PAGE </w:instrText>
    </w:r>
    <w:r w:rsidRPr="00E05BB6">
      <w:rPr>
        <w:rStyle w:val="Sidnummer"/>
        <w:sz w:val="16"/>
        <w:szCs w:val="16"/>
      </w:rPr>
      <w:fldChar w:fldCharType="separate"/>
    </w:r>
    <w:r w:rsidR="003957B4">
      <w:rPr>
        <w:rStyle w:val="Sidnummer"/>
        <w:noProof/>
        <w:sz w:val="16"/>
        <w:szCs w:val="16"/>
      </w:rPr>
      <w:t>21</w:t>
    </w:r>
    <w:r w:rsidRPr="00E05BB6">
      <w:rPr>
        <w:rStyle w:val="Sidnummer"/>
        <w:sz w:val="16"/>
        <w:szCs w:val="16"/>
      </w:rPr>
      <w:fldChar w:fldCharType="end"/>
    </w:r>
    <w:r w:rsidRPr="00CB7F93">
      <w:rPr>
        <w:rStyle w:val="Sidnummer"/>
        <w:sz w:val="16"/>
        <w:szCs w:val="16"/>
      </w:rPr>
      <w:t xml:space="preserve"> (</w:t>
    </w:r>
    <w:r w:rsidRPr="00E05BB6">
      <w:rPr>
        <w:rStyle w:val="Sidnummer"/>
        <w:sz w:val="16"/>
        <w:szCs w:val="16"/>
      </w:rPr>
      <w:fldChar w:fldCharType="begin"/>
    </w:r>
    <w:r w:rsidRPr="00CB7F93">
      <w:rPr>
        <w:rStyle w:val="Sidnummer"/>
        <w:sz w:val="16"/>
        <w:szCs w:val="16"/>
      </w:rPr>
      <w:instrText xml:space="preserve"> NUMPAGES </w:instrText>
    </w:r>
    <w:r w:rsidRPr="00E05BB6">
      <w:rPr>
        <w:rStyle w:val="Sidnummer"/>
        <w:sz w:val="16"/>
        <w:szCs w:val="16"/>
      </w:rPr>
      <w:fldChar w:fldCharType="separate"/>
    </w:r>
    <w:r w:rsidR="003957B4">
      <w:rPr>
        <w:rStyle w:val="Sidnummer"/>
        <w:noProof/>
        <w:sz w:val="16"/>
        <w:szCs w:val="16"/>
      </w:rPr>
      <w:t>30</w:t>
    </w:r>
    <w:r w:rsidRPr="00E05BB6">
      <w:rPr>
        <w:rStyle w:val="Sidnummer"/>
        <w:sz w:val="16"/>
        <w:szCs w:val="16"/>
      </w:rPr>
      <w:fldChar w:fldCharType="end"/>
    </w:r>
    <w:r w:rsidRPr="00CB7F93">
      <w:rPr>
        <w:rStyle w:val="Sidnummer"/>
        <w:sz w:val="16"/>
        <w:szCs w:val="16"/>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97DAA" w:rsidRDefault="00A97DAA">
      <w:r>
        <w:separator/>
      </w:r>
    </w:p>
  </w:footnote>
  <w:footnote w:type="continuationSeparator" w:id="0">
    <w:p w:rsidR="00A97DAA" w:rsidRDefault="00A97DA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707" w:type="dxa"/>
      <w:tblInd w:w="-29" w:type="dxa"/>
      <w:tblLayout w:type="fixed"/>
      <w:tblCellMar>
        <w:left w:w="0" w:type="dxa"/>
        <w:right w:w="0" w:type="dxa"/>
      </w:tblCellMar>
      <w:tblLook w:val="01E0" w:firstRow="1" w:lastRow="1" w:firstColumn="1" w:lastColumn="1" w:noHBand="0" w:noVBand="0"/>
    </w:tblPr>
    <w:tblGrid>
      <w:gridCol w:w="7168"/>
      <w:gridCol w:w="1539"/>
    </w:tblGrid>
    <w:tr w:rsidR="002132D3" w:rsidTr="009523A7">
      <w:trPr>
        <w:cantSplit/>
      </w:trPr>
      <w:tc>
        <w:tcPr>
          <w:tcW w:w="7168" w:type="dxa"/>
          <w:tcBorders>
            <w:left w:val="nil"/>
          </w:tcBorders>
          <w:tcMar>
            <w:left w:w="113" w:type="dxa"/>
          </w:tcMar>
        </w:tcPr>
        <w:p w:rsidR="002132D3" w:rsidRDefault="002132D3" w:rsidP="00F73EA7">
          <w:pPr>
            <w:pStyle w:val="Brdtext"/>
            <w:spacing w:before="10"/>
          </w:pPr>
          <w:r>
            <w:rPr>
              <w:noProof/>
            </w:rPr>
            <w:drawing>
              <wp:anchor distT="0" distB="0" distL="114300" distR="114300" simplePos="0" relativeHeight="251658752" behindDoc="0" locked="1" layoutInCell="1" allowOverlap="1" wp14:anchorId="3D1E1707" wp14:editId="46662FB3">
                <wp:simplePos x="0" y="0"/>
                <wp:positionH relativeFrom="column">
                  <wp:posOffset>-1371600</wp:posOffset>
                </wp:positionH>
                <wp:positionV relativeFrom="paragraph">
                  <wp:posOffset>10795</wp:posOffset>
                </wp:positionV>
                <wp:extent cx="320675" cy="427990"/>
                <wp:effectExtent l="19050" t="0" r="3175" b="0"/>
                <wp:wrapNone/>
                <wp:docPr id="21" name="Bild 28" descr="Lnu_Symbol_8_8mm6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8" descr="Lnu_Symbol_8_8mm600dpi"/>
                        <pic:cNvPicPr>
                          <a:picLocks noChangeAspect="1" noChangeArrowheads="1"/>
                        </pic:cNvPicPr>
                      </pic:nvPicPr>
                      <pic:blipFill>
                        <a:blip r:embed="rId1"/>
                        <a:srcRect/>
                        <a:stretch>
                          <a:fillRect/>
                        </a:stretch>
                      </pic:blipFill>
                      <pic:spPr bwMode="auto">
                        <a:xfrm>
                          <a:off x="0" y="0"/>
                          <a:ext cx="320675" cy="427990"/>
                        </a:xfrm>
                        <a:prstGeom prst="rect">
                          <a:avLst/>
                        </a:prstGeom>
                        <a:noFill/>
                        <a:ln w="9525">
                          <a:noFill/>
                          <a:miter lim="800000"/>
                          <a:headEnd/>
                          <a:tailEnd/>
                        </a:ln>
                      </pic:spPr>
                    </pic:pic>
                  </a:graphicData>
                </a:graphic>
              </wp:anchor>
            </w:drawing>
          </w:r>
          <w:r>
            <w:rPr>
              <w:noProof/>
            </w:rPr>
            <w:drawing>
              <wp:inline distT="0" distB="0" distL="0" distR="0" wp14:anchorId="5940BCCB" wp14:editId="23979EA0">
                <wp:extent cx="3162300" cy="476250"/>
                <wp:effectExtent l="19050" t="0" r="0" b="0"/>
                <wp:docPr id="24" name="Bild 2" descr="Lnu_Wordmark_I_Datavetenskap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nu_Wordmark_I_Datavetenskap copy"/>
                        <pic:cNvPicPr>
                          <a:picLocks noChangeAspect="1" noChangeArrowheads="1"/>
                        </pic:cNvPicPr>
                      </pic:nvPicPr>
                      <pic:blipFill>
                        <a:blip r:embed="rId2"/>
                        <a:srcRect/>
                        <a:stretch>
                          <a:fillRect/>
                        </a:stretch>
                      </pic:blipFill>
                      <pic:spPr bwMode="auto">
                        <a:xfrm>
                          <a:off x="0" y="0"/>
                          <a:ext cx="3162300" cy="476250"/>
                        </a:xfrm>
                        <a:prstGeom prst="rect">
                          <a:avLst/>
                        </a:prstGeom>
                        <a:noFill/>
                        <a:ln w="9525">
                          <a:noFill/>
                          <a:miter lim="800000"/>
                          <a:headEnd/>
                          <a:tailEnd/>
                        </a:ln>
                      </pic:spPr>
                    </pic:pic>
                  </a:graphicData>
                </a:graphic>
              </wp:inline>
            </w:drawing>
          </w:r>
        </w:p>
      </w:tc>
      <w:tc>
        <w:tcPr>
          <w:tcW w:w="1539" w:type="dxa"/>
        </w:tcPr>
        <w:p w:rsidR="002132D3" w:rsidRDefault="002132D3" w:rsidP="009523A7">
          <w:pPr>
            <w:pStyle w:val="Brdtext"/>
            <w:spacing w:before="10"/>
          </w:pPr>
        </w:p>
      </w:tc>
    </w:tr>
  </w:tbl>
  <w:p w:rsidR="002132D3" w:rsidRDefault="002132D3" w:rsidP="007F0B27">
    <w:pPr>
      <w:pStyle w:val="Sidhuvu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707" w:type="dxa"/>
      <w:tblInd w:w="-29" w:type="dxa"/>
      <w:tblLayout w:type="fixed"/>
      <w:tblCellMar>
        <w:left w:w="0" w:type="dxa"/>
        <w:right w:w="0" w:type="dxa"/>
      </w:tblCellMar>
      <w:tblLook w:val="01E0" w:firstRow="1" w:lastRow="1" w:firstColumn="1" w:lastColumn="1" w:noHBand="0" w:noVBand="0"/>
    </w:tblPr>
    <w:tblGrid>
      <w:gridCol w:w="7168"/>
      <w:gridCol w:w="1539"/>
    </w:tblGrid>
    <w:tr w:rsidR="002132D3" w:rsidTr="00D177EE">
      <w:trPr>
        <w:cantSplit/>
      </w:trPr>
      <w:tc>
        <w:tcPr>
          <w:tcW w:w="7168" w:type="dxa"/>
          <w:tcBorders>
            <w:left w:val="nil"/>
          </w:tcBorders>
          <w:tcMar>
            <w:left w:w="113" w:type="dxa"/>
          </w:tcMar>
        </w:tcPr>
        <w:p w:rsidR="002132D3" w:rsidRDefault="002132D3" w:rsidP="00F73EA7">
          <w:pPr>
            <w:pStyle w:val="Brdtext"/>
            <w:spacing w:before="10"/>
          </w:pPr>
          <w:r>
            <w:rPr>
              <w:noProof/>
            </w:rPr>
            <w:drawing>
              <wp:anchor distT="0" distB="0" distL="114300" distR="114300" simplePos="0" relativeHeight="251656704" behindDoc="0" locked="1" layoutInCell="1" allowOverlap="1" wp14:anchorId="5EBF0FF8" wp14:editId="62D49367">
                <wp:simplePos x="0" y="0"/>
                <wp:positionH relativeFrom="column">
                  <wp:posOffset>-1371600</wp:posOffset>
                </wp:positionH>
                <wp:positionV relativeFrom="paragraph">
                  <wp:posOffset>10795</wp:posOffset>
                </wp:positionV>
                <wp:extent cx="320675" cy="427990"/>
                <wp:effectExtent l="19050" t="0" r="3175" b="0"/>
                <wp:wrapNone/>
                <wp:docPr id="25" name="Bild 28" descr="Lnu_Symbol_8_8mm6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8" descr="Lnu_Symbol_8_8mm600dpi"/>
                        <pic:cNvPicPr>
                          <a:picLocks noChangeAspect="1" noChangeArrowheads="1"/>
                        </pic:cNvPicPr>
                      </pic:nvPicPr>
                      <pic:blipFill>
                        <a:blip r:embed="rId1"/>
                        <a:srcRect/>
                        <a:stretch>
                          <a:fillRect/>
                        </a:stretch>
                      </pic:blipFill>
                      <pic:spPr bwMode="auto">
                        <a:xfrm>
                          <a:off x="0" y="0"/>
                          <a:ext cx="320675" cy="427990"/>
                        </a:xfrm>
                        <a:prstGeom prst="rect">
                          <a:avLst/>
                        </a:prstGeom>
                        <a:noFill/>
                        <a:ln w="9525">
                          <a:noFill/>
                          <a:miter lim="800000"/>
                          <a:headEnd/>
                          <a:tailEnd/>
                        </a:ln>
                      </pic:spPr>
                    </pic:pic>
                  </a:graphicData>
                </a:graphic>
              </wp:anchor>
            </w:drawing>
          </w:r>
          <w:r>
            <w:rPr>
              <w:noProof/>
            </w:rPr>
            <w:drawing>
              <wp:inline distT="0" distB="0" distL="0" distR="0" wp14:anchorId="1027CF5B" wp14:editId="624A8FFA">
                <wp:extent cx="2447925" cy="476250"/>
                <wp:effectExtent l="0" t="0" r="9525" b="0"/>
                <wp:docPr id="4" name="Bildobjekt 4" descr="Y:\ok\externa_medarbetare\Palmqvist\Linnéuniversitetet\Grafisk Identitet\Logotyp - Wordmark\TIFF\Lnu_Wordmark_Kalmar_Växjö_68mm600dpi.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69" descr="Y:\ok\externa_medarbetare\Palmqvist\Linnéuniversitetet\Grafisk Identitet\Logotyp - Wordmark\TIFF\Lnu_Wordmark_Kalmar_Växjö_68mm600dpi.tif"/>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447925" cy="476250"/>
                        </a:xfrm>
                        <a:prstGeom prst="rect">
                          <a:avLst/>
                        </a:prstGeom>
                        <a:noFill/>
                        <a:ln>
                          <a:noFill/>
                        </a:ln>
                      </pic:spPr>
                    </pic:pic>
                  </a:graphicData>
                </a:graphic>
              </wp:inline>
            </w:drawing>
          </w:r>
        </w:p>
      </w:tc>
      <w:tc>
        <w:tcPr>
          <w:tcW w:w="1539" w:type="dxa"/>
        </w:tcPr>
        <w:p w:rsidR="002132D3" w:rsidRDefault="002132D3" w:rsidP="00EA7634">
          <w:pPr>
            <w:pStyle w:val="Brdtext"/>
            <w:spacing w:before="10"/>
          </w:pPr>
        </w:p>
      </w:tc>
    </w:tr>
  </w:tbl>
  <w:p w:rsidR="002132D3" w:rsidRPr="002E10FA" w:rsidRDefault="002132D3" w:rsidP="009141A7">
    <w:pPr>
      <w:pStyle w:val="Sidhuvud"/>
    </w:pPr>
    <w:r>
      <w:drawing>
        <wp:anchor distT="0" distB="0" distL="114300" distR="114300" simplePos="0" relativeHeight="251657728" behindDoc="1" locked="0" layoutInCell="1" allowOverlap="1" wp14:anchorId="61825351" wp14:editId="5FC34109">
          <wp:simplePos x="0" y="0"/>
          <wp:positionH relativeFrom="page">
            <wp:posOffset>-1332230</wp:posOffset>
          </wp:positionH>
          <wp:positionV relativeFrom="page">
            <wp:posOffset>5523230</wp:posOffset>
          </wp:positionV>
          <wp:extent cx="5419725" cy="6372225"/>
          <wp:effectExtent l="19050" t="0" r="9525" b="0"/>
          <wp:wrapNone/>
          <wp:docPr id="27" name="Bildobjekt 3" descr="MM_Pil.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3" descr="MM_Pil.tif"/>
                  <pic:cNvPicPr>
                    <a:picLocks noChangeAspect="1" noChangeArrowheads="1"/>
                  </pic:cNvPicPr>
                </pic:nvPicPr>
                <pic:blipFill>
                  <a:blip r:embed="rId3"/>
                  <a:srcRect/>
                  <a:stretch>
                    <a:fillRect/>
                  </a:stretch>
                </pic:blipFill>
                <pic:spPr bwMode="auto">
                  <a:xfrm>
                    <a:off x="0" y="0"/>
                    <a:ext cx="5419725" cy="6372225"/>
                  </a:xfrm>
                  <a:prstGeom prst="rect">
                    <a:avLst/>
                  </a:prstGeom>
                  <a:noFill/>
                  <a:ln w="9525">
                    <a:noFill/>
                    <a:miter lim="800000"/>
                    <a:headEnd/>
                    <a:tailEnd/>
                  </a:ln>
                </pic:spPr>
              </pic:pic>
            </a:graphicData>
          </a:graphic>
        </wp:anchor>
      </w:drawing>
    </w:r>
    <w:r>
      <mc:AlternateContent>
        <mc:Choice Requires="wps">
          <w:drawing>
            <wp:anchor distT="0" distB="0" distL="114300" distR="114300" simplePos="0" relativeHeight="251655680" behindDoc="0" locked="1" layoutInCell="1" allowOverlap="1" wp14:anchorId="60A2E4B6" wp14:editId="642D1047">
              <wp:simplePos x="0" y="0"/>
              <wp:positionH relativeFrom="column">
                <wp:posOffset>-117475</wp:posOffset>
              </wp:positionH>
              <wp:positionV relativeFrom="page">
                <wp:posOffset>374650</wp:posOffset>
              </wp:positionV>
              <wp:extent cx="0" cy="1828800"/>
              <wp:effectExtent l="6350" t="12700" r="12700" b="6350"/>
              <wp:wrapTight wrapText="bothSides">
                <wp:wrapPolygon edited="0">
                  <wp:start x="-2147483648" y="0"/>
                  <wp:lineTo x="-2147483648" y="195"/>
                  <wp:lineTo x="-2147483648" y="195"/>
                  <wp:lineTo x="-2147483648" y="0"/>
                  <wp:lineTo x="-2147483648" y="0"/>
                </wp:wrapPolygon>
              </wp:wrapTight>
              <wp:docPr id="6"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28800"/>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7" o:spid="_x0000_s1026" type="#_x0000_t32" style="position:absolute;margin-left:-9.25pt;margin-top:29.5pt;width:0;height:2in;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" strokeweight=".5pt">
              <w10:wrap type="tight" anchory="page"/>
              <w10:anchorlock/>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707" w:type="dxa"/>
      <w:tblInd w:w="-29" w:type="dxa"/>
      <w:tblLayout w:type="fixed"/>
      <w:tblCellMar>
        <w:left w:w="0" w:type="dxa"/>
        <w:right w:w="0" w:type="dxa"/>
      </w:tblCellMar>
      <w:tblLook w:val="01E0" w:firstRow="1" w:lastRow="1" w:firstColumn="1" w:lastColumn="1" w:noHBand="0" w:noVBand="0"/>
    </w:tblPr>
    <w:tblGrid>
      <w:gridCol w:w="7168"/>
      <w:gridCol w:w="1539"/>
    </w:tblGrid>
    <w:tr w:rsidR="002132D3" w:rsidTr="00ED202D">
      <w:trPr>
        <w:cantSplit/>
      </w:trPr>
      <w:tc>
        <w:tcPr>
          <w:tcW w:w="7168" w:type="dxa"/>
          <w:tcBorders>
            <w:left w:val="nil"/>
          </w:tcBorders>
          <w:tcMar>
            <w:left w:w="113" w:type="dxa"/>
          </w:tcMar>
        </w:tcPr>
        <w:p w:rsidR="002132D3" w:rsidRDefault="002132D3" w:rsidP="00ED202D">
          <w:pPr>
            <w:pStyle w:val="Brdtext"/>
            <w:spacing w:before="10"/>
          </w:pPr>
          <w:r>
            <w:rPr>
              <w:noProof/>
            </w:rPr>
            <w:drawing>
              <wp:anchor distT="0" distB="0" distL="114300" distR="114300" simplePos="0" relativeHeight="251661824" behindDoc="0" locked="0" layoutInCell="0" allowOverlap="0" wp14:anchorId="72402414" wp14:editId="21B4F5B9">
                <wp:simplePos x="0" y="0"/>
                <wp:positionH relativeFrom="page">
                  <wp:posOffset>463855</wp:posOffset>
                </wp:positionH>
                <wp:positionV relativeFrom="page">
                  <wp:posOffset>360045</wp:posOffset>
                </wp:positionV>
                <wp:extent cx="320400" cy="428400"/>
                <wp:effectExtent l="0" t="0" r="3810" b="0"/>
                <wp:wrapNone/>
                <wp:docPr id="10" name="Bild 28" descr="Lnu_Symbol_8_8mm6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8" descr="Lnu_Symbol_8_8mm600dpi"/>
                        <pic:cNvPicPr>
                          <a:picLocks noChangeAspect="1" noChangeArrowheads="1"/>
                        </pic:cNvPicPr>
                      </pic:nvPicPr>
                      <pic:blipFill>
                        <a:blip r:embed="rId1"/>
                        <a:srcRect/>
                        <a:stretch>
                          <a:fillRect/>
                        </a:stretch>
                      </pic:blipFill>
                      <pic:spPr bwMode="auto">
                        <a:xfrm>
                          <a:off x="0" y="0"/>
                          <a:ext cx="320400" cy="4284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364387C2" wp14:editId="57BBF73D">
                <wp:extent cx="2447925" cy="476250"/>
                <wp:effectExtent l="0" t="0" r="9525" b="0"/>
                <wp:docPr id="9" name="Bildobjekt 9" descr="Y:\ok\externa_medarbetare\Palmqvist\Linnéuniversitetet\Grafisk Identitet\Logotyp - Wordmark\TIFF\Lnu_Wordmark_Kalmar_Växjö_68mm600dpi.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69" descr="Y:\ok\externa_medarbetare\Palmqvist\Linnéuniversitetet\Grafisk Identitet\Logotyp - Wordmark\TIFF\Lnu_Wordmark_Kalmar_Växjö_68mm600dpi.tif"/>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447925" cy="476250"/>
                        </a:xfrm>
                        <a:prstGeom prst="rect">
                          <a:avLst/>
                        </a:prstGeom>
                        <a:noFill/>
                        <a:ln>
                          <a:noFill/>
                        </a:ln>
                      </pic:spPr>
                    </pic:pic>
                  </a:graphicData>
                </a:graphic>
              </wp:inline>
            </w:drawing>
          </w:r>
        </w:p>
      </w:tc>
      <w:tc>
        <w:tcPr>
          <w:tcW w:w="1539" w:type="dxa"/>
        </w:tcPr>
        <w:p w:rsidR="002132D3" w:rsidRDefault="002132D3" w:rsidP="00ED202D">
          <w:pPr>
            <w:pStyle w:val="Brdtext"/>
            <w:spacing w:before="10"/>
          </w:pPr>
        </w:p>
      </w:tc>
    </w:tr>
  </w:tbl>
  <w:p w:rsidR="002132D3" w:rsidRPr="00ED202D" w:rsidRDefault="002132D3" w:rsidP="00ED202D">
    <w:pPr>
      <w:pStyle w:val="Sidhuvu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707" w:type="dxa"/>
      <w:tblInd w:w="-29" w:type="dxa"/>
      <w:tblLayout w:type="fixed"/>
      <w:tblCellMar>
        <w:left w:w="0" w:type="dxa"/>
        <w:right w:w="0" w:type="dxa"/>
      </w:tblCellMar>
      <w:tblLook w:val="01E0" w:firstRow="1" w:lastRow="1" w:firstColumn="1" w:lastColumn="1" w:noHBand="0" w:noVBand="0"/>
    </w:tblPr>
    <w:tblGrid>
      <w:gridCol w:w="7168"/>
      <w:gridCol w:w="1539"/>
    </w:tblGrid>
    <w:tr w:rsidR="002132D3" w:rsidTr="009523A7">
      <w:trPr>
        <w:cantSplit/>
      </w:trPr>
      <w:tc>
        <w:tcPr>
          <w:tcW w:w="7168" w:type="dxa"/>
          <w:tcBorders>
            <w:left w:val="nil"/>
          </w:tcBorders>
          <w:tcMar>
            <w:left w:w="113" w:type="dxa"/>
          </w:tcMar>
        </w:tcPr>
        <w:p w:rsidR="002132D3" w:rsidRDefault="002132D3" w:rsidP="00F73EA7">
          <w:pPr>
            <w:pStyle w:val="Brdtext"/>
            <w:spacing w:before="10"/>
          </w:pPr>
          <w:r>
            <w:rPr>
              <w:noProof/>
            </w:rPr>
            <w:drawing>
              <wp:anchor distT="0" distB="0" distL="114300" distR="114300" simplePos="0" relativeHeight="251659776" behindDoc="0" locked="0" layoutInCell="0" allowOverlap="0" wp14:anchorId="6B7C4672" wp14:editId="19A77EE6">
                <wp:simplePos x="0" y="0"/>
                <wp:positionH relativeFrom="page">
                  <wp:posOffset>464185</wp:posOffset>
                </wp:positionH>
                <wp:positionV relativeFrom="page">
                  <wp:posOffset>360045</wp:posOffset>
                </wp:positionV>
                <wp:extent cx="320400" cy="428400"/>
                <wp:effectExtent l="0" t="0" r="3810" b="0"/>
                <wp:wrapNone/>
                <wp:docPr id="12" name="Bild 28" descr="Lnu_Symbol_8_8mm6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8" descr="Lnu_Symbol_8_8mm600dpi"/>
                        <pic:cNvPicPr>
                          <a:picLocks noChangeAspect="1" noChangeArrowheads="1"/>
                        </pic:cNvPicPr>
                      </pic:nvPicPr>
                      <pic:blipFill>
                        <a:blip r:embed="rId1"/>
                        <a:srcRect/>
                        <a:stretch>
                          <a:fillRect/>
                        </a:stretch>
                      </pic:blipFill>
                      <pic:spPr bwMode="auto">
                        <a:xfrm>
                          <a:off x="0" y="0"/>
                          <a:ext cx="320400" cy="4284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49BBFE38" wp14:editId="4C147AD1">
                <wp:extent cx="2447925" cy="476250"/>
                <wp:effectExtent l="0" t="0" r="9525" b="0"/>
                <wp:docPr id="5" name="Bildobjekt 5" descr="Y:\ok\externa_medarbetare\Palmqvist\Linnéuniversitetet\Grafisk Identitet\Logotyp - Wordmark\TIFF\Lnu_Wordmark_Kalmar_Växjö_68mm600dpi.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69" descr="Y:\ok\externa_medarbetare\Palmqvist\Linnéuniversitetet\Grafisk Identitet\Logotyp - Wordmark\TIFF\Lnu_Wordmark_Kalmar_Växjö_68mm600dpi.tif"/>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447925" cy="476250"/>
                        </a:xfrm>
                        <a:prstGeom prst="rect">
                          <a:avLst/>
                        </a:prstGeom>
                        <a:noFill/>
                        <a:ln>
                          <a:noFill/>
                        </a:ln>
                      </pic:spPr>
                    </pic:pic>
                  </a:graphicData>
                </a:graphic>
              </wp:inline>
            </w:drawing>
          </w:r>
        </w:p>
      </w:tc>
      <w:tc>
        <w:tcPr>
          <w:tcW w:w="1539" w:type="dxa"/>
        </w:tcPr>
        <w:p w:rsidR="002132D3" w:rsidRDefault="002132D3" w:rsidP="009523A7">
          <w:pPr>
            <w:pStyle w:val="Brdtext"/>
            <w:spacing w:before="10"/>
          </w:pPr>
        </w:p>
      </w:tc>
    </w:tr>
  </w:tbl>
  <w:p w:rsidR="002132D3" w:rsidRDefault="002132D3" w:rsidP="007F0B27">
    <w:pPr>
      <w:pStyle w:val="Sidhuvu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6CDC9688"/>
    <w:lvl w:ilvl="0">
      <w:start w:val="1"/>
      <w:numFmt w:val="decimal"/>
      <w:pStyle w:val="Numreradlista"/>
      <w:lvlText w:val="%1."/>
      <w:lvlJc w:val="left"/>
      <w:pPr>
        <w:tabs>
          <w:tab w:val="num" w:pos="360"/>
        </w:tabs>
        <w:ind w:left="360" w:hanging="360"/>
      </w:pPr>
    </w:lvl>
  </w:abstractNum>
  <w:abstractNum w:abstractNumId="1">
    <w:nsid w:val="FFFFFF89"/>
    <w:multiLevelType w:val="singleLevel"/>
    <w:tmpl w:val="E66A299C"/>
    <w:lvl w:ilvl="0">
      <w:start w:val="1"/>
      <w:numFmt w:val="bullet"/>
      <w:pStyle w:val="Punktlista"/>
      <w:lvlText w:val=""/>
      <w:lvlJc w:val="left"/>
      <w:pPr>
        <w:tabs>
          <w:tab w:val="num" w:pos="360"/>
        </w:tabs>
        <w:ind w:left="360" w:hanging="360"/>
      </w:pPr>
      <w:rPr>
        <w:rFonts w:ascii="Symbol" w:hAnsi="Symbol" w:hint="default"/>
      </w:rPr>
    </w:lvl>
  </w:abstractNum>
  <w:abstractNum w:abstractNumId="2">
    <w:nsid w:val="009741B0"/>
    <w:multiLevelType w:val="multilevel"/>
    <w:tmpl w:val="70F008B4"/>
    <w:styleLink w:val="Formatmall4"/>
    <w:lvl w:ilvl="0">
      <w:start w:val="2"/>
      <w:numFmt w:val="upperLetter"/>
      <w:lvlText w:val="%1."/>
      <w:lvlJc w:val="left"/>
      <w:pPr>
        <w:ind w:left="1664" w:hanging="360"/>
      </w:pPr>
      <w:rPr>
        <w:rFonts w:hint="default"/>
      </w:rPr>
    </w:lvl>
    <w:lvl w:ilvl="1">
      <w:start w:val="1"/>
      <w:numFmt w:val="decimal"/>
      <w:lvlText w:val="%1.%2."/>
      <w:lvlJc w:val="left"/>
      <w:pPr>
        <w:ind w:left="2096" w:hanging="432"/>
      </w:pPr>
      <w:rPr>
        <w:rFonts w:hint="default"/>
      </w:rPr>
    </w:lvl>
    <w:lvl w:ilvl="2">
      <w:start w:val="1"/>
      <w:numFmt w:val="decimal"/>
      <w:lvlText w:val="%1.%2.%3."/>
      <w:lvlJc w:val="left"/>
      <w:pPr>
        <w:ind w:left="2528" w:hanging="504"/>
      </w:pPr>
      <w:rPr>
        <w:rFonts w:hint="default"/>
      </w:rPr>
    </w:lvl>
    <w:lvl w:ilvl="3">
      <w:start w:val="1"/>
      <w:numFmt w:val="decimal"/>
      <w:lvlText w:val="%1.%2.%3.%4."/>
      <w:lvlJc w:val="left"/>
      <w:pPr>
        <w:ind w:left="3032" w:hanging="648"/>
      </w:pPr>
      <w:rPr>
        <w:rFonts w:hint="default"/>
      </w:rPr>
    </w:lvl>
    <w:lvl w:ilvl="4">
      <w:start w:val="1"/>
      <w:numFmt w:val="decimal"/>
      <w:lvlText w:val="%1.%2.%3.%4.%5."/>
      <w:lvlJc w:val="left"/>
      <w:pPr>
        <w:ind w:left="3536" w:hanging="792"/>
      </w:pPr>
      <w:rPr>
        <w:rFonts w:hint="default"/>
      </w:rPr>
    </w:lvl>
    <w:lvl w:ilvl="5">
      <w:start w:val="1"/>
      <w:numFmt w:val="decimal"/>
      <w:lvlText w:val="%1.%2.%3.%4.%5.%6."/>
      <w:lvlJc w:val="left"/>
      <w:pPr>
        <w:ind w:left="4040" w:hanging="936"/>
      </w:pPr>
      <w:rPr>
        <w:rFonts w:hint="default"/>
      </w:rPr>
    </w:lvl>
    <w:lvl w:ilvl="6">
      <w:start w:val="1"/>
      <w:numFmt w:val="decimal"/>
      <w:lvlText w:val="%1.%2.%3.%4.%5.%6.%7."/>
      <w:lvlJc w:val="left"/>
      <w:pPr>
        <w:ind w:left="4544" w:hanging="1080"/>
      </w:pPr>
      <w:rPr>
        <w:rFonts w:hint="default"/>
      </w:rPr>
    </w:lvl>
    <w:lvl w:ilvl="7">
      <w:start w:val="1"/>
      <w:numFmt w:val="decimal"/>
      <w:lvlText w:val="%1.%2.%3.%4.%5.%6.%7.%8."/>
      <w:lvlJc w:val="left"/>
      <w:pPr>
        <w:ind w:left="5048" w:hanging="1224"/>
      </w:pPr>
      <w:rPr>
        <w:rFonts w:hint="default"/>
      </w:rPr>
    </w:lvl>
    <w:lvl w:ilvl="8">
      <w:start w:val="1"/>
      <w:numFmt w:val="decimal"/>
      <w:lvlText w:val="%1.%2.%3.%4.%5.%6.%7.%8.%9."/>
      <w:lvlJc w:val="left"/>
      <w:pPr>
        <w:ind w:left="5624" w:hanging="1440"/>
      </w:pPr>
      <w:rPr>
        <w:rFonts w:hint="default"/>
      </w:rPr>
    </w:lvl>
  </w:abstractNum>
  <w:abstractNum w:abstractNumId="3">
    <w:nsid w:val="03D112D4"/>
    <w:multiLevelType w:val="multilevel"/>
    <w:tmpl w:val="55E0F394"/>
    <w:lvl w:ilvl="0">
      <w:start w:val="1"/>
      <w:numFmt w:val="bullet"/>
      <w:lvlText w:val=""/>
      <w:lvlJc w:val="left"/>
      <w:pPr>
        <w:ind w:left="720" w:hanging="363"/>
      </w:pPr>
      <w:rPr>
        <w:rFonts w:ascii="Symbol" w:hAnsi="Symbol" w:hint="default"/>
      </w:rPr>
    </w:lvl>
    <w:lvl w:ilvl="1">
      <w:start w:val="1"/>
      <w:numFmt w:val="bullet"/>
      <w:lvlText w:val="o"/>
      <w:lvlJc w:val="left"/>
      <w:pPr>
        <w:ind w:left="1440" w:hanging="363"/>
      </w:pPr>
      <w:rPr>
        <w:rFonts w:ascii="Courier New" w:hAnsi="Courier New" w:cs="Courier New" w:hint="default"/>
      </w:rPr>
    </w:lvl>
    <w:lvl w:ilvl="2">
      <w:start w:val="1"/>
      <w:numFmt w:val="decimal"/>
      <w:lvlText w:val="%3."/>
      <w:lvlJc w:val="left"/>
      <w:pPr>
        <w:ind w:left="2160" w:hanging="363"/>
      </w:pPr>
      <w:rPr>
        <w:rFonts w:hint="default"/>
      </w:rPr>
    </w:lvl>
    <w:lvl w:ilvl="3">
      <w:start w:val="1"/>
      <w:numFmt w:val="lowerLetter"/>
      <w:lvlText w:val="%4."/>
      <w:lvlJc w:val="left"/>
      <w:pPr>
        <w:ind w:left="2880" w:hanging="363"/>
      </w:pPr>
      <w:rPr>
        <w:rFonts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4">
    <w:nsid w:val="04A37E2A"/>
    <w:multiLevelType w:val="multilevel"/>
    <w:tmpl w:val="61FED82C"/>
    <w:styleLink w:val="Formatmall3"/>
    <w:lvl w:ilvl="0">
      <w:start w:val="3"/>
      <w:numFmt w:val="upperLetter"/>
      <w:lvlText w:val="%1."/>
      <w:lvlJc w:val="left"/>
      <w:pPr>
        <w:ind w:left="1664" w:hanging="360"/>
      </w:pPr>
      <w:rPr>
        <w:rFonts w:hint="default"/>
      </w:rPr>
    </w:lvl>
    <w:lvl w:ilvl="1">
      <w:start w:val="1"/>
      <w:numFmt w:val="decimal"/>
      <w:lvlText w:val="%1.%2."/>
      <w:lvlJc w:val="left"/>
      <w:pPr>
        <w:ind w:left="2096" w:hanging="432"/>
      </w:pPr>
      <w:rPr>
        <w:rFonts w:hint="default"/>
      </w:rPr>
    </w:lvl>
    <w:lvl w:ilvl="2">
      <w:start w:val="1"/>
      <w:numFmt w:val="decimal"/>
      <w:lvlText w:val="%1.%2.%3."/>
      <w:lvlJc w:val="left"/>
      <w:pPr>
        <w:ind w:left="2528" w:hanging="504"/>
      </w:pPr>
      <w:rPr>
        <w:rFonts w:hint="default"/>
      </w:rPr>
    </w:lvl>
    <w:lvl w:ilvl="3">
      <w:start w:val="1"/>
      <w:numFmt w:val="decimal"/>
      <w:lvlText w:val="%1.%2.%3.%4."/>
      <w:lvlJc w:val="left"/>
      <w:pPr>
        <w:ind w:left="3032" w:hanging="648"/>
      </w:pPr>
      <w:rPr>
        <w:rFonts w:hint="default"/>
      </w:rPr>
    </w:lvl>
    <w:lvl w:ilvl="4">
      <w:start w:val="1"/>
      <w:numFmt w:val="decimal"/>
      <w:lvlText w:val="%1.%2.%3.%4.%5."/>
      <w:lvlJc w:val="left"/>
      <w:pPr>
        <w:ind w:left="3536" w:hanging="792"/>
      </w:pPr>
      <w:rPr>
        <w:rFonts w:hint="default"/>
      </w:rPr>
    </w:lvl>
    <w:lvl w:ilvl="5">
      <w:start w:val="1"/>
      <w:numFmt w:val="decimal"/>
      <w:lvlText w:val="%1.%2.%3.%4.%5.%6."/>
      <w:lvlJc w:val="left"/>
      <w:pPr>
        <w:ind w:left="4040" w:hanging="936"/>
      </w:pPr>
      <w:rPr>
        <w:rFonts w:hint="default"/>
      </w:rPr>
    </w:lvl>
    <w:lvl w:ilvl="6">
      <w:start w:val="1"/>
      <w:numFmt w:val="decimal"/>
      <w:lvlText w:val="%1.%2.%3.%4.%5.%6.%7."/>
      <w:lvlJc w:val="left"/>
      <w:pPr>
        <w:ind w:left="4544" w:hanging="1080"/>
      </w:pPr>
      <w:rPr>
        <w:rFonts w:hint="default"/>
      </w:rPr>
    </w:lvl>
    <w:lvl w:ilvl="7">
      <w:start w:val="1"/>
      <w:numFmt w:val="decimal"/>
      <w:lvlText w:val="%1.%2.%3.%4.%5.%6.%7.%8."/>
      <w:lvlJc w:val="left"/>
      <w:pPr>
        <w:ind w:left="5048" w:hanging="1224"/>
      </w:pPr>
      <w:rPr>
        <w:rFonts w:hint="default"/>
      </w:rPr>
    </w:lvl>
    <w:lvl w:ilvl="8">
      <w:start w:val="1"/>
      <w:numFmt w:val="decimal"/>
      <w:lvlText w:val="%1.%2.%3.%4.%5.%6.%7.%8.%9."/>
      <w:lvlJc w:val="left"/>
      <w:pPr>
        <w:ind w:left="5624" w:hanging="1440"/>
      </w:pPr>
      <w:rPr>
        <w:rFonts w:hint="default"/>
      </w:rPr>
    </w:lvl>
  </w:abstractNum>
  <w:abstractNum w:abstractNumId="5">
    <w:nsid w:val="1BE71CCC"/>
    <w:multiLevelType w:val="hybridMultilevel"/>
    <w:tmpl w:val="00BA431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38CA4F77"/>
    <w:multiLevelType w:val="hybridMultilevel"/>
    <w:tmpl w:val="C21C5498"/>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
    <w:nsid w:val="41A64CAC"/>
    <w:multiLevelType w:val="multilevel"/>
    <w:tmpl w:val="46A82984"/>
    <w:lvl w:ilvl="0">
      <w:start w:val="1"/>
      <w:numFmt w:val="decimal"/>
      <w:lvlText w:val="%1."/>
      <w:lvlJc w:val="left"/>
      <w:pPr>
        <w:ind w:left="720" w:hanging="363"/>
      </w:pPr>
      <w:rPr>
        <w:rFonts w:hint="default"/>
      </w:rPr>
    </w:lvl>
    <w:lvl w:ilvl="1">
      <w:start w:val="1"/>
      <w:numFmt w:val="bullet"/>
      <w:lvlText w:val=""/>
      <w:lvlJc w:val="left"/>
      <w:pPr>
        <w:ind w:left="1440" w:hanging="363"/>
      </w:pPr>
      <w:rPr>
        <w:rFonts w:ascii="Symbol" w:hAnsi="Symbol" w:hint="default"/>
      </w:rPr>
    </w:lvl>
    <w:lvl w:ilvl="2">
      <w:start w:val="1"/>
      <w:numFmt w:val="decimal"/>
      <w:lvlText w:val="%3."/>
      <w:lvlJc w:val="left"/>
      <w:pPr>
        <w:ind w:left="2160" w:hanging="363"/>
      </w:pPr>
      <w:rPr>
        <w:rFonts w:hint="default"/>
      </w:rPr>
    </w:lvl>
    <w:lvl w:ilvl="3">
      <w:start w:val="1"/>
      <w:numFmt w:val="lowerLetter"/>
      <w:lvlText w:val="%4."/>
      <w:lvlJc w:val="left"/>
      <w:pPr>
        <w:ind w:left="2880" w:hanging="363"/>
      </w:pPr>
      <w:rPr>
        <w:rFonts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8">
    <w:nsid w:val="4B717907"/>
    <w:multiLevelType w:val="hybridMultilevel"/>
    <w:tmpl w:val="830AA9F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nsid w:val="51A26D49"/>
    <w:multiLevelType w:val="multilevel"/>
    <w:tmpl w:val="97F89CCC"/>
    <w:styleLink w:val="Formatmall2"/>
    <w:lvl w:ilvl="0">
      <w:start w:val="1"/>
      <w:numFmt w:val="upperLetter"/>
      <w:lvlText w:val="%1."/>
      <w:lvlJc w:val="left"/>
      <w:pPr>
        <w:ind w:left="1664" w:hanging="360"/>
      </w:pPr>
      <w:rPr>
        <w:rFonts w:hint="default"/>
      </w:rPr>
    </w:lvl>
    <w:lvl w:ilvl="1">
      <w:start w:val="1"/>
      <w:numFmt w:val="decimal"/>
      <w:lvlText w:val="%1.%2."/>
      <w:lvlJc w:val="left"/>
      <w:pPr>
        <w:ind w:left="2096" w:hanging="432"/>
      </w:pPr>
    </w:lvl>
    <w:lvl w:ilvl="2">
      <w:start w:val="1"/>
      <w:numFmt w:val="decimal"/>
      <w:lvlText w:val="%1.%2.%3."/>
      <w:lvlJc w:val="left"/>
      <w:pPr>
        <w:ind w:left="2528" w:hanging="504"/>
      </w:pPr>
    </w:lvl>
    <w:lvl w:ilvl="3">
      <w:start w:val="1"/>
      <w:numFmt w:val="decimal"/>
      <w:lvlText w:val="%1.%2.%3.%4."/>
      <w:lvlJc w:val="left"/>
      <w:pPr>
        <w:ind w:left="3032" w:hanging="648"/>
      </w:pPr>
    </w:lvl>
    <w:lvl w:ilvl="4">
      <w:start w:val="1"/>
      <w:numFmt w:val="decimal"/>
      <w:lvlText w:val="%1.%2.%3.%4.%5."/>
      <w:lvlJc w:val="left"/>
      <w:pPr>
        <w:ind w:left="3536" w:hanging="792"/>
      </w:pPr>
    </w:lvl>
    <w:lvl w:ilvl="5">
      <w:start w:val="1"/>
      <w:numFmt w:val="decimal"/>
      <w:lvlText w:val="%1.%2.%3.%4.%5.%6."/>
      <w:lvlJc w:val="left"/>
      <w:pPr>
        <w:ind w:left="4040" w:hanging="936"/>
      </w:pPr>
    </w:lvl>
    <w:lvl w:ilvl="6">
      <w:start w:val="1"/>
      <w:numFmt w:val="decimal"/>
      <w:lvlText w:val="%1.%2.%3.%4.%5.%6.%7."/>
      <w:lvlJc w:val="left"/>
      <w:pPr>
        <w:ind w:left="4544" w:hanging="1080"/>
      </w:pPr>
    </w:lvl>
    <w:lvl w:ilvl="7">
      <w:start w:val="1"/>
      <w:numFmt w:val="decimal"/>
      <w:lvlText w:val="%1.%2.%3.%4.%5.%6.%7.%8."/>
      <w:lvlJc w:val="left"/>
      <w:pPr>
        <w:ind w:left="5048" w:hanging="1224"/>
      </w:pPr>
    </w:lvl>
    <w:lvl w:ilvl="8">
      <w:start w:val="1"/>
      <w:numFmt w:val="decimal"/>
      <w:lvlText w:val="%1.%2.%3.%4.%5.%6.%7.%8.%9."/>
      <w:lvlJc w:val="left"/>
      <w:pPr>
        <w:ind w:left="5624" w:hanging="1440"/>
      </w:pPr>
    </w:lvl>
  </w:abstractNum>
  <w:abstractNum w:abstractNumId="10">
    <w:nsid w:val="53A35413"/>
    <w:multiLevelType w:val="hybridMultilevel"/>
    <w:tmpl w:val="51B061BA"/>
    <w:lvl w:ilvl="0" w:tplc="D04C6B4C">
      <w:start w:val="1"/>
      <w:numFmt w:val="upperLetter"/>
      <w:pStyle w:val="Rubrik1"/>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
    <w:nsid w:val="560553BF"/>
    <w:multiLevelType w:val="multilevel"/>
    <w:tmpl w:val="09D0BB16"/>
    <w:lvl w:ilvl="0">
      <w:start w:val="1"/>
      <w:numFmt w:val="decimal"/>
      <w:lvlText w:val="%1."/>
      <w:lvlJc w:val="left"/>
      <w:pPr>
        <w:ind w:left="720" w:hanging="363"/>
      </w:pPr>
      <w:rPr>
        <w:rFonts w:hint="default"/>
      </w:rPr>
    </w:lvl>
    <w:lvl w:ilvl="1">
      <w:start w:val="1"/>
      <w:numFmt w:val="bullet"/>
      <w:lvlText w:val=""/>
      <w:lvlJc w:val="left"/>
      <w:pPr>
        <w:ind w:left="1440" w:hanging="363"/>
      </w:pPr>
      <w:rPr>
        <w:rFonts w:ascii="Symbol" w:hAnsi="Symbol" w:hint="default"/>
      </w:rPr>
    </w:lvl>
    <w:lvl w:ilvl="2">
      <w:start w:val="1"/>
      <w:numFmt w:val="decimal"/>
      <w:lvlText w:val="%3."/>
      <w:lvlJc w:val="left"/>
      <w:pPr>
        <w:ind w:left="2160" w:hanging="363"/>
      </w:pPr>
      <w:rPr>
        <w:rFonts w:hint="default"/>
      </w:rPr>
    </w:lvl>
    <w:lvl w:ilvl="3">
      <w:start w:val="1"/>
      <w:numFmt w:val="lowerLetter"/>
      <w:lvlText w:val="%4."/>
      <w:lvlJc w:val="left"/>
      <w:pPr>
        <w:ind w:left="2880" w:hanging="363"/>
      </w:pPr>
      <w:rPr>
        <w:rFonts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12">
    <w:nsid w:val="5794013B"/>
    <w:multiLevelType w:val="multilevel"/>
    <w:tmpl w:val="7BAC07C6"/>
    <w:lvl w:ilvl="0">
      <w:start w:val="1"/>
      <w:numFmt w:val="decimal"/>
      <w:lvlText w:val="%1."/>
      <w:lvlJc w:val="left"/>
      <w:pPr>
        <w:ind w:left="720" w:hanging="363"/>
      </w:pPr>
      <w:rPr>
        <w:rFonts w:hint="default"/>
      </w:rPr>
    </w:lvl>
    <w:lvl w:ilvl="1">
      <w:start w:val="1"/>
      <w:numFmt w:val="bullet"/>
      <w:lvlText w:val=""/>
      <w:lvlJc w:val="left"/>
      <w:pPr>
        <w:ind w:left="1440" w:hanging="363"/>
      </w:pPr>
      <w:rPr>
        <w:rFonts w:ascii="Symbol" w:hAnsi="Symbol" w:hint="default"/>
      </w:rPr>
    </w:lvl>
    <w:lvl w:ilvl="2">
      <w:start w:val="1"/>
      <w:numFmt w:val="decimal"/>
      <w:lvlText w:val="%3."/>
      <w:lvlJc w:val="left"/>
      <w:pPr>
        <w:ind w:left="2160" w:hanging="363"/>
      </w:pPr>
      <w:rPr>
        <w:rFonts w:hint="default"/>
      </w:rPr>
    </w:lvl>
    <w:lvl w:ilvl="3">
      <w:start w:val="1"/>
      <w:numFmt w:val="lowerLetter"/>
      <w:lvlText w:val="%4."/>
      <w:lvlJc w:val="left"/>
      <w:pPr>
        <w:ind w:left="2880" w:hanging="363"/>
      </w:pPr>
      <w:rPr>
        <w:rFonts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13">
    <w:nsid w:val="60654AB8"/>
    <w:multiLevelType w:val="multilevel"/>
    <w:tmpl w:val="3E86F30E"/>
    <w:lvl w:ilvl="0">
      <w:start w:val="1"/>
      <w:numFmt w:val="decimal"/>
      <w:pStyle w:val="nRubrik1"/>
      <w:lvlText w:val="%1."/>
      <w:lvlJc w:val="left"/>
      <w:pPr>
        <w:tabs>
          <w:tab w:val="num" w:pos="454"/>
        </w:tabs>
        <w:ind w:left="454" w:hanging="454"/>
      </w:pPr>
      <w:rPr>
        <w:rFonts w:hint="default"/>
      </w:rPr>
    </w:lvl>
    <w:lvl w:ilvl="1">
      <w:start w:val="1"/>
      <w:numFmt w:val="decimal"/>
      <w:pStyle w:val="nRubrik2"/>
      <w:lvlText w:val="%1.%2"/>
      <w:lvlJc w:val="left"/>
      <w:pPr>
        <w:tabs>
          <w:tab w:val="num" w:pos="454"/>
        </w:tabs>
        <w:ind w:left="454" w:hanging="454"/>
      </w:pPr>
      <w:rPr>
        <w:rFonts w:hint="default"/>
      </w:rPr>
    </w:lvl>
    <w:lvl w:ilvl="2">
      <w:start w:val="1"/>
      <w:numFmt w:val="decimal"/>
      <w:lvlRestart w:val="1"/>
      <w:lvlText w:val="%2.%1.%3"/>
      <w:lvlJc w:val="left"/>
      <w:pPr>
        <w:tabs>
          <w:tab w:val="num" w:pos="454"/>
        </w:tabs>
        <w:ind w:left="454" w:hanging="454"/>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14">
    <w:nsid w:val="65D027D6"/>
    <w:multiLevelType w:val="multilevel"/>
    <w:tmpl w:val="4F889494"/>
    <w:styleLink w:val="Formatmall1"/>
    <w:lvl w:ilvl="0">
      <w:start w:val="1"/>
      <w:numFmt w:val="upperLetter"/>
      <w:lvlText w:val="%1."/>
      <w:lvlJc w:val="left"/>
      <w:pPr>
        <w:ind w:left="720" w:hanging="360"/>
      </w:pPr>
      <w:rPr>
        <w:rFonts w:hint="default"/>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6BA97B23"/>
    <w:multiLevelType w:val="hybridMultilevel"/>
    <w:tmpl w:val="9124B860"/>
    <w:lvl w:ilvl="0" w:tplc="3DEE686E">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6">
    <w:nsid w:val="75C26271"/>
    <w:multiLevelType w:val="hybridMultilevel"/>
    <w:tmpl w:val="94E24E04"/>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0"/>
  </w:num>
  <w:num w:numId="2">
    <w:abstractNumId w:val="1"/>
  </w:num>
  <w:num w:numId="3">
    <w:abstractNumId w:val="13"/>
  </w:num>
  <w:num w:numId="4">
    <w:abstractNumId w:val="14"/>
  </w:num>
  <w:num w:numId="5">
    <w:abstractNumId w:val="9"/>
  </w:num>
  <w:num w:numId="6">
    <w:abstractNumId w:val="4"/>
  </w:num>
  <w:num w:numId="7">
    <w:abstractNumId w:val="2"/>
  </w:num>
  <w:num w:numId="8">
    <w:abstractNumId w:val="3"/>
  </w:num>
  <w:num w:numId="9">
    <w:abstractNumId w:val="10"/>
  </w:num>
  <w:num w:numId="10">
    <w:abstractNumId w:val="8"/>
  </w:num>
  <w:num w:numId="11">
    <w:abstractNumId w:val="16"/>
  </w:num>
  <w:num w:numId="12">
    <w:abstractNumId w:val="7"/>
  </w:num>
  <w:num w:numId="13">
    <w:abstractNumId w:val="15"/>
  </w:num>
  <w:num w:numId="14">
    <w:abstractNumId w:val="12"/>
  </w:num>
  <w:num w:numId="15">
    <w:abstractNumId w:val="11"/>
  </w:num>
  <w:num w:numId="16">
    <w:abstractNumId w:val="6"/>
  </w:num>
  <w:num w:numId="17">
    <w:abstractNumId w:val="5"/>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03B6"/>
    <w:rsid w:val="000067E0"/>
    <w:rsid w:val="00012738"/>
    <w:rsid w:val="000201BE"/>
    <w:rsid w:val="0002562D"/>
    <w:rsid w:val="00025F29"/>
    <w:rsid w:val="000379F2"/>
    <w:rsid w:val="000402DD"/>
    <w:rsid w:val="000419BF"/>
    <w:rsid w:val="00042B39"/>
    <w:rsid w:val="0005131B"/>
    <w:rsid w:val="00052169"/>
    <w:rsid w:val="00054D7C"/>
    <w:rsid w:val="00071666"/>
    <w:rsid w:val="000739C6"/>
    <w:rsid w:val="00080855"/>
    <w:rsid w:val="00080E90"/>
    <w:rsid w:val="00086448"/>
    <w:rsid w:val="00087961"/>
    <w:rsid w:val="00093BA7"/>
    <w:rsid w:val="000A1675"/>
    <w:rsid w:val="000A2759"/>
    <w:rsid w:val="000A357A"/>
    <w:rsid w:val="000C06AD"/>
    <w:rsid w:val="000C0BFA"/>
    <w:rsid w:val="000C33C4"/>
    <w:rsid w:val="000C6341"/>
    <w:rsid w:val="000C66C0"/>
    <w:rsid w:val="000D4833"/>
    <w:rsid w:val="000D4873"/>
    <w:rsid w:val="000E26E7"/>
    <w:rsid w:val="000E3810"/>
    <w:rsid w:val="000E4B28"/>
    <w:rsid w:val="000E5452"/>
    <w:rsid w:val="000E5B15"/>
    <w:rsid w:val="000F51FD"/>
    <w:rsid w:val="000F6DAA"/>
    <w:rsid w:val="00106F72"/>
    <w:rsid w:val="001071AE"/>
    <w:rsid w:val="00112D72"/>
    <w:rsid w:val="001150F8"/>
    <w:rsid w:val="001166B1"/>
    <w:rsid w:val="001200F9"/>
    <w:rsid w:val="00122A77"/>
    <w:rsid w:val="001273F1"/>
    <w:rsid w:val="00127AE7"/>
    <w:rsid w:val="001361DC"/>
    <w:rsid w:val="00142A3E"/>
    <w:rsid w:val="00145331"/>
    <w:rsid w:val="0014599B"/>
    <w:rsid w:val="00146A2F"/>
    <w:rsid w:val="00146FF7"/>
    <w:rsid w:val="00162861"/>
    <w:rsid w:val="001658CA"/>
    <w:rsid w:val="00165B9F"/>
    <w:rsid w:val="00173799"/>
    <w:rsid w:val="00177CE1"/>
    <w:rsid w:val="00180E97"/>
    <w:rsid w:val="001857A4"/>
    <w:rsid w:val="001869BF"/>
    <w:rsid w:val="00187C6E"/>
    <w:rsid w:val="00191549"/>
    <w:rsid w:val="00192F06"/>
    <w:rsid w:val="00194DFE"/>
    <w:rsid w:val="001A30A9"/>
    <w:rsid w:val="001A5F8B"/>
    <w:rsid w:val="001A74DD"/>
    <w:rsid w:val="001B59E3"/>
    <w:rsid w:val="001B67A5"/>
    <w:rsid w:val="001B6F3C"/>
    <w:rsid w:val="001B73B5"/>
    <w:rsid w:val="001B7916"/>
    <w:rsid w:val="001C3094"/>
    <w:rsid w:val="001D55B0"/>
    <w:rsid w:val="001E02C1"/>
    <w:rsid w:val="001E0400"/>
    <w:rsid w:val="001E1445"/>
    <w:rsid w:val="001E1DB5"/>
    <w:rsid w:val="001E3E8B"/>
    <w:rsid w:val="001E63F2"/>
    <w:rsid w:val="001F0DA8"/>
    <w:rsid w:val="001F2CA1"/>
    <w:rsid w:val="001F453D"/>
    <w:rsid w:val="001F51D2"/>
    <w:rsid w:val="0020018F"/>
    <w:rsid w:val="00203863"/>
    <w:rsid w:val="002132D3"/>
    <w:rsid w:val="00220FDF"/>
    <w:rsid w:val="00230079"/>
    <w:rsid w:val="00234140"/>
    <w:rsid w:val="002342FF"/>
    <w:rsid w:val="002369CE"/>
    <w:rsid w:val="0023792D"/>
    <w:rsid w:val="002428A5"/>
    <w:rsid w:val="002465B2"/>
    <w:rsid w:val="002528A8"/>
    <w:rsid w:val="0026261A"/>
    <w:rsid w:val="00267387"/>
    <w:rsid w:val="002713DA"/>
    <w:rsid w:val="00274F8D"/>
    <w:rsid w:val="0027545B"/>
    <w:rsid w:val="0027632D"/>
    <w:rsid w:val="00276559"/>
    <w:rsid w:val="00277F36"/>
    <w:rsid w:val="00283D8A"/>
    <w:rsid w:val="0028592E"/>
    <w:rsid w:val="00287658"/>
    <w:rsid w:val="00291B0D"/>
    <w:rsid w:val="0029400B"/>
    <w:rsid w:val="002A3DEB"/>
    <w:rsid w:val="002A6C5C"/>
    <w:rsid w:val="002B2AC2"/>
    <w:rsid w:val="002B3D93"/>
    <w:rsid w:val="002C7CC7"/>
    <w:rsid w:val="002D1996"/>
    <w:rsid w:val="002D5C76"/>
    <w:rsid w:val="002D6E6F"/>
    <w:rsid w:val="002E29CE"/>
    <w:rsid w:val="002F0CFD"/>
    <w:rsid w:val="00317B23"/>
    <w:rsid w:val="00325882"/>
    <w:rsid w:val="003273AE"/>
    <w:rsid w:val="00331643"/>
    <w:rsid w:val="0033176D"/>
    <w:rsid w:val="003351C8"/>
    <w:rsid w:val="0033649A"/>
    <w:rsid w:val="003457CD"/>
    <w:rsid w:val="00350FDE"/>
    <w:rsid w:val="003545A5"/>
    <w:rsid w:val="00356FD5"/>
    <w:rsid w:val="00357EE9"/>
    <w:rsid w:val="00360EDD"/>
    <w:rsid w:val="0036436F"/>
    <w:rsid w:val="003651BB"/>
    <w:rsid w:val="00366D3F"/>
    <w:rsid w:val="00374A5A"/>
    <w:rsid w:val="003764D7"/>
    <w:rsid w:val="00377649"/>
    <w:rsid w:val="00380C65"/>
    <w:rsid w:val="00384384"/>
    <w:rsid w:val="0039081B"/>
    <w:rsid w:val="003912B9"/>
    <w:rsid w:val="00391BBB"/>
    <w:rsid w:val="00391F0A"/>
    <w:rsid w:val="00393002"/>
    <w:rsid w:val="003957B4"/>
    <w:rsid w:val="003A048B"/>
    <w:rsid w:val="003A0B9F"/>
    <w:rsid w:val="003A46FF"/>
    <w:rsid w:val="003B0E8E"/>
    <w:rsid w:val="003B17AD"/>
    <w:rsid w:val="003B5C3E"/>
    <w:rsid w:val="003C2235"/>
    <w:rsid w:val="003D1CA6"/>
    <w:rsid w:val="003E1377"/>
    <w:rsid w:val="003E4C4D"/>
    <w:rsid w:val="003F1F40"/>
    <w:rsid w:val="003F36E9"/>
    <w:rsid w:val="003F57A2"/>
    <w:rsid w:val="003F6A9F"/>
    <w:rsid w:val="00401CCE"/>
    <w:rsid w:val="00404AA4"/>
    <w:rsid w:val="004051C6"/>
    <w:rsid w:val="00406D92"/>
    <w:rsid w:val="00414E0C"/>
    <w:rsid w:val="004221E8"/>
    <w:rsid w:val="004242A5"/>
    <w:rsid w:val="004250B3"/>
    <w:rsid w:val="004307BD"/>
    <w:rsid w:val="00435E13"/>
    <w:rsid w:val="00437804"/>
    <w:rsid w:val="00442F63"/>
    <w:rsid w:val="004444C0"/>
    <w:rsid w:val="004446B7"/>
    <w:rsid w:val="00445C0F"/>
    <w:rsid w:val="00447EF1"/>
    <w:rsid w:val="00450DA9"/>
    <w:rsid w:val="00454FE1"/>
    <w:rsid w:val="00457107"/>
    <w:rsid w:val="00462655"/>
    <w:rsid w:val="004643C8"/>
    <w:rsid w:val="00464EEE"/>
    <w:rsid w:val="00465D0B"/>
    <w:rsid w:val="00474399"/>
    <w:rsid w:val="00476A3A"/>
    <w:rsid w:val="0048001B"/>
    <w:rsid w:val="004874C0"/>
    <w:rsid w:val="004951BF"/>
    <w:rsid w:val="004A041C"/>
    <w:rsid w:val="004A28DF"/>
    <w:rsid w:val="004A3B2A"/>
    <w:rsid w:val="004A5F0B"/>
    <w:rsid w:val="004B0DF3"/>
    <w:rsid w:val="004B65D5"/>
    <w:rsid w:val="004B6FA4"/>
    <w:rsid w:val="004C2FCF"/>
    <w:rsid w:val="004C3AB0"/>
    <w:rsid w:val="004C5419"/>
    <w:rsid w:val="004D043F"/>
    <w:rsid w:val="004D09BC"/>
    <w:rsid w:val="004D3BB7"/>
    <w:rsid w:val="004D5B1F"/>
    <w:rsid w:val="004D6BC0"/>
    <w:rsid w:val="004E18B8"/>
    <w:rsid w:val="004E3A87"/>
    <w:rsid w:val="004E50FE"/>
    <w:rsid w:val="004E6370"/>
    <w:rsid w:val="004E6D2E"/>
    <w:rsid w:val="004F064B"/>
    <w:rsid w:val="004F07DA"/>
    <w:rsid w:val="004F2917"/>
    <w:rsid w:val="004F7B38"/>
    <w:rsid w:val="00500659"/>
    <w:rsid w:val="00512BA9"/>
    <w:rsid w:val="00512D4B"/>
    <w:rsid w:val="00512DE3"/>
    <w:rsid w:val="00523506"/>
    <w:rsid w:val="00523BF7"/>
    <w:rsid w:val="005272B0"/>
    <w:rsid w:val="0053009F"/>
    <w:rsid w:val="00530537"/>
    <w:rsid w:val="00535E35"/>
    <w:rsid w:val="005428AF"/>
    <w:rsid w:val="005477D3"/>
    <w:rsid w:val="00550886"/>
    <w:rsid w:val="00550F51"/>
    <w:rsid w:val="0055149D"/>
    <w:rsid w:val="00555151"/>
    <w:rsid w:val="0055575F"/>
    <w:rsid w:val="005615B5"/>
    <w:rsid w:val="005654D5"/>
    <w:rsid w:val="00571E23"/>
    <w:rsid w:val="00575292"/>
    <w:rsid w:val="00575FF8"/>
    <w:rsid w:val="00576708"/>
    <w:rsid w:val="00586585"/>
    <w:rsid w:val="005A1EDB"/>
    <w:rsid w:val="005A326F"/>
    <w:rsid w:val="005A3996"/>
    <w:rsid w:val="005A534E"/>
    <w:rsid w:val="005B1D01"/>
    <w:rsid w:val="005B3797"/>
    <w:rsid w:val="005B4D06"/>
    <w:rsid w:val="005B7E7B"/>
    <w:rsid w:val="005C5876"/>
    <w:rsid w:val="005C5FFD"/>
    <w:rsid w:val="005D4307"/>
    <w:rsid w:val="005D4789"/>
    <w:rsid w:val="005E3747"/>
    <w:rsid w:val="005E4C6C"/>
    <w:rsid w:val="005E5507"/>
    <w:rsid w:val="005E747E"/>
    <w:rsid w:val="005F27E2"/>
    <w:rsid w:val="00603D4B"/>
    <w:rsid w:val="006174A9"/>
    <w:rsid w:val="006237AE"/>
    <w:rsid w:val="00623D77"/>
    <w:rsid w:val="0063415C"/>
    <w:rsid w:val="006355BC"/>
    <w:rsid w:val="00635A66"/>
    <w:rsid w:val="006367CB"/>
    <w:rsid w:val="006371CD"/>
    <w:rsid w:val="00644729"/>
    <w:rsid w:val="00645725"/>
    <w:rsid w:val="00645C6D"/>
    <w:rsid w:val="00652764"/>
    <w:rsid w:val="00652C76"/>
    <w:rsid w:val="00652D58"/>
    <w:rsid w:val="00657077"/>
    <w:rsid w:val="006663DC"/>
    <w:rsid w:val="006764EC"/>
    <w:rsid w:val="006779BD"/>
    <w:rsid w:val="00683472"/>
    <w:rsid w:val="00690AE1"/>
    <w:rsid w:val="006941DF"/>
    <w:rsid w:val="0069797E"/>
    <w:rsid w:val="006A0271"/>
    <w:rsid w:val="006A20B4"/>
    <w:rsid w:val="006A482D"/>
    <w:rsid w:val="006A59B6"/>
    <w:rsid w:val="006B06F3"/>
    <w:rsid w:val="006B603D"/>
    <w:rsid w:val="006B7BF5"/>
    <w:rsid w:val="006C1CD7"/>
    <w:rsid w:val="006D7315"/>
    <w:rsid w:val="006D7D46"/>
    <w:rsid w:val="006E0813"/>
    <w:rsid w:val="006E231D"/>
    <w:rsid w:val="006E4FBC"/>
    <w:rsid w:val="00704CD4"/>
    <w:rsid w:val="00707634"/>
    <w:rsid w:val="0071396A"/>
    <w:rsid w:val="00714EAD"/>
    <w:rsid w:val="00720F02"/>
    <w:rsid w:val="007249F1"/>
    <w:rsid w:val="00725AF1"/>
    <w:rsid w:val="00727C35"/>
    <w:rsid w:val="00735448"/>
    <w:rsid w:val="00747221"/>
    <w:rsid w:val="0075453F"/>
    <w:rsid w:val="00763F73"/>
    <w:rsid w:val="00771A2B"/>
    <w:rsid w:val="00773F75"/>
    <w:rsid w:val="00780E7D"/>
    <w:rsid w:val="00782499"/>
    <w:rsid w:val="00783A2B"/>
    <w:rsid w:val="007870BC"/>
    <w:rsid w:val="007926C8"/>
    <w:rsid w:val="007A07F0"/>
    <w:rsid w:val="007A2494"/>
    <w:rsid w:val="007A2DC9"/>
    <w:rsid w:val="007B7173"/>
    <w:rsid w:val="007C154B"/>
    <w:rsid w:val="007C1C62"/>
    <w:rsid w:val="007C49FC"/>
    <w:rsid w:val="007D02C0"/>
    <w:rsid w:val="007D0870"/>
    <w:rsid w:val="007E1C2A"/>
    <w:rsid w:val="007E6A24"/>
    <w:rsid w:val="007E7F3D"/>
    <w:rsid w:val="007F0164"/>
    <w:rsid w:val="007F03B6"/>
    <w:rsid w:val="007F0B27"/>
    <w:rsid w:val="007F0BE5"/>
    <w:rsid w:val="007F22B3"/>
    <w:rsid w:val="007F5052"/>
    <w:rsid w:val="0080441F"/>
    <w:rsid w:val="00805F3D"/>
    <w:rsid w:val="00806238"/>
    <w:rsid w:val="008064CE"/>
    <w:rsid w:val="008069A4"/>
    <w:rsid w:val="008073C5"/>
    <w:rsid w:val="008141C2"/>
    <w:rsid w:val="00824B5F"/>
    <w:rsid w:val="00826BD3"/>
    <w:rsid w:val="00832A9C"/>
    <w:rsid w:val="0083324B"/>
    <w:rsid w:val="0083453F"/>
    <w:rsid w:val="00836CF0"/>
    <w:rsid w:val="00836F7E"/>
    <w:rsid w:val="00837C20"/>
    <w:rsid w:val="00840C28"/>
    <w:rsid w:val="00841769"/>
    <w:rsid w:val="00841C75"/>
    <w:rsid w:val="008529CC"/>
    <w:rsid w:val="008546B5"/>
    <w:rsid w:val="00854B82"/>
    <w:rsid w:val="00854C6F"/>
    <w:rsid w:val="00857E70"/>
    <w:rsid w:val="00857E76"/>
    <w:rsid w:val="00865EB3"/>
    <w:rsid w:val="00870256"/>
    <w:rsid w:val="00873C55"/>
    <w:rsid w:val="0087689F"/>
    <w:rsid w:val="00881D5E"/>
    <w:rsid w:val="00882A40"/>
    <w:rsid w:val="00886B53"/>
    <w:rsid w:val="0088746D"/>
    <w:rsid w:val="00890C50"/>
    <w:rsid w:val="008A0355"/>
    <w:rsid w:val="008A1C48"/>
    <w:rsid w:val="008A3F83"/>
    <w:rsid w:val="008A7CCC"/>
    <w:rsid w:val="008B26BA"/>
    <w:rsid w:val="008B2C05"/>
    <w:rsid w:val="008B4F7A"/>
    <w:rsid w:val="008B77BC"/>
    <w:rsid w:val="008D034D"/>
    <w:rsid w:val="008D3380"/>
    <w:rsid w:val="008D5431"/>
    <w:rsid w:val="008E0713"/>
    <w:rsid w:val="008E26B5"/>
    <w:rsid w:val="008E2A19"/>
    <w:rsid w:val="008E35CB"/>
    <w:rsid w:val="008E4C1A"/>
    <w:rsid w:val="008F546D"/>
    <w:rsid w:val="008F6F67"/>
    <w:rsid w:val="008F7809"/>
    <w:rsid w:val="009010B9"/>
    <w:rsid w:val="009038CC"/>
    <w:rsid w:val="00904562"/>
    <w:rsid w:val="00907BC3"/>
    <w:rsid w:val="009141A7"/>
    <w:rsid w:val="00926EAA"/>
    <w:rsid w:val="0093432A"/>
    <w:rsid w:val="00936B99"/>
    <w:rsid w:val="00936CBD"/>
    <w:rsid w:val="009379AC"/>
    <w:rsid w:val="009410BE"/>
    <w:rsid w:val="00941CCA"/>
    <w:rsid w:val="00942CC1"/>
    <w:rsid w:val="009523A7"/>
    <w:rsid w:val="00956091"/>
    <w:rsid w:val="0096032F"/>
    <w:rsid w:val="00962592"/>
    <w:rsid w:val="00964491"/>
    <w:rsid w:val="00965958"/>
    <w:rsid w:val="009665E9"/>
    <w:rsid w:val="00966A32"/>
    <w:rsid w:val="00966FA3"/>
    <w:rsid w:val="00967E08"/>
    <w:rsid w:val="00970C24"/>
    <w:rsid w:val="00974CC2"/>
    <w:rsid w:val="009846B4"/>
    <w:rsid w:val="00984E58"/>
    <w:rsid w:val="00991B6C"/>
    <w:rsid w:val="00993C00"/>
    <w:rsid w:val="009A3EF6"/>
    <w:rsid w:val="009A75DA"/>
    <w:rsid w:val="009B5424"/>
    <w:rsid w:val="009B6A38"/>
    <w:rsid w:val="009B6D1D"/>
    <w:rsid w:val="009C0915"/>
    <w:rsid w:val="009C465E"/>
    <w:rsid w:val="009E237B"/>
    <w:rsid w:val="009E4FE9"/>
    <w:rsid w:val="009F0ECB"/>
    <w:rsid w:val="009F2682"/>
    <w:rsid w:val="009F5CE5"/>
    <w:rsid w:val="009F65C4"/>
    <w:rsid w:val="009F66B3"/>
    <w:rsid w:val="00A01553"/>
    <w:rsid w:val="00A028D0"/>
    <w:rsid w:val="00A05FBD"/>
    <w:rsid w:val="00A11A06"/>
    <w:rsid w:val="00A14F2A"/>
    <w:rsid w:val="00A24E88"/>
    <w:rsid w:val="00A339FB"/>
    <w:rsid w:val="00A373E7"/>
    <w:rsid w:val="00A53D43"/>
    <w:rsid w:val="00A610AC"/>
    <w:rsid w:val="00A71E00"/>
    <w:rsid w:val="00A84D8D"/>
    <w:rsid w:val="00A85A4F"/>
    <w:rsid w:val="00A94295"/>
    <w:rsid w:val="00A97DAA"/>
    <w:rsid w:val="00AA098C"/>
    <w:rsid w:val="00AA15D0"/>
    <w:rsid w:val="00AA3143"/>
    <w:rsid w:val="00AA4A9E"/>
    <w:rsid w:val="00AB0F9E"/>
    <w:rsid w:val="00AB25AA"/>
    <w:rsid w:val="00AB3A49"/>
    <w:rsid w:val="00AB470E"/>
    <w:rsid w:val="00AB7193"/>
    <w:rsid w:val="00AB7FEC"/>
    <w:rsid w:val="00AC3715"/>
    <w:rsid w:val="00AC38A4"/>
    <w:rsid w:val="00AC461B"/>
    <w:rsid w:val="00AD0D37"/>
    <w:rsid w:val="00AD1DB7"/>
    <w:rsid w:val="00AD2495"/>
    <w:rsid w:val="00AD2840"/>
    <w:rsid w:val="00AE0951"/>
    <w:rsid w:val="00AE3516"/>
    <w:rsid w:val="00AF189F"/>
    <w:rsid w:val="00B01ADB"/>
    <w:rsid w:val="00B02767"/>
    <w:rsid w:val="00B117ED"/>
    <w:rsid w:val="00B17615"/>
    <w:rsid w:val="00B178FB"/>
    <w:rsid w:val="00B2008D"/>
    <w:rsid w:val="00B20AEA"/>
    <w:rsid w:val="00B20F1C"/>
    <w:rsid w:val="00B21543"/>
    <w:rsid w:val="00B22979"/>
    <w:rsid w:val="00B23DE8"/>
    <w:rsid w:val="00B25BCE"/>
    <w:rsid w:val="00B32F23"/>
    <w:rsid w:val="00B35FF6"/>
    <w:rsid w:val="00B40DB4"/>
    <w:rsid w:val="00B46465"/>
    <w:rsid w:val="00B555CC"/>
    <w:rsid w:val="00B569C7"/>
    <w:rsid w:val="00B60A05"/>
    <w:rsid w:val="00B62B0C"/>
    <w:rsid w:val="00B65200"/>
    <w:rsid w:val="00B70A35"/>
    <w:rsid w:val="00B719C5"/>
    <w:rsid w:val="00B73F27"/>
    <w:rsid w:val="00B864F7"/>
    <w:rsid w:val="00B907B7"/>
    <w:rsid w:val="00B94D06"/>
    <w:rsid w:val="00BA5CC5"/>
    <w:rsid w:val="00BA7679"/>
    <w:rsid w:val="00BB3CF2"/>
    <w:rsid w:val="00BC084C"/>
    <w:rsid w:val="00BD7076"/>
    <w:rsid w:val="00BE1B1C"/>
    <w:rsid w:val="00BE5351"/>
    <w:rsid w:val="00BE6576"/>
    <w:rsid w:val="00BF2F48"/>
    <w:rsid w:val="00C03AC0"/>
    <w:rsid w:val="00C03B01"/>
    <w:rsid w:val="00C104D7"/>
    <w:rsid w:val="00C1152C"/>
    <w:rsid w:val="00C15937"/>
    <w:rsid w:val="00C17C7F"/>
    <w:rsid w:val="00C2225E"/>
    <w:rsid w:val="00C312E5"/>
    <w:rsid w:val="00C31EAD"/>
    <w:rsid w:val="00C33541"/>
    <w:rsid w:val="00C34676"/>
    <w:rsid w:val="00C36977"/>
    <w:rsid w:val="00C405CF"/>
    <w:rsid w:val="00C4079A"/>
    <w:rsid w:val="00C5032E"/>
    <w:rsid w:val="00C55A41"/>
    <w:rsid w:val="00C57239"/>
    <w:rsid w:val="00C605DA"/>
    <w:rsid w:val="00C701CE"/>
    <w:rsid w:val="00C72B96"/>
    <w:rsid w:val="00C72C58"/>
    <w:rsid w:val="00C7444F"/>
    <w:rsid w:val="00C760E8"/>
    <w:rsid w:val="00C7741F"/>
    <w:rsid w:val="00C77F50"/>
    <w:rsid w:val="00C8071C"/>
    <w:rsid w:val="00C84317"/>
    <w:rsid w:val="00C854DE"/>
    <w:rsid w:val="00C85DF0"/>
    <w:rsid w:val="00CA16D2"/>
    <w:rsid w:val="00CA2181"/>
    <w:rsid w:val="00CA4596"/>
    <w:rsid w:val="00CA4902"/>
    <w:rsid w:val="00CA7C1C"/>
    <w:rsid w:val="00CC1276"/>
    <w:rsid w:val="00CC21F3"/>
    <w:rsid w:val="00CC3707"/>
    <w:rsid w:val="00CC5CA1"/>
    <w:rsid w:val="00CD0944"/>
    <w:rsid w:val="00CD3B18"/>
    <w:rsid w:val="00CE1A73"/>
    <w:rsid w:val="00CE244D"/>
    <w:rsid w:val="00CE6CED"/>
    <w:rsid w:val="00CF0BC6"/>
    <w:rsid w:val="00CF44E6"/>
    <w:rsid w:val="00D001C0"/>
    <w:rsid w:val="00D014BB"/>
    <w:rsid w:val="00D03D03"/>
    <w:rsid w:val="00D05678"/>
    <w:rsid w:val="00D104D1"/>
    <w:rsid w:val="00D10541"/>
    <w:rsid w:val="00D1458E"/>
    <w:rsid w:val="00D17761"/>
    <w:rsid w:val="00D177EE"/>
    <w:rsid w:val="00D244AA"/>
    <w:rsid w:val="00D24C5E"/>
    <w:rsid w:val="00D26E3A"/>
    <w:rsid w:val="00D273C5"/>
    <w:rsid w:val="00D30BE9"/>
    <w:rsid w:val="00D33325"/>
    <w:rsid w:val="00D33FA2"/>
    <w:rsid w:val="00D349EB"/>
    <w:rsid w:val="00D40BD3"/>
    <w:rsid w:val="00D40CE7"/>
    <w:rsid w:val="00D448FB"/>
    <w:rsid w:val="00D51912"/>
    <w:rsid w:val="00D52B04"/>
    <w:rsid w:val="00D551D0"/>
    <w:rsid w:val="00D55FE9"/>
    <w:rsid w:val="00D659C0"/>
    <w:rsid w:val="00D664ED"/>
    <w:rsid w:val="00D825F1"/>
    <w:rsid w:val="00D82E03"/>
    <w:rsid w:val="00D83008"/>
    <w:rsid w:val="00D83402"/>
    <w:rsid w:val="00D97224"/>
    <w:rsid w:val="00DA0C0D"/>
    <w:rsid w:val="00DA2891"/>
    <w:rsid w:val="00DA2A35"/>
    <w:rsid w:val="00DB2901"/>
    <w:rsid w:val="00DC3E8B"/>
    <w:rsid w:val="00DC4DDA"/>
    <w:rsid w:val="00DD4C7B"/>
    <w:rsid w:val="00DE0CCC"/>
    <w:rsid w:val="00DF18FC"/>
    <w:rsid w:val="00DF5FB4"/>
    <w:rsid w:val="00DF600E"/>
    <w:rsid w:val="00DF6896"/>
    <w:rsid w:val="00E05BB6"/>
    <w:rsid w:val="00E12946"/>
    <w:rsid w:val="00E2724B"/>
    <w:rsid w:val="00E3540E"/>
    <w:rsid w:val="00E401B8"/>
    <w:rsid w:val="00E42EFD"/>
    <w:rsid w:val="00E527ED"/>
    <w:rsid w:val="00E625BA"/>
    <w:rsid w:val="00E706AE"/>
    <w:rsid w:val="00E724EB"/>
    <w:rsid w:val="00E755E2"/>
    <w:rsid w:val="00E773F1"/>
    <w:rsid w:val="00E83B25"/>
    <w:rsid w:val="00E87DCC"/>
    <w:rsid w:val="00E9321E"/>
    <w:rsid w:val="00E95EBD"/>
    <w:rsid w:val="00E9602C"/>
    <w:rsid w:val="00EA2896"/>
    <w:rsid w:val="00EA7634"/>
    <w:rsid w:val="00EB251F"/>
    <w:rsid w:val="00EB2BF6"/>
    <w:rsid w:val="00EC11F2"/>
    <w:rsid w:val="00ED202D"/>
    <w:rsid w:val="00ED3D3E"/>
    <w:rsid w:val="00EE04E2"/>
    <w:rsid w:val="00EE222F"/>
    <w:rsid w:val="00F03476"/>
    <w:rsid w:val="00F04723"/>
    <w:rsid w:val="00F07FD7"/>
    <w:rsid w:val="00F102EE"/>
    <w:rsid w:val="00F1288B"/>
    <w:rsid w:val="00F15EB1"/>
    <w:rsid w:val="00F15EBA"/>
    <w:rsid w:val="00F2153D"/>
    <w:rsid w:val="00F2257F"/>
    <w:rsid w:val="00F27109"/>
    <w:rsid w:val="00F2762D"/>
    <w:rsid w:val="00F31800"/>
    <w:rsid w:val="00F355A0"/>
    <w:rsid w:val="00F35C8E"/>
    <w:rsid w:val="00F36E78"/>
    <w:rsid w:val="00F476C2"/>
    <w:rsid w:val="00F50271"/>
    <w:rsid w:val="00F50F0D"/>
    <w:rsid w:val="00F5728E"/>
    <w:rsid w:val="00F57520"/>
    <w:rsid w:val="00F73EA7"/>
    <w:rsid w:val="00F75319"/>
    <w:rsid w:val="00F76D1B"/>
    <w:rsid w:val="00F904A1"/>
    <w:rsid w:val="00FB1C1C"/>
    <w:rsid w:val="00FB236E"/>
    <w:rsid w:val="00FB64CD"/>
    <w:rsid w:val="00FC61AA"/>
    <w:rsid w:val="00FD300D"/>
    <w:rsid w:val="00FD3B31"/>
    <w:rsid w:val="00FD486F"/>
    <w:rsid w:val="00FD4DC3"/>
    <w:rsid w:val="00FE03A5"/>
    <w:rsid w:val="00FE51D8"/>
    <w:rsid w:val="00FE6D9F"/>
    <w:rsid w:val="00FF1C6A"/>
    <w:rsid w:val="00FF1E99"/>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note text" w:uiPriority="99"/>
    <w:lsdException w:name="caption" w:semiHidden="1" w:uiPriority="35" w:unhideWhenUsed="1" w:qFormat="1"/>
    <w:lsdException w:name="footnote reference" w:uiPriority="99"/>
    <w:lsdException w:name="Title" w:qFormat="1"/>
    <w:lsdException w:name="Body Text"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C7CC7"/>
    <w:rPr>
      <w:sz w:val="24"/>
      <w:szCs w:val="24"/>
    </w:rPr>
  </w:style>
  <w:style w:type="paragraph" w:styleId="Rubrik1">
    <w:name w:val="heading 1"/>
    <w:basedOn w:val="Normal"/>
    <w:next w:val="Brdtext"/>
    <w:qFormat/>
    <w:rsid w:val="001C3094"/>
    <w:pPr>
      <w:keepNext/>
      <w:pageBreakBefore/>
      <w:numPr>
        <w:numId w:val="9"/>
      </w:numPr>
      <w:spacing w:after="240" w:line="260" w:lineRule="atLeast"/>
      <w:ind w:left="357" w:hanging="357"/>
      <w:outlineLvl w:val="0"/>
    </w:pPr>
    <w:rPr>
      <w:rFonts w:cs="Arial"/>
      <w:b/>
      <w:bCs/>
      <w:kern w:val="32"/>
      <w:sz w:val="34"/>
      <w:szCs w:val="32"/>
    </w:rPr>
  </w:style>
  <w:style w:type="paragraph" w:styleId="Rubrik2">
    <w:name w:val="heading 2"/>
    <w:basedOn w:val="Normal"/>
    <w:next w:val="Brdtext"/>
    <w:qFormat/>
    <w:rsid w:val="008529CC"/>
    <w:pPr>
      <w:keepNext/>
      <w:spacing w:after="120" w:line="260" w:lineRule="atLeast"/>
      <w:outlineLvl w:val="1"/>
    </w:pPr>
    <w:rPr>
      <w:rFonts w:cs="Arial"/>
      <w:b/>
      <w:bCs/>
      <w:iCs/>
      <w:sz w:val="26"/>
      <w:szCs w:val="28"/>
    </w:rPr>
  </w:style>
  <w:style w:type="paragraph" w:styleId="Rubrik3">
    <w:name w:val="heading 3"/>
    <w:basedOn w:val="Normal"/>
    <w:next w:val="Brdtext"/>
    <w:qFormat/>
    <w:rsid w:val="002F54F3"/>
    <w:pPr>
      <w:keepNext/>
      <w:spacing w:line="260" w:lineRule="atLeast"/>
      <w:outlineLvl w:val="2"/>
    </w:pPr>
    <w:rPr>
      <w:rFonts w:cs="Arial"/>
      <w:b/>
      <w:bCs/>
      <w:sz w:val="22"/>
      <w:szCs w:val="26"/>
    </w:rPr>
  </w:style>
  <w:style w:type="paragraph" w:styleId="Rubrik4">
    <w:name w:val="heading 4"/>
    <w:basedOn w:val="Normal"/>
    <w:next w:val="Brdtext"/>
    <w:qFormat/>
    <w:rsid w:val="002F54F3"/>
    <w:pPr>
      <w:keepNext/>
      <w:spacing w:line="260" w:lineRule="atLeast"/>
      <w:outlineLvl w:val="3"/>
    </w:pPr>
    <w:rPr>
      <w:bCs/>
      <w:i/>
      <w:sz w:val="22"/>
      <w:szCs w:val="2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Brdtext">
    <w:name w:val="Body Text"/>
    <w:basedOn w:val="Normal"/>
    <w:link w:val="BrdtextChar"/>
    <w:qFormat/>
    <w:rsid w:val="0027545B"/>
    <w:pPr>
      <w:spacing w:after="120" w:line="260" w:lineRule="atLeast"/>
    </w:pPr>
    <w:rPr>
      <w:sz w:val="22"/>
    </w:rPr>
  </w:style>
  <w:style w:type="paragraph" w:styleId="Sidhuvud">
    <w:name w:val="header"/>
    <w:basedOn w:val="Normal"/>
    <w:rsid w:val="002E10FA"/>
    <w:pPr>
      <w:tabs>
        <w:tab w:val="center" w:pos="4536"/>
        <w:tab w:val="right" w:pos="9072"/>
      </w:tabs>
      <w:spacing w:before="20" w:after="40" w:line="180" w:lineRule="atLeast"/>
    </w:pPr>
    <w:rPr>
      <w:noProof/>
      <w:sz w:val="16"/>
    </w:rPr>
  </w:style>
  <w:style w:type="paragraph" w:styleId="Sidfot">
    <w:name w:val="footer"/>
    <w:basedOn w:val="Normal"/>
    <w:link w:val="SidfotChar"/>
    <w:rsid w:val="002F54F3"/>
    <w:pPr>
      <w:tabs>
        <w:tab w:val="center" w:pos="4536"/>
        <w:tab w:val="right" w:pos="9072"/>
      </w:tabs>
      <w:spacing w:line="180" w:lineRule="atLeast"/>
    </w:pPr>
    <w:rPr>
      <w:sz w:val="16"/>
    </w:rPr>
  </w:style>
  <w:style w:type="table" w:styleId="Tabellrutnt">
    <w:name w:val="Table Grid"/>
    <w:basedOn w:val="Normaltabell"/>
    <w:rsid w:val="00AE4E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ngtext">
    <w:name w:val="Balloon Text"/>
    <w:basedOn w:val="Normal"/>
    <w:semiHidden/>
    <w:rsid w:val="00D7652D"/>
    <w:rPr>
      <w:rFonts w:ascii="Tahoma" w:hAnsi="Tahoma" w:cs="Tahoma"/>
      <w:sz w:val="16"/>
      <w:szCs w:val="16"/>
    </w:rPr>
  </w:style>
  <w:style w:type="character" w:styleId="Sidnummer">
    <w:name w:val="page number"/>
    <w:basedOn w:val="Standardstycketeckensnitt"/>
    <w:rsid w:val="0008546D"/>
    <w:rPr>
      <w:rFonts w:ascii="Times New Roman" w:hAnsi="Times New Roman"/>
      <w:sz w:val="22"/>
    </w:rPr>
  </w:style>
  <w:style w:type="paragraph" w:customStyle="1" w:styleId="FotKursiv">
    <w:name w:val="FotKursiv"/>
    <w:basedOn w:val="Sidfot"/>
    <w:next w:val="Sidfot"/>
    <w:rsid w:val="00C13149"/>
    <w:rPr>
      <w:i/>
      <w:noProof/>
      <w:lang w:val="en-GB"/>
    </w:rPr>
  </w:style>
  <w:style w:type="paragraph" w:customStyle="1" w:styleId="DokumentRubrik">
    <w:name w:val="DokumentRubrik"/>
    <w:basedOn w:val="Brdtext"/>
    <w:rsid w:val="00824B5F"/>
    <w:pPr>
      <w:spacing w:line="620" w:lineRule="exact"/>
    </w:pPr>
    <w:rPr>
      <w:sz w:val="52"/>
    </w:rPr>
  </w:style>
  <w:style w:type="paragraph" w:customStyle="1" w:styleId="UnderRubrik">
    <w:name w:val="UnderRubrik"/>
    <w:basedOn w:val="Brdtext"/>
    <w:next w:val="DokumentRubrik"/>
    <w:rsid w:val="00C854DE"/>
    <w:pPr>
      <w:spacing w:line="240" w:lineRule="auto"/>
    </w:pPr>
    <w:rPr>
      <w:i/>
      <w:color w:val="919295"/>
      <w:sz w:val="28"/>
    </w:rPr>
  </w:style>
  <w:style w:type="paragraph" w:customStyle="1" w:styleId="FrRubrik">
    <w:name w:val="FörRubrik"/>
    <w:basedOn w:val="UnderRubrik"/>
    <w:next w:val="DokumentRubrik"/>
    <w:rsid w:val="00C854DE"/>
    <w:rPr>
      <w:color w:val="auto"/>
    </w:rPr>
  </w:style>
  <w:style w:type="paragraph" w:customStyle="1" w:styleId="Toc">
    <w:name w:val="Toc"/>
    <w:basedOn w:val="Brdtext"/>
    <w:next w:val="Brdtext"/>
    <w:rsid w:val="00442F63"/>
    <w:rPr>
      <w:sz w:val="34"/>
      <w:szCs w:val="34"/>
    </w:rPr>
  </w:style>
  <w:style w:type="paragraph" w:customStyle="1" w:styleId="FramsideText">
    <w:name w:val="FramsideText"/>
    <w:basedOn w:val="Brdtext"/>
    <w:next w:val="Brdtext"/>
    <w:rsid w:val="00AD1DB7"/>
    <w:rPr>
      <w:sz w:val="28"/>
    </w:rPr>
  </w:style>
  <w:style w:type="paragraph" w:styleId="Innehll1">
    <w:name w:val="toc 1"/>
    <w:basedOn w:val="Normal"/>
    <w:next w:val="Normal"/>
    <w:autoRedefine/>
    <w:uiPriority w:val="39"/>
    <w:rsid w:val="002C7CC7"/>
    <w:pPr>
      <w:tabs>
        <w:tab w:val="left" w:pos="357"/>
        <w:tab w:val="right" w:leader="underscore" w:pos="9072"/>
      </w:tabs>
      <w:spacing w:before="240" w:after="120"/>
    </w:pPr>
  </w:style>
  <w:style w:type="paragraph" w:customStyle="1" w:styleId="nRubrik1">
    <w:name w:val="nRubrik 1"/>
    <w:basedOn w:val="Rubrik1"/>
    <w:next w:val="Brdtext"/>
    <w:rsid w:val="00F355A0"/>
    <w:pPr>
      <w:numPr>
        <w:numId w:val="3"/>
      </w:numPr>
    </w:pPr>
  </w:style>
  <w:style w:type="paragraph" w:customStyle="1" w:styleId="nRubrik2">
    <w:name w:val="nRubrik 2"/>
    <w:basedOn w:val="Rubrik2"/>
    <w:next w:val="Brdtext"/>
    <w:rsid w:val="00F355A0"/>
    <w:pPr>
      <w:numPr>
        <w:ilvl w:val="1"/>
        <w:numId w:val="3"/>
      </w:numPr>
    </w:pPr>
  </w:style>
  <w:style w:type="paragraph" w:styleId="Innehll2">
    <w:name w:val="toc 2"/>
    <w:basedOn w:val="Normal"/>
    <w:next w:val="Normal"/>
    <w:autoRedefine/>
    <w:uiPriority w:val="39"/>
    <w:rsid w:val="002C7CC7"/>
    <w:pPr>
      <w:tabs>
        <w:tab w:val="right" w:leader="underscore" w:pos="9072"/>
      </w:tabs>
      <w:spacing w:after="120"/>
      <w:ind w:left="720"/>
    </w:pPr>
    <w:rPr>
      <w:sz w:val="22"/>
    </w:rPr>
  </w:style>
  <w:style w:type="paragraph" w:styleId="Numreradlista">
    <w:name w:val="List Number"/>
    <w:basedOn w:val="Brdtext"/>
    <w:rsid w:val="00AB7FEC"/>
    <w:pPr>
      <w:numPr>
        <w:numId w:val="1"/>
      </w:numPr>
    </w:pPr>
  </w:style>
  <w:style w:type="paragraph" w:styleId="Punktlista">
    <w:name w:val="List Bullet"/>
    <w:basedOn w:val="Brdtext"/>
    <w:rsid w:val="00AB7FEC"/>
    <w:pPr>
      <w:numPr>
        <w:numId w:val="2"/>
      </w:numPr>
    </w:pPr>
  </w:style>
  <w:style w:type="character" w:styleId="Platshllartext">
    <w:name w:val="Placeholder Text"/>
    <w:basedOn w:val="Standardstycketeckensnitt"/>
    <w:uiPriority w:val="99"/>
    <w:semiHidden/>
    <w:rsid w:val="00391F0A"/>
    <w:rPr>
      <w:color w:val="808080"/>
    </w:rPr>
  </w:style>
  <w:style w:type="paragraph" w:styleId="Beskrivning">
    <w:name w:val="caption"/>
    <w:basedOn w:val="Normal"/>
    <w:next w:val="Normal"/>
    <w:uiPriority w:val="35"/>
    <w:unhideWhenUsed/>
    <w:qFormat/>
    <w:rsid w:val="0048001B"/>
    <w:pPr>
      <w:spacing w:after="200"/>
    </w:pPr>
    <w:rPr>
      <w:rFonts w:asciiTheme="minorHAnsi" w:eastAsiaTheme="minorEastAsia" w:hAnsiTheme="minorHAnsi" w:cstheme="minorBidi"/>
      <w:b/>
      <w:bCs/>
      <w:color w:val="808080"/>
      <w:sz w:val="18"/>
      <w:szCs w:val="18"/>
    </w:rPr>
  </w:style>
  <w:style w:type="paragraph" w:styleId="Fotnotstext">
    <w:name w:val="footnote text"/>
    <w:basedOn w:val="Normal"/>
    <w:link w:val="FotnotstextChar"/>
    <w:uiPriority w:val="99"/>
    <w:unhideWhenUsed/>
    <w:rsid w:val="0048001B"/>
    <w:rPr>
      <w:rFonts w:asciiTheme="minorHAnsi" w:eastAsiaTheme="minorEastAsia" w:hAnsiTheme="minorHAnsi" w:cstheme="minorBidi"/>
      <w:sz w:val="20"/>
      <w:szCs w:val="20"/>
    </w:rPr>
  </w:style>
  <w:style w:type="character" w:customStyle="1" w:styleId="FotnotstextChar">
    <w:name w:val="Fotnotstext Char"/>
    <w:basedOn w:val="Standardstycketeckensnitt"/>
    <w:link w:val="Fotnotstext"/>
    <w:uiPriority w:val="99"/>
    <w:rsid w:val="0048001B"/>
    <w:rPr>
      <w:rFonts w:asciiTheme="minorHAnsi" w:eastAsiaTheme="minorEastAsia" w:hAnsiTheme="minorHAnsi" w:cstheme="minorBidi"/>
    </w:rPr>
  </w:style>
  <w:style w:type="character" w:styleId="Fotnotsreferens">
    <w:name w:val="footnote reference"/>
    <w:basedOn w:val="Standardstycketeckensnitt"/>
    <w:uiPriority w:val="99"/>
    <w:unhideWhenUsed/>
    <w:rsid w:val="0048001B"/>
    <w:rPr>
      <w:vertAlign w:val="superscript"/>
    </w:rPr>
  </w:style>
  <w:style w:type="paragraph" w:styleId="Liststycke">
    <w:name w:val="List Paragraph"/>
    <w:basedOn w:val="Normal"/>
    <w:uiPriority w:val="34"/>
    <w:qFormat/>
    <w:rsid w:val="00AA098C"/>
    <w:pPr>
      <w:ind w:left="720"/>
      <w:contextualSpacing/>
    </w:pPr>
  </w:style>
  <w:style w:type="character" w:customStyle="1" w:styleId="BrdtextChar">
    <w:name w:val="Brödtext Char"/>
    <w:basedOn w:val="Standardstycketeckensnitt"/>
    <w:link w:val="Brdtext"/>
    <w:rsid w:val="004F7B38"/>
    <w:rPr>
      <w:sz w:val="22"/>
      <w:szCs w:val="24"/>
    </w:rPr>
  </w:style>
  <w:style w:type="character" w:customStyle="1" w:styleId="Windowtext">
    <w:name w:val="Windowtext"/>
    <w:uiPriority w:val="1"/>
    <w:qFormat/>
    <w:rsid w:val="009B6D1D"/>
    <w:rPr>
      <w:rFonts w:ascii="Arial" w:hAnsi="Arial"/>
      <w:b/>
    </w:rPr>
  </w:style>
  <w:style w:type="character" w:customStyle="1" w:styleId="Kod">
    <w:name w:val="Kod"/>
    <w:uiPriority w:val="1"/>
    <w:qFormat/>
    <w:rsid w:val="009846B4"/>
    <w:rPr>
      <w:rFonts w:ascii="Consolas" w:hAnsi="Consolas"/>
      <w:sz w:val="20"/>
    </w:rPr>
  </w:style>
  <w:style w:type="character" w:customStyle="1" w:styleId="apple-style-span">
    <w:name w:val="apple-style-span"/>
    <w:basedOn w:val="Standardstycketeckensnitt"/>
    <w:rsid w:val="000C66C0"/>
  </w:style>
  <w:style w:type="character" w:styleId="Hyperlnk">
    <w:name w:val="Hyperlink"/>
    <w:basedOn w:val="Standardstycketeckensnitt"/>
    <w:uiPriority w:val="99"/>
    <w:unhideWhenUsed/>
    <w:rsid w:val="00941CCA"/>
    <w:rPr>
      <w:color w:val="0000FF"/>
      <w:u w:val="single"/>
    </w:rPr>
  </w:style>
  <w:style w:type="paragraph" w:styleId="Innehllsfrteckningsrubrik">
    <w:name w:val="TOC Heading"/>
    <w:basedOn w:val="Rubrik1"/>
    <w:next w:val="Normal"/>
    <w:uiPriority w:val="39"/>
    <w:unhideWhenUsed/>
    <w:qFormat/>
    <w:rsid w:val="001B7916"/>
    <w:pPr>
      <w:keepLines/>
      <w:pageBreakBefore w:val="0"/>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numbering" w:customStyle="1" w:styleId="Formatmall1">
    <w:name w:val="Formatmall1"/>
    <w:uiPriority w:val="99"/>
    <w:rsid w:val="00142A3E"/>
    <w:pPr>
      <w:numPr>
        <w:numId w:val="4"/>
      </w:numPr>
    </w:pPr>
  </w:style>
  <w:style w:type="numbering" w:customStyle="1" w:styleId="Formatmall2">
    <w:name w:val="Formatmall2"/>
    <w:uiPriority w:val="99"/>
    <w:rsid w:val="00142A3E"/>
    <w:pPr>
      <w:numPr>
        <w:numId w:val="5"/>
      </w:numPr>
    </w:pPr>
  </w:style>
  <w:style w:type="numbering" w:customStyle="1" w:styleId="Formatmall3">
    <w:name w:val="Formatmall3"/>
    <w:uiPriority w:val="99"/>
    <w:rsid w:val="00142A3E"/>
    <w:pPr>
      <w:numPr>
        <w:numId w:val="6"/>
      </w:numPr>
    </w:pPr>
  </w:style>
  <w:style w:type="numbering" w:customStyle="1" w:styleId="Formatmall4">
    <w:name w:val="Formatmall4"/>
    <w:uiPriority w:val="99"/>
    <w:rsid w:val="008D5431"/>
    <w:pPr>
      <w:numPr>
        <w:numId w:val="7"/>
      </w:numPr>
    </w:pPr>
  </w:style>
  <w:style w:type="character" w:styleId="AnvndHyperlnk">
    <w:name w:val="FollowedHyperlink"/>
    <w:basedOn w:val="Standardstycketeckensnitt"/>
    <w:rsid w:val="00356FD5"/>
    <w:rPr>
      <w:color w:val="800080" w:themeColor="followedHyperlink"/>
      <w:u w:val="single"/>
    </w:rPr>
  </w:style>
  <w:style w:type="paragraph" w:styleId="Innehll3">
    <w:name w:val="toc 3"/>
    <w:basedOn w:val="Normal"/>
    <w:next w:val="Normal"/>
    <w:autoRedefine/>
    <w:uiPriority w:val="39"/>
    <w:rsid w:val="002C7CC7"/>
    <w:pPr>
      <w:spacing w:after="100"/>
      <w:ind w:left="1077"/>
    </w:pPr>
    <w:rPr>
      <w:sz w:val="18"/>
    </w:rPr>
  </w:style>
  <w:style w:type="character" w:customStyle="1" w:styleId="SidfotChar">
    <w:name w:val="Sidfot Char"/>
    <w:basedOn w:val="Standardstycketeckensnitt"/>
    <w:link w:val="Sidfot"/>
    <w:rsid w:val="008069A4"/>
    <w:rPr>
      <w:sz w:val="16"/>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note text" w:uiPriority="99"/>
    <w:lsdException w:name="caption" w:semiHidden="1" w:uiPriority="35" w:unhideWhenUsed="1" w:qFormat="1"/>
    <w:lsdException w:name="footnote reference" w:uiPriority="99"/>
    <w:lsdException w:name="Title" w:qFormat="1"/>
    <w:lsdException w:name="Body Text"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C7CC7"/>
    <w:rPr>
      <w:sz w:val="24"/>
      <w:szCs w:val="24"/>
    </w:rPr>
  </w:style>
  <w:style w:type="paragraph" w:styleId="Rubrik1">
    <w:name w:val="heading 1"/>
    <w:basedOn w:val="Normal"/>
    <w:next w:val="Brdtext"/>
    <w:qFormat/>
    <w:rsid w:val="001C3094"/>
    <w:pPr>
      <w:keepNext/>
      <w:pageBreakBefore/>
      <w:numPr>
        <w:numId w:val="9"/>
      </w:numPr>
      <w:spacing w:after="240" w:line="260" w:lineRule="atLeast"/>
      <w:ind w:left="357" w:hanging="357"/>
      <w:outlineLvl w:val="0"/>
    </w:pPr>
    <w:rPr>
      <w:rFonts w:cs="Arial"/>
      <w:b/>
      <w:bCs/>
      <w:kern w:val="32"/>
      <w:sz w:val="34"/>
      <w:szCs w:val="32"/>
    </w:rPr>
  </w:style>
  <w:style w:type="paragraph" w:styleId="Rubrik2">
    <w:name w:val="heading 2"/>
    <w:basedOn w:val="Normal"/>
    <w:next w:val="Brdtext"/>
    <w:qFormat/>
    <w:rsid w:val="008529CC"/>
    <w:pPr>
      <w:keepNext/>
      <w:spacing w:after="120" w:line="260" w:lineRule="atLeast"/>
      <w:outlineLvl w:val="1"/>
    </w:pPr>
    <w:rPr>
      <w:rFonts w:cs="Arial"/>
      <w:b/>
      <w:bCs/>
      <w:iCs/>
      <w:sz w:val="26"/>
      <w:szCs w:val="28"/>
    </w:rPr>
  </w:style>
  <w:style w:type="paragraph" w:styleId="Rubrik3">
    <w:name w:val="heading 3"/>
    <w:basedOn w:val="Normal"/>
    <w:next w:val="Brdtext"/>
    <w:qFormat/>
    <w:rsid w:val="002F54F3"/>
    <w:pPr>
      <w:keepNext/>
      <w:spacing w:line="260" w:lineRule="atLeast"/>
      <w:outlineLvl w:val="2"/>
    </w:pPr>
    <w:rPr>
      <w:rFonts w:cs="Arial"/>
      <w:b/>
      <w:bCs/>
      <w:sz w:val="22"/>
      <w:szCs w:val="26"/>
    </w:rPr>
  </w:style>
  <w:style w:type="paragraph" w:styleId="Rubrik4">
    <w:name w:val="heading 4"/>
    <w:basedOn w:val="Normal"/>
    <w:next w:val="Brdtext"/>
    <w:qFormat/>
    <w:rsid w:val="002F54F3"/>
    <w:pPr>
      <w:keepNext/>
      <w:spacing w:line="260" w:lineRule="atLeast"/>
      <w:outlineLvl w:val="3"/>
    </w:pPr>
    <w:rPr>
      <w:bCs/>
      <w:i/>
      <w:sz w:val="22"/>
      <w:szCs w:val="2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Brdtext">
    <w:name w:val="Body Text"/>
    <w:basedOn w:val="Normal"/>
    <w:link w:val="BrdtextChar"/>
    <w:qFormat/>
    <w:rsid w:val="0027545B"/>
    <w:pPr>
      <w:spacing w:after="120" w:line="260" w:lineRule="atLeast"/>
    </w:pPr>
    <w:rPr>
      <w:sz w:val="22"/>
    </w:rPr>
  </w:style>
  <w:style w:type="paragraph" w:styleId="Sidhuvud">
    <w:name w:val="header"/>
    <w:basedOn w:val="Normal"/>
    <w:rsid w:val="002E10FA"/>
    <w:pPr>
      <w:tabs>
        <w:tab w:val="center" w:pos="4536"/>
        <w:tab w:val="right" w:pos="9072"/>
      </w:tabs>
      <w:spacing w:before="20" w:after="40" w:line="180" w:lineRule="atLeast"/>
    </w:pPr>
    <w:rPr>
      <w:noProof/>
      <w:sz w:val="16"/>
    </w:rPr>
  </w:style>
  <w:style w:type="paragraph" w:styleId="Sidfot">
    <w:name w:val="footer"/>
    <w:basedOn w:val="Normal"/>
    <w:link w:val="SidfotChar"/>
    <w:rsid w:val="002F54F3"/>
    <w:pPr>
      <w:tabs>
        <w:tab w:val="center" w:pos="4536"/>
        <w:tab w:val="right" w:pos="9072"/>
      </w:tabs>
      <w:spacing w:line="180" w:lineRule="atLeast"/>
    </w:pPr>
    <w:rPr>
      <w:sz w:val="16"/>
    </w:rPr>
  </w:style>
  <w:style w:type="table" w:styleId="Tabellrutnt">
    <w:name w:val="Table Grid"/>
    <w:basedOn w:val="Normaltabell"/>
    <w:rsid w:val="00AE4E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ngtext">
    <w:name w:val="Balloon Text"/>
    <w:basedOn w:val="Normal"/>
    <w:semiHidden/>
    <w:rsid w:val="00D7652D"/>
    <w:rPr>
      <w:rFonts w:ascii="Tahoma" w:hAnsi="Tahoma" w:cs="Tahoma"/>
      <w:sz w:val="16"/>
      <w:szCs w:val="16"/>
    </w:rPr>
  </w:style>
  <w:style w:type="character" w:styleId="Sidnummer">
    <w:name w:val="page number"/>
    <w:basedOn w:val="Standardstycketeckensnitt"/>
    <w:rsid w:val="0008546D"/>
    <w:rPr>
      <w:rFonts w:ascii="Times New Roman" w:hAnsi="Times New Roman"/>
      <w:sz w:val="22"/>
    </w:rPr>
  </w:style>
  <w:style w:type="paragraph" w:customStyle="1" w:styleId="FotKursiv">
    <w:name w:val="FotKursiv"/>
    <w:basedOn w:val="Sidfot"/>
    <w:next w:val="Sidfot"/>
    <w:rsid w:val="00C13149"/>
    <w:rPr>
      <w:i/>
      <w:noProof/>
      <w:lang w:val="en-GB"/>
    </w:rPr>
  </w:style>
  <w:style w:type="paragraph" w:customStyle="1" w:styleId="DokumentRubrik">
    <w:name w:val="DokumentRubrik"/>
    <w:basedOn w:val="Brdtext"/>
    <w:rsid w:val="00824B5F"/>
    <w:pPr>
      <w:spacing w:line="620" w:lineRule="exact"/>
    </w:pPr>
    <w:rPr>
      <w:sz w:val="52"/>
    </w:rPr>
  </w:style>
  <w:style w:type="paragraph" w:customStyle="1" w:styleId="UnderRubrik">
    <w:name w:val="UnderRubrik"/>
    <w:basedOn w:val="Brdtext"/>
    <w:next w:val="DokumentRubrik"/>
    <w:rsid w:val="00C854DE"/>
    <w:pPr>
      <w:spacing w:line="240" w:lineRule="auto"/>
    </w:pPr>
    <w:rPr>
      <w:i/>
      <w:color w:val="919295"/>
      <w:sz w:val="28"/>
    </w:rPr>
  </w:style>
  <w:style w:type="paragraph" w:customStyle="1" w:styleId="FrRubrik">
    <w:name w:val="FörRubrik"/>
    <w:basedOn w:val="UnderRubrik"/>
    <w:next w:val="DokumentRubrik"/>
    <w:rsid w:val="00C854DE"/>
    <w:rPr>
      <w:color w:val="auto"/>
    </w:rPr>
  </w:style>
  <w:style w:type="paragraph" w:customStyle="1" w:styleId="Toc">
    <w:name w:val="Toc"/>
    <w:basedOn w:val="Brdtext"/>
    <w:next w:val="Brdtext"/>
    <w:rsid w:val="00442F63"/>
    <w:rPr>
      <w:sz w:val="34"/>
      <w:szCs w:val="34"/>
    </w:rPr>
  </w:style>
  <w:style w:type="paragraph" w:customStyle="1" w:styleId="FramsideText">
    <w:name w:val="FramsideText"/>
    <w:basedOn w:val="Brdtext"/>
    <w:next w:val="Brdtext"/>
    <w:rsid w:val="00AD1DB7"/>
    <w:rPr>
      <w:sz w:val="28"/>
    </w:rPr>
  </w:style>
  <w:style w:type="paragraph" w:styleId="Innehll1">
    <w:name w:val="toc 1"/>
    <w:basedOn w:val="Normal"/>
    <w:next w:val="Normal"/>
    <w:autoRedefine/>
    <w:uiPriority w:val="39"/>
    <w:rsid w:val="002C7CC7"/>
    <w:pPr>
      <w:tabs>
        <w:tab w:val="left" w:pos="357"/>
        <w:tab w:val="right" w:leader="underscore" w:pos="9072"/>
      </w:tabs>
      <w:spacing w:before="240" w:after="120"/>
    </w:pPr>
  </w:style>
  <w:style w:type="paragraph" w:customStyle="1" w:styleId="nRubrik1">
    <w:name w:val="nRubrik 1"/>
    <w:basedOn w:val="Rubrik1"/>
    <w:next w:val="Brdtext"/>
    <w:rsid w:val="00F355A0"/>
    <w:pPr>
      <w:numPr>
        <w:numId w:val="3"/>
      </w:numPr>
    </w:pPr>
  </w:style>
  <w:style w:type="paragraph" w:customStyle="1" w:styleId="nRubrik2">
    <w:name w:val="nRubrik 2"/>
    <w:basedOn w:val="Rubrik2"/>
    <w:next w:val="Brdtext"/>
    <w:rsid w:val="00F355A0"/>
    <w:pPr>
      <w:numPr>
        <w:ilvl w:val="1"/>
        <w:numId w:val="3"/>
      </w:numPr>
    </w:pPr>
  </w:style>
  <w:style w:type="paragraph" w:styleId="Innehll2">
    <w:name w:val="toc 2"/>
    <w:basedOn w:val="Normal"/>
    <w:next w:val="Normal"/>
    <w:autoRedefine/>
    <w:uiPriority w:val="39"/>
    <w:rsid w:val="002C7CC7"/>
    <w:pPr>
      <w:tabs>
        <w:tab w:val="right" w:leader="underscore" w:pos="9072"/>
      </w:tabs>
      <w:spacing w:after="120"/>
      <w:ind w:left="720"/>
    </w:pPr>
    <w:rPr>
      <w:sz w:val="22"/>
    </w:rPr>
  </w:style>
  <w:style w:type="paragraph" w:styleId="Numreradlista">
    <w:name w:val="List Number"/>
    <w:basedOn w:val="Brdtext"/>
    <w:rsid w:val="00AB7FEC"/>
    <w:pPr>
      <w:numPr>
        <w:numId w:val="1"/>
      </w:numPr>
    </w:pPr>
  </w:style>
  <w:style w:type="paragraph" w:styleId="Punktlista">
    <w:name w:val="List Bullet"/>
    <w:basedOn w:val="Brdtext"/>
    <w:rsid w:val="00AB7FEC"/>
    <w:pPr>
      <w:numPr>
        <w:numId w:val="2"/>
      </w:numPr>
    </w:pPr>
  </w:style>
  <w:style w:type="character" w:styleId="Platshllartext">
    <w:name w:val="Placeholder Text"/>
    <w:basedOn w:val="Standardstycketeckensnitt"/>
    <w:uiPriority w:val="99"/>
    <w:semiHidden/>
    <w:rsid w:val="00391F0A"/>
    <w:rPr>
      <w:color w:val="808080"/>
    </w:rPr>
  </w:style>
  <w:style w:type="paragraph" w:styleId="Beskrivning">
    <w:name w:val="caption"/>
    <w:basedOn w:val="Normal"/>
    <w:next w:val="Normal"/>
    <w:uiPriority w:val="35"/>
    <w:unhideWhenUsed/>
    <w:qFormat/>
    <w:rsid w:val="0048001B"/>
    <w:pPr>
      <w:spacing w:after="200"/>
    </w:pPr>
    <w:rPr>
      <w:rFonts w:asciiTheme="minorHAnsi" w:eastAsiaTheme="minorEastAsia" w:hAnsiTheme="minorHAnsi" w:cstheme="minorBidi"/>
      <w:b/>
      <w:bCs/>
      <w:color w:val="808080"/>
      <w:sz w:val="18"/>
      <w:szCs w:val="18"/>
    </w:rPr>
  </w:style>
  <w:style w:type="paragraph" w:styleId="Fotnotstext">
    <w:name w:val="footnote text"/>
    <w:basedOn w:val="Normal"/>
    <w:link w:val="FotnotstextChar"/>
    <w:uiPriority w:val="99"/>
    <w:unhideWhenUsed/>
    <w:rsid w:val="0048001B"/>
    <w:rPr>
      <w:rFonts w:asciiTheme="minorHAnsi" w:eastAsiaTheme="minorEastAsia" w:hAnsiTheme="minorHAnsi" w:cstheme="minorBidi"/>
      <w:sz w:val="20"/>
      <w:szCs w:val="20"/>
    </w:rPr>
  </w:style>
  <w:style w:type="character" w:customStyle="1" w:styleId="FotnotstextChar">
    <w:name w:val="Fotnotstext Char"/>
    <w:basedOn w:val="Standardstycketeckensnitt"/>
    <w:link w:val="Fotnotstext"/>
    <w:uiPriority w:val="99"/>
    <w:rsid w:val="0048001B"/>
    <w:rPr>
      <w:rFonts w:asciiTheme="minorHAnsi" w:eastAsiaTheme="minorEastAsia" w:hAnsiTheme="minorHAnsi" w:cstheme="minorBidi"/>
    </w:rPr>
  </w:style>
  <w:style w:type="character" w:styleId="Fotnotsreferens">
    <w:name w:val="footnote reference"/>
    <w:basedOn w:val="Standardstycketeckensnitt"/>
    <w:uiPriority w:val="99"/>
    <w:unhideWhenUsed/>
    <w:rsid w:val="0048001B"/>
    <w:rPr>
      <w:vertAlign w:val="superscript"/>
    </w:rPr>
  </w:style>
  <w:style w:type="paragraph" w:styleId="Liststycke">
    <w:name w:val="List Paragraph"/>
    <w:basedOn w:val="Normal"/>
    <w:uiPriority w:val="34"/>
    <w:qFormat/>
    <w:rsid w:val="00AA098C"/>
    <w:pPr>
      <w:ind w:left="720"/>
      <w:contextualSpacing/>
    </w:pPr>
  </w:style>
  <w:style w:type="character" w:customStyle="1" w:styleId="BrdtextChar">
    <w:name w:val="Brödtext Char"/>
    <w:basedOn w:val="Standardstycketeckensnitt"/>
    <w:link w:val="Brdtext"/>
    <w:rsid w:val="004F7B38"/>
    <w:rPr>
      <w:sz w:val="22"/>
      <w:szCs w:val="24"/>
    </w:rPr>
  </w:style>
  <w:style w:type="character" w:customStyle="1" w:styleId="Windowtext">
    <w:name w:val="Windowtext"/>
    <w:uiPriority w:val="1"/>
    <w:qFormat/>
    <w:rsid w:val="009B6D1D"/>
    <w:rPr>
      <w:rFonts w:ascii="Arial" w:hAnsi="Arial"/>
      <w:b/>
    </w:rPr>
  </w:style>
  <w:style w:type="character" w:customStyle="1" w:styleId="Kod">
    <w:name w:val="Kod"/>
    <w:uiPriority w:val="1"/>
    <w:qFormat/>
    <w:rsid w:val="009846B4"/>
    <w:rPr>
      <w:rFonts w:ascii="Consolas" w:hAnsi="Consolas"/>
      <w:sz w:val="20"/>
    </w:rPr>
  </w:style>
  <w:style w:type="character" w:customStyle="1" w:styleId="apple-style-span">
    <w:name w:val="apple-style-span"/>
    <w:basedOn w:val="Standardstycketeckensnitt"/>
    <w:rsid w:val="000C66C0"/>
  </w:style>
  <w:style w:type="character" w:styleId="Hyperlnk">
    <w:name w:val="Hyperlink"/>
    <w:basedOn w:val="Standardstycketeckensnitt"/>
    <w:uiPriority w:val="99"/>
    <w:unhideWhenUsed/>
    <w:rsid w:val="00941CCA"/>
    <w:rPr>
      <w:color w:val="0000FF"/>
      <w:u w:val="single"/>
    </w:rPr>
  </w:style>
  <w:style w:type="paragraph" w:styleId="Innehllsfrteckningsrubrik">
    <w:name w:val="TOC Heading"/>
    <w:basedOn w:val="Rubrik1"/>
    <w:next w:val="Normal"/>
    <w:uiPriority w:val="39"/>
    <w:unhideWhenUsed/>
    <w:qFormat/>
    <w:rsid w:val="001B7916"/>
    <w:pPr>
      <w:keepLines/>
      <w:pageBreakBefore w:val="0"/>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numbering" w:customStyle="1" w:styleId="Formatmall1">
    <w:name w:val="Formatmall1"/>
    <w:uiPriority w:val="99"/>
    <w:rsid w:val="00142A3E"/>
    <w:pPr>
      <w:numPr>
        <w:numId w:val="4"/>
      </w:numPr>
    </w:pPr>
  </w:style>
  <w:style w:type="numbering" w:customStyle="1" w:styleId="Formatmall2">
    <w:name w:val="Formatmall2"/>
    <w:uiPriority w:val="99"/>
    <w:rsid w:val="00142A3E"/>
    <w:pPr>
      <w:numPr>
        <w:numId w:val="5"/>
      </w:numPr>
    </w:pPr>
  </w:style>
  <w:style w:type="numbering" w:customStyle="1" w:styleId="Formatmall3">
    <w:name w:val="Formatmall3"/>
    <w:uiPriority w:val="99"/>
    <w:rsid w:val="00142A3E"/>
    <w:pPr>
      <w:numPr>
        <w:numId w:val="6"/>
      </w:numPr>
    </w:pPr>
  </w:style>
  <w:style w:type="numbering" w:customStyle="1" w:styleId="Formatmall4">
    <w:name w:val="Formatmall4"/>
    <w:uiPriority w:val="99"/>
    <w:rsid w:val="008D5431"/>
    <w:pPr>
      <w:numPr>
        <w:numId w:val="7"/>
      </w:numPr>
    </w:pPr>
  </w:style>
  <w:style w:type="character" w:styleId="AnvndHyperlnk">
    <w:name w:val="FollowedHyperlink"/>
    <w:basedOn w:val="Standardstycketeckensnitt"/>
    <w:rsid w:val="00356FD5"/>
    <w:rPr>
      <w:color w:val="800080" w:themeColor="followedHyperlink"/>
      <w:u w:val="single"/>
    </w:rPr>
  </w:style>
  <w:style w:type="paragraph" w:styleId="Innehll3">
    <w:name w:val="toc 3"/>
    <w:basedOn w:val="Normal"/>
    <w:next w:val="Normal"/>
    <w:autoRedefine/>
    <w:uiPriority w:val="39"/>
    <w:rsid w:val="002C7CC7"/>
    <w:pPr>
      <w:spacing w:after="100"/>
      <w:ind w:left="1077"/>
    </w:pPr>
    <w:rPr>
      <w:sz w:val="18"/>
    </w:rPr>
  </w:style>
  <w:style w:type="character" w:customStyle="1" w:styleId="SidfotChar">
    <w:name w:val="Sidfot Char"/>
    <w:basedOn w:val="Standardstycketeckensnitt"/>
    <w:link w:val="Sidfot"/>
    <w:rsid w:val="008069A4"/>
    <w:rPr>
      <w:sz w:val="1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0563246">
      <w:bodyDiv w:val="1"/>
      <w:marLeft w:val="0"/>
      <w:marRight w:val="0"/>
      <w:marTop w:val="0"/>
      <w:marBottom w:val="0"/>
      <w:divBdr>
        <w:top w:val="none" w:sz="0" w:space="0" w:color="auto"/>
        <w:left w:val="none" w:sz="0" w:space="0" w:color="auto"/>
        <w:bottom w:val="none" w:sz="0" w:space="0" w:color="auto"/>
        <w:right w:val="none" w:sz="0" w:space="0" w:color="auto"/>
      </w:divBdr>
    </w:div>
    <w:div w:id="515311570">
      <w:bodyDiv w:val="1"/>
      <w:marLeft w:val="0"/>
      <w:marRight w:val="0"/>
      <w:marTop w:val="0"/>
      <w:marBottom w:val="0"/>
      <w:divBdr>
        <w:top w:val="none" w:sz="0" w:space="0" w:color="auto"/>
        <w:left w:val="none" w:sz="0" w:space="0" w:color="auto"/>
        <w:bottom w:val="none" w:sz="0" w:space="0" w:color="auto"/>
        <w:right w:val="none" w:sz="0" w:space="0" w:color="auto"/>
      </w:divBdr>
    </w:div>
    <w:div w:id="565603492">
      <w:bodyDiv w:val="1"/>
      <w:marLeft w:val="0"/>
      <w:marRight w:val="0"/>
      <w:marTop w:val="0"/>
      <w:marBottom w:val="0"/>
      <w:divBdr>
        <w:top w:val="none" w:sz="0" w:space="0" w:color="auto"/>
        <w:left w:val="none" w:sz="0" w:space="0" w:color="auto"/>
        <w:bottom w:val="none" w:sz="0" w:space="0" w:color="auto"/>
        <w:right w:val="none" w:sz="0" w:space="0" w:color="auto"/>
      </w:divBdr>
    </w:div>
    <w:div w:id="595555796">
      <w:bodyDiv w:val="1"/>
      <w:marLeft w:val="0"/>
      <w:marRight w:val="0"/>
      <w:marTop w:val="0"/>
      <w:marBottom w:val="0"/>
      <w:divBdr>
        <w:top w:val="none" w:sz="0" w:space="0" w:color="auto"/>
        <w:left w:val="none" w:sz="0" w:space="0" w:color="auto"/>
        <w:bottom w:val="none" w:sz="0" w:space="0" w:color="auto"/>
        <w:right w:val="none" w:sz="0" w:space="0" w:color="auto"/>
      </w:divBdr>
    </w:div>
    <w:div w:id="654534360">
      <w:bodyDiv w:val="1"/>
      <w:marLeft w:val="0"/>
      <w:marRight w:val="0"/>
      <w:marTop w:val="0"/>
      <w:marBottom w:val="0"/>
      <w:divBdr>
        <w:top w:val="none" w:sz="0" w:space="0" w:color="auto"/>
        <w:left w:val="none" w:sz="0" w:space="0" w:color="auto"/>
        <w:bottom w:val="none" w:sz="0" w:space="0" w:color="auto"/>
        <w:right w:val="none" w:sz="0" w:space="0" w:color="auto"/>
      </w:divBdr>
    </w:div>
    <w:div w:id="843128743">
      <w:bodyDiv w:val="1"/>
      <w:marLeft w:val="0"/>
      <w:marRight w:val="0"/>
      <w:marTop w:val="0"/>
      <w:marBottom w:val="0"/>
      <w:divBdr>
        <w:top w:val="none" w:sz="0" w:space="0" w:color="auto"/>
        <w:left w:val="none" w:sz="0" w:space="0" w:color="auto"/>
        <w:bottom w:val="none" w:sz="0" w:space="0" w:color="auto"/>
        <w:right w:val="none" w:sz="0" w:space="0" w:color="auto"/>
      </w:divBdr>
    </w:div>
    <w:div w:id="1022633171">
      <w:bodyDiv w:val="1"/>
      <w:marLeft w:val="0"/>
      <w:marRight w:val="0"/>
      <w:marTop w:val="0"/>
      <w:marBottom w:val="0"/>
      <w:divBdr>
        <w:top w:val="none" w:sz="0" w:space="0" w:color="auto"/>
        <w:left w:val="none" w:sz="0" w:space="0" w:color="auto"/>
        <w:bottom w:val="none" w:sz="0" w:space="0" w:color="auto"/>
        <w:right w:val="none" w:sz="0" w:space="0" w:color="auto"/>
      </w:divBdr>
    </w:div>
    <w:div w:id="1184172113">
      <w:bodyDiv w:val="1"/>
      <w:marLeft w:val="0"/>
      <w:marRight w:val="0"/>
      <w:marTop w:val="0"/>
      <w:marBottom w:val="0"/>
      <w:divBdr>
        <w:top w:val="none" w:sz="0" w:space="0" w:color="auto"/>
        <w:left w:val="none" w:sz="0" w:space="0" w:color="auto"/>
        <w:bottom w:val="none" w:sz="0" w:space="0" w:color="auto"/>
        <w:right w:val="none" w:sz="0" w:space="0" w:color="auto"/>
      </w:divBdr>
    </w:div>
    <w:div w:id="1624993357">
      <w:bodyDiv w:val="1"/>
      <w:marLeft w:val="0"/>
      <w:marRight w:val="0"/>
      <w:marTop w:val="0"/>
      <w:marBottom w:val="0"/>
      <w:divBdr>
        <w:top w:val="none" w:sz="0" w:space="0" w:color="auto"/>
        <w:left w:val="none" w:sz="0" w:space="0" w:color="auto"/>
        <w:bottom w:val="none" w:sz="0" w:space="0" w:color="auto"/>
        <w:right w:val="none" w:sz="0" w:space="0" w:color="auto"/>
      </w:divBdr>
    </w:div>
    <w:div w:id="1682120777">
      <w:bodyDiv w:val="1"/>
      <w:marLeft w:val="0"/>
      <w:marRight w:val="0"/>
      <w:marTop w:val="0"/>
      <w:marBottom w:val="0"/>
      <w:divBdr>
        <w:top w:val="none" w:sz="0" w:space="0" w:color="auto"/>
        <w:left w:val="none" w:sz="0" w:space="0" w:color="auto"/>
        <w:bottom w:val="none" w:sz="0" w:space="0" w:color="auto"/>
        <w:right w:val="none" w:sz="0" w:space="0" w:color="auto"/>
      </w:divBdr>
    </w:div>
    <w:div w:id="1695614953">
      <w:bodyDiv w:val="1"/>
      <w:marLeft w:val="0"/>
      <w:marRight w:val="0"/>
      <w:marTop w:val="0"/>
      <w:marBottom w:val="0"/>
      <w:divBdr>
        <w:top w:val="none" w:sz="0" w:space="0" w:color="auto"/>
        <w:left w:val="none" w:sz="0" w:space="0" w:color="auto"/>
        <w:bottom w:val="none" w:sz="0" w:space="0" w:color="auto"/>
        <w:right w:val="none" w:sz="0" w:space="0" w:color="auto"/>
      </w:divBdr>
    </w:div>
    <w:div w:id="1797597412">
      <w:bodyDiv w:val="1"/>
      <w:marLeft w:val="0"/>
      <w:marRight w:val="0"/>
      <w:marTop w:val="0"/>
      <w:marBottom w:val="0"/>
      <w:divBdr>
        <w:top w:val="none" w:sz="0" w:space="0" w:color="auto"/>
        <w:left w:val="none" w:sz="0" w:space="0" w:color="auto"/>
        <w:bottom w:val="none" w:sz="0" w:space="0" w:color="auto"/>
        <w:right w:val="none" w:sz="0" w:space="0" w:color="auto"/>
      </w:divBdr>
    </w:div>
    <w:div w:id="1847161401">
      <w:bodyDiv w:val="1"/>
      <w:marLeft w:val="0"/>
      <w:marRight w:val="0"/>
      <w:marTop w:val="0"/>
      <w:marBottom w:val="0"/>
      <w:divBdr>
        <w:top w:val="none" w:sz="0" w:space="0" w:color="auto"/>
        <w:left w:val="none" w:sz="0" w:space="0" w:color="auto"/>
        <w:bottom w:val="none" w:sz="0" w:space="0" w:color="auto"/>
        <w:right w:val="none" w:sz="0" w:space="0" w:color="auto"/>
      </w:divBdr>
    </w:div>
    <w:div w:id="1973171887">
      <w:bodyDiv w:val="1"/>
      <w:marLeft w:val="0"/>
      <w:marRight w:val="0"/>
      <w:marTop w:val="0"/>
      <w:marBottom w:val="0"/>
      <w:divBdr>
        <w:top w:val="none" w:sz="0" w:space="0" w:color="auto"/>
        <w:left w:val="none" w:sz="0" w:space="0" w:color="auto"/>
        <w:bottom w:val="none" w:sz="0" w:space="0" w:color="auto"/>
        <w:right w:val="none" w:sz="0" w:space="0" w:color="auto"/>
      </w:divBdr>
    </w:div>
    <w:div w:id="2036416813">
      <w:bodyDiv w:val="1"/>
      <w:marLeft w:val="0"/>
      <w:marRight w:val="0"/>
      <w:marTop w:val="0"/>
      <w:marBottom w:val="0"/>
      <w:divBdr>
        <w:top w:val="none" w:sz="0" w:space="0" w:color="auto"/>
        <w:left w:val="none" w:sz="0" w:space="0" w:color="auto"/>
        <w:bottom w:val="none" w:sz="0" w:space="0" w:color="auto"/>
        <w:right w:val="none" w:sz="0" w:space="0" w:color="auto"/>
      </w:divBdr>
    </w:div>
    <w:div w:id="2091417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creativecommons.org/licenses/by-nc-sa/2.5/se/" TargetMode="External"/><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image" Target="media/image23.png"/><Relationship Id="rId21" Type="http://schemas.openxmlformats.org/officeDocument/2006/relationships/image" Target="media/image9.png"/><Relationship Id="rId34" Type="http://schemas.openxmlformats.org/officeDocument/2006/relationships/image" Target="media/image18.png"/><Relationship Id="rId42" Type="http://schemas.openxmlformats.org/officeDocument/2006/relationships/hyperlink" Target="http://msdn.microsoft.com/en-us/library/0b0thckt.aspx" TargetMode="External"/><Relationship Id="rId47" Type="http://schemas.openxmlformats.org/officeDocument/2006/relationships/image" Target="media/image27.png"/><Relationship Id="rId50" Type="http://schemas.openxmlformats.org/officeDocument/2006/relationships/image" Target="media/image30.png"/><Relationship Id="rId55" Type="http://schemas.openxmlformats.org/officeDocument/2006/relationships/hyperlink" Target="http://msdn.microsoft.com/en-us/library/0b0thckt.aspx" TargetMode="Externa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eader" Target="header4.xml"/><Relationship Id="rId29" Type="http://schemas.openxmlformats.org/officeDocument/2006/relationships/image" Target="media/image17.png"/><Relationship Id="rId11" Type="http://schemas.openxmlformats.org/officeDocument/2006/relationships/header" Target="header2.xml"/><Relationship Id="rId24" Type="http://schemas.openxmlformats.org/officeDocument/2006/relationships/image" Target="media/image12.png"/><Relationship Id="rId32" Type="http://schemas.openxmlformats.org/officeDocument/2006/relationships/hyperlink" Target="http://msdn.microsoft.com/en-us/library/x9fsa0sw.aspx" TargetMode="External"/><Relationship Id="rId37" Type="http://schemas.openxmlformats.org/officeDocument/2006/relationships/image" Target="media/image21.png"/><Relationship Id="rId40" Type="http://schemas.openxmlformats.org/officeDocument/2006/relationships/image" Target="media/image24.png"/><Relationship Id="rId45" Type="http://schemas.openxmlformats.org/officeDocument/2006/relationships/hyperlink" Target="http://msdn.microsoft.com/en-us/library/k6sa6h87.aspx" TargetMode="External"/><Relationship Id="rId53" Type="http://schemas.openxmlformats.org/officeDocument/2006/relationships/image" Target="media/image33.png"/><Relationship Id="rId58" Type="http://schemas.openxmlformats.org/officeDocument/2006/relationships/hyperlink" Target="http://msdn.microsoft.com/en-us/library/k6sa6h87.aspx" TargetMode="External"/><Relationship Id="rId5" Type="http://schemas.openxmlformats.org/officeDocument/2006/relationships/settings" Target="settings.xml"/><Relationship Id="rId19" Type="http://schemas.openxmlformats.org/officeDocument/2006/relationships/image" Target="media/image7.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s://coursepress.lnu.se/kurs/inledande-programmering-med-csharp" TargetMode="Externa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hyperlink" Target="http://msdn.microsoft.com/en-us/library/0b0thckt.aspx" TargetMode="External"/><Relationship Id="rId35" Type="http://schemas.openxmlformats.org/officeDocument/2006/relationships/image" Target="media/image19.png"/><Relationship Id="rId43" Type="http://schemas.openxmlformats.org/officeDocument/2006/relationships/hyperlink" Target="http://msdn.microsoft.com/en-us/library/ms173121.aspx" TargetMode="External"/><Relationship Id="rId48" Type="http://schemas.openxmlformats.org/officeDocument/2006/relationships/image" Target="media/image28.png"/><Relationship Id="rId56" Type="http://schemas.openxmlformats.org/officeDocument/2006/relationships/hyperlink" Target="http://msdn.microsoft.com/en-us/library/ms173121.aspx" TargetMode="External"/><Relationship Id="rId8" Type="http://schemas.openxmlformats.org/officeDocument/2006/relationships/endnotes" Target="endnotes.xml"/><Relationship Id="rId51" Type="http://schemas.openxmlformats.org/officeDocument/2006/relationships/image" Target="media/image3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footer" Target="footer2.xml"/><Relationship Id="rId25" Type="http://schemas.openxmlformats.org/officeDocument/2006/relationships/image" Target="media/image13.png"/><Relationship Id="rId33" Type="http://schemas.openxmlformats.org/officeDocument/2006/relationships/hyperlink" Target="http://msdn.microsoft.com/en-us/library/k6sa6h87.aspx" TargetMode="External"/><Relationship Id="rId38" Type="http://schemas.openxmlformats.org/officeDocument/2006/relationships/image" Target="media/image22.png"/><Relationship Id="rId46" Type="http://schemas.openxmlformats.org/officeDocument/2006/relationships/image" Target="media/image26.png"/><Relationship Id="rId59" Type="http://schemas.openxmlformats.org/officeDocument/2006/relationships/fontTable" Target="fontTable.xml"/><Relationship Id="rId20" Type="http://schemas.openxmlformats.org/officeDocument/2006/relationships/image" Target="media/image8.png"/><Relationship Id="rId41" Type="http://schemas.openxmlformats.org/officeDocument/2006/relationships/image" Target="media/image25.png"/><Relationship Id="rId54"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0.png"/><Relationship Id="rId49" Type="http://schemas.openxmlformats.org/officeDocument/2006/relationships/image" Target="media/image29.png"/><Relationship Id="rId57" Type="http://schemas.openxmlformats.org/officeDocument/2006/relationships/hyperlink" Target="http://msdn.microsoft.com/en-us/library/x9fsa0sw.aspx" TargetMode="External"/><Relationship Id="rId10" Type="http://schemas.openxmlformats.org/officeDocument/2006/relationships/footer" Target="footer1.xml"/><Relationship Id="rId31" Type="http://schemas.openxmlformats.org/officeDocument/2006/relationships/hyperlink" Target="http://msdn.microsoft.com/en-us/library/ms173121.aspx" TargetMode="External"/><Relationship Id="rId44" Type="http://schemas.openxmlformats.org/officeDocument/2006/relationships/hyperlink" Target="http://msdn.microsoft.com/en-us/library/x9fsa0sw.aspx" TargetMode="External"/><Relationship Id="rId52" Type="http://schemas.openxmlformats.org/officeDocument/2006/relationships/image" Target="media/image32.png"/><Relationship Id="rId60"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P:\cfg\Templates\1dv402%20-%20Laborationsanvisning.dotx"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2EA854-B080-4896-8D1F-5663EFB9AD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1dv402 - Laborationsanvisning.dotx</Template>
  <TotalTime>13643</TotalTime>
  <Pages>1</Pages>
  <Words>9536</Words>
  <Characters>50545</Characters>
  <Application>Microsoft Office Word</Application>
  <DocSecurity>0</DocSecurity>
  <Lines>421</Lines>
  <Paragraphs>119</Paragraphs>
  <ScaleCrop>false</ScaleCrop>
  <HeadingPairs>
    <vt:vector size="6" baseType="variant">
      <vt:variant>
        <vt:lpstr>Rubrik</vt:lpstr>
      </vt:variant>
      <vt:variant>
        <vt:i4>1</vt:i4>
      </vt:variant>
      <vt:variant>
        <vt:lpstr>Title</vt:lpstr>
      </vt:variant>
      <vt:variant>
        <vt:i4>1</vt:i4>
      </vt:variant>
      <vt:variant>
        <vt:lpstr>Headings</vt:lpstr>
      </vt:variant>
      <vt:variant>
        <vt:i4>2</vt:i4>
      </vt:variant>
    </vt:vector>
  </HeadingPairs>
  <TitlesOfParts>
    <vt:vector size="4" baseType="lpstr">
      <vt:lpstr/>
      <vt:lpstr>Regeldokument - Linnéuniversitetet</vt:lpstr>
      <vt:lpstr/>
      <vt:lpstr>Inledning</vt:lpstr>
    </vt:vector>
  </TitlesOfParts>
  <Company/>
  <LinksUpToDate>false</LinksUpToDate>
  <CharactersWithSpaces>59962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Mats Loock</dc:creator>
  <dc:description/>
  <cp:lastModifiedBy>Mats Loock</cp:lastModifiedBy>
  <cp:revision>267</cp:revision>
  <cp:lastPrinted>2012-10-09T10:27:00Z</cp:lastPrinted>
  <dcterms:created xsi:type="dcterms:W3CDTF">2011-02-16T13:08:00Z</dcterms:created>
  <dcterms:modified xsi:type="dcterms:W3CDTF">2013-08-29T09:43:00Z</dcterms:modified>
</cp:coreProperties>
</file>