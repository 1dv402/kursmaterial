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E04C94" w:rsidP="00735448">
      <w:pPr>
        <w:pStyle w:val="Brdtext"/>
        <w:spacing w:line="240" w:lineRule="auto"/>
        <w:rPr>
          <w:i/>
          <w:sz w:val="36"/>
          <w:szCs w:val="36"/>
        </w:rPr>
      </w:pPr>
      <w:r>
        <w:rPr>
          <w:sz w:val="60"/>
          <w:szCs w:val="60"/>
        </w:rPr>
        <w:t>Recept</w:t>
      </w:r>
      <w:r w:rsidR="00447F5F">
        <w:rPr>
          <w:sz w:val="60"/>
          <w:szCs w:val="60"/>
        </w:rPr>
        <w:t xml:space="preserve"> på</w:t>
      </w:r>
      <w:r>
        <w:rPr>
          <w:sz w:val="60"/>
          <w:szCs w:val="60"/>
        </w:rPr>
        <w:t xml:space="preserve"> fil</w:t>
      </w:r>
    </w:p>
    <w:p w:rsidR="00391F0A" w:rsidRPr="00391F0A" w:rsidRDefault="0011232F" w:rsidP="00391F0A">
      <w:pPr>
        <w:pStyle w:val="Brdtext"/>
      </w:pPr>
      <w:r>
        <w:t xml:space="preserve"> </w:t>
      </w:r>
      <w:r w:rsidR="002B3D93">
        <w:t xml:space="preserve">Steg </w:t>
      </w:r>
      <w:r w:rsidR="00E04C94">
        <w:t>3</w:t>
      </w:r>
      <w:r w:rsidR="002B3D93">
        <w:t xml:space="preserve">, laborationsuppgift </w:t>
      </w:r>
      <w:r w:rsidR="00E04C94">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11232F" w:rsidTr="0011232F">
        <w:trPr>
          <w:trHeight w:val="3492"/>
        </w:trPr>
        <w:tc>
          <w:tcPr>
            <w:tcW w:w="4536" w:type="dxa"/>
            <w:shd w:val="clear" w:color="auto" w:fill="auto"/>
            <w:vAlign w:val="bottom"/>
          </w:tcPr>
          <w:p w:rsidR="0011232F" w:rsidRDefault="0011232F" w:rsidP="0011232F">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Pr="00457107">
              <w:rPr>
                <w:i/>
                <w:sz w:val="22"/>
                <w:szCs w:val="22"/>
              </w:rPr>
              <w:instrText xml:space="preserve"> FORMTEXT </w:instrText>
            </w:r>
            <w:r w:rsidRPr="00457107">
              <w:rPr>
                <w:i/>
                <w:sz w:val="22"/>
                <w:szCs w:val="22"/>
              </w:rPr>
            </w:r>
            <w:r w:rsidRPr="00457107">
              <w:rPr>
                <w:i/>
                <w:sz w:val="22"/>
                <w:szCs w:val="22"/>
              </w:rPr>
              <w:fldChar w:fldCharType="separate"/>
            </w:r>
            <w:r>
              <w:rPr>
                <w:i/>
                <w:noProof/>
                <w:sz w:val="22"/>
                <w:szCs w:val="22"/>
              </w:rPr>
              <w:t>Författare</w:t>
            </w:r>
            <w:r w:rsidRPr="00457107">
              <w:rPr>
                <w:i/>
                <w:sz w:val="22"/>
                <w:szCs w:val="22"/>
              </w:rPr>
              <w:fldChar w:fldCharType="end"/>
            </w:r>
            <w:r>
              <w:rPr>
                <w:i/>
                <w:sz w:val="22"/>
                <w:szCs w:val="22"/>
              </w:rPr>
              <w:t>:</w:t>
            </w:r>
            <w:r w:rsidRPr="00457107">
              <w:rPr>
                <w:i/>
                <w:sz w:val="22"/>
                <w:szCs w:val="22"/>
              </w:rPr>
              <w:t xml:space="preserve"> </w:t>
            </w:r>
            <w:r>
              <w:rPr>
                <w:sz w:val="22"/>
                <w:szCs w:val="22"/>
              </w:rPr>
              <w:t>Mats Loock</w:t>
            </w:r>
          </w:p>
          <w:p w:rsidR="0011232F" w:rsidRDefault="0011232F" w:rsidP="0011232F">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11232F" w:rsidRPr="003A46FF" w:rsidRDefault="0011232F" w:rsidP="0011232F">
            <w:pPr>
              <w:pStyle w:val="FramsideText"/>
              <w:pBdr>
                <w:left w:val="single" w:sz="4" w:space="4" w:color="000000"/>
              </w:pBdr>
            </w:pPr>
            <w:r>
              <w:rPr>
                <w:i/>
                <w:sz w:val="22"/>
                <w:szCs w:val="22"/>
              </w:rPr>
              <w:t>Kurskod:</w:t>
            </w:r>
            <w:r>
              <w:rPr>
                <w:sz w:val="22"/>
                <w:szCs w:val="22"/>
              </w:rPr>
              <w:t>1DV402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11232F">
          <w:headerReference w:type="default" r:id="rId8"/>
          <w:footerReference w:type="default" r:id="rId9"/>
          <w:headerReference w:type="first" r:id="rId10"/>
          <w:pgSz w:w="11906" w:h="16838" w:code="9"/>
          <w:pgMar w:top="3101" w:right="1661" w:bottom="238" w:left="2756" w:header="567" w:footer="510" w:gutter="0"/>
          <w:cols w:space="708"/>
          <w:titlePg/>
          <w:docGrid w:linePitch="360"/>
        </w:sectPr>
      </w:pPr>
    </w:p>
    <w:p w:rsidR="004D54EC" w:rsidRPr="001F1EB8" w:rsidRDefault="004D54EC" w:rsidP="004D54EC">
      <w:pPr>
        <w:spacing w:after="240"/>
        <w:rPr>
          <w:b/>
          <w:sz w:val="34"/>
          <w:szCs w:val="34"/>
        </w:rPr>
      </w:pPr>
      <w:r w:rsidRPr="001F1EB8">
        <w:rPr>
          <w:b/>
          <w:sz w:val="34"/>
          <w:szCs w:val="34"/>
        </w:rPr>
        <w:lastRenderedPageBreak/>
        <w:t>Upphovsrätt för detta verk</w:t>
      </w:r>
    </w:p>
    <w:p w:rsidR="004D54EC" w:rsidRDefault="004D54EC" w:rsidP="004D54EC">
      <w:pPr>
        <w:pStyle w:val="Brdtext"/>
      </w:pPr>
      <w:r>
        <w:t>Detta verk är framtaget i anslutning till kursen Inledande programmering med C# vid Linnéuniversitetet.</w:t>
      </w:r>
    </w:p>
    <w:p w:rsidR="004D54EC" w:rsidRPr="001F1EB8" w:rsidRDefault="004D54EC" w:rsidP="004D54EC">
      <w:pPr>
        <w:spacing w:after="120"/>
        <w:rPr>
          <w:b/>
          <w:sz w:val="26"/>
          <w:szCs w:val="26"/>
        </w:rPr>
      </w:pPr>
      <w:r w:rsidRPr="001F1EB8">
        <w:rPr>
          <w:b/>
          <w:sz w:val="26"/>
          <w:szCs w:val="26"/>
        </w:rPr>
        <w:t>Du får använda detta verk så här:</w:t>
      </w:r>
    </w:p>
    <w:p w:rsidR="004D54EC" w:rsidRDefault="004D54EC" w:rsidP="004D54EC">
      <w:pPr>
        <w:pStyle w:val="Brdtext"/>
      </w:pPr>
      <w:r>
        <w:t>Allt innehåll i verket Recept</w:t>
      </w:r>
      <w:r w:rsidR="00447F5F">
        <w:t xml:space="preserve"> på</w:t>
      </w:r>
      <w:r>
        <w:t xml:space="preserve"> fil </w:t>
      </w:r>
      <w:r w:rsidRPr="002F4582">
        <w:t>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534"/>
      </w:tblGrid>
      <w:tr w:rsidR="004D54EC" w:rsidTr="006C01FB">
        <w:tc>
          <w:tcPr>
            <w:tcW w:w="1536" w:type="dxa"/>
            <w:vAlign w:val="center"/>
          </w:tcPr>
          <w:p w:rsidR="004D54EC" w:rsidRDefault="004D54EC" w:rsidP="006C01FB">
            <w:pPr>
              <w:pStyle w:val="Brdtext"/>
            </w:pPr>
            <w:r>
              <w:rPr>
                <w:noProof/>
              </w:rPr>
              <w:drawing>
                <wp:inline distT="0" distB="0" distL="0" distR="0" wp14:anchorId="7CD66525" wp14:editId="47F332C1">
                  <wp:extent cx="836930" cy="293370"/>
                  <wp:effectExtent l="0" t="0" r="1270" b="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4D54EC" w:rsidRDefault="004D54EC" w:rsidP="006C01FB">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2" w:history="1">
              <w:r w:rsidRPr="00D371BD">
                <w:rPr>
                  <w:rStyle w:val="Hyperlnk"/>
                </w:rPr>
                <w:t>http://creativecommons.org/licenses/by-nc-sa/2.5/se/</w:t>
              </w:r>
            </w:hyperlink>
          </w:p>
        </w:tc>
      </w:tr>
    </w:tbl>
    <w:p w:rsidR="004D54EC" w:rsidRPr="00D87413" w:rsidRDefault="004D54EC" w:rsidP="004D54EC">
      <w:pPr>
        <w:spacing w:after="120"/>
        <w:rPr>
          <w:b/>
          <w:sz w:val="26"/>
          <w:szCs w:val="26"/>
        </w:rPr>
      </w:pPr>
      <w:r w:rsidRPr="00D87413">
        <w:rPr>
          <w:b/>
          <w:sz w:val="26"/>
          <w:szCs w:val="26"/>
        </w:rPr>
        <w:t>Det betyder att du i icke-kommersiella syften får:</w:t>
      </w:r>
    </w:p>
    <w:p w:rsidR="004D54EC" w:rsidRDefault="004D54EC" w:rsidP="004D54EC">
      <w:pPr>
        <w:pStyle w:val="Brdtext"/>
        <w:numPr>
          <w:ilvl w:val="0"/>
          <w:numId w:val="43"/>
        </w:numPr>
      </w:pPr>
      <w:r>
        <w:t>kopiera hela eller delar av innehållet</w:t>
      </w:r>
    </w:p>
    <w:p w:rsidR="004D54EC" w:rsidRDefault="004D54EC" w:rsidP="004D54EC">
      <w:pPr>
        <w:pStyle w:val="Brdtext"/>
        <w:numPr>
          <w:ilvl w:val="0"/>
          <w:numId w:val="43"/>
        </w:numPr>
      </w:pPr>
      <w:r>
        <w:t>sprida hela eller delar av innehållet</w:t>
      </w:r>
    </w:p>
    <w:p w:rsidR="004D54EC" w:rsidRDefault="004D54EC" w:rsidP="004D54EC">
      <w:pPr>
        <w:pStyle w:val="Brdtext"/>
        <w:numPr>
          <w:ilvl w:val="0"/>
          <w:numId w:val="43"/>
        </w:numPr>
      </w:pPr>
      <w:r>
        <w:t>visa hela eller delar av innehållet offentligt och digitalt</w:t>
      </w:r>
    </w:p>
    <w:p w:rsidR="004D54EC" w:rsidRDefault="004D54EC" w:rsidP="004D54EC">
      <w:pPr>
        <w:pStyle w:val="Brdtext"/>
        <w:numPr>
          <w:ilvl w:val="0"/>
          <w:numId w:val="43"/>
        </w:numPr>
      </w:pPr>
      <w:r>
        <w:t>konvertera innehållet till annat format</w:t>
      </w:r>
    </w:p>
    <w:p w:rsidR="004D54EC" w:rsidRDefault="004D54EC" w:rsidP="004D54EC">
      <w:pPr>
        <w:pStyle w:val="Brdtext"/>
        <w:numPr>
          <w:ilvl w:val="0"/>
          <w:numId w:val="43"/>
        </w:numPr>
      </w:pPr>
      <w:r>
        <w:t>du får även göra om innehållet</w:t>
      </w:r>
    </w:p>
    <w:p w:rsidR="004D54EC" w:rsidRDefault="004D54EC" w:rsidP="004D54EC">
      <w:pPr>
        <w:pStyle w:val="Brdtext"/>
      </w:pPr>
      <w:r>
        <w:t>Om du förändrar innehållet så ta inte med Linnéuniversitetets logotyp, symbol och/eller kopparstick i din nya version!</w:t>
      </w:r>
    </w:p>
    <w:p w:rsidR="004D54EC" w:rsidRPr="004C6817" w:rsidRDefault="004D54EC" w:rsidP="004D54EC">
      <w:pPr>
        <w:rPr>
          <w:sz w:val="22"/>
        </w:rPr>
      </w:pPr>
      <w:r w:rsidRPr="004C6817">
        <w:rPr>
          <w:sz w:val="22"/>
        </w:rPr>
        <w:t xml:space="preserve">Vid all användning måste du ange källan: ”Linnéuniversitetet – Inledande programmering med C#” och en länk till </w:t>
      </w:r>
      <w:hyperlink r:id="rId13" w:history="1">
        <w:r w:rsidRPr="004C6817">
          <w:rPr>
            <w:rStyle w:val="Hyperlnk"/>
            <w:sz w:val="22"/>
          </w:rPr>
          <w:t>https://coursepress.lnu.se/kurs/inledande-programmering-med-csharp</w:t>
        </w:r>
      </w:hyperlink>
      <w:r w:rsidRPr="004C6817">
        <w:rPr>
          <w:sz w:val="22"/>
        </w:rPr>
        <w:t xml:space="preserve"> och till </w:t>
      </w:r>
      <w:proofErr w:type="spellStart"/>
      <w:r w:rsidRPr="004C6817">
        <w:rPr>
          <w:sz w:val="22"/>
        </w:rPr>
        <w:t>Creative</w:t>
      </w:r>
      <w:proofErr w:type="spellEnd"/>
      <w:r w:rsidRPr="004C6817">
        <w:rPr>
          <w:sz w:val="22"/>
        </w:rPr>
        <w:t xml:space="preserve"> Common-licensen här ovan.</w:t>
      </w:r>
    </w:p>
    <w:p w:rsidR="004D54EC" w:rsidRDefault="004D54EC" w:rsidP="004D54EC">
      <w:pPr>
        <w:rPr>
          <w:b/>
          <w:sz w:val="34"/>
          <w:szCs w:val="34"/>
        </w:rPr>
      </w:pPr>
      <w:r>
        <w:rPr>
          <w:b/>
          <w:sz w:val="34"/>
          <w:szCs w:val="34"/>
        </w:rP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252E86"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0970417" w:history="1">
            <w:r w:rsidR="00252E86" w:rsidRPr="0064525A">
              <w:rPr>
                <w:rStyle w:val="Hyperlnk"/>
                <w:noProof/>
              </w:rPr>
              <w:t>Uppgift</w:t>
            </w:r>
            <w:r w:rsidR="00252E86">
              <w:rPr>
                <w:noProof/>
                <w:webHidden/>
              </w:rPr>
              <w:tab/>
            </w:r>
            <w:r w:rsidR="00252E86">
              <w:rPr>
                <w:noProof/>
                <w:webHidden/>
              </w:rPr>
              <w:fldChar w:fldCharType="begin"/>
            </w:r>
            <w:r w:rsidR="00252E86">
              <w:rPr>
                <w:noProof/>
                <w:webHidden/>
              </w:rPr>
              <w:instrText xml:space="preserve"> PAGEREF _Toc400970417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C46BD8">
          <w:pPr>
            <w:pStyle w:val="Innehll2"/>
            <w:rPr>
              <w:rFonts w:asciiTheme="minorHAnsi" w:eastAsiaTheme="minorEastAsia" w:hAnsiTheme="minorHAnsi" w:cstheme="minorBidi"/>
              <w:noProof/>
              <w:szCs w:val="22"/>
            </w:rPr>
          </w:pPr>
          <w:hyperlink w:anchor="_Toc400970418" w:history="1">
            <w:r w:rsidR="00252E86" w:rsidRPr="0064525A">
              <w:rPr>
                <w:rStyle w:val="Hyperlnk"/>
                <w:noProof/>
              </w:rPr>
              <w:t>Problem</w:t>
            </w:r>
            <w:r w:rsidR="00252E86">
              <w:rPr>
                <w:noProof/>
                <w:webHidden/>
              </w:rPr>
              <w:tab/>
            </w:r>
            <w:r w:rsidR="00252E86">
              <w:rPr>
                <w:noProof/>
                <w:webHidden/>
              </w:rPr>
              <w:fldChar w:fldCharType="begin"/>
            </w:r>
            <w:r w:rsidR="00252E86">
              <w:rPr>
                <w:noProof/>
                <w:webHidden/>
              </w:rPr>
              <w:instrText xml:space="preserve"> PAGEREF _Toc400970418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C46BD8">
          <w:pPr>
            <w:pStyle w:val="Innehll2"/>
            <w:rPr>
              <w:rFonts w:asciiTheme="minorHAnsi" w:eastAsiaTheme="minorEastAsia" w:hAnsiTheme="minorHAnsi" w:cstheme="minorBidi"/>
              <w:noProof/>
              <w:szCs w:val="22"/>
            </w:rPr>
          </w:pPr>
          <w:hyperlink w:anchor="_Toc400970419" w:history="1">
            <w:r w:rsidR="00252E86" w:rsidRPr="0064525A">
              <w:rPr>
                <w:rStyle w:val="Hyperlnk"/>
                <w:noProof/>
              </w:rPr>
              <w:t>Funktionalitet som saknas</w:t>
            </w:r>
            <w:r w:rsidR="00252E86">
              <w:rPr>
                <w:noProof/>
                <w:webHidden/>
              </w:rPr>
              <w:tab/>
            </w:r>
            <w:r w:rsidR="00252E86">
              <w:rPr>
                <w:noProof/>
                <w:webHidden/>
              </w:rPr>
              <w:fldChar w:fldCharType="begin"/>
            </w:r>
            <w:r w:rsidR="00252E86">
              <w:rPr>
                <w:noProof/>
                <w:webHidden/>
              </w:rPr>
              <w:instrText xml:space="preserve"> PAGEREF _Toc400970419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C46BD8">
          <w:pPr>
            <w:pStyle w:val="Innehll3"/>
            <w:tabs>
              <w:tab w:val="right" w:leader="underscore" w:pos="9060"/>
            </w:tabs>
            <w:rPr>
              <w:rFonts w:asciiTheme="minorHAnsi" w:eastAsiaTheme="minorEastAsia" w:hAnsiTheme="minorHAnsi" w:cstheme="minorBidi"/>
              <w:noProof/>
              <w:sz w:val="22"/>
              <w:szCs w:val="22"/>
            </w:rPr>
          </w:pPr>
          <w:hyperlink w:anchor="_Toc400970420" w:history="1">
            <w:r w:rsidR="00252E86" w:rsidRPr="0064525A">
              <w:rPr>
                <w:rStyle w:val="Hyperlnk"/>
                <w:noProof/>
              </w:rPr>
              <w:t>Hämta recept</w:t>
            </w:r>
            <w:r w:rsidR="00252E86">
              <w:rPr>
                <w:noProof/>
                <w:webHidden/>
              </w:rPr>
              <w:tab/>
            </w:r>
            <w:r w:rsidR="00252E86">
              <w:rPr>
                <w:noProof/>
                <w:webHidden/>
              </w:rPr>
              <w:fldChar w:fldCharType="begin"/>
            </w:r>
            <w:r w:rsidR="00252E86">
              <w:rPr>
                <w:noProof/>
                <w:webHidden/>
              </w:rPr>
              <w:instrText xml:space="preserve"> PAGEREF _Toc400970420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C46BD8">
          <w:pPr>
            <w:pStyle w:val="Innehll3"/>
            <w:tabs>
              <w:tab w:val="right" w:leader="underscore" w:pos="9060"/>
            </w:tabs>
            <w:rPr>
              <w:rFonts w:asciiTheme="minorHAnsi" w:eastAsiaTheme="minorEastAsia" w:hAnsiTheme="minorHAnsi" w:cstheme="minorBidi"/>
              <w:noProof/>
              <w:sz w:val="22"/>
              <w:szCs w:val="22"/>
            </w:rPr>
          </w:pPr>
          <w:hyperlink w:anchor="_Toc400970421" w:history="1">
            <w:r w:rsidR="00252E86" w:rsidRPr="0064525A">
              <w:rPr>
                <w:rStyle w:val="Hyperlnk"/>
                <w:noProof/>
              </w:rPr>
              <w:t>Spara recept</w:t>
            </w:r>
            <w:r w:rsidR="00252E86">
              <w:rPr>
                <w:noProof/>
                <w:webHidden/>
              </w:rPr>
              <w:tab/>
            </w:r>
            <w:r w:rsidR="00252E86">
              <w:rPr>
                <w:noProof/>
                <w:webHidden/>
              </w:rPr>
              <w:fldChar w:fldCharType="begin"/>
            </w:r>
            <w:r w:rsidR="00252E86">
              <w:rPr>
                <w:noProof/>
                <w:webHidden/>
              </w:rPr>
              <w:instrText xml:space="preserve"> PAGEREF _Toc400970421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C46BD8">
          <w:pPr>
            <w:pStyle w:val="Innehll3"/>
            <w:tabs>
              <w:tab w:val="right" w:leader="underscore" w:pos="9060"/>
            </w:tabs>
            <w:rPr>
              <w:rFonts w:asciiTheme="minorHAnsi" w:eastAsiaTheme="minorEastAsia" w:hAnsiTheme="minorHAnsi" w:cstheme="minorBidi"/>
              <w:noProof/>
              <w:sz w:val="22"/>
              <w:szCs w:val="22"/>
            </w:rPr>
          </w:pPr>
          <w:hyperlink w:anchor="_Toc400970422" w:history="1">
            <w:r w:rsidR="00252E86" w:rsidRPr="0064525A">
              <w:rPr>
                <w:rStyle w:val="Hyperlnk"/>
                <w:noProof/>
              </w:rPr>
              <w:t>Visa recept</w:t>
            </w:r>
            <w:r w:rsidR="00252E86">
              <w:rPr>
                <w:noProof/>
                <w:webHidden/>
              </w:rPr>
              <w:tab/>
            </w:r>
            <w:r w:rsidR="00252E86">
              <w:rPr>
                <w:noProof/>
                <w:webHidden/>
              </w:rPr>
              <w:fldChar w:fldCharType="begin"/>
            </w:r>
            <w:r w:rsidR="00252E86">
              <w:rPr>
                <w:noProof/>
                <w:webHidden/>
              </w:rPr>
              <w:instrText xml:space="preserve"> PAGEREF _Toc400970422 \h </w:instrText>
            </w:r>
            <w:r w:rsidR="00252E86">
              <w:rPr>
                <w:noProof/>
                <w:webHidden/>
              </w:rPr>
            </w:r>
            <w:r w:rsidR="00252E86">
              <w:rPr>
                <w:noProof/>
                <w:webHidden/>
              </w:rPr>
              <w:fldChar w:fldCharType="separate"/>
            </w:r>
            <w:r w:rsidR="00252E86">
              <w:rPr>
                <w:noProof/>
                <w:webHidden/>
              </w:rPr>
              <w:t>5</w:t>
            </w:r>
            <w:r w:rsidR="00252E86">
              <w:rPr>
                <w:noProof/>
                <w:webHidden/>
              </w:rPr>
              <w:fldChar w:fldCharType="end"/>
            </w:r>
          </w:hyperlink>
        </w:p>
        <w:p w:rsidR="00252E86" w:rsidRDefault="00C46BD8">
          <w:pPr>
            <w:pStyle w:val="Innehll3"/>
            <w:tabs>
              <w:tab w:val="right" w:leader="underscore" w:pos="9060"/>
            </w:tabs>
            <w:rPr>
              <w:rFonts w:asciiTheme="minorHAnsi" w:eastAsiaTheme="minorEastAsia" w:hAnsiTheme="minorHAnsi" w:cstheme="minorBidi"/>
              <w:noProof/>
              <w:sz w:val="22"/>
              <w:szCs w:val="22"/>
            </w:rPr>
          </w:pPr>
          <w:hyperlink w:anchor="_Toc400970423" w:history="1">
            <w:r w:rsidR="00252E86" w:rsidRPr="0064525A">
              <w:rPr>
                <w:rStyle w:val="Hyperlnk"/>
                <w:noProof/>
              </w:rPr>
              <w:t>Visa alla recept</w:t>
            </w:r>
            <w:r w:rsidR="00252E86">
              <w:rPr>
                <w:noProof/>
                <w:webHidden/>
              </w:rPr>
              <w:tab/>
            </w:r>
            <w:r w:rsidR="00252E86">
              <w:rPr>
                <w:noProof/>
                <w:webHidden/>
              </w:rPr>
              <w:fldChar w:fldCharType="begin"/>
            </w:r>
            <w:r w:rsidR="00252E86">
              <w:rPr>
                <w:noProof/>
                <w:webHidden/>
              </w:rPr>
              <w:instrText xml:space="preserve"> PAGEREF _Toc400970423 \h </w:instrText>
            </w:r>
            <w:r w:rsidR="00252E86">
              <w:rPr>
                <w:noProof/>
                <w:webHidden/>
              </w:rPr>
            </w:r>
            <w:r w:rsidR="00252E86">
              <w:rPr>
                <w:noProof/>
                <w:webHidden/>
              </w:rPr>
              <w:fldChar w:fldCharType="separate"/>
            </w:r>
            <w:r w:rsidR="00252E86">
              <w:rPr>
                <w:noProof/>
                <w:webHidden/>
              </w:rPr>
              <w:t>6</w:t>
            </w:r>
            <w:r w:rsidR="00252E86">
              <w:rPr>
                <w:noProof/>
                <w:webHidden/>
              </w:rPr>
              <w:fldChar w:fldCharType="end"/>
            </w:r>
          </w:hyperlink>
        </w:p>
        <w:p w:rsidR="00252E86" w:rsidRDefault="00C46BD8">
          <w:pPr>
            <w:pStyle w:val="Innehll2"/>
            <w:rPr>
              <w:rFonts w:asciiTheme="minorHAnsi" w:eastAsiaTheme="minorEastAsia" w:hAnsiTheme="minorHAnsi" w:cstheme="minorBidi"/>
              <w:noProof/>
              <w:szCs w:val="22"/>
            </w:rPr>
          </w:pPr>
          <w:hyperlink w:anchor="_Toc400970424" w:history="1">
            <w:r w:rsidR="00252E86" w:rsidRPr="0064525A">
              <w:rPr>
                <w:rStyle w:val="Hyperlnk"/>
                <w:noProof/>
              </w:rPr>
              <w:t>Format på textfil med recept</w:t>
            </w:r>
            <w:r w:rsidR="00252E86">
              <w:rPr>
                <w:noProof/>
                <w:webHidden/>
              </w:rPr>
              <w:tab/>
            </w:r>
            <w:r w:rsidR="00252E86">
              <w:rPr>
                <w:noProof/>
                <w:webHidden/>
              </w:rPr>
              <w:fldChar w:fldCharType="begin"/>
            </w:r>
            <w:r w:rsidR="00252E86">
              <w:rPr>
                <w:noProof/>
                <w:webHidden/>
              </w:rPr>
              <w:instrText xml:space="preserve"> PAGEREF _Toc400970424 \h </w:instrText>
            </w:r>
            <w:r w:rsidR="00252E86">
              <w:rPr>
                <w:noProof/>
                <w:webHidden/>
              </w:rPr>
            </w:r>
            <w:r w:rsidR="00252E86">
              <w:rPr>
                <w:noProof/>
                <w:webHidden/>
              </w:rPr>
              <w:fldChar w:fldCharType="separate"/>
            </w:r>
            <w:r w:rsidR="00252E86">
              <w:rPr>
                <w:noProof/>
                <w:webHidden/>
              </w:rPr>
              <w:t>6</w:t>
            </w:r>
            <w:r w:rsidR="00252E86">
              <w:rPr>
                <w:noProof/>
                <w:webHidden/>
              </w:rPr>
              <w:fldChar w:fldCharType="end"/>
            </w:r>
          </w:hyperlink>
        </w:p>
        <w:p w:rsidR="00252E86" w:rsidRDefault="00C46BD8">
          <w:pPr>
            <w:pStyle w:val="Innehll2"/>
            <w:rPr>
              <w:rFonts w:asciiTheme="minorHAnsi" w:eastAsiaTheme="minorEastAsia" w:hAnsiTheme="minorHAnsi" w:cstheme="minorBidi"/>
              <w:noProof/>
              <w:szCs w:val="22"/>
            </w:rPr>
          </w:pPr>
          <w:hyperlink w:anchor="_Toc400970425" w:history="1">
            <w:r w:rsidR="00252E86" w:rsidRPr="0064525A">
              <w:rPr>
                <w:rStyle w:val="Hyperlnk"/>
                <w:noProof/>
              </w:rPr>
              <w:t>Algoritm för att läsa in recept</w:t>
            </w:r>
            <w:r w:rsidR="00252E86">
              <w:rPr>
                <w:noProof/>
                <w:webHidden/>
              </w:rPr>
              <w:tab/>
            </w:r>
            <w:r w:rsidR="00252E86">
              <w:rPr>
                <w:noProof/>
                <w:webHidden/>
              </w:rPr>
              <w:fldChar w:fldCharType="begin"/>
            </w:r>
            <w:r w:rsidR="00252E86">
              <w:rPr>
                <w:noProof/>
                <w:webHidden/>
              </w:rPr>
              <w:instrText xml:space="preserve"> PAGEREF _Toc400970425 \h </w:instrText>
            </w:r>
            <w:r w:rsidR="00252E86">
              <w:rPr>
                <w:noProof/>
                <w:webHidden/>
              </w:rPr>
            </w:r>
            <w:r w:rsidR="00252E86">
              <w:rPr>
                <w:noProof/>
                <w:webHidden/>
              </w:rPr>
              <w:fldChar w:fldCharType="separate"/>
            </w:r>
            <w:r w:rsidR="00252E86">
              <w:rPr>
                <w:noProof/>
                <w:webHidden/>
              </w:rPr>
              <w:t>7</w:t>
            </w:r>
            <w:r w:rsidR="00252E86">
              <w:rPr>
                <w:noProof/>
                <w:webHidden/>
              </w:rPr>
              <w:fldChar w:fldCharType="end"/>
            </w:r>
          </w:hyperlink>
        </w:p>
        <w:p w:rsidR="00252E86" w:rsidRDefault="00C46BD8">
          <w:pPr>
            <w:pStyle w:val="Innehll2"/>
            <w:rPr>
              <w:rFonts w:asciiTheme="minorHAnsi" w:eastAsiaTheme="minorEastAsia" w:hAnsiTheme="minorHAnsi" w:cstheme="minorBidi"/>
              <w:noProof/>
              <w:szCs w:val="22"/>
            </w:rPr>
          </w:pPr>
          <w:hyperlink w:anchor="_Toc400970426" w:history="1">
            <w:r w:rsidR="00252E86" w:rsidRPr="0064525A">
              <w:rPr>
                <w:rStyle w:val="Hyperlnk"/>
                <w:noProof/>
              </w:rPr>
              <w:t>Arkitektur</w:t>
            </w:r>
            <w:r w:rsidR="00252E86">
              <w:rPr>
                <w:noProof/>
                <w:webHidden/>
              </w:rPr>
              <w:tab/>
            </w:r>
            <w:r w:rsidR="00252E86">
              <w:rPr>
                <w:noProof/>
                <w:webHidden/>
              </w:rPr>
              <w:fldChar w:fldCharType="begin"/>
            </w:r>
            <w:r w:rsidR="00252E86">
              <w:rPr>
                <w:noProof/>
                <w:webHidden/>
              </w:rPr>
              <w:instrText xml:space="preserve"> PAGEREF _Toc400970426 \h </w:instrText>
            </w:r>
            <w:r w:rsidR="00252E86">
              <w:rPr>
                <w:noProof/>
                <w:webHidden/>
              </w:rPr>
            </w:r>
            <w:r w:rsidR="00252E86">
              <w:rPr>
                <w:noProof/>
                <w:webHidden/>
              </w:rPr>
              <w:fldChar w:fldCharType="separate"/>
            </w:r>
            <w:r w:rsidR="00252E86">
              <w:rPr>
                <w:noProof/>
                <w:webHidden/>
              </w:rPr>
              <w:t>8</w:t>
            </w:r>
            <w:r w:rsidR="00252E86">
              <w:rPr>
                <w:noProof/>
                <w:webHidden/>
              </w:rPr>
              <w:fldChar w:fldCharType="end"/>
            </w:r>
          </w:hyperlink>
        </w:p>
        <w:p w:rsidR="00252E86" w:rsidRDefault="00C46BD8">
          <w:pPr>
            <w:pStyle w:val="Innehll3"/>
            <w:tabs>
              <w:tab w:val="right" w:leader="underscore" w:pos="9060"/>
            </w:tabs>
            <w:rPr>
              <w:rFonts w:asciiTheme="minorHAnsi" w:eastAsiaTheme="minorEastAsia" w:hAnsiTheme="minorHAnsi" w:cstheme="minorBidi"/>
              <w:noProof/>
              <w:sz w:val="22"/>
              <w:szCs w:val="22"/>
            </w:rPr>
          </w:pPr>
          <w:hyperlink w:anchor="_Toc400970427" w:history="1">
            <w:r w:rsidR="00252E86" w:rsidRPr="0064525A">
              <w:rPr>
                <w:rStyle w:val="Hyperlnk"/>
                <w:noProof/>
              </w:rPr>
              <w:t>Domänlagret</w:t>
            </w:r>
            <w:r w:rsidR="00252E86">
              <w:rPr>
                <w:noProof/>
                <w:webHidden/>
              </w:rPr>
              <w:tab/>
            </w:r>
            <w:r w:rsidR="00252E86">
              <w:rPr>
                <w:noProof/>
                <w:webHidden/>
              </w:rPr>
              <w:fldChar w:fldCharType="begin"/>
            </w:r>
            <w:r w:rsidR="00252E86">
              <w:rPr>
                <w:noProof/>
                <w:webHidden/>
              </w:rPr>
              <w:instrText xml:space="preserve"> PAGEREF _Toc400970427 \h </w:instrText>
            </w:r>
            <w:r w:rsidR="00252E86">
              <w:rPr>
                <w:noProof/>
                <w:webHidden/>
              </w:rPr>
            </w:r>
            <w:r w:rsidR="00252E86">
              <w:rPr>
                <w:noProof/>
                <w:webHidden/>
              </w:rPr>
              <w:fldChar w:fldCharType="separate"/>
            </w:r>
            <w:r w:rsidR="00252E86">
              <w:rPr>
                <w:noProof/>
                <w:webHidden/>
              </w:rPr>
              <w:t>8</w:t>
            </w:r>
            <w:r w:rsidR="00252E86">
              <w:rPr>
                <w:noProof/>
                <w:webHidden/>
              </w:rPr>
              <w:fldChar w:fldCharType="end"/>
            </w:r>
          </w:hyperlink>
        </w:p>
        <w:p w:rsidR="00252E86" w:rsidRDefault="00C46BD8">
          <w:pPr>
            <w:pStyle w:val="Innehll3"/>
            <w:tabs>
              <w:tab w:val="right" w:leader="underscore" w:pos="9060"/>
            </w:tabs>
            <w:rPr>
              <w:rFonts w:asciiTheme="minorHAnsi" w:eastAsiaTheme="minorEastAsia" w:hAnsiTheme="minorHAnsi" w:cstheme="minorBidi"/>
              <w:noProof/>
              <w:sz w:val="22"/>
              <w:szCs w:val="22"/>
            </w:rPr>
          </w:pPr>
          <w:hyperlink w:anchor="_Toc400970428" w:history="1">
            <w:r w:rsidR="00252E86" w:rsidRPr="0064525A">
              <w:rPr>
                <w:rStyle w:val="Hyperlnk"/>
                <w:noProof/>
              </w:rPr>
              <w:t>Presentationslagret</w:t>
            </w:r>
            <w:r w:rsidR="00252E86">
              <w:rPr>
                <w:noProof/>
                <w:webHidden/>
              </w:rPr>
              <w:tab/>
            </w:r>
            <w:r w:rsidR="00252E86">
              <w:rPr>
                <w:noProof/>
                <w:webHidden/>
              </w:rPr>
              <w:fldChar w:fldCharType="begin"/>
            </w:r>
            <w:r w:rsidR="00252E86">
              <w:rPr>
                <w:noProof/>
                <w:webHidden/>
              </w:rPr>
              <w:instrText xml:space="preserve"> PAGEREF _Toc400970428 \h </w:instrText>
            </w:r>
            <w:r w:rsidR="00252E86">
              <w:rPr>
                <w:noProof/>
                <w:webHidden/>
              </w:rPr>
            </w:r>
            <w:r w:rsidR="00252E86">
              <w:rPr>
                <w:noProof/>
                <w:webHidden/>
              </w:rPr>
              <w:fldChar w:fldCharType="separate"/>
            </w:r>
            <w:r w:rsidR="00252E86">
              <w:rPr>
                <w:noProof/>
                <w:webHidden/>
              </w:rPr>
              <w:t>9</w:t>
            </w:r>
            <w:r w:rsidR="00252E86">
              <w:rPr>
                <w:noProof/>
                <w:webHidden/>
              </w:rPr>
              <w:fldChar w:fldCharType="end"/>
            </w:r>
          </w:hyperlink>
        </w:p>
        <w:p w:rsidR="00252E86" w:rsidRDefault="00C46BD8">
          <w:pPr>
            <w:pStyle w:val="Innehll2"/>
            <w:rPr>
              <w:rFonts w:asciiTheme="minorHAnsi" w:eastAsiaTheme="minorEastAsia" w:hAnsiTheme="minorHAnsi" w:cstheme="minorBidi"/>
              <w:noProof/>
              <w:szCs w:val="22"/>
            </w:rPr>
          </w:pPr>
          <w:hyperlink w:anchor="_Toc400970429" w:history="1">
            <w:r w:rsidR="00252E86" w:rsidRPr="0064525A">
              <w:rPr>
                <w:rStyle w:val="Hyperlnk"/>
                <w:noProof/>
              </w:rPr>
              <w:t>Krav</w:t>
            </w:r>
            <w:r w:rsidR="00252E86">
              <w:rPr>
                <w:noProof/>
                <w:webHidden/>
              </w:rPr>
              <w:tab/>
            </w:r>
            <w:r w:rsidR="00252E86">
              <w:rPr>
                <w:noProof/>
                <w:webHidden/>
              </w:rPr>
              <w:fldChar w:fldCharType="begin"/>
            </w:r>
            <w:r w:rsidR="00252E86">
              <w:rPr>
                <w:noProof/>
                <w:webHidden/>
              </w:rPr>
              <w:instrText xml:space="preserve"> PAGEREF _Toc400970429 \h </w:instrText>
            </w:r>
            <w:r w:rsidR="00252E86">
              <w:rPr>
                <w:noProof/>
                <w:webHidden/>
              </w:rPr>
            </w:r>
            <w:r w:rsidR="00252E86">
              <w:rPr>
                <w:noProof/>
                <w:webHidden/>
              </w:rPr>
              <w:fldChar w:fldCharType="separate"/>
            </w:r>
            <w:r w:rsidR="00252E86">
              <w:rPr>
                <w:noProof/>
                <w:webHidden/>
              </w:rPr>
              <w:t>9</w:t>
            </w:r>
            <w:r w:rsidR="00252E86">
              <w:rPr>
                <w:noProof/>
                <w:webHidden/>
              </w:rPr>
              <w:fldChar w:fldCharType="end"/>
            </w:r>
          </w:hyperlink>
        </w:p>
        <w:p w:rsidR="00252E86" w:rsidRDefault="00C46BD8">
          <w:pPr>
            <w:pStyle w:val="Innehll2"/>
            <w:rPr>
              <w:rFonts w:asciiTheme="minorHAnsi" w:eastAsiaTheme="minorEastAsia" w:hAnsiTheme="minorHAnsi" w:cstheme="minorBidi"/>
              <w:noProof/>
              <w:szCs w:val="22"/>
            </w:rPr>
          </w:pPr>
          <w:hyperlink w:anchor="_Toc400970430" w:history="1">
            <w:r w:rsidR="00252E86" w:rsidRPr="0064525A">
              <w:rPr>
                <w:rStyle w:val="Hyperlnk"/>
                <w:noProof/>
              </w:rPr>
              <w:t>Läsvärt</w:t>
            </w:r>
            <w:r w:rsidR="00252E86">
              <w:rPr>
                <w:noProof/>
                <w:webHidden/>
              </w:rPr>
              <w:tab/>
            </w:r>
            <w:r w:rsidR="00252E86">
              <w:rPr>
                <w:noProof/>
                <w:webHidden/>
              </w:rPr>
              <w:fldChar w:fldCharType="begin"/>
            </w:r>
            <w:r w:rsidR="00252E86">
              <w:rPr>
                <w:noProof/>
                <w:webHidden/>
              </w:rPr>
              <w:instrText xml:space="preserve"> PAGEREF _Toc400970430 \h </w:instrText>
            </w:r>
            <w:r w:rsidR="00252E86">
              <w:rPr>
                <w:noProof/>
                <w:webHidden/>
              </w:rPr>
            </w:r>
            <w:r w:rsidR="00252E86">
              <w:rPr>
                <w:noProof/>
                <w:webHidden/>
              </w:rPr>
              <w:fldChar w:fldCharType="separate"/>
            </w:r>
            <w:r w:rsidR="00252E86">
              <w:rPr>
                <w:noProof/>
                <w:webHidden/>
              </w:rPr>
              <w:t>9</w:t>
            </w:r>
            <w:r w:rsidR="00252E86">
              <w:rPr>
                <w:noProof/>
                <w:webHidden/>
              </w:rPr>
              <w:fldChar w:fldCharType="end"/>
            </w:r>
          </w:hyperlink>
        </w:p>
        <w:p w:rsidR="001B7916" w:rsidRDefault="001B7916" w:rsidP="00253099">
          <w:pPr>
            <w:pStyle w:val="Innehll2"/>
          </w:pPr>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4"/>
          <w:headerReference w:type="first" r:id="rId15"/>
          <w:footerReference w:type="first" r:id="rId16"/>
          <w:pgSz w:w="11906" w:h="16838" w:code="9"/>
          <w:pgMar w:top="301" w:right="1418" w:bottom="301" w:left="1418" w:header="624" w:footer="510" w:gutter="0"/>
          <w:cols w:space="708"/>
          <w:titlePg/>
          <w:docGrid w:linePitch="360"/>
        </w:sectPr>
      </w:pPr>
    </w:p>
    <w:p w:rsidR="00401CCE" w:rsidRDefault="00401CCE" w:rsidP="00E04C94">
      <w:pPr>
        <w:pStyle w:val="Rubrik1"/>
      </w:pPr>
      <w:bookmarkStart w:id="0" w:name="_Toc400970417"/>
      <w:r w:rsidRPr="001C3094">
        <w:lastRenderedPageBreak/>
        <w:t>Uppgift</w:t>
      </w:r>
      <w:bookmarkEnd w:id="0"/>
    </w:p>
    <w:p w:rsidR="001C3094" w:rsidRDefault="001C3094" w:rsidP="001C3094">
      <w:pPr>
        <w:pStyle w:val="Rubrik2"/>
      </w:pPr>
      <w:bookmarkStart w:id="1" w:name="_Toc400970418"/>
      <w:r>
        <w:t>Problem</w:t>
      </w:r>
      <w:bookmarkEnd w:id="1"/>
    </w:p>
    <w:p w:rsidR="007A3500" w:rsidRDefault="00FC4730" w:rsidP="00E04C94">
      <w:pPr>
        <w:pStyle w:val="Brdtext"/>
      </w:pPr>
      <w:r>
        <w:t xml:space="preserve">Du ska </w:t>
      </w:r>
      <w:r w:rsidR="004C6817">
        <w:t xml:space="preserve">komplettera </w:t>
      </w:r>
      <w:r>
        <w:t>en</w:t>
      </w:r>
      <w:r w:rsidR="00412080">
        <w:t xml:space="preserve"> något</w:t>
      </w:r>
      <w:r>
        <w:t xml:space="preserve"> större applikation för hantering av recept. Applikationen </w:t>
      </w:r>
      <w:r w:rsidR="004C6817">
        <w:t xml:space="preserve">är i stort </w:t>
      </w:r>
      <w:r w:rsidR="009C7277">
        <w:t>färdig</w:t>
      </w:r>
      <w:r w:rsidR="004C6817">
        <w:t xml:space="preserve"> men behöver kompletteras</w:t>
      </w:r>
      <w:r w:rsidR="009C7277">
        <w:t xml:space="preserve"> med fyra metoder</w:t>
      </w:r>
      <w:r w:rsidR="004C6817">
        <w:t xml:space="preserve"> för att det ska gå att visa recept, </w:t>
      </w:r>
      <w:r>
        <w:t>hämta recept från</w:t>
      </w:r>
      <w:r w:rsidR="004C6817">
        <w:t xml:space="preserve"> och</w:t>
      </w:r>
      <w:r>
        <w:t xml:space="preserve"> skriva recept till en textfil.</w:t>
      </w:r>
    </w:p>
    <w:p w:rsidR="00771CCC" w:rsidRDefault="000F3581" w:rsidP="00EC1B9F">
      <w:pPr>
        <w:pStyle w:val="Bldmedefterfljandebeskrivning"/>
      </w:pPr>
      <w:r>
        <w:drawing>
          <wp:inline distT="0" distB="0" distL="0" distR="0">
            <wp:extent cx="4104000" cy="2574000"/>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100683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000" cy="2574000"/>
                    </a:xfrm>
                    <a:prstGeom prst="rect">
                      <a:avLst/>
                    </a:prstGeom>
                    <a:noFill/>
                    <a:ln>
                      <a:noFill/>
                    </a:ln>
                  </pic:spPr>
                </pic:pic>
              </a:graphicData>
            </a:graphic>
          </wp:inline>
        </w:drawing>
      </w:r>
      <w:r>
        <w:t xml:space="preserve"> </w:t>
      </w:r>
    </w:p>
    <w:p w:rsidR="00771CCC" w:rsidRDefault="00771CCC" w:rsidP="00771CCC">
      <w:pPr>
        <w:pStyle w:val="Beskrivning"/>
      </w:pPr>
      <w:r>
        <w:t xml:space="preserve">Figur </w:t>
      </w:r>
      <w:r w:rsidR="00C46BD8">
        <w:fldChar w:fldCharType="begin"/>
      </w:r>
      <w:r w:rsidR="00C46BD8">
        <w:instrText xml:space="preserve"> SEQ Figur \* ARA</w:instrText>
      </w:r>
      <w:r w:rsidR="00C46BD8">
        <w:instrText xml:space="preserve">BIC </w:instrText>
      </w:r>
      <w:r w:rsidR="00C46BD8">
        <w:fldChar w:fldCharType="separate"/>
      </w:r>
      <w:r w:rsidR="00252E86">
        <w:rPr>
          <w:noProof/>
        </w:rPr>
        <w:t>1</w:t>
      </w:r>
      <w:r w:rsidR="00C46BD8">
        <w:rPr>
          <w:noProof/>
        </w:rPr>
        <w:fldChar w:fldCharType="end"/>
      </w:r>
      <w:r>
        <w:t>.</w:t>
      </w:r>
    </w:p>
    <w:p w:rsidR="00071F0E" w:rsidRDefault="00071F0E" w:rsidP="003D6675">
      <w:pPr>
        <w:pStyle w:val="Rubrik2"/>
      </w:pPr>
      <w:bookmarkStart w:id="2" w:name="_Toc400970419"/>
      <w:r>
        <w:t>Funktionalitet</w:t>
      </w:r>
      <w:r w:rsidR="00447F5F">
        <w:t xml:space="preserve"> som saknas</w:t>
      </w:r>
      <w:bookmarkEnd w:id="2"/>
    </w:p>
    <w:p w:rsidR="007D79DF" w:rsidRDefault="007D79DF" w:rsidP="007D79DF">
      <w:pPr>
        <w:pStyle w:val="Rubrik3"/>
      </w:pPr>
      <w:bookmarkStart w:id="3" w:name="_Toc400970420"/>
      <w:r>
        <w:t>Hämta recept</w:t>
      </w:r>
      <w:bookmarkEnd w:id="3"/>
    </w:p>
    <w:p w:rsidR="00E879B5" w:rsidRDefault="00353BFF" w:rsidP="00E04C94">
      <w:pPr>
        <w:pStyle w:val="Brdtext"/>
      </w:pPr>
      <w:r>
        <w:t xml:space="preserve">Recept </w:t>
      </w:r>
      <w:r w:rsidR="004F2A6C">
        <w:t>ska läsas in från</w:t>
      </w:r>
      <w:r>
        <w:t xml:space="preserve"> textfilen </w:t>
      </w:r>
      <w:r w:rsidR="00C052C0">
        <w:rPr>
          <w:rStyle w:val="Kod"/>
        </w:rPr>
        <w:t>recipes.txt</w:t>
      </w:r>
      <w:r>
        <w:t xml:space="preserve">. Väljer användaren menyalternativet </w:t>
      </w:r>
      <w:r w:rsidRPr="00353BFF">
        <w:rPr>
          <w:rStyle w:val="Kod"/>
        </w:rPr>
        <w:t>’</w:t>
      </w:r>
      <w:r>
        <w:rPr>
          <w:rStyle w:val="Kod"/>
        </w:rPr>
        <w:t>1</w:t>
      </w:r>
      <w:proofErr w:type="gramStart"/>
      <w:r>
        <w:rPr>
          <w:rStyle w:val="Kod"/>
        </w:rPr>
        <w:t>.</w:t>
      </w:r>
      <w:r w:rsidRPr="00353BFF">
        <w:rPr>
          <w:rStyle w:val="Kod"/>
        </w:rPr>
        <w:t>Öppna</w:t>
      </w:r>
      <w:proofErr w:type="gramEnd"/>
      <w:r w:rsidRPr="00353BFF">
        <w:rPr>
          <w:rStyle w:val="Kod"/>
        </w:rPr>
        <w:t>’</w:t>
      </w:r>
      <w:r>
        <w:t xml:space="preserve"> ska applikationen öppna textfilen, läsa och tolka den rad för rad för att skapa en lista med recept som användaren sedan ska kunna välja att via menykommandon hantera på olika sätt.</w:t>
      </w:r>
      <w:r w:rsidR="004F2A6C">
        <w:t xml:space="preserve"> </w:t>
      </w:r>
    </w:p>
    <w:p w:rsidR="007D79DF" w:rsidRDefault="007D79DF" w:rsidP="007D79DF">
      <w:pPr>
        <w:pStyle w:val="Rubrik3"/>
      </w:pPr>
      <w:bookmarkStart w:id="4" w:name="_Toc400970421"/>
      <w:r>
        <w:t>Spara recept</w:t>
      </w:r>
      <w:bookmarkEnd w:id="4"/>
    </w:p>
    <w:p w:rsidR="009B72A4" w:rsidRDefault="004F2A6C" w:rsidP="00447F5F">
      <w:pPr>
        <w:pStyle w:val="Brdtext"/>
      </w:pPr>
      <w:r>
        <w:t xml:space="preserve">Recept ska sparas permanent i textfilen </w:t>
      </w:r>
      <w:r w:rsidR="00C052C0">
        <w:rPr>
          <w:rStyle w:val="Kod"/>
        </w:rPr>
        <w:t>recipes.txt</w:t>
      </w:r>
      <w:r>
        <w:t xml:space="preserve">. Väljer användaren menyalternativet </w:t>
      </w:r>
      <w:r w:rsidRPr="00353BFF">
        <w:rPr>
          <w:rStyle w:val="Kod"/>
        </w:rPr>
        <w:t>’</w:t>
      </w:r>
      <w:r w:rsidR="0038619C">
        <w:rPr>
          <w:rStyle w:val="Kod"/>
        </w:rPr>
        <w:t>2</w:t>
      </w:r>
      <w:r>
        <w:rPr>
          <w:rStyle w:val="Kod"/>
        </w:rPr>
        <w:t>.</w:t>
      </w:r>
      <w:r w:rsidR="007769AC">
        <w:rPr>
          <w:rStyle w:val="Kod"/>
        </w:rPr>
        <w:t> </w:t>
      </w:r>
      <w:r w:rsidR="0038619C">
        <w:rPr>
          <w:rStyle w:val="Kod"/>
        </w:rPr>
        <w:t>Spara</w:t>
      </w:r>
      <w:r w:rsidRPr="00353BFF">
        <w:rPr>
          <w:rStyle w:val="Kod"/>
        </w:rPr>
        <w:t>’</w:t>
      </w:r>
      <w:r>
        <w:t xml:space="preserve"> ska applikationen </w:t>
      </w:r>
      <w:r w:rsidR="0027264A">
        <w:t xml:space="preserve">öppna </w:t>
      </w:r>
      <w:r>
        <w:t>textfilen</w:t>
      </w:r>
      <w:r w:rsidR="00A060EE">
        <w:t xml:space="preserve"> och skriva recepten rad för rad till textfilen</w:t>
      </w:r>
      <w:r>
        <w:t>.</w:t>
      </w:r>
      <w:r w:rsidR="0027264A">
        <w:t xml:space="preserve"> Finns redan textfilen ska de</w:t>
      </w:r>
      <w:r w:rsidR="00B76694">
        <w:t>n skrivas över</w:t>
      </w:r>
      <w:r w:rsidR="0027264A">
        <w:t>.</w:t>
      </w:r>
    </w:p>
    <w:p w:rsidR="007D79DF" w:rsidRDefault="007D79DF" w:rsidP="007D79DF">
      <w:pPr>
        <w:pStyle w:val="Rubrik3"/>
      </w:pPr>
      <w:bookmarkStart w:id="5" w:name="_Toc400970422"/>
      <w:r>
        <w:t>Visa recept</w:t>
      </w:r>
      <w:bookmarkEnd w:id="5"/>
    </w:p>
    <w:p w:rsidR="00834007" w:rsidRDefault="00B65E5E" w:rsidP="0094733D">
      <w:pPr>
        <w:pStyle w:val="Brdtext"/>
      </w:pPr>
      <w:r>
        <w:t xml:space="preserve">Då användaren väljer menykommandot </w:t>
      </w:r>
      <w:r w:rsidRPr="00353BFF">
        <w:rPr>
          <w:rStyle w:val="Kod"/>
        </w:rPr>
        <w:t>’</w:t>
      </w:r>
      <w:r w:rsidR="009712CC">
        <w:rPr>
          <w:rStyle w:val="Kod"/>
        </w:rPr>
        <w:t>4</w:t>
      </w:r>
      <w:r>
        <w:rPr>
          <w:rStyle w:val="Kod"/>
        </w:rPr>
        <w:t>. Visa recept.</w:t>
      </w:r>
      <w:r w:rsidRPr="00353BFF">
        <w:rPr>
          <w:rStyle w:val="Kod"/>
        </w:rPr>
        <w:t>’</w:t>
      </w:r>
      <w:r>
        <w:t xml:space="preserve"> ska en lista med samtliga recepts namn presenteras varefter användaren välj</w:t>
      </w:r>
      <w:r w:rsidR="007769AC">
        <w:t>er</w:t>
      </w:r>
      <w:r>
        <w:t xml:space="preserve"> det recept som ska visas.</w:t>
      </w:r>
    </w:p>
    <w:p w:rsidR="00834007" w:rsidRDefault="00786653" w:rsidP="00EC1B9F">
      <w:pPr>
        <w:pStyle w:val="Bldmedefterfljandebeskrivning"/>
      </w:pPr>
      <w:r>
        <w:drawing>
          <wp:inline distT="0" distB="0" distL="0" distR="0">
            <wp:extent cx="4568400" cy="2062800"/>
            <wp:effectExtent l="0" t="0" r="381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586825f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8400" cy="2062800"/>
                    </a:xfrm>
                    <a:prstGeom prst="rect">
                      <a:avLst/>
                    </a:prstGeom>
                    <a:noFill/>
                    <a:ln>
                      <a:noFill/>
                    </a:ln>
                  </pic:spPr>
                </pic:pic>
              </a:graphicData>
            </a:graphic>
          </wp:inline>
        </w:drawing>
      </w:r>
    </w:p>
    <w:p w:rsidR="00834007" w:rsidRDefault="00834007" w:rsidP="00834007">
      <w:pPr>
        <w:pStyle w:val="Beskrivning"/>
      </w:pPr>
      <w:bookmarkStart w:id="6" w:name="_Ref306558937"/>
      <w:bookmarkStart w:id="7" w:name="_Ref306558919"/>
      <w:r>
        <w:t xml:space="preserve">Figur </w:t>
      </w:r>
      <w:r w:rsidR="00C46BD8">
        <w:fldChar w:fldCharType="begin"/>
      </w:r>
      <w:r w:rsidR="00C46BD8">
        <w:instrText xml:space="preserve"> SEQ Figur \* ARABIC </w:instrText>
      </w:r>
      <w:r w:rsidR="00C46BD8">
        <w:fldChar w:fldCharType="separate"/>
      </w:r>
      <w:r w:rsidR="00252E86">
        <w:rPr>
          <w:noProof/>
        </w:rPr>
        <w:t>2</w:t>
      </w:r>
      <w:r w:rsidR="00C46BD8">
        <w:rPr>
          <w:noProof/>
        </w:rPr>
        <w:fldChar w:fldCharType="end"/>
      </w:r>
      <w:bookmarkEnd w:id="6"/>
      <w:r>
        <w:t>.</w:t>
      </w:r>
      <w:r w:rsidR="00EE07A8">
        <w:t xml:space="preserve"> Användaren har valt att visa receptet med index 1.</w:t>
      </w:r>
      <w:bookmarkEnd w:id="7"/>
      <w:r w:rsidR="00EE07A8">
        <w:t xml:space="preserve"> </w:t>
      </w:r>
    </w:p>
    <w:p w:rsidR="00F2282D" w:rsidRDefault="00F2282D" w:rsidP="00F2282D">
      <w:pPr>
        <w:pStyle w:val="Rubrik3"/>
      </w:pPr>
      <w:bookmarkStart w:id="8" w:name="_Toc400970423"/>
      <w:r>
        <w:lastRenderedPageBreak/>
        <w:t>Visa alla recept</w:t>
      </w:r>
      <w:bookmarkEnd w:id="8"/>
    </w:p>
    <w:p w:rsidR="00F2282D" w:rsidRDefault="00F2282D" w:rsidP="00F2282D">
      <w:pPr>
        <w:pStyle w:val="Brdtext"/>
      </w:pPr>
      <w:r>
        <w:t xml:space="preserve">Då användaren väljer menykommandot </w:t>
      </w:r>
      <w:r w:rsidRPr="00353BFF">
        <w:rPr>
          <w:rStyle w:val="Kod"/>
        </w:rPr>
        <w:t>’</w:t>
      </w:r>
      <w:r w:rsidR="009712CC">
        <w:rPr>
          <w:rStyle w:val="Kod"/>
        </w:rPr>
        <w:t>5</w:t>
      </w:r>
      <w:r>
        <w:rPr>
          <w:rStyle w:val="Kod"/>
        </w:rPr>
        <w:t>. Visa alla recept.</w:t>
      </w:r>
      <w:r w:rsidRPr="00353BFF">
        <w:rPr>
          <w:rStyle w:val="Kod"/>
        </w:rPr>
        <w:t>’</w:t>
      </w:r>
      <w:r>
        <w:t xml:space="preserve"> ska alla recept visas sorterade efter receptens namn.</w:t>
      </w:r>
    </w:p>
    <w:p w:rsidR="00F2282D" w:rsidRDefault="00F062B7" w:rsidP="00F2282D">
      <w:pPr>
        <w:pStyle w:val="Brdtext"/>
      </w:pPr>
      <w:r>
        <w:t xml:space="preserve">Bara ett recept åt gången ska visas och användaren ska trycka på en tangent för att visa nästa recept. </w:t>
      </w:r>
      <w:r w:rsidR="00F2282D">
        <w:t>Efter att recepten visats ska användaren kunna trycka på en tangent för att återvända till menyn.</w:t>
      </w:r>
    </w:p>
    <w:p w:rsidR="00F2282D" w:rsidRDefault="00786653" w:rsidP="00F2282D">
      <w:pPr>
        <w:pStyle w:val="Bldmedefterfljandebeskrivning"/>
      </w:pPr>
      <w:r>
        <w:drawing>
          <wp:inline distT="0" distB="0" distL="0" distR="0">
            <wp:extent cx="4417200" cy="2156400"/>
            <wp:effectExtent l="0" t="0" r="254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586b6d6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7200" cy="2156400"/>
                    </a:xfrm>
                    <a:prstGeom prst="rect">
                      <a:avLst/>
                    </a:prstGeom>
                    <a:noFill/>
                    <a:ln>
                      <a:noFill/>
                    </a:ln>
                  </pic:spPr>
                </pic:pic>
              </a:graphicData>
            </a:graphic>
          </wp:inline>
        </w:drawing>
      </w:r>
    </w:p>
    <w:p w:rsidR="00F2282D" w:rsidRDefault="00F2282D" w:rsidP="00F2282D">
      <w:pPr>
        <w:pStyle w:val="Beskrivning"/>
      </w:pPr>
      <w:bookmarkStart w:id="9" w:name="_Ref400970565"/>
      <w:r>
        <w:t xml:space="preserve">Figur </w:t>
      </w:r>
      <w:r w:rsidR="00C46BD8">
        <w:fldChar w:fldCharType="begin"/>
      </w:r>
      <w:r w:rsidR="00C46BD8">
        <w:instrText xml:space="preserve"> SEQ Figur \* ARABIC </w:instrText>
      </w:r>
      <w:r w:rsidR="00C46BD8">
        <w:fldChar w:fldCharType="separate"/>
      </w:r>
      <w:r w:rsidR="00252E86">
        <w:rPr>
          <w:noProof/>
        </w:rPr>
        <w:t>3</w:t>
      </w:r>
      <w:r w:rsidR="00C46BD8">
        <w:rPr>
          <w:noProof/>
        </w:rPr>
        <w:fldChar w:fldCharType="end"/>
      </w:r>
      <w:bookmarkEnd w:id="9"/>
      <w:r>
        <w:t xml:space="preserve">. Användaren har valt att visa </w:t>
      </w:r>
      <w:r w:rsidR="000A0593">
        <w:t xml:space="preserve">samtliga </w:t>
      </w:r>
      <w:r>
        <w:t xml:space="preserve">recept. </w:t>
      </w:r>
    </w:p>
    <w:p w:rsidR="00B84C30" w:rsidRDefault="00CC68FD" w:rsidP="003D6675">
      <w:pPr>
        <w:pStyle w:val="Rubrik2"/>
      </w:pPr>
      <w:bookmarkStart w:id="10" w:name="_Ref306525932"/>
      <w:bookmarkStart w:id="11" w:name="_Ref306525948"/>
      <w:bookmarkStart w:id="12" w:name="_Toc400970424"/>
      <w:r>
        <w:t>Format på t</w:t>
      </w:r>
      <w:r w:rsidR="00B84C30">
        <w:t>extfil</w:t>
      </w:r>
      <w:r>
        <w:t xml:space="preserve"> med recept</w:t>
      </w:r>
      <w:bookmarkEnd w:id="10"/>
      <w:bookmarkEnd w:id="11"/>
      <w:bookmarkEnd w:id="12"/>
    </w:p>
    <w:p w:rsidR="00B84C30" w:rsidRDefault="00912E1E" w:rsidP="00B84C30">
      <w:pPr>
        <w:pStyle w:val="Brdtext"/>
      </w:pPr>
      <w:r>
        <w:t>Recepten lagras permanent i en textfil. För att kunna skilja recepten åt, vad som är en ingrediens och vad som är en instruktion måste textfilen vara formaterad på ett förutbestämt sätt.</w:t>
      </w:r>
    </w:p>
    <w:p w:rsidR="00912E1E" w:rsidRDefault="00912E1E" w:rsidP="00B84C30">
      <w:pPr>
        <w:pStyle w:val="Brdtext"/>
      </w:pPr>
      <w:r>
        <w:t xml:space="preserve">Varje recept består av avdelningarna </w:t>
      </w:r>
      <w:r w:rsidRPr="003011DD">
        <w:rPr>
          <w:rStyle w:val="Kod"/>
        </w:rPr>
        <w:t>[Recept]</w:t>
      </w:r>
      <w:r>
        <w:t xml:space="preserve">, </w:t>
      </w:r>
      <w:r w:rsidRPr="003011DD">
        <w:rPr>
          <w:rStyle w:val="Kod"/>
        </w:rPr>
        <w:t>[Ingredienser]</w:t>
      </w:r>
      <w:r>
        <w:t xml:space="preserve"> och </w:t>
      </w:r>
      <w:r w:rsidRPr="003011DD">
        <w:rPr>
          <w:rStyle w:val="Kod"/>
        </w:rPr>
        <w:t>[Instruktioner]</w:t>
      </w:r>
      <w:r>
        <w:t>.</w:t>
      </w:r>
      <w:r w:rsidR="003011DD">
        <w:t xml:space="preserve"> </w:t>
      </w:r>
      <w:r>
        <w:t xml:space="preserve">Raden som följer efter </w:t>
      </w:r>
      <w:r w:rsidRPr="003011DD">
        <w:rPr>
          <w:rStyle w:val="Kod"/>
        </w:rPr>
        <w:t>[Recept]</w:t>
      </w:r>
      <w:r>
        <w:t xml:space="preserve"> är receptets namn. Raderna som följer efter </w:t>
      </w:r>
      <w:r w:rsidRPr="003011DD">
        <w:rPr>
          <w:rStyle w:val="Kod"/>
        </w:rPr>
        <w:t>[Ingredienser]</w:t>
      </w:r>
      <w:r>
        <w:t xml:space="preserve">, fram till </w:t>
      </w:r>
      <w:r w:rsidRPr="003011DD">
        <w:rPr>
          <w:rStyle w:val="Kod"/>
        </w:rPr>
        <w:t>[Instruktioner]</w:t>
      </w:r>
      <w:r>
        <w:t xml:space="preserve"> är receptets ingredienser</w:t>
      </w:r>
      <w:r w:rsidR="008A170D">
        <w:t xml:space="preserve"> där varje rad</w:t>
      </w:r>
      <w:r>
        <w:t xml:space="preserve"> </w:t>
      </w:r>
      <w:r w:rsidR="008A170D">
        <w:t>innehåller e</w:t>
      </w:r>
      <w:r w:rsidR="003011DD">
        <w:t xml:space="preserve">n ingrediens. </w:t>
      </w:r>
      <w:r>
        <w:t xml:space="preserve">Raderna som följer </w:t>
      </w:r>
      <w:r w:rsidRPr="003011DD">
        <w:rPr>
          <w:rStyle w:val="Kod"/>
        </w:rPr>
        <w:t>[Instruktioner]</w:t>
      </w:r>
      <w:r>
        <w:t xml:space="preserve">, fram till </w:t>
      </w:r>
      <w:r w:rsidRPr="003011DD">
        <w:rPr>
          <w:rStyle w:val="Kod"/>
        </w:rPr>
        <w:t>[Recept]</w:t>
      </w:r>
      <w:r>
        <w:t xml:space="preserve"> eller slutet på filen, är receptets instruktioner</w:t>
      </w:r>
      <w:r w:rsidR="008A170D">
        <w:t xml:space="preserve"> där varje rad är en </w:t>
      </w:r>
      <w:r w:rsidR="003011DD">
        <w:t>instruktion.</w:t>
      </w:r>
    </w:p>
    <w:p w:rsidR="004A1C05" w:rsidRDefault="004A1C05" w:rsidP="00863DB5">
      <w:pPr>
        <w:pStyle w:val="Bldmedefterfljandebeskrivning"/>
      </w:pPr>
      <w:r>
        <w:drawing>
          <wp:inline distT="0" distB="0" distL="0" distR="0" wp14:anchorId="48FF8952" wp14:editId="0E43EEED">
            <wp:extent cx="2728800" cy="2113200"/>
            <wp:effectExtent l="0" t="0" r="0" b="190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3986a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8800" cy="2113200"/>
                    </a:xfrm>
                    <a:prstGeom prst="rect">
                      <a:avLst/>
                    </a:prstGeom>
                    <a:noFill/>
                    <a:ln>
                      <a:noFill/>
                    </a:ln>
                  </pic:spPr>
                </pic:pic>
              </a:graphicData>
            </a:graphic>
          </wp:inline>
        </w:drawing>
      </w:r>
    </w:p>
    <w:p w:rsidR="004A1C05" w:rsidRDefault="004A1C05" w:rsidP="004A1C05">
      <w:pPr>
        <w:pStyle w:val="Beskrivning"/>
      </w:pPr>
      <w:r>
        <w:t xml:space="preserve">Figur </w:t>
      </w:r>
      <w:r w:rsidR="00C46BD8">
        <w:fldChar w:fldCharType="begin"/>
      </w:r>
      <w:r w:rsidR="00C46BD8">
        <w:instrText xml:space="preserve"> SEQ Figur \* ARABIC </w:instrText>
      </w:r>
      <w:r w:rsidR="00C46BD8">
        <w:fldChar w:fldCharType="separate"/>
      </w:r>
      <w:r w:rsidR="00252E86">
        <w:rPr>
          <w:noProof/>
        </w:rPr>
        <w:t>4</w:t>
      </w:r>
      <w:r w:rsidR="00C46BD8">
        <w:rPr>
          <w:noProof/>
        </w:rPr>
        <w:fldChar w:fldCharType="end"/>
      </w:r>
      <w:r>
        <w:t>. Textfil där varje recept består av tre avdelningar: recept, ingredienser och instruktioner.</w:t>
      </w:r>
    </w:p>
    <w:p w:rsidR="004A1C05" w:rsidRDefault="009E3DBE" w:rsidP="00B84C30">
      <w:pPr>
        <w:pStyle w:val="Brdtext"/>
      </w:pPr>
      <w:r>
        <w:t>En rad med en ingrediens består av tre delar separerade med semikolon (</w:t>
      </w:r>
      <w:r w:rsidRPr="009E3DBE">
        <w:rPr>
          <w:rStyle w:val="Kod"/>
        </w:rPr>
        <w:t>;</w:t>
      </w:r>
      <w:r>
        <w:t xml:space="preserve">). </w:t>
      </w:r>
      <w:r w:rsidR="001E7FCE">
        <w:t>Första delen är mängden, andra delen är måttet och tredje delen är ingrediensens namn.</w:t>
      </w:r>
      <w:r w:rsidR="00631646">
        <w:t xml:space="preserve"> Tredje delen får inte vara tom, d.v.s. ingrediensens namn måste alltid finnas. Övriga delar kan vara tomma men semikolon måste alltid finnas med.</w:t>
      </w:r>
    </w:p>
    <w:p w:rsidR="00CC76BE" w:rsidRDefault="00CC76BE" w:rsidP="00203C51">
      <w:pPr>
        <w:pStyle w:val="Bldmedefterfljandebeskrivning"/>
      </w:pPr>
      <w:r>
        <w:drawing>
          <wp:inline distT="0" distB="0" distL="0" distR="0" wp14:anchorId="5F31AF4C" wp14:editId="101ECF1A">
            <wp:extent cx="1411200" cy="56160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3b2382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1200" cy="561600"/>
                    </a:xfrm>
                    <a:prstGeom prst="rect">
                      <a:avLst/>
                    </a:prstGeom>
                    <a:noFill/>
                    <a:ln>
                      <a:noFill/>
                    </a:ln>
                  </pic:spPr>
                </pic:pic>
              </a:graphicData>
            </a:graphic>
          </wp:inline>
        </w:drawing>
      </w:r>
    </w:p>
    <w:p w:rsidR="00CC76BE" w:rsidRPr="00B84C30" w:rsidRDefault="00CC76BE" w:rsidP="00CC76BE">
      <w:pPr>
        <w:pStyle w:val="Beskrivning"/>
      </w:pPr>
      <w:bookmarkStart w:id="13" w:name="_Ref306426800"/>
      <w:r>
        <w:t xml:space="preserve">Figur </w:t>
      </w:r>
      <w:r w:rsidR="00C46BD8">
        <w:fldChar w:fldCharType="begin"/>
      </w:r>
      <w:r w:rsidR="00C46BD8">
        <w:instrText xml:space="preserve"> SEQ Figur \* ARABIC </w:instrText>
      </w:r>
      <w:r w:rsidR="00C46BD8">
        <w:fldChar w:fldCharType="separate"/>
      </w:r>
      <w:r w:rsidR="00252E86">
        <w:rPr>
          <w:noProof/>
        </w:rPr>
        <w:t>5</w:t>
      </w:r>
      <w:r w:rsidR="00C46BD8">
        <w:rPr>
          <w:noProof/>
        </w:rPr>
        <w:fldChar w:fldCharType="end"/>
      </w:r>
      <w:bookmarkEnd w:id="13"/>
      <w:r>
        <w:t>. Beskrivning av ingredienser behöver inte innehålla mängd och/eller mått. Ingrediensens namn är obligatoriskt.</w:t>
      </w:r>
    </w:p>
    <w:p w:rsidR="004B7EEC" w:rsidRDefault="00FA68DD" w:rsidP="00B84C30">
      <w:pPr>
        <w:pStyle w:val="Brdtext"/>
      </w:pPr>
      <w:r>
        <w:lastRenderedPageBreak/>
        <w:t xml:space="preserve">Rad 31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alla tre delarna används. Den består av delarna 1 (mängd), dl (mått) och filmjölk (namn). </w:t>
      </w:r>
    </w:p>
    <w:p w:rsidR="004B7EEC" w:rsidRDefault="00FA68DD" w:rsidP="00B84C30">
      <w:pPr>
        <w:pStyle w:val="Brdtext"/>
      </w:pPr>
      <w:r>
        <w:t xml:space="preserve">Rad 32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två av tre delar används. Den består av delarna 4 (mängd), mått saknas och plastglas (namn). </w:t>
      </w:r>
    </w:p>
    <w:p w:rsidR="00FA68DD" w:rsidRDefault="00FA68DD" w:rsidP="00B84C30">
      <w:pPr>
        <w:pStyle w:val="Brdtext"/>
      </w:pPr>
      <w:r>
        <w:t xml:space="preserve">Rad 33 i </w:t>
      </w:r>
      <w:r>
        <w:fldChar w:fldCharType="begin"/>
      </w:r>
      <w:r>
        <w:instrText xml:space="preserve"> REF _Ref306426800 \h </w:instrText>
      </w:r>
      <w:r>
        <w:fldChar w:fldCharType="separate"/>
      </w:r>
      <w:r w:rsidR="00270001">
        <w:t xml:space="preserve">Figur </w:t>
      </w:r>
      <w:r w:rsidR="00270001">
        <w:rPr>
          <w:noProof/>
        </w:rPr>
        <w:t>12</w:t>
      </w:r>
      <w:r>
        <w:fldChar w:fldCharType="end"/>
      </w:r>
      <w:r>
        <w:t xml:space="preserve"> är ett exempel på en ingrediens där en av tre delar används. Den består av delen jordgubbar (namn)</w:t>
      </w:r>
      <w:r w:rsidR="004B7EEC">
        <w:t xml:space="preserve"> medan</w:t>
      </w:r>
      <w:r>
        <w:t xml:space="preserve"> delarna mängd och mått saknas.</w:t>
      </w:r>
    </w:p>
    <w:p w:rsidR="005B7288" w:rsidRDefault="005B7288" w:rsidP="005B7288">
      <w:pPr>
        <w:pStyle w:val="Rubrik2"/>
      </w:pPr>
      <w:bookmarkStart w:id="14" w:name="_Ref306525942"/>
      <w:bookmarkStart w:id="15" w:name="_Toc400970425"/>
      <w:r>
        <w:t>Algoritm för att läsa in recept</w:t>
      </w:r>
      <w:bookmarkEnd w:id="14"/>
      <w:bookmarkEnd w:id="15"/>
    </w:p>
    <w:p w:rsidR="007B2A38" w:rsidRDefault="007B2A38" w:rsidP="005B7288">
      <w:pPr>
        <w:pStyle w:val="Brdtext"/>
      </w:pPr>
      <w:r>
        <w:t xml:space="preserve">Textfilen med recept ska läsas rad för rad. Varje rad ska tolkas för att bestämma vad raden beskriver. Förfarandet att läsa in och tolka textfilen till en samling med objekt </w:t>
      </w:r>
      <w:bookmarkStart w:id="16" w:name="_GoBack"/>
      <w:bookmarkEnd w:id="16"/>
      <w:r>
        <w:t>representerande recepten i textfilen kan upplevas vara en stor utmaning varför en beskrivning av en algoritm kan underlätta.</w:t>
      </w:r>
    </w:p>
    <w:p w:rsidR="00C933DE" w:rsidRDefault="00C933DE" w:rsidP="005B7288">
      <w:pPr>
        <w:pStyle w:val="Brdtext"/>
      </w:pPr>
      <w:r>
        <w:t xml:space="preserve">Algoritmen beskriver innehållet i metoden </w:t>
      </w:r>
      <w:proofErr w:type="spellStart"/>
      <w:r w:rsidRPr="00C933DE">
        <w:rPr>
          <w:rStyle w:val="Kod"/>
        </w:rPr>
        <w:t>RecipeRepository</w:t>
      </w:r>
      <w:proofErr w:type="gramStart"/>
      <w:r w:rsidRPr="00C933DE">
        <w:rPr>
          <w:rStyle w:val="Kod"/>
        </w:rPr>
        <w:t>.Load</w:t>
      </w:r>
      <w:proofErr w:type="spellEnd"/>
      <w:proofErr w:type="gramEnd"/>
      <w:r w:rsidRPr="00C933DE">
        <w:rPr>
          <w:rStyle w:val="Kod"/>
        </w:rPr>
        <w:t>()</w:t>
      </w:r>
      <w:r>
        <w:t xml:space="preserve"> som </w:t>
      </w:r>
      <w:r w:rsidR="00F04572">
        <w:t>skapar</w:t>
      </w:r>
      <w:r>
        <w:t xml:space="preserve"> en lista med referenser till </w:t>
      </w:r>
      <w:proofErr w:type="spellStart"/>
      <w:r w:rsidRPr="00C933DE">
        <w:rPr>
          <w:rStyle w:val="Kod"/>
        </w:rPr>
        <w:t>Recipe</w:t>
      </w:r>
      <w:proofErr w:type="spellEnd"/>
      <w:r>
        <w:t>-objekt.</w:t>
      </w:r>
    </w:p>
    <w:p w:rsidR="004A2F76" w:rsidRDefault="004A2F76" w:rsidP="007B2A38">
      <w:pPr>
        <w:pStyle w:val="Brdtext"/>
        <w:numPr>
          <w:ilvl w:val="0"/>
          <w:numId w:val="42"/>
        </w:numPr>
      </w:pPr>
      <w:r>
        <w:t xml:space="preserve">Skapa lista som kan innehålla referenser till </w:t>
      </w:r>
      <w:r w:rsidR="00473169">
        <w:t>recept</w:t>
      </w:r>
      <w:r>
        <w:t>objekt.</w:t>
      </w:r>
    </w:p>
    <w:p w:rsidR="005B7288" w:rsidRDefault="007B2A38" w:rsidP="007B2A38">
      <w:pPr>
        <w:pStyle w:val="Brdtext"/>
        <w:numPr>
          <w:ilvl w:val="0"/>
          <w:numId w:val="42"/>
        </w:numPr>
      </w:pPr>
      <w:r>
        <w:t>Öppna textfilen för läsning.</w:t>
      </w:r>
    </w:p>
    <w:p w:rsidR="007B2A38" w:rsidRDefault="007B2A38" w:rsidP="007B2A38">
      <w:pPr>
        <w:pStyle w:val="Brdtext"/>
        <w:numPr>
          <w:ilvl w:val="0"/>
          <w:numId w:val="42"/>
        </w:numPr>
      </w:pPr>
      <w:r>
        <w:t>Läs rad från textfilen tills det är slut på filen.</w:t>
      </w:r>
    </w:p>
    <w:p w:rsidR="007B2A38" w:rsidRDefault="00C47B9C" w:rsidP="007B2A38">
      <w:pPr>
        <w:pStyle w:val="Brdtext"/>
        <w:numPr>
          <w:ilvl w:val="1"/>
          <w:numId w:val="42"/>
        </w:numPr>
      </w:pPr>
      <w:r>
        <w:t xml:space="preserve">Om det är </w:t>
      </w:r>
      <w:r w:rsidR="007B2A38">
        <w:t>en tom rad</w:t>
      </w:r>
      <w:r>
        <w:t>…</w:t>
      </w:r>
    </w:p>
    <w:p w:rsidR="007B2A38" w:rsidRDefault="00C47B9C" w:rsidP="007B2A38">
      <w:pPr>
        <w:pStyle w:val="Brdtext"/>
        <w:numPr>
          <w:ilvl w:val="2"/>
          <w:numId w:val="42"/>
        </w:numPr>
      </w:pPr>
      <w:proofErr w:type="gramStart"/>
      <w:r>
        <w:t>…f</w:t>
      </w:r>
      <w:r w:rsidR="00542D91">
        <w:t>ortsätt</w:t>
      </w:r>
      <w:proofErr w:type="gramEnd"/>
      <w:r w:rsidR="00542D91">
        <w:t xml:space="preserve"> med att läsa in </w:t>
      </w:r>
      <w:r w:rsidR="007B2A38">
        <w:t>nästa rad.</w:t>
      </w:r>
    </w:p>
    <w:p w:rsidR="007B2A38" w:rsidRDefault="00C47B9C" w:rsidP="007B2A38">
      <w:pPr>
        <w:pStyle w:val="Brdtext"/>
        <w:numPr>
          <w:ilvl w:val="1"/>
          <w:numId w:val="42"/>
        </w:numPr>
      </w:pPr>
      <w:r>
        <w:t xml:space="preserve">Om det är en </w:t>
      </w:r>
      <w:r w:rsidR="007B2A38">
        <w:t>avdelning för nytt recept</w:t>
      </w:r>
      <w:r>
        <w:t>…</w:t>
      </w:r>
    </w:p>
    <w:p w:rsidR="007B2A38" w:rsidRDefault="00C47B9C" w:rsidP="007B2A38">
      <w:pPr>
        <w:pStyle w:val="Brdtext"/>
        <w:numPr>
          <w:ilvl w:val="2"/>
          <w:numId w:val="42"/>
        </w:numPr>
      </w:pPr>
      <w:proofErr w:type="gramStart"/>
      <w:r>
        <w:t>…s</w:t>
      </w:r>
      <w:r w:rsidR="007B2A38">
        <w:t>ätt</w:t>
      </w:r>
      <w:proofErr w:type="gramEnd"/>
      <w:r w:rsidR="007B2A38">
        <w:t xml:space="preserve"> status till att nästa rad som läses in kommer att vara receptets namn.</w:t>
      </w:r>
    </w:p>
    <w:p w:rsidR="007B2A38" w:rsidRDefault="00C47B9C" w:rsidP="007B2A38">
      <w:pPr>
        <w:pStyle w:val="Brdtext"/>
        <w:numPr>
          <w:ilvl w:val="1"/>
          <w:numId w:val="42"/>
        </w:numPr>
      </w:pPr>
      <w:proofErr w:type="gramStart"/>
      <w:r>
        <w:t>…e</w:t>
      </w:r>
      <w:r w:rsidR="007B2A38">
        <w:t>ller</w:t>
      </w:r>
      <w:proofErr w:type="gramEnd"/>
      <w:r w:rsidR="007B2A38">
        <w:t xml:space="preserve"> </w:t>
      </w:r>
      <w:r>
        <w:t xml:space="preserve">om det </w:t>
      </w:r>
      <w:r w:rsidR="007B2A38">
        <w:t>är avdelningen för ingredienser</w:t>
      </w:r>
      <w:r>
        <w:t>…</w:t>
      </w:r>
    </w:p>
    <w:p w:rsidR="006137ED" w:rsidRDefault="00C47B9C" w:rsidP="006137ED">
      <w:pPr>
        <w:pStyle w:val="Brdtext"/>
        <w:numPr>
          <w:ilvl w:val="2"/>
          <w:numId w:val="42"/>
        </w:numPr>
      </w:pPr>
      <w:proofErr w:type="gramStart"/>
      <w:r>
        <w:t>…s</w:t>
      </w:r>
      <w:r w:rsidR="006137ED">
        <w:t>ätt</w:t>
      </w:r>
      <w:proofErr w:type="gramEnd"/>
      <w:r w:rsidR="006137ED">
        <w:t xml:space="preserve"> status till att kommande rader som läses in kommer att vara receptets ingredienser.</w:t>
      </w:r>
    </w:p>
    <w:p w:rsidR="006137ED" w:rsidRDefault="00C47B9C" w:rsidP="006137ED">
      <w:pPr>
        <w:pStyle w:val="Brdtext"/>
        <w:numPr>
          <w:ilvl w:val="1"/>
          <w:numId w:val="42"/>
        </w:numPr>
      </w:pPr>
      <w:proofErr w:type="gramStart"/>
      <w:r>
        <w:t>…eller</w:t>
      </w:r>
      <w:proofErr w:type="gramEnd"/>
      <w:r>
        <w:t xml:space="preserve"> om </w:t>
      </w:r>
      <w:r w:rsidR="006137ED">
        <w:t xml:space="preserve">det </w:t>
      </w:r>
      <w:r>
        <w:t>är avdelningen för instruktioner…</w:t>
      </w:r>
    </w:p>
    <w:p w:rsidR="00542D91" w:rsidRDefault="00C47B9C" w:rsidP="00542D91">
      <w:pPr>
        <w:pStyle w:val="Brdtext"/>
        <w:numPr>
          <w:ilvl w:val="2"/>
          <w:numId w:val="42"/>
        </w:numPr>
      </w:pPr>
      <w:proofErr w:type="gramStart"/>
      <w:r>
        <w:t>…s</w:t>
      </w:r>
      <w:r w:rsidR="00542D91">
        <w:t>ätt</w:t>
      </w:r>
      <w:proofErr w:type="gramEnd"/>
      <w:r w:rsidR="00542D91">
        <w:t xml:space="preserve"> status till att kommande rader som läses in kommer att vara receptets instruktioner.</w:t>
      </w:r>
    </w:p>
    <w:p w:rsidR="00542D91" w:rsidRDefault="00C47B9C" w:rsidP="00542D91">
      <w:pPr>
        <w:pStyle w:val="Brdtext"/>
        <w:numPr>
          <w:ilvl w:val="1"/>
          <w:numId w:val="42"/>
        </w:numPr>
      </w:pPr>
      <w:proofErr w:type="gramStart"/>
      <w:r>
        <w:t>…a</w:t>
      </w:r>
      <w:r w:rsidR="00542D91">
        <w:t>nnars</w:t>
      </w:r>
      <w:proofErr w:type="gramEnd"/>
      <w:r>
        <w:t xml:space="preserve"> är det ett namn, en ingrediens eller en instruktion</w:t>
      </w:r>
    </w:p>
    <w:p w:rsidR="00542D91" w:rsidRDefault="00C47B9C" w:rsidP="00542D91">
      <w:pPr>
        <w:pStyle w:val="Brdtext"/>
        <w:numPr>
          <w:ilvl w:val="2"/>
          <w:numId w:val="42"/>
        </w:numPr>
      </w:pPr>
      <w:r>
        <w:t>Om status är satt att raden ska tolkas som ett recepts namn…</w:t>
      </w:r>
    </w:p>
    <w:p w:rsidR="00C47B9C" w:rsidRDefault="00C47B9C" w:rsidP="00C47B9C">
      <w:pPr>
        <w:pStyle w:val="Brdtext"/>
        <w:numPr>
          <w:ilvl w:val="3"/>
          <w:numId w:val="42"/>
        </w:numPr>
      </w:pPr>
      <w:r>
        <w:t xml:space="preserve">Skapa nytt </w:t>
      </w:r>
      <w:r w:rsidR="00473169">
        <w:t>recept</w:t>
      </w:r>
      <w:r>
        <w:t>objekt med receptets namn.</w:t>
      </w:r>
    </w:p>
    <w:p w:rsidR="00C47B9C" w:rsidRDefault="00C47B9C" w:rsidP="00C47B9C">
      <w:pPr>
        <w:pStyle w:val="Brdtext"/>
        <w:numPr>
          <w:ilvl w:val="2"/>
          <w:numId w:val="42"/>
        </w:numPr>
      </w:pPr>
      <w:proofErr w:type="gramStart"/>
      <w:r>
        <w:t>…eller</w:t>
      </w:r>
      <w:proofErr w:type="gramEnd"/>
      <w:r>
        <w:t xml:space="preserve"> om status är satt att raden ska tolkas som en ingrediens…</w:t>
      </w:r>
    </w:p>
    <w:p w:rsidR="00C47B9C" w:rsidRDefault="00473169" w:rsidP="00C47B9C">
      <w:pPr>
        <w:pStyle w:val="Brdtext"/>
        <w:numPr>
          <w:ilvl w:val="3"/>
          <w:numId w:val="42"/>
        </w:numPr>
      </w:pPr>
      <w:r>
        <w:t xml:space="preserve">Dela upp raden i delar genom att använda metoden </w:t>
      </w:r>
      <w:r w:rsidRPr="00473169">
        <w:rPr>
          <w:rStyle w:val="Kod"/>
        </w:rPr>
        <w:t>Split()</w:t>
      </w:r>
      <w:r>
        <w:t xml:space="preserve"> i klassen </w:t>
      </w:r>
      <w:r w:rsidRPr="00473169">
        <w:rPr>
          <w:rStyle w:val="Kod"/>
        </w:rPr>
        <w:t>String</w:t>
      </w:r>
      <w:r>
        <w:t>. De olika delarna separeras åt med semikolon varför det alltid ska bli tre delar.</w:t>
      </w:r>
    </w:p>
    <w:p w:rsidR="00473169" w:rsidRDefault="00473169" w:rsidP="00C47B9C">
      <w:pPr>
        <w:pStyle w:val="Brdtext"/>
        <w:numPr>
          <w:ilvl w:val="3"/>
          <w:numId w:val="42"/>
        </w:numPr>
      </w:pPr>
      <w:r>
        <w:t>Om antalet delar inte är tre…</w:t>
      </w:r>
    </w:p>
    <w:p w:rsidR="00473169" w:rsidRDefault="00473169" w:rsidP="00473169">
      <w:pPr>
        <w:pStyle w:val="Brdtext"/>
        <w:numPr>
          <w:ilvl w:val="4"/>
          <w:numId w:val="42"/>
        </w:numPr>
      </w:pPr>
      <w:proofErr w:type="gramStart"/>
      <w:r>
        <w:t>…är</w:t>
      </w:r>
      <w:proofErr w:type="gramEnd"/>
      <w:r>
        <w:t xml:space="preserve"> något fel varför ett undantag</w:t>
      </w:r>
      <w:r w:rsidR="00FC3098" w:rsidRPr="00FC3098">
        <w:t xml:space="preserve"> </w:t>
      </w:r>
      <w:r w:rsidR="00FC3098">
        <w:t xml:space="preserve">av typen </w:t>
      </w:r>
      <w:proofErr w:type="spellStart"/>
      <w:r w:rsidR="00FC3098" w:rsidRPr="00FC3098">
        <w:rPr>
          <w:rFonts w:ascii="Consolas" w:hAnsi="Consolas" w:cs="Consolas"/>
          <w:sz w:val="20"/>
        </w:rPr>
        <w:t>FileFormatException</w:t>
      </w:r>
      <w:proofErr w:type="spellEnd"/>
      <w:r>
        <w:t xml:space="preserve"> ska kastas.</w:t>
      </w:r>
      <w:r>
        <w:tab/>
        <w:t xml:space="preserve"> </w:t>
      </w:r>
    </w:p>
    <w:p w:rsidR="00473169" w:rsidRDefault="00473169" w:rsidP="00C47B9C">
      <w:pPr>
        <w:pStyle w:val="Brdtext"/>
        <w:numPr>
          <w:ilvl w:val="3"/>
          <w:numId w:val="42"/>
        </w:numPr>
      </w:pPr>
      <w:r>
        <w:t>Skapa ett ingrediensobjekt och initiera det med de tre delarna för mängd, mått och namn.</w:t>
      </w:r>
    </w:p>
    <w:p w:rsidR="00C47B9C" w:rsidRDefault="004A2F76" w:rsidP="00C47B9C">
      <w:pPr>
        <w:pStyle w:val="Brdtext"/>
        <w:numPr>
          <w:ilvl w:val="3"/>
          <w:numId w:val="42"/>
        </w:numPr>
      </w:pPr>
      <w:r>
        <w:t>Lägg till ingrediensen till receptets lista med ingredienser.</w:t>
      </w:r>
    </w:p>
    <w:p w:rsidR="00C47B9C" w:rsidRDefault="00C47B9C" w:rsidP="00C47B9C">
      <w:pPr>
        <w:pStyle w:val="Brdtext"/>
        <w:numPr>
          <w:ilvl w:val="2"/>
          <w:numId w:val="42"/>
        </w:numPr>
      </w:pPr>
      <w:r>
        <w:t xml:space="preserve"> </w:t>
      </w:r>
      <w:proofErr w:type="gramStart"/>
      <w:r>
        <w:t>…eller</w:t>
      </w:r>
      <w:proofErr w:type="gramEnd"/>
      <w:r>
        <w:t xml:space="preserve"> om status är satt att raden ska tolkas som en instruktion…</w:t>
      </w:r>
    </w:p>
    <w:p w:rsidR="00C47B9C" w:rsidRDefault="004A2F76" w:rsidP="00C47B9C">
      <w:pPr>
        <w:pStyle w:val="Brdtext"/>
        <w:numPr>
          <w:ilvl w:val="3"/>
          <w:numId w:val="42"/>
        </w:numPr>
      </w:pPr>
      <w:r>
        <w:t>Lägg till raden till receptets lista med instruktioner.</w:t>
      </w:r>
    </w:p>
    <w:p w:rsidR="004A2F76" w:rsidRDefault="004A2F76" w:rsidP="004A2F76">
      <w:pPr>
        <w:pStyle w:val="Brdtext"/>
        <w:numPr>
          <w:ilvl w:val="2"/>
          <w:numId w:val="42"/>
        </w:numPr>
      </w:pPr>
      <w:proofErr w:type="gramStart"/>
      <w:r>
        <w:t>…annars</w:t>
      </w:r>
      <w:proofErr w:type="gramEnd"/>
      <w:r>
        <w:t>…</w:t>
      </w:r>
    </w:p>
    <w:p w:rsidR="004A2F76" w:rsidRDefault="004A2F76" w:rsidP="004A2F76">
      <w:pPr>
        <w:pStyle w:val="Brdtext"/>
        <w:numPr>
          <w:ilvl w:val="3"/>
          <w:numId w:val="42"/>
        </w:numPr>
      </w:pPr>
      <w:proofErr w:type="gramStart"/>
      <w:r>
        <w:lastRenderedPageBreak/>
        <w:t>…är</w:t>
      </w:r>
      <w:proofErr w:type="gramEnd"/>
      <w:r>
        <w:t xml:space="preserve"> något fel varför ett undantag</w:t>
      </w:r>
      <w:r w:rsidR="00FC3098">
        <w:t xml:space="preserve"> av typen </w:t>
      </w:r>
      <w:proofErr w:type="spellStart"/>
      <w:r w:rsidR="00FC3098" w:rsidRPr="00FC3098">
        <w:rPr>
          <w:rFonts w:ascii="Consolas" w:hAnsi="Consolas" w:cs="Consolas"/>
          <w:sz w:val="20"/>
        </w:rPr>
        <w:t>FileFormatException</w:t>
      </w:r>
      <w:proofErr w:type="spellEnd"/>
      <w:r>
        <w:t xml:space="preserve"> ska kastas.</w:t>
      </w:r>
    </w:p>
    <w:p w:rsidR="004A2F76" w:rsidRDefault="004A2F76" w:rsidP="004A2F76">
      <w:pPr>
        <w:pStyle w:val="Brdtext"/>
        <w:numPr>
          <w:ilvl w:val="0"/>
          <w:numId w:val="42"/>
        </w:numPr>
      </w:pPr>
      <w:r>
        <w:t>Sortera listan med recept med avseende på receptens namn.</w:t>
      </w:r>
    </w:p>
    <w:p w:rsidR="004A2F76" w:rsidRDefault="00F04572" w:rsidP="004A2F76">
      <w:pPr>
        <w:pStyle w:val="Brdtext"/>
        <w:numPr>
          <w:ilvl w:val="0"/>
          <w:numId w:val="42"/>
        </w:numPr>
      </w:pPr>
      <w:r>
        <w:t>Tilldela avsett fält i klassen</w:t>
      </w:r>
      <w:r w:rsidR="00C81140">
        <w:t xml:space="preserve">, </w:t>
      </w:r>
      <w:r w:rsidR="00C81140" w:rsidRPr="00C81140">
        <w:rPr>
          <w:rFonts w:ascii="Consolas" w:hAnsi="Consolas" w:cs="Consolas"/>
          <w:color w:val="000000"/>
          <w:sz w:val="20"/>
          <w:szCs w:val="19"/>
          <w:highlight w:val="white"/>
        </w:rPr>
        <w:t>_</w:t>
      </w:r>
      <w:proofErr w:type="spellStart"/>
      <w:r w:rsidR="00C81140" w:rsidRPr="00C81140">
        <w:rPr>
          <w:rFonts w:ascii="Consolas" w:hAnsi="Consolas" w:cs="Consolas"/>
          <w:color w:val="000000"/>
          <w:sz w:val="20"/>
          <w:szCs w:val="19"/>
          <w:highlight w:val="white"/>
        </w:rPr>
        <w:t>recipes</w:t>
      </w:r>
      <w:proofErr w:type="spellEnd"/>
      <w:r w:rsidR="00C81140">
        <w:t>,</w:t>
      </w:r>
      <w:r>
        <w:t xml:space="preserve"> en </w:t>
      </w:r>
      <w:r w:rsidR="004A2F76">
        <w:t>referen</w:t>
      </w:r>
      <w:r>
        <w:t>s</w:t>
      </w:r>
      <w:r w:rsidR="004A2F76">
        <w:t xml:space="preserve"> till listan.</w:t>
      </w:r>
    </w:p>
    <w:p w:rsidR="00F04572" w:rsidRDefault="00F04572" w:rsidP="004A2F76">
      <w:pPr>
        <w:pStyle w:val="Brdtext"/>
        <w:numPr>
          <w:ilvl w:val="0"/>
          <w:numId w:val="42"/>
        </w:numPr>
      </w:pPr>
      <w:r>
        <w:t>Tilldela avsedd egenskap i klassen</w:t>
      </w:r>
      <w:r w:rsidR="00C81140">
        <w:t xml:space="preserve">, </w:t>
      </w:r>
      <w:proofErr w:type="spellStart"/>
      <w:r w:rsidR="00C81140" w:rsidRPr="00C81140">
        <w:rPr>
          <w:rFonts w:ascii="Consolas" w:hAnsi="Consolas" w:cs="Consolas"/>
          <w:color w:val="000000"/>
          <w:sz w:val="20"/>
          <w:szCs w:val="19"/>
          <w:highlight w:val="white"/>
        </w:rPr>
        <w:t>IsModified</w:t>
      </w:r>
      <w:proofErr w:type="spellEnd"/>
      <w:r w:rsidR="00C81140">
        <w:t>,</w:t>
      </w:r>
      <w:r>
        <w:t xml:space="preserve"> ett värde som indikerar att listan med recept är oförändrad.</w:t>
      </w:r>
    </w:p>
    <w:p w:rsidR="00F04572" w:rsidRDefault="00F04572" w:rsidP="004A2F76">
      <w:pPr>
        <w:pStyle w:val="Brdtext"/>
        <w:numPr>
          <w:ilvl w:val="0"/>
          <w:numId w:val="42"/>
        </w:numPr>
      </w:pPr>
      <w:r>
        <w:t>Utlös händ</w:t>
      </w:r>
      <w:r w:rsidR="00F062B7">
        <w:t xml:space="preserve">else om att recept har lästs in genom att anropa metoden </w:t>
      </w:r>
      <w:proofErr w:type="spellStart"/>
      <w:r w:rsidR="00F062B7" w:rsidRPr="00F062B7">
        <w:rPr>
          <w:rFonts w:ascii="Consolas" w:hAnsi="Consolas" w:cs="Consolas"/>
          <w:color w:val="000000"/>
          <w:sz w:val="20"/>
          <w:szCs w:val="19"/>
          <w:highlight w:val="white"/>
        </w:rPr>
        <w:t>OnRecipesChanged</w:t>
      </w:r>
      <w:proofErr w:type="spellEnd"/>
      <w:r w:rsidR="00F062B7" w:rsidRPr="00F062B7">
        <w:rPr>
          <w:sz w:val="24"/>
        </w:rPr>
        <w:t xml:space="preserve"> </w:t>
      </w:r>
      <w:r w:rsidR="00F062B7" w:rsidRPr="00F062B7">
        <w:t xml:space="preserve">och skicka med parametern </w:t>
      </w:r>
      <w:proofErr w:type="spellStart"/>
      <w:r w:rsidR="00F062B7" w:rsidRPr="00F062B7">
        <w:rPr>
          <w:rFonts w:ascii="Consolas" w:hAnsi="Consolas" w:cs="Consolas"/>
          <w:color w:val="2B91AF"/>
          <w:sz w:val="20"/>
          <w:szCs w:val="19"/>
          <w:highlight w:val="white"/>
        </w:rPr>
        <w:t>EventArgs</w:t>
      </w:r>
      <w:proofErr w:type="gramStart"/>
      <w:r w:rsidR="00F062B7" w:rsidRPr="00F062B7">
        <w:rPr>
          <w:rFonts w:ascii="Consolas" w:hAnsi="Consolas" w:cs="Consolas"/>
          <w:color w:val="000000"/>
          <w:sz w:val="20"/>
          <w:szCs w:val="19"/>
          <w:highlight w:val="white"/>
        </w:rPr>
        <w:t>.Empty</w:t>
      </w:r>
      <w:proofErr w:type="spellEnd"/>
      <w:proofErr w:type="gramEnd"/>
      <w:r w:rsidR="00F062B7" w:rsidRPr="00F062B7">
        <w:t>.</w:t>
      </w:r>
    </w:p>
    <w:p w:rsidR="00071F0E" w:rsidRDefault="00874EC4" w:rsidP="004B2F19">
      <w:pPr>
        <w:pStyle w:val="Rubrik2"/>
        <w:keepLines/>
      </w:pPr>
      <w:bookmarkStart w:id="17" w:name="_Toc400970426"/>
      <w:r>
        <w:t>Arkitektur</w:t>
      </w:r>
      <w:bookmarkEnd w:id="17"/>
    </w:p>
    <w:p w:rsidR="009D7D18" w:rsidRDefault="008C3618" w:rsidP="00A35EC4">
      <w:pPr>
        <w:pStyle w:val="Brdtext"/>
      </w:pPr>
      <w:r w:rsidRPr="00A35EC4">
        <w:t xml:space="preserve">Applikationen </w:t>
      </w:r>
      <w:r w:rsidR="009D7D18">
        <w:t>är uppdelad i ett domän</w:t>
      </w:r>
      <w:r w:rsidR="006D1395">
        <w:t xml:space="preserve">- </w:t>
      </w:r>
      <w:r w:rsidR="009D7D18">
        <w:t>och presentationslager.</w:t>
      </w:r>
      <w:r w:rsidR="006D1395">
        <w:t xml:space="preserve"> Respektive lager finns i olika projekt. Projektet </w:t>
      </w:r>
      <w:proofErr w:type="spellStart"/>
      <w:r w:rsidR="006D1395" w:rsidRPr="006D1395">
        <w:rPr>
          <w:rFonts w:ascii="Consolas" w:hAnsi="Consolas" w:cs="Consolas"/>
          <w:sz w:val="20"/>
        </w:rPr>
        <w:t>FiledRecipes</w:t>
      </w:r>
      <w:proofErr w:type="gramStart"/>
      <w:r w:rsidR="006D1395" w:rsidRPr="006D1395">
        <w:rPr>
          <w:rFonts w:ascii="Consolas" w:hAnsi="Consolas" w:cs="Consolas"/>
          <w:sz w:val="20"/>
        </w:rPr>
        <w:t>.Domain</w:t>
      </w:r>
      <w:proofErr w:type="spellEnd"/>
      <w:proofErr w:type="gramEnd"/>
      <w:r w:rsidR="006D1395">
        <w:t xml:space="preserve"> innehåller domänlagret och </w:t>
      </w:r>
      <w:proofErr w:type="spellStart"/>
      <w:r w:rsidR="006D1395" w:rsidRPr="006D1395">
        <w:rPr>
          <w:rFonts w:ascii="Consolas" w:hAnsi="Consolas" w:cs="Consolas"/>
          <w:sz w:val="20"/>
        </w:rPr>
        <w:t>FiledRecipes</w:t>
      </w:r>
      <w:proofErr w:type="spellEnd"/>
      <w:r w:rsidR="006D1395">
        <w:t xml:space="preserve"> innehåller presentationslagret.</w:t>
      </w:r>
    </w:p>
    <w:p w:rsidR="006D1395" w:rsidRDefault="006D1395" w:rsidP="006D1395">
      <w:pPr>
        <w:pStyle w:val="Rubrik3"/>
      </w:pPr>
      <w:bookmarkStart w:id="18" w:name="_Toc400970427"/>
      <w:r>
        <w:t>Domänlagret</w:t>
      </w:r>
      <w:bookmarkEnd w:id="18"/>
    </w:p>
    <w:p w:rsidR="009D7D18" w:rsidRDefault="003E359A" w:rsidP="00A35EC4">
      <w:pPr>
        <w:pStyle w:val="Brdtext"/>
      </w:pPr>
      <w:r>
        <w:t xml:space="preserve">Domänlagret innehåller ett flertal olika typer. Interfacen </w:t>
      </w:r>
      <w:proofErr w:type="spellStart"/>
      <w:r w:rsidRPr="003E359A">
        <w:rPr>
          <w:rStyle w:val="Kod"/>
        </w:rPr>
        <w:t>IIngredient</w:t>
      </w:r>
      <w:proofErr w:type="spellEnd"/>
      <w:r>
        <w:t xml:space="preserve">, </w:t>
      </w:r>
      <w:proofErr w:type="spellStart"/>
      <w:r>
        <w:rPr>
          <w:rStyle w:val="Kod"/>
        </w:rPr>
        <w:t>IR</w:t>
      </w:r>
      <w:r w:rsidRPr="003E359A">
        <w:rPr>
          <w:rStyle w:val="Kod"/>
        </w:rPr>
        <w:t>ecipe</w:t>
      </w:r>
      <w:proofErr w:type="spellEnd"/>
      <w:r>
        <w:t xml:space="preserve"> och </w:t>
      </w:r>
      <w:proofErr w:type="spellStart"/>
      <w:r w:rsidRPr="003E359A">
        <w:rPr>
          <w:rStyle w:val="Kod"/>
        </w:rPr>
        <w:t>IRecipeRepository</w:t>
      </w:r>
      <w:proofErr w:type="spellEnd"/>
      <w:r>
        <w:t xml:space="preserve"> definierar funktionaliteten som de konkreta typerna </w:t>
      </w:r>
      <w:proofErr w:type="spellStart"/>
      <w:r w:rsidR="009D7D18" w:rsidRPr="00A35EC4">
        <w:rPr>
          <w:rStyle w:val="Kod"/>
        </w:rPr>
        <w:t>Ingredient</w:t>
      </w:r>
      <w:proofErr w:type="spellEnd"/>
      <w:r w:rsidR="009D7D18">
        <w:t>,</w:t>
      </w:r>
      <w:r w:rsidR="009D7D18" w:rsidRPr="00A35EC4">
        <w:t xml:space="preserve"> </w:t>
      </w:r>
      <w:proofErr w:type="spellStart"/>
      <w:r w:rsidR="008C3618" w:rsidRPr="00A35EC4">
        <w:rPr>
          <w:rStyle w:val="Kod"/>
        </w:rPr>
        <w:t>Recipe</w:t>
      </w:r>
      <w:proofErr w:type="spellEnd"/>
      <w:r>
        <w:t xml:space="preserve"> och</w:t>
      </w:r>
      <w:r w:rsidR="008C3618" w:rsidRPr="00A35EC4">
        <w:t xml:space="preserve"> </w:t>
      </w:r>
      <w:proofErr w:type="spellStart"/>
      <w:r w:rsidR="008C3618" w:rsidRPr="00A35EC4">
        <w:rPr>
          <w:rStyle w:val="Kod"/>
        </w:rPr>
        <w:t>RecipeRepository</w:t>
      </w:r>
      <w:proofErr w:type="spellEnd"/>
      <w:r w:rsidR="009D7D18">
        <w:t xml:space="preserve"> </w:t>
      </w:r>
      <w:r>
        <w:t>ska ha. Dessutom finns den uppräkningsbara typen</w:t>
      </w:r>
      <w:r w:rsidR="008C3618" w:rsidRPr="00A35EC4">
        <w:t xml:space="preserve"> </w:t>
      </w:r>
      <w:proofErr w:type="spellStart"/>
      <w:r w:rsidR="008C3618" w:rsidRPr="00A35EC4">
        <w:rPr>
          <w:rStyle w:val="Kod"/>
        </w:rPr>
        <w:t>RecipeReadStatus</w:t>
      </w:r>
      <w:proofErr w:type="spellEnd"/>
      <w:r w:rsidR="009D7D18">
        <w:t xml:space="preserve"> </w:t>
      </w:r>
      <w:r>
        <w:t xml:space="preserve">nästlad i klassen </w:t>
      </w:r>
      <w:proofErr w:type="spellStart"/>
      <w:r w:rsidRPr="00A35EC4">
        <w:rPr>
          <w:rStyle w:val="Kod"/>
        </w:rPr>
        <w:t>RecipeRepository</w:t>
      </w:r>
      <w:proofErr w:type="spellEnd"/>
      <w:r w:rsidR="009D7D18">
        <w:t>.</w:t>
      </w:r>
    </w:p>
    <w:p w:rsidR="009D7D18" w:rsidRDefault="009D7D18" w:rsidP="009D7D18">
      <w:pPr>
        <w:pStyle w:val="Brdtext"/>
      </w:pPr>
      <w:r>
        <w:t xml:space="preserve">Klassen </w:t>
      </w:r>
      <w:proofErr w:type="spellStart"/>
      <w:r w:rsidRPr="009059F5">
        <w:rPr>
          <w:rStyle w:val="Kod"/>
        </w:rPr>
        <w:t>Recipe</w:t>
      </w:r>
      <w:proofErr w:type="spellEnd"/>
      <w:r>
        <w:t xml:space="preserve"> beskriver ett recept med ett namn, en lista med ingredienser och en lista med instruktioner. Strukturen </w:t>
      </w:r>
      <w:proofErr w:type="spellStart"/>
      <w:r w:rsidRPr="009059F5">
        <w:rPr>
          <w:rStyle w:val="Kod"/>
        </w:rPr>
        <w:t>Ingredient</w:t>
      </w:r>
      <w:proofErr w:type="spellEnd"/>
      <w:r>
        <w:t xml:space="preserve"> beskriver en ingrediens med mängd, mått och ingrediensens namn.</w:t>
      </w:r>
    </w:p>
    <w:p w:rsidR="009D7D18" w:rsidRDefault="009D7D18" w:rsidP="009D7D18">
      <w:pPr>
        <w:pStyle w:val="Brdtext"/>
      </w:pPr>
      <w:proofErr w:type="spellStart"/>
      <w:r w:rsidRPr="002F43A3">
        <w:rPr>
          <w:rStyle w:val="Kod"/>
        </w:rPr>
        <w:t>RecipeRepository</w:t>
      </w:r>
      <w:proofErr w:type="spellEnd"/>
      <w:r>
        <w:t xml:space="preserve"> ansvarar för allt som har med persistent lagring av recept, d.v.s. klassen har metoder för att läsa recept från en textfil och skriva recept till en textfil. Klassen använder i samband med inläsning av recept lämpligen den uppräkningsbara typen </w:t>
      </w:r>
      <w:proofErr w:type="spellStart"/>
      <w:r w:rsidRPr="002F43A3">
        <w:rPr>
          <w:rStyle w:val="Kod"/>
        </w:rPr>
        <w:t>RecipeReadStatus</w:t>
      </w:r>
      <w:proofErr w:type="spellEnd"/>
      <w:r>
        <w:t xml:space="preserve"> för att hålla ordningen på vilken typ av data som lästs in från textfilen.</w:t>
      </w:r>
    </w:p>
    <w:p w:rsidR="00932B08" w:rsidRDefault="00932B08" w:rsidP="00A6052A">
      <w:pPr>
        <w:pStyle w:val="Rubrik4"/>
      </w:pPr>
      <w:r>
        <w:t xml:space="preserve">Klassen </w:t>
      </w:r>
      <w:proofErr w:type="spellStart"/>
      <w:r>
        <w:t>RecipeRepository</w:t>
      </w:r>
      <w:proofErr w:type="spellEnd"/>
      <w:r>
        <w:t xml:space="preserve"> och den uppräkningsbara typen </w:t>
      </w:r>
      <w:proofErr w:type="spellStart"/>
      <w:r>
        <w:t>RecipeReadStatus</w:t>
      </w:r>
      <w:proofErr w:type="spellEnd"/>
    </w:p>
    <w:p w:rsidR="00932B08" w:rsidRDefault="00932B08" w:rsidP="00932B08">
      <w:pPr>
        <w:pStyle w:val="Brdtext"/>
      </w:pPr>
      <w:r>
        <w:t xml:space="preserve">En instans av klassen </w:t>
      </w:r>
      <w:proofErr w:type="spellStart"/>
      <w:r w:rsidRPr="00972B43">
        <w:rPr>
          <w:rStyle w:val="Kod"/>
        </w:rPr>
        <w:t>RecipeRepository</w:t>
      </w:r>
      <w:proofErr w:type="spellEnd"/>
      <w:r>
        <w:t xml:space="preserve"> används för att hantera persistent lagrade recept. Den uppräkningsbara typen </w:t>
      </w:r>
      <w:proofErr w:type="spellStart"/>
      <w:r w:rsidRPr="00972B43">
        <w:rPr>
          <w:rStyle w:val="Kod"/>
        </w:rPr>
        <w:t>RecipeReadStatus</w:t>
      </w:r>
      <w:proofErr w:type="spellEnd"/>
      <w:r>
        <w:t xml:space="preserve"> används för att hålla ordning på innebörden av en rad med data som lästs från en textfil.</w:t>
      </w:r>
    </w:p>
    <w:p w:rsidR="00932B08" w:rsidRDefault="00932B08" w:rsidP="00932B08">
      <w:pPr>
        <w:pStyle w:val="Brdtext"/>
      </w:pPr>
      <w:r>
        <w:t xml:space="preserve">Klassen </w:t>
      </w:r>
      <w:proofErr w:type="spellStart"/>
      <w:r w:rsidRPr="002F43A3">
        <w:rPr>
          <w:rStyle w:val="Kod"/>
        </w:rPr>
        <w:t>RecipeRepository</w:t>
      </w:r>
      <w:proofErr w:type="spellEnd"/>
      <w:r>
        <w:t xml:space="preserve"> är inte komplett utan behöver kompletteras. Vilka metoder som saknas och dess signaturer definieras av det interface klassen implementerar.</w:t>
      </w:r>
    </w:p>
    <w:p w:rsidR="00932B08" w:rsidRDefault="00932B08" w:rsidP="00932B08">
      <w:pPr>
        <w:pStyle w:val="Bldmedefterfljandebeskrivning"/>
      </w:pPr>
      <w:r>
        <w:drawing>
          <wp:inline distT="0" distB="0" distL="0" distR="0">
            <wp:extent cx="4158000" cy="25776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fd1ed2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8000" cy="2577600"/>
                    </a:xfrm>
                    <a:prstGeom prst="rect">
                      <a:avLst/>
                    </a:prstGeom>
                    <a:noFill/>
                    <a:ln>
                      <a:noFill/>
                    </a:ln>
                  </pic:spPr>
                </pic:pic>
              </a:graphicData>
            </a:graphic>
          </wp:inline>
        </w:drawing>
      </w:r>
    </w:p>
    <w:p w:rsidR="00932B08" w:rsidRDefault="00932B08" w:rsidP="00932B08">
      <w:pPr>
        <w:pStyle w:val="Beskrivning"/>
      </w:pPr>
      <w:r>
        <w:t xml:space="preserve">Figur </w:t>
      </w:r>
      <w:r w:rsidR="00C46BD8">
        <w:fldChar w:fldCharType="begin"/>
      </w:r>
      <w:r w:rsidR="00C46BD8">
        <w:instrText xml:space="preserve"> SEQ Figur \* ARABIC </w:instrText>
      </w:r>
      <w:r w:rsidR="00C46BD8">
        <w:fldChar w:fldCharType="separate"/>
      </w:r>
      <w:r w:rsidR="00252E86">
        <w:rPr>
          <w:noProof/>
        </w:rPr>
        <w:t>6</w:t>
      </w:r>
      <w:r w:rsidR="00C46BD8">
        <w:rPr>
          <w:noProof/>
        </w:rPr>
        <w:fldChar w:fldCharType="end"/>
      </w:r>
      <w:r>
        <w:t>.</w:t>
      </w:r>
    </w:p>
    <w:p w:rsidR="00932B08" w:rsidRDefault="00932B08" w:rsidP="00932B08">
      <w:pPr>
        <w:pStyle w:val="Brdtext"/>
      </w:pPr>
      <w:r>
        <w:t>Under rubriken ’</w:t>
      </w:r>
      <w:r>
        <w:fldChar w:fldCharType="begin"/>
      </w:r>
      <w:r>
        <w:instrText xml:space="preserve"> REF _Ref306525948 \h </w:instrText>
      </w:r>
      <w:r>
        <w:fldChar w:fldCharType="separate"/>
      </w:r>
      <w:r>
        <w:t>Format på textfil med recept</w:t>
      </w:r>
      <w:r>
        <w:fldChar w:fldCharType="end"/>
      </w:r>
      <w:r>
        <w:t>’ finns information om textfilen format. Under rubriken ’</w:t>
      </w:r>
      <w:r>
        <w:fldChar w:fldCharType="begin"/>
      </w:r>
      <w:r>
        <w:instrText xml:space="preserve"> REF _Ref306525942 \h </w:instrText>
      </w:r>
      <w:r>
        <w:fldChar w:fldCharType="separate"/>
      </w:r>
      <w:r>
        <w:t>Algoritm för att läsa in recept</w:t>
      </w:r>
      <w:r>
        <w:fldChar w:fldCharType="end"/>
      </w:r>
      <w:r>
        <w:t xml:space="preserve">’ finns en algoritm som kan användas för att läsa in och tolka textfilen. </w:t>
      </w:r>
    </w:p>
    <w:p w:rsidR="00932B08" w:rsidRDefault="00932B08" w:rsidP="00932B08">
      <w:pPr>
        <w:pStyle w:val="Brdtext"/>
      </w:pPr>
      <w:r>
        <w:lastRenderedPageBreak/>
        <w:t xml:space="preserve">Då textfilen tolkas används lämpligen en </w:t>
      </w:r>
      <w:r w:rsidR="00C81140">
        <w:t>lokal variabel</w:t>
      </w:r>
      <w:r>
        <w:t xml:space="preserve"> av typen </w:t>
      </w:r>
      <w:proofErr w:type="spellStart"/>
      <w:r w:rsidRPr="00BA426E">
        <w:rPr>
          <w:rStyle w:val="Kod"/>
        </w:rPr>
        <w:t>RecipeReadStatus</w:t>
      </w:r>
      <w:proofErr w:type="spellEnd"/>
      <w:r>
        <w:t xml:space="preserve"> så metoden vet hur den aktuella raden som lästs in</w:t>
      </w:r>
      <w:r w:rsidR="00C81140">
        <w:t>, och kommande rader,</w:t>
      </w:r>
      <w:r>
        <w:t xml:space="preserve"> ska tolkas. Uppstår fel under inläsningen eller tolkningen, t.ex. på grund av att textfilen inte är korrekt formaterad, ska metoden kasta ett undantag</w:t>
      </w:r>
      <w:r w:rsidR="00C81140">
        <w:t xml:space="preserve"> av typen </w:t>
      </w:r>
      <w:proofErr w:type="spellStart"/>
      <w:r w:rsidR="00C81140" w:rsidRPr="00FC3098">
        <w:rPr>
          <w:rFonts w:ascii="Consolas" w:hAnsi="Consolas" w:cs="Consolas"/>
          <w:sz w:val="20"/>
        </w:rPr>
        <w:t>FileFormatException</w:t>
      </w:r>
      <w:proofErr w:type="spellEnd"/>
      <w:r>
        <w:t>.</w:t>
      </w:r>
    </w:p>
    <w:p w:rsidR="00932B08" w:rsidRDefault="00932B08" w:rsidP="00932B08">
      <w:pPr>
        <w:pStyle w:val="Brdtext"/>
      </w:pPr>
      <w:r>
        <w:t>Recepten ska spara enligt det format som beskrivs under rubriken ’</w:t>
      </w:r>
      <w:r>
        <w:fldChar w:fldCharType="begin"/>
      </w:r>
      <w:r>
        <w:instrText xml:space="preserve"> REF _Ref306525948 \h </w:instrText>
      </w:r>
      <w:r>
        <w:fldChar w:fldCharType="separate"/>
      </w:r>
      <w:r>
        <w:t>Format på textfil med recept</w:t>
      </w:r>
      <w:r>
        <w:fldChar w:fldCharType="end"/>
      </w:r>
      <w:r>
        <w:t>’.</w:t>
      </w:r>
    </w:p>
    <w:p w:rsidR="006D1395" w:rsidRDefault="006D1395" w:rsidP="006D1395">
      <w:pPr>
        <w:pStyle w:val="Rubrik3"/>
      </w:pPr>
      <w:bookmarkStart w:id="19" w:name="_Toc400970428"/>
      <w:r>
        <w:t>Presentationslagret</w:t>
      </w:r>
      <w:bookmarkEnd w:id="19"/>
    </w:p>
    <w:p w:rsidR="00AF106A" w:rsidRDefault="00A6052A" w:rsidP="00A6052A">
      <w:pPr>
        <w:pStyle w:val="Brdtext"/>
      </w:pPr>
      <w:r>
        <w:t xml:space="preserve">Presentationslagret innehåller ett stort antal typer av vilka typerna </w:t>
      </w:r>
      <w:proofErr w:type="spellStart"/>
      <w:r w:rsidRPr="00A6052A">
        <w:rPr>
          <w:rStyle w:val="Kod"/>
        </w:rPr>
        <w:t>IRecipeView</w:t>
      </w:r>
      <w:proofErr w:type="spellEnd"/>
      <w:r>
        <w:t xml:space="preserve"> och </w:t>
      </w:r>
      <w:proofErr w:type="spellStart"/>
      <w:r w:rsidRPr="00A6052A">
        <w:rPr>
          <w:rStyle w:val="Kod"/>
        </w:rPr>
        <w:t>RecipeView</w:t>
      </w:r>
      <w:proofErr w:type="spellEnd"/>
      <w:r>
        <w:t xml:space="preserve"> är intressantast. Interfacet </w:t>
      </w:r>
      <w:proofErr w:type="spellStart"/>
      <w:r w:rsidRPr="00A6052A">
        <w:rPr>
          <w:rStyle w:val="Kod"/>
        </w:rPr>
        <w:t>IRecipeView</w:t>
      </w:r>
      <w:proofErr w:type="spellEnd"/>
      <w:r>
        <w:t xml:space="preserve"> definierar den funktionalitet den konkreta klassen </w:t>
      </w:r>
      <w:proofErr w:type="spellStart"/>
      <w:r w:rsidRPr="00A6052A">
        <w:rPr>
          <w:rStyle w:val="Kod"/>
        </w:rPr>
        <w:t>RecipeView</w:t>
      </w:r>
      <w:proofErr w:type="spellEnd"/>
      <w:r>
        <w:t xml:space="preserve"> ska ha.</w:t>
      </w:r>
      <w:r w:rsidR="00C81140">
        <w:t xml:space="preserve"> </w:t>
      </w:r>
      <w:proofErr w:type="spellStart"/>
      <w:r w:rsidR="00C81140">
        <w:t>Basklassen</w:t>
      </w:r>
      <w:proofErr w:type="spellEnd"/>
      <w:r w:rsidR="00C81140">
        <w:t xml:space="preserve"> </w:t>
      </w:r>
      <w:proofErr w:type="spellStart"/>
      <w:r w:rsidR="00C81140" w:rsidRPr="00C81140">
        <w:rPr>
          <w:rFonts w:ascii="Consolas" w:hAnsi="Consolas" w:cs="Consolas"/>
          <w:color w:val="000000"/>
          <w:sz w:val="20"/>
          <w:szCs w:val="19"/>
          <w:highlight w:val="white"/>
        </w:rPr>
        <w:t>ViewBase</w:t>
      </w:r>
      <w:proofErr w:type="spellEnd"/>
      <w:r w:rsidR="00C81140">
        <w:t xml:space="preserve"> innehåller intressanta medlemmar som </w:t>
      </w:r>
      <w:proofErr w:type="spellStart"/>
      <w:r w:rsidR="00C81140" w:rsidRPr="00C81140">
        <w:rPr>
          <w:rFonts w:ascii="Consolas" w:hAnsi="Consolas" w:cs="Consolas"/>
          <w:color w:val="000000"/>
          <w:sz w:val="20"/>
          <w:szCs w:val="19"/>
          <w:highlight w:val="white"/>
        </w:rPr>
        <w:t>Header</w:t>
      </w:r>
      <w:proofErr w:type="spellEnd"/>
      <w:r w:rsidR="00C81140">
        <w:t xml:space="preserve">, </w:t>
      </w:r>
      <w:proofErr w:type="spellStart"/>
      <w:r w:rsidR="00C81140" w:rsidRPr="00C81140">
        <w:rPr>
          <w:rFonts w:ascii="Consolas" w:hAnsi="Consolas" w:cs="Consolas"/>
          <w:color w:val="000000"/>
          <w:sz w:val="20"/>
          <w:szCs w:val="19"/>
          <w:highlight w:val="white"/>
        </w:rPr>
        <w:t>ShowHeader</w:t>
      </w:r>
      <w:proofErr w:type="spellEnd"/>
      <w:r w:rsidR="00C81140">
        <w:t xml:space="preserve"> och </w:t>
      </w:r>
      <w:proofErr w:type="spellStart"/>
      <w:r w:rsidR="00C81140" w:rsidRPr="00C81140">
        <w:rPr>
          <w:rFonts w:ascii="Consolas" w:hAnsi="Consolas" w:cs="Consolas"/>
          <w:color w:val="000000"/>
          <w:sz w:val="20"/>
          <w:szCs w:val="19"/>
          <w:highlight w:val="white"/>
        </w:rPr>
        <w:t>ContinueOnKeyPressed</w:t>
      </w:r>
      <w:proofErr w:type="spellEnd"/>
      <w:r w:rsidR="00C81140">
        <w:t xml:space="preserve">, som kommer till användning vid implementation av metoderna </w:t>
      </w:r>
      <w:proofErr w:type="spellStart"/>
      <w:r w:rsidR="00C81140" w:rsidRPr="00C81140">
        <w:rPr>
          <w:rFonts w:ascii="Consolas" w:hAnsi="Consolas" w:cs="Consolas"/>
          <w:color w:val="000000"/>
          <w:sz w:val="20"/>
          <w:szCs w:val="19"/>
          <w:highlight w:val="white"/>
        </w:rPr>
        <w:t>IRecipeView</w:t>
      </w:r>
      <w:proofErr w:type="spellEnd"/>
      <w:r w:rsidR="00C81140">
        <w:t xml:space="preserve"> deklarerar.</w:t>
      </w:r>
      <w:r w:rsidR="00252E86">
        <w:t xml:space="preserve"> </w:t>
      </w:r>
    </w:p>
    <w:p w:rsidR="00071F0E" w:rsidRDefault="00071F0E" w:rsidP="00A6052A">
      <w:pPr>
        <w:pStyle w:val="Rubrik4"/>
      </w:pPr>
      <w:r>
        <w:t xml:space="preserve">Klassen </w:t>
      </w:r>
      <w:proofErr w:type="spellStart"/>
      <w:r>
        <w:t>RecipeView</w:t>
      </w:r>
      <w:proofErr w:type="spellEnd"/>
    </w:p>
    <w:p w:rsidR="00581369" w:rsidRDefault="00304C40" w:rsidP="00E04C94">
      <w:pPr>
        <w:pStyle w:val="Brdtext"/>
      </w:pPr>
      <w:r>
        <w:t>En instans av klassen</w:t>
      </w:r>
      <w:r w:rsidR="00A6052A">
        <w:t xml:space="preserve"> </w:t>
      </w:r>
      <w:proofErr w:type="spellStart"/>
      <w:r w:rsidR="00A6052A" w:rsidRPr="00B82E8C">
        <w:rPr>
          <w:rStyle w:val="Kod"/>
        </w:rPr>
        <w:t>RecipeView</w:t>
      </w:r>
      <w:proofErr w:type="spellEnd"/>
      <w:r>
        <w:t xml:space="preserve"> används för att skriva ut recept i ett konsolfönster.</w:t>
      </w:r>
    </w:p>
    <w:p w:rsidR="00071F0E" w:rsidRDefault="00A6052A" w:rsidP="00E04C94">
      <w:pPr>
        <w:pStyle w:val="Brdtext"/>
      </w:pPr>
      <w:r>
        <w:t xml:space="preserve">Klassen </w:t>
      </w:r>
      <w:proofErr w:type="spellStart"/>
      <w:r w:rsidRPr="002F43A3">
        <w:rPr>
          <w:rStyle w:val="Kod"/>
        </w:rPr>
        <w:t>Recipe</w:t>
      </w:r>
      <w:r>
        <w:rPr>
          <w:rStyle w:val="Kod"/>
        </w:rPr>
        <w:t>View</w:t>
      </w:r>
      <w:proofErr w:type="spellEnd"/>
      <w:r>
        <w:t xml:space="preserve"> är inte komplett utan behöver kompletteras. Vilka metoder som saknas och dess signaturer definieras av det interface klassen implementerar.</w:t>
      </w:r>
      <w:r w:rsidR="00252E86">
        <w:t xml:space="preserve"> Se </w:t>
      </w:r>
      <w:r w:rsidR="00252E86">
        <w:fldChar w:fldCharType="begin"/>
      </w:r>
      <w:r w:rsidR="00252E86">
        <w:instrText xml:space="preserve"> REF _Ref306558937 \h </w:instrText>
      </w:r>
      <w:r w:rsidR="00252E86">
        <w:fldChar w:fldCharType="separate"/>
      </w:r>
      <w:r w:rsidR="00252E86">
        <w:t xml:space="preserve">Figur </w:t>
      </w:r>
      <w:r w:rsidR="00252E86">
        <w:rPr>
          <w:noProof/>
        </w:rPr>
        <w:t>2</w:t>
      </w:r>
      <w:r w:rsidR="00252E86">
        <w:fldChar w:fldCharType="end"/>
      </w:r>
      <w:r w:rsidR="00252E86">
        <w:t xml:space="preserve"> och </w:t>
      </w:r>
      <w:r w:rsidR="00252E86">
        <w:fldChar w:fldCharType="begin"/>
      </w:r>
      <w:r w:rsidR="00252E86">
        <w:instrText xml:space="preserve"> REF _Ref400970565 \h </w:instrText>
      </w:r>
      <w:r w:rsidR="00252E86">
        <w:fldChar w:fldCharType="separate"/>
      </w:r>
      <w:r w:rsidR="00252E86">
        <w:t xml:space="preserve">Figur </w:t>
      </w:r>
      <w:r w:rsidR="00252E86">
        <w:rPr>
          <w:noProof/>
        </w:rPr>
        <w:t>3</w:t>
      </w:r>
      <w:r w:rsidR="00252E86">
        <w:fldChar w:fldCharType="end"/>
      </w:r>
      <w:r w:rsidR="00252E86">
        <w:t xml:space="preserve"> för information om hur recept ska presenteras.</w:t>
      </w:r>
    </w:p>
    <w:p w:rsidR="00987F32" w:rsidRDefault="00066121" w:rsidP="00EC1B9F">
      <w:pPr>
        <w:pStyle w:val="Bldmedefterfljandebeskrivning"/>
      </w:pPr>
      <w:r>
        <w:drawing>
          <wp:inline distT="0" distB="0" distL="0" distR="0">
            <wp:extent cx="3470400" cy="1170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0101e5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400" cy="1170000"/>
                    </a:xfrm>
                    <a:prstGeom prst="rect">
                      <a:avLst/>
                    </a:prstGeom>
                    <a:noFill/>
                    <a:ln>
                      <a:noFill/>
                    </a:ln>
                  </pic:spPr>
                </pic:pic>
              </a:graphicData>
            </a:graphic>
          </wp:inline>
        </w:drawing>
      </w:r>
    </w:p>
    <w:p w:rsidR="00987F32" w:rsidRDefault="00987F32" w:rsidP="00987F32">
      <w:pPr>
        <w:pStyle w:val="Beskrivning"/>
      </w:pPr>
      <w:r>
        <w:t xml:space="preserve">Figur </w:t>
      </w:r>
      <w:r w:rsidR="00C46BD8">
        <w:fldChar w:fldCharType="begin"/>
      </w:r>
      <w:r w:rsidR="00C46BD8">
        <w:instrText xml:space="preserve"> SEQ Figur \* ARABIC </w:instrText>
      </w:r>
      <w:r w:rsidR="00C46BD8">
        <w:fldChar w:fldCharType="separate"/>
      </w:r>
      <w:r w:rsidR="00252E86">
        <w:rPr>
          <w:noProof/>
        </w:rPr>
        <w:t>7</w:t>
      </w:r>
      <w:r w:rsidR="00C46BD8">
        <w:rPr>
          <w:noProof/>
        </w:rPr>
        <w:fldChar w:fldCharType="end"/>
      </w:r>
      <w:r>
        <w:t>.</w:t>
      </w:r>
    </w:p>
    <w:p w:rsidR="00054D7C" w:rsidRDefault="00E04C94" w:rsidP="00054D7C">
      <w:pPr>
        <w:pStyle w:val="Rubrik2"/>
      </w:pPr>
      <w:bookmarkStart w:id="20" w:name="_Toc400970429"/>
      <w:r>
        <w:t>K</w:t>
      </w:r>
      <w:r w:rsidR="00054D7C">
        <w:t>rav</w:t>
      </w:r>
      <w:bookmarkEnd w:id="20"/>
    </w:p>
    <w:p w:rsidR="00AE4338" w:rsidRDefault="00AE4338" w:rsidP="00252E86">
      <w:pPr>
        <w:pStyle w:val="Brdtext"/>
      </w:pPr>
      <w:r>
        <w:t xml:space="preserve">Befintlig källkod i det påbörjade projektet får under några omständigheter </w:t>
      </w:r>
      <w:r w:rsidR="00AA4448">
        <w:t xml:space="preserve">inte </w:t>
      </w:r>
      <w:r>
        <w:t>ändras.</w:t>
      </w:r>
    </w:p>
    <w:p w:rsidR="00AE4338" w:rsidRDefault="00AE4338" w:rsidP="00252E86">
      <w:pPr>
        <w:pStyle w:val="Brdtext"/>
      </w:pPr>
      <w:r>
        <w:t xml:space="preserve">Endast de metoder som interfacen </w:t>
      </w:r>
      <w:proofErr w:type="spellStart"/>
      <w:r w:rsidRPr="00AE4338">
        <w:rPr>
          <w:rFonts w:ascii="Consolas" w:hAnsi="Consolas" w:cs="Consolas"/>
          <w:color w:val="000000"/>
          <w:sz w:val="20"/>
          <w:szCs w:val="19"/>
          <w:highlight w:val="white"/>
        </w:rPr>
        <w:t>IRecipeRepository</w:t>
      </w:r>
      <w:proofErr w:type="spellEnd"/>
      <w:r>
        <w:t xml:space="preserve"> och </w:t>
      </w:r>
      <w:proofErr w:type="spellStart"/>
      <w:r w:rsidRPr="00AE4338">
        <w:rPr>
          <w:rFonts w:ascii="Consolas" w:hAnsi="Consolas" w:cs="Consolas"/>
          <w:color w:val="000000"/>
          <w:sz w:val="20"/>
          <w:szCs w:val="19"/>
          <w:highlight w:val="white"/>
        </w:rPr>
        <w:t>IRecipeView</w:t>
      </w:r>
      <w:proofErr w:type="spellEnd"/>
      <w:r>
        <w:t xml:space="preserve"> definierar, och som saknas, får läggas till.</w:t>
      </w:r>
    </w:p>
    <w:p w:rsidR="00810680" w:rsidRDefault="00810680" w:rsidP="00252E86">
      <w:pPr>
        <w:pStyle w:val="Brdtext"/>
      </w:pPr>
      <w:r>
        <w:t xml:space="preserve">Samtliga krav som </w:t>
      </w:r>
      <w:r w:rsidR="00EC1B9F">
        <w:t>ställs</w:t>
      </w:r>
      <w:r>
        <w:t xml:space="preserve"> under rubrike</w:t>
      </w:r>
      <w:r w:rsidR="00966872">
        <w:t>r</w:t>
      </w:r>
      <w:r w:rsidR="00796050">
        <w:t>na ovan</w:t>
      </w:r>
      <w:r>
        <w:t xml:space="preserve"> ska </w:t>
      </w:r>
      <w:r w:rsidR="00EC1B9F">
        <w:t xml:space="preserve">vara </w:t>
      </w:r>
      <w:r>
        <w:t>uppfyll</w:t>
      </w:r>
      <w:r w:rsidR="00EC1B9F">
        <w:t>da</w:t>
      </w:r>
      <w:r>
        <w:t>.</w:t>
      </w:r>
    </w:p>
    <w:p w:rsidR="00054D7C" w:rsidRDefault="00054D7C" w:rsidP="00054D7C">
      <w:pPr>
        <w:pStyle w:val="Rubrik2"/>
      </w:pPr>
      <w:bookmarkStart w:id="21" w:name="_Toc400970430"/>
      <w:r>
        <w:t>Läsvärt</w:t>
      </w:r>
      <w:bookmarkEnd w:id="21"/>
    </w:p>
    <w:p w:rsidR="00741A1A" w:rsidRDefault="00741A1A" w:rsidP="00741A1A">
      <w:pPr>
        <w:pStyle w:val="Brdtext"/>
        <w:keepNext/>
        <w:numPr>
          <w:ilvl w:val="0"/>
          <w:numId w:val="15"/>
        </w:numPr>
        <w:ind w:left="714" w:hanging="357"/>
      </w:pPr>
      <w:r>
        <w:t xml:space="preserve">Sortera med </w:t>
      </w:r>
      <w:proofErr w:type="spellStart"/>
      <w:r>
        <w:t>OrderBy</w:t>
      </w:r>
      <w:proofErr w:type="spellEnd"/>
      <w:r>
        <w:t>()</w:t>
      </w:r>
    </w:p>
    <w:p w:rsidR="00741A1A" w:rsidRDefault="00741A1A" w:rsidP="00741A1A">
      <w:pPr>
        <w:pStyle w:val="Brdtext"/>
        <w:keepNext/>
        <w:numPr>
          <w:ilvl w:val="1"/>
          <w:numId w:val="15"/>
        </w:numPr>
      </w:pPr>
      <w:proofErr w:type="spellStart"/>
      <w:r>
        <w:t>Essential</w:t>
      </w:r>
      <w:proofErr w:type="spellEnd"/>
      <w:r>
        <w:t xml:space="preserve"> C# </w:t>
      </w:r>
      <w:r w:rsidR="00952D36">
        <w:t>5</w:t>
      </w:r>
      <w:r>
        <w:t>.0, 5</w:t>
      </w:r>
      <w:r w:rsidR="00952D36">
        <w:t>90</w:t>
      </w:r>
      <w:r>
        <w:t>-5</w:t>
      </w:r>
      <w:r w:rsidR="00952D36">
        <w:t>92</w:t>
      </w:r>
      <w:r>
        <w:t>.</w:t>
      </w:r>
      <w:r w:rsidRPr="000A4648">
        <w:t xml:space="preserve"> </w:t>
      </w:r>
    </w:p>
    <w:p w:rsidR="00072BD5" w:rsidRDefault="00C46BD8" w:rsidP="00072BD5">
      <w:pPr>
        <w:pStyle w:val="Brdtext"/>
        <w:keepNext/>
        <w:numPr>
          <w:ilvl w:val="1"/>
          <w:numId w:val="15"/>
        </w:numPr>
      </w:pPr>
      <w:hyperlink r:id="rId24" w:history="1">
        <w:r w:rsidR="00741A1A">
          <w:rPr>
            <w:rStyle w:val="Hyperlnk"/>
          </w:rPr>
          <w:t>http://msdn.microsoft.com/en-us/library/6sh2ey19.aspx</w:t>
        </w:r>
      </w:hyperlink>
    </w:p>
    <w:p w:rsidR="000505CF" w:rsidRDefault="00741A1A" w:rsidP="00741A1A">
      <w:pPr>
        <w:pStyle w:val="Brdtext"/>
        <w:keepNext/>
        <w:numPr>
          <w:ilvl w:val="0"/>
          <w:numId w:val="15"/>
        </w:numPr>
        <w:ind w:left="714" w:hanging="357"/>
      </w:pPr>
      <w:r>
        <w:t>Klassen List&lt;T&gt;</w:t>
      </w:r>
    </w:p>
    <w:p w:rsidR="000505CF" w:rsidRDefault="000505CF" w:rsidP="0018473D">
      <w:pPr>
        <w:pStyle w:val="Brdtext"/>
        <w:keepNext/>
        <w:numPr>
          <w:ilvl w:val="1"/>
          <w:numId w:val="15"/>
        </w:numPr>
      </w:pPr>
      <w:proofErr w:type="spellStart"/>
      <w:r>
        <w:t>Essential</w:t>
      </w:r>
      <w:proofErr w:type="spellEnd"/>
      <w:r>
        <w:t xml:space="preserve"> C# </w:t>
      </w:r>
      <w:r w:rsidR="002D5AD7">
        <w:t>5</w:t>
      </w:r>
      <w:r>
        <w:t xml:space="preserve">.0, </w:t>
      </w:r>
      <w:r w:rsidR="00741A1A">
        <w:t>6</w:t>
      </w:r>
      <w:r w:rsidR="002D5AD7">
        <w:t>38</w:t>
      </w:r>
      <w:r w:rsidR="00741A1A">
        <w:t>-6</w:t>
      </w:r>
      <w:r w:rsidR="002D5AD7">
        <w:t>44</w:t>
      </w:r>
      <w:r>
        <w:t>.</w:t>
      </w:r>
      <w:r w:rsidR="000A4648" w:rsidRPr="000A4648">
        <w:t xml:space="preserve"> </w:t>
      </w:r>
    </w:p>
    <w:p w:rsidR="000505CF" w:rsidRDefault="00C46BD8" w:rsidP="000505CF">
      <w:pPr>
        <w:pStyle w:val="Brdtext"/>
        <w:keepNext/>
        <w:numPr>
          <w:ilvl w:val="1"/>
          <w:numId w:val="15"/>
        </w:numPr>
      </w:pPr>
      <w:hyperlink r:id="rId25" w:history="1">
        <w:r w:rsidR="00741A1A">
          <w:rPr>
            <w:rStyle w:val="Hyperlnk"/>
          </w:rPr>
          <w:t>http://msdn.microsoft.com/en-us/library/6sh2ey19.aspx</w:t>
        </w:r>
      </w:hyperlink>
    </w:p>
    <w:p w:rsidR="00D3617D" w:rsidRDefault="00D3617D" w:rsidP="00D3617D">
      <w:pPr>
        <w:pStyle w:val="Brdtext"/>
        <w:keepNext/>
        <w:numPr>
          <w:ilvl w:val="0"/>
          <w:numId w:val="15"/>
        </w:numPr>
      </w:pPr>
      <w:r>
        <w:t>Läsa och skriva till textfiler</w:t>
      </w:r>
    </w:p>
    <w:p w:rsidR="00D3617D" w:rsidRPr="00D3617D" w:rsidRDefault="00D3617D" w:rsidP="00D3617D">
      <w:pPr>
        <w:pStyle w:val="Brdtext"/>
        <w:keepNext/>
        <w:numPr>
          <w:ilvl w:val="1"/>
          <w:numId w:val="15"/>
        </w:numPr>
        <w:rPr>
          <w:lang w:val="en-US"/>
        </w:rPr>
      </w:pPr>
      <w:proofErr w:type="spellStart"/>
      <w:r w:rsidRPr="00D3617D">
        <w:rPr>
          <w:lang w:val="en-US"/>
        </w:rPr>
        <w:t>StreamReader</w:t>
      </w:r>
      <w:proofErr w:type="spellEnd"/>
      <w:r w:rsidRPr="00D3617D">
        <w:rPr>
          <w:lang w:val="en-US"/>
        </w:rPr>
        <w:t xml:space="preserve">, </w:t>
      </w:r>
      <w:hyperlink r:id="rId26" w:history="1">
        <w:r w:rsidRPr="00D3617D">
          <w:rPr>
            <w:rStyle w:val="Hyperlnk"/>
            <w:lang w:val="en-US"/>
          </w:rPr>
          <w:t>http://msdn.microsoft.com/en-us/library/6aetdk20.aspx</w:t>
        </w:r>
      </w:hyperlink>
      <w:r w:rsidRPr="00D3617D">
        <w:rPr>
          <w:lang w:val="en-US"/>
        </w:rPr>
        <w:t>.</w:t>
      </w:r>
    </w:p>
    <w:p w:rsidR="005A7514" w:rsidRPr="004C6817" w:rsidRDefault="00D3617D" w:rsidP="00447F5F">
      <w:pPr>
        <w:pStyle w:val="Brdtext"/>
        <w:keepNext/>
        <w:numPr>
          <w:ilvl w:val="1"/>
          <w:numId w:val="15"/>
        </w:numPr>
        <w:rPr>
          <w:strike/>
          <w:lang w:val="en-US"/>
        </w:rPr>
      </w:pPr>
      <w:proofErr w:type="spellStart"/>
      <w:r>
        <w:rPr>
          <w:lang w:val="en-US"/>
        </w:rPr>
        <w:t>StreamWriter</w:t>
      </w:r>
      <w:proofErr w:type="spellEnd"/>
      <w:r>
        <w:rPr>
          <w:lang w:val="en-US"/>
        </w:rPr>
        <w:t xml:space="preserve">, </w:t>
      </w:r>
      <w:hyperlink r:id="rId27" w:history="1">
        <w:r w:rsidRPr="00D3617D">
          <w:rPr>
            <w:rStyle w:val="Hyperlnk"/>
            <w:lang w:val="en-US"/>
          </w:rPr>
          <w:t>http://msdn.microsoft.com/en-us/library/3ssew6tk.aspx</w:t>
        </w:r>
      </w:hyperlink>
    </w:p>
    <w:sectPr w:rsidR="005A7514" w:rsidRPr="004C6817" w:rsidSect="00447F5F">
      <w:headerReference w:type="first" r:id="rId28"/>
      <w:type w:val="oddPage"/>
      <w:pgSz w:w="11906" w:h="16838" w:code="9"/>
      <w:pgMar w:top="301" w:right="1418" w:bottom="301" w:left="1418" w:header="624" w:footer="510" w:gutter="0"/>
      <w:pgBorders w:offsetFrom="page">
        <w:left w:val="single" w:sz="24" w:space="24" w:color="00A6A2"/>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BD8" w:rsidRDefault="00C46BD8">
      <w:r>
        <w:separator/>
      </w:r>
    </w:p>
  </w:endnote>
  <w:endnote w:type="continuationSeparator" w:id="0">
    <w:p w:rsidR="00C46BD8" w:rsidRDefault="00C46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4C6817" w:rsidRDefault="004C6817" w:rsidP="004C6817">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C21D9A">
      <w:rPr>
        <w:rStyle w:val="Sidnummer"/>
        <w:noProof/>
        <w:sz w:val="16"/>
        <w:szCs w:val="16"/>
      </w:rPr>
      <w:t>9</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C21D9A">
      <w:rPr>
        <w:rStyle w:val="Sidnummer"/>
        <w:noProof/>
        <w:sz w:val="16"/>
        <w:szCs w:val="16"/>
      </w:rPr>
      <w:t>9</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1D2" w:rsidRPr="00126181" w:rsidRDefault="00D521D2" w:rsidP="008069A4">
    <w:pPr>
      <w:pStyle w:val="Sidfot"/>
      <w:pBdr>
        <w:top w:val="single" w:sz="4" w:space="1" w:color="auto"/>
      </w:pBdr>
      <w:spacing w:line="240" w:lineRule="auto"/>
      <w:rPr>
        <w:sz w:val="2"/>
        <w:szCs w:val="2"/>
      </w:rPr>
    </w:pPr>
    <w:r w:rsidRPr="00CB7F93">
      <w:rPr>
        <w:noProof/>
        <w:szCs w:val="16"/>
      </w:rPr>
      <w:t>Inledande programmering med C#</w:t>
    </w:r>
    <w:r w:rsidR="004D54EC">
      <w:rPr>
        <w:noProof/>
        <w:szCs w:val="16"/>
      </w:rPr>
      <w:t xml:space="preserve"> (1DV402)</w:t>
    </w:r>
    <w:r w:rsidR="004D54EC">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C21D9A">
      <w:rPr>
        <w:rStyle w:val="Sidnummer"/>
        <w:noProof/>
        <w:sz w:val="16"/>
        <w:szCs w:val="16"/>
      </w:rPr>
      <w:t>5</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C21D9A">
      <w:rPr>
        <w:rStyle w:val="Sidnummer"/>
        <w:noProof/>
        <w:sz w:val="16"/>
        <w:szCs w:val="16"/>
      </w:rPr>
      <w:t>9</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BD8" w:rsidRDefault="00C46BD8">
      <w:r>
        <w:separator/>
      </w:r>
    </w:p>
  </w:footnote>
  <w:footnote w:type="continuationSeparator" w:id="0">
    <w:p w:rsidR="00C46BD8" w:rsidRDefault="00C46B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8752" behindDoc="0" locked="1" layoutInCell="1" allowOverlap="1" wp14:anchorId="1A16566A" wp14:editId="65FDD76E">
                <wp:simplePos x="0" y="0"/>
                <wp:positionH relativeFrom="page">
                  <wp:posOffset>464185</wp:posOffset>
                </wp:positionH>
                <wp:positionV relativeFrom="page">
                  <wp:posOffset>360045</wp:posOffset>
                </wp:positionV>
                <wp:extent cx="320400" cy="428400"/>
                <wp:effectExtent l="0" t="0" r="3810" b="0"/>
                <wp:wrapNone/>
                <wp:docPr id="2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3E7645" wp14:editId="354C10B4">
                <wp:extent cx="3162300" cy="476250"/>
                <wp:effectExtent l="19050" t="0" r="0" b="0"/>
                <wp:docPr id="29"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521D2" w:rsidRDefault="00D521D2" w:rsidP="009523A7">
          <w:pPr>
            <w:pStyle w:val="Brdtext"/>
            <w:spacing w:before="10"/>
          </w:pPr>
        </w:p>
      </w:tc>
    </w:tr>
  </w:tbl>
  <w:p w:rsidR="00D521D2" w:rsidRDefault="00D521D2"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D177EE">
      <w:trPr>
        <w:cantSplit/>
      </w:trPr>
      <w:tc>
        <w:tcPr>
          <w:tcW w:w="7168" w:type="dxa"/>
          <w:tcBorders>
            <w:left w:val="nil"/>
          </w:tcBorders>
          <w:tcMar>
            <w:left w:w="113" w:type="dxa"/>
          </w:tcMar>
        </w:tcPr>
        <w:p w:rsidR="00D521D2" w:rsidRDefault="00D521D2" w:rsidP="00F73EA7">
          <w:pPr>
            <w:pStyle w:val="Brdtext"/>
            <w:spacing w:before="10"/>
          </w:pPr>
          <w:r>
            <w:rPr>
              <w:noProof/>
            </w:rPr>
            <w:drawing>
              <wp:anchor distT="0" distB="0" distL="114300" distR="114300" simplePos="0" relativeHeight="251656704" behindDoc="0" locked="1" layoutInCell="1" allowOverlap="1" wp14:anchorId="6BC9013F" wp14:editId="1941BFDB">
                <wp:simplePos x="0" y="0"/>
                <wp:positionH relativeFrom="column">
                  <wp:posOffset>-1371600</wp:posOffset>
                </wp:positionH>
                <wp:positionV relativeFrom="paragraph">
                  <wp:posOffset>10795</wp:posOffset>
                </wp:positionV>
                <wp:extent cx="320675" cy="427990"/>
                <wp:effectExtent l="19050" t="0" r="3175" b="0"/>
                <wp:wrapNone/>
                <wp:docPr id="3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4D54EC">
            <w:rPr>
              <w:noProof/>
            </w:rPr>
            <w:drawing>
              <wp:inline distT="0" distB="0" distL="0" distR="0" wp14:anchorId="0A69F2AE" wp14:editId="1D8FA094">
                <wp:extent cx="2447925" cy="476250"/>
                <wp:effectExtent l="0" t="0" r="9525" b="0"/>
                <wp:docPr id="32" name="Bildobjekt 3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A7634">
          <w:pPr>
            <w:pStyle w:val="Brdtext"/>
            <w:spacing w:before="10"/>
          </w:pPr>
        </w:p>
      </w:tc>
    </w:tr>
  </w:tbl>
  <w:p w:rsidR="00D521D2" w:rsidRPr="002E10FA" w:rsidRDefault="00D521D2" w:rsidP="009141A7">
    <w:pPr>
      <w:pStyle w:val="Sidhuvud"/>
    </w:pPr>
    <w:r>
      <w:drawing>
        <wp:anchor distT="0" distB="0" distL="114300" distR="114300" simplePos="0" relativeHeight="251657728" behindDoc="1" locked="0" layoutInCell="1" allowOverlap="1" wp14:anchorId="2A101D6B" wp14:editId="47454892">
          <wp:simplePos x="0" y="0"/>
          <wp:positionH relativeFrom="page">
            <wp:posOffset>-1332230</wp:posOffset>
          </wp:positionH>
          <wp:positionV relativeFrom="page">
            <wp:posOffset>5523230</wp:posOffset>
          </wp:positionV>
          <wp:extent cx="5419725" cy="6372225"/>
          <wp:effectExtent l="19050" t="0" r="9525" b="0"/>
          <wp:wrapNone/>
          <wp:docPr id="33"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47FDD371" wp14:editId="6FA57E0C">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A20D6F"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ED202D">
      <w:trPr>
        <w:cantSplit/>
      </w:trPr>
      <w:tc>
        <w:tcPr>
          <w:tcW w:w="7168" w:type="dxa"/>
          <w:tcBorders>
            <w:left w:val="nil"/>
          </w:tcBorders>
          <w:tcMar>
            <w:left w:w="113" w:type="dxa"/>
          </w:tcMar>
        </w:tcPr>
        <w:p w:rsidR="00D521D2" w:rsidRDefault="004C6817" w:rsidP="00ED202D">
          <w:pPr>
            <w:pStyle w:val="Brdtext"/>
            <w:spacing w:before="10"/>
          </w:pPr>
          <w:r>
            <w:rPr>
              <w:noProof/>
            </w:rPr>
            <w:drawing>
              <wp:inline distT="0" distB="0" distL="0" distR="0" wp14:anchorId="15470B9B" wp14:editId="6194FE17">
                <wp:extent cx="2447925" cy="476250"/>
                <wp:effectExtent l="0" t="0" r="9525" b="0"/>
                <wp:docPr id="1" name="Bildobjekt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ED202D">
          <w:pPr>
            <w:pStyle w:val="Brdtext"/>
            <w:spacing w:before="10"/>
          </w:pPr>
        </w:p>
      </w:tc>
    </w:tr>
  </w:tbl>
  <w:p w:rsidR="00D521D2" w:rsidRPr="00ED202D" w:rsidRDefault="000F01B8" w:rsidP="00ED202D">
    <w:pPr>
      <w:pStyle w:val="Sidhuvud"/>
    </w:pPr>
    <w:r>
      <w:drawing>
        <wp:anchor distT="0" distB="0" distL="114300" distR="114300" simplePos="0" relativeHeight="251658240" behindDoc="0" locked="0" layoutInCell="0" allowOverlap="0" wp14:anchorId="269A425E" wp14:editId="06F0D41D">
          <wp:simplePos x="0" y="0"/>
          <wp:positionH relativeFrom="leftMargin">
            <wp:align>right</wp:align>
          </wp:positionH>
          <wp:positionV relativeFrom="page">
            <wp:posOffset>320675</wp:posOffset>
          </wp:positionV>
          <wp:extent cx="320400" cy="428400"/>
          <wp:effectExtent l="0" t="0" r="3810" b="0"/>
          <wp:wrapNone/>
          <wp:docPr id="3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4D54EC" w:rsidP="00F73EA7">
          <w:pPr>
            <w:pStyle w:val="Brdtext"/>
            <w:spacing w:before="10"/>
          </w:pPr>
          <w:r>
            <w:rPr>
              <w:noProof/>
            </w:rPr>
            <w:drawing>
              <wp:inline distT="0" distB="0" distL="0" distR="0" wp14:anchorId="542FEE08" wp14:editId="4DCB8119">
                <wp:extent cx="2447925" cy="476250"/>
                <wp:effectExtent l="0" t="0" r="9525" b="0"/>
                <wp:docPr id="18" name="Bildobjekt 1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0F01B8" w:rsidP="007F0B27">
    <w:pPr>
      <w:pStyle w:val="Sidhuvud"/>
    </w:pPr>
    <w:r>
      <w:drawing>
        <wp:anchor distT="0" distB="0" distL="114300" distR="114300" simplePos="0" relativeHeight="251659776" behindDoc="0" locked="0" layoutInCell="0" allowOverlap="0" wp14:anchorId="482A1CDF" wp14:editId="12A263AB">
          <wp:simplePos x="0" y="0"/>
          <wp:positionH relativeFrom="leftMargin">
            <wp:align>right</wp:align>
          </wp:positionH>
          <wp:positionV relativeFrom="page">
            <wp:posOffset>320675</wp:posOffset>
          </wp:positionV>
          <wp:extent cx="320400" cy="428400"/>
          <wp:effectExtent l="0" t="0" r="3810" b="0"/>
          <wp:wrapNone/>
          <wp:docPr id="3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521D2" w:rsidTr="009523A7">
      <w:trPr>
        <w:cantSplit/>
      </w:trPr>
      <w:tc>
        <w:tcPr>
          <w:tcW w:w="7168" w:type="dxa"/>
          <w:tcBorders>
            <w:left w:val="nil"/>
          </w:tcBorders>
          <w:tcMar>
            <w:left w:w="113" w:type="dxa"/>
          </w:tcMar>
        </w:tcPr>
        <w:p w:rsidR="00D521D2" w:rsidRDefault="004C6817" w:rsidP="00F73EA7">
          <w:pPr>
            <w:pStyle w:val="Brdtext"/>
            <w:spacing w:before="10"/>
          </w:pPr>
          <w:r>
            <w:rPr>
              <w:noProof/>
            </w:rPr>
            <w:drawing>
              <wp:inline distT="0" distB="0" distL="0" distR="0" wp14:anchorId="7634E4CF" wp14:editId="663ADB46">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521D2" w:rsidRDefault="00D521D2" w:rsidP="009523A7">
          <w:pPr>
            <w:pStyle w:val="Brdtext"/>
            <w:spacing w:before="10"/>
          </w:pPr>
        </w:p>
      </w:tc>
    </w:tr>
  </w:tbl>
  <w:p w:rsidR="00D521D2" w:rsidRDefault="000F01B8" w:rsidP="007F0B27">
    <w:pPr>
      <w:pStyle w:val="Sidhuvud"/>
    </w:pPr>
    <w:r>
      <w:drawing>
        <wp:anchor distT="0" distB="0" distL="114300" distR="114300" simplePos="0" relativeHeight="251666944" behindDoc="0" locked="0" layoutInCell="0" allowOverlap="0" wp14:anchorId="2584C7D5" wp14:editId="71F304C0">
          <wp:simplePos x="0" y="0"/>
          <wp:positionH relativeFrom="leftMargin">
            <wp:align>right</wp:align>
          </wp:positionH>
          <wp:positionV relativeFrom="page">
            <wp:posOffset>320675</wp:posOffset>
          </wp:positionV>
          <wp:extent cx="320400" cy="428400"/>
          <wp:effectExtent l="0" t="0" r="3810" b="0"/>
          <wp:wrapNone/>
          <wp:docPr id="4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2"/>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1">
    <w:nsid w:val="23390B71"/>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2">
    <w:nsid w:val="2855757E"/>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AE67143"/>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9052B"/>
    <w:multiLevelType w:val="hybridMultilevel"/>
    <w:tmpl w:val="FDBA7358"/>
    <w:lvl w:ilvl="0" w:tplc="041D000F">
      <w:start w:val="1"/>
      <w:numFmt w:val="decimal"/>
      <w:lvlText w:val="%1."/>
      <w:lvlJc w:val="left"/>
      <w:pPr>
        <w:ind w:left="776" w:hanging="360"/>
      </w:pPr>
    </w:lvl>
    <w:lvl w:ilvl="1" w:tplc="041D0019">
      <w:start w:val="1"/>
      <w:numFmt w:val="lowerLetter"/>
      <w:lvlText w:val="%2."/>
      <w:lvlJc w:val="left"/>
      <w:pPr>
        <w:ind w:left="1496" w:hanging="360"/>
      </w:pPr>
    </w:lvl>
    <w:lvl w:ilvl="2" w:tplc="041D001B">
      <w:start w:val="1"/>
      <w:numFmt w:val="lowerRoman"/>
      <w:lvlText w:val="%3."/>
      <w:lvlJc w:val="right"/>
      <w:pPr>
        <w:ind w:left="2216" w:hanging="180"/>
      </w:pPr>
    </w:lvl>
    <w:lvl w:ilvl="3" w:tplc="041D000F">
      <w:start w:val="1"/>
      <w:numFmt w:val="decimal"/>
      <w:lvlText w:val="%4."/>
      <w:lvlJc w:val="left"/>
      <w:pPr>
        <w:ind w:left="2936" w:hanging="360"/>
      </w:pPr>
    </w:lvl>
    <w:lvl w:ilvl="4" w:tplc="041D0019">
      <w:start w:val="1"/>
      <w:numFmt w:val="lowerLetter"/>
      <w:lvlText w:val="%5."/>
      <w:lvlJc w:val="left"/>
      <w:pPr>
        <w:ind w:left="3656" w:hanging="360"/>
      </w:pPr>
    </w:lvl>
    <w:lvl w:ilvl="5" w:tplc="041D001B" w:tentative="1">
      <w:start w:val="1"/>
      <w:numFmt w:val="lowerRoman"/>
      <w:lvlText w:val="%6."/>
      <w:lvlJc w:val="right"/>
      <w:pPr>
        <w:ind w:left="4376" w:hanging="180"/>
      </w:pPr>
    </w:lvl>
    <w:lvl w:ilvl="6" w:tplc="041D000F" w:tentative="1">
      <w:start w:val="1"/>
      <w:numFmt w:val="decimal"/>
      <w:lvlText w:val="%7."/>
      <w:lvlJc w:val="left"/>
      <w:pPr>
        <w:ind w:left="5096" w:hanging="360"/>
      </w:pPr>
    </w:lvl>
    <w:lvl w:ilvl="7" w:tplc="041D0019" w:tentative="1">
      <w:start w:val="1"/>
      <w:numFmt w:val="lowerLetter"/>
      <w:lvlText w:val="%8."/>
      <w:lvlJc w:val="left"/>
      <w:pPr>
        <w:ind w:left="5816" w:hanging="360"/>
      </w:pPr>
    </w:lvl>
    <w:lvl w:ilvl="8" w:tplc="041D001B" w:tentative="1">
      <w:start w:val="1"/>
      <w:numFmt w:val="lowerRoman"/>
      <w:lvlText w:val="%9."/>
      <w:lvlJc w:val="right"/>
      <w:pPr>
        <w:ind w:left="6536" w:hanging="180"/>
      </w:pPr>
    </w:lvl>
  </w:abstractNum>
  <w:abstractNum w:abstractNumId="18">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D4821A7"/>
    <w:multiLevelType w:val="multilevel"/>
    <w:tmpl w:val="4E54599C"/>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4">
    <w:nsid w:val="41A64CAC"/>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45285C6F"/>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6">
    <w:nsid w:val="47234822"/>
    <w:multiLevelType w:val="hybridMultilevel"/>
    <w:tmpl w:val="24DEB3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11C6D76"/>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0">
    <w:nsid w:val="52AD75B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4C559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93D3EBD"/>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6">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683D2F1D"/>
    <w:multiLevelType w:val="hybridMultilevel"/>
    <w:tmpl w:val="663690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nsid w:val="6E1F6149"/>
    <w:multiLevelType w:val="multilevel"/>
    <w:tmpl w:val="B3D220A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3">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19"/>
  </w:num>
  <w:num w:numId="5">
    <w:abstractNumId w:val="39"/>
  </w:num>
  <w:num w:numId="6">
    <w:abstractNumId w:val="29"/>
  </w:num>
  <w:num w:numId="7">
    <w:abstractNumId w:val="5"/>
  </w:num>
  <w:num w:numId="8">
    <w:abstractNumId w:val="2"/>
  </w:num>
  <w:num w:numId="9">
    <w:abstractNumId w:val="10"/>
  </w:num>
  <w:num w:numId="10">
    <w:abstractNumId w:val="42"/>
  </w:num>
  <w:num w:numId="11">
    <w:abstractNumId w:val="13"/>
  </w:num>
  <w:num w:numId="12">
    <w:abstractNumId w:val="14"/>
  </w:num>
  <w:num w:numId="13">
    <w:abstractNumId w:val="43"/>
  </w:num>
  <w:num w:numId="14">
    <w:abstractNumId w:val="27"/>
  </w:num>
  <w:num w:numId="15">
    <w:abstractNumId w:val="4"/>
  </w:num>
  <w:num w:numId="16">
    <w:abstractNumId w:val="34"/>
  </w:num>
  <w:num w:numId="17">
    <w:abstractNumId w:val="16"/>
  </w:num>
  <w:num w:numId="18">
    <w:abstractNumId w:val="32"/>
  </w:num>
  <w:num w:numId="19">
    <w:abstractNumId w:val="6"/>
  </w:num>
  <w:num w:numId="20">
    <w:abstractNumId w:val="22"/>
  </w:num>
  <w:num w:numId="21">
    <w:abstractNumId w:val="3"/>
  </w:num>
  <w:num w:numId="22">
    <w:abstractNumId w:val="37"/>
  </w:num>
  <w:num w:numId="23">
    <w:abstractNumId w:val="7"/>
  </w:num>
  <w:num w:numId="24">
    <w:abstractNumId w:val="8"/>
  </w:num>
  <w:num w:numId="25">
    <w:abstractNumId w:val="18"/>
  </w:num>
  <w:num w:numId="26">
    <w:abstractNumId w:val="31"/>
  </w:num>
  <w:num w:numId="27">
    <w:abstractNumId w:val="23"/>
  </w:num>
  <w:num w:numId="28">
    <w:abstractNumId w:val="36"/>
  </w:num>
  <w:num w:numId="29">
    <w:abstractNumId w:val="20"/>
  </w:num>
  <w:num w:numId="30">
    <w:abstractNumId w:val="24"/>
  </w:num>
  <w:num w:numId="31">
    <w:abstractNumId w:val="26"/>
  </w:num>
  <w:num w:numId="32">
    <w:abstractNumId w:val="12"/>
  </w:num>
  <w:num w:numId="33">
    <w:abstractNumId w:val="15"/>
  </w:num>
  <w:num w:numId="34">
    <w:abstractNumId w:val="21"/>
  </w:num>
  <w:num w:numId="35">
    <w:abstractNumId w:val="33"/>
  </w:num>
  <w:num w:numId="36">
    <w:abstractNumId w:val="28"/>
  </w:num>
  <w:num w:numId="37">
    <w:abstractNumId w:val="41"/>
  </w:num>
  <w:num w:numId="38">
    <w:abstractNumId w:val="35"/>
  </w:num>
  <w:num w:numId="39">
    <w:abstractNumId w:val="11"/>
  </w:num>
  <w:num w:numId="40">
    <w:abstractNumId w:val="25"/>
  </w:num>
  <w:num w:numId="41">
    <w:abstractNumId w:val="30"/>
  </w:num>
  <w:num w:numId="42">
    <w:abstractNumId w:val="17"/>
  </w:num>
  <w:num w:numId="43">
    <w:abstractNumId w:val="9"/>
  </w:num>
  <w:num w:numId="44">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3B6"/>
    <w:rsid w:val="00001BA1"/>
    <w:rsid w:val="00004C67"/>
    <w:rsid w:val="00005989"/>
    <w:rsid w:val="000067E0"/>
    <w:rsid w:val="00011253"/>
    <w:rsid w:val="00011C98"/>
    <w:rsid w:val="00012738"/>
    <w:rsid w:val="000135FB"/>
    <w:rsid w:val="000201BE"/>
    <w:rsid w:val="000242A5"/>
    <w:rsid w:val="0002562D"/>
    <w:rsid w:val="00025F29"/>
    <w:rsid w:val="00031FFA"/>
    <w:rsid w:val="00033D96"/>
    <w:rsid w:val="00037258"/>
    <w:rsid w:val="000379F2"/>
    <w:rsid w:val="000419BF"/>
    <w:rsid w:val="00042B39"/>
    <w:rsid w:val="00046F03"/>
    <w:rsid w:val="000505CF"/>
    <w:rsid w:val="0005131B"/>
    <w:rsid w:val="00054D7C"/>
    <w:rsid w:val="000621CC"/>
    <w:rsid w:val="00063E64"/>
    <w:rsid w:val="00066121"/>
    <w:rsid w:val="00067975"/>
    <w:rsid w:val="00067AA5"/>
    <w:rsid w:val="00071666"/>
    <w:rsid w:val="00071F0E"/>
    <w:rsid w:val="00072BD5"/>
    <w:rsid w:val="00080855"/>
    <w:rsid w:val="00087961"/>
    <w:rsid w:val="00093BA7"/>
    <w:rsid w:val="00093D95"/>
    <w:rsid w:val="00094338"/>
    <w:rsid w:val="000A0593"/>
    <w:rsid w:val="000A0973"/>
    <w:rsid w:val="000A1675"/>
    <w:rsid w:val="000A2759"/>
    <w:rsid w:val="000A2C43"/>
    <w:rsid w:val="000A357A"/>
    <w:rsid w:val="000A4648"/>
    <w:rsid w:val="000A583F"/>
    <w:rsid w:val="000B094C"/>
    <w:rsid w:val="000B1DD5"/>
    <w:rsid w:val="000C0BFA"/>
    <w:rsid w:val="000C33C4"/>
    <w:rsid w:val="000C42C0"/>
    <w:rsid w:val="000C5DAA"/>
    <w:rsid w:val="000C6341"/>
    <w:rsid w:val="000C66C0"/>
    <w:rsid w:val="000D035E"/>
    <w:rsid w:val="000D3D2A"/>
    <w:rsid w:val="000D4833"/>
    <w:rsid w:val="000D4873"/>
    <w:rsid w:val="000E3DC6"/>
    <w:rsid w:val="000E4B28"/>
    <w:rsid w:val="000E5452"/>
    <w:rsid w:val="000E5B15"/>
    <w:rsid w:val="000F01B8"/>
    <w:rsid w:val="000F3581"/>
    <w:rsid w:val="000F3E1C"/>
    <w:rsid w:val="000F4ED0"/>
    <w:rsid w:val="000F51FD"/>
    <w:rsid w:val="000F6DAA"/>
    <w:rsid w:val="00106F72"/>
    <w:rsid w:val="00110A84"/>
    <w:rsid w:val="0011232F"/>
    <w:rsid w:val="00112D72"/>
    <w:rsid w:val="001144AF"/>
    <w:rsid w:val="001150F8"/>
    <w:rsid w:val="001166B1"/>
    <w:rsid w:val="001200F9"/>
    <w:rsid w:val="00120B67"/>
    <w:rsid w:val="00121725"/>
    <w:rsid w:val="001233DE"/>
    <w:rsid w:val="00135ACC"/>
    <w:rsid w:val="001361DC"/>
    <w:rsid w:val="0014296E"/>
    <w:rsid w:val="00142A3E"/>
    <w:rsid w:val="00143AC4"/>
    <w:rsid w:val="00144EC3"/>
    <w:rsid w:val="00145331"/>
    <w:rsid w:val="00146531"/>
    <w:rsid w:val="00146A2F"/>
    <w:rsid w:val="00146FF7"/>
    <w:rsid w:val="00151DC4"/>
    <w:rsid w:val="00160846"/>
    <w:rsid w:val="00162861"/>
    <w:rsid w:val="001638EB"/>
    <w:rsid w:val="00165109"/>
    <w:rsid w:val="001658CA"/>
    <w:rsid w:val="00165B9F"/>
    <w:rsid w:val="00173799"/>
    <w:rsid w:val="00176428"/>
    <w:rsid w:val="0018473D"/>
    <w:rsid w:val="00184943"/>
    <w:rsid w:val="001857A4"/>
    <w:rsid w:val="00191549"/>
    <w:rsid w:val="001927EC"/>
    <w:rsid w:val="00194DFE"/>
    <w:rsid w:val="001A5903"/>
    <w:rsid w:val="001A5F8B"/>
    <w:rsid w:val="001A68A5"/>
    <w:rsid w:val="001A74DD"/>
    <w:rsid w:val="001B48E7"/>
    <w:rsid w:val="001B59E3"/>
    <w:rsid w:val="001B67A5"/>
    <w:rsid w:val="001B6F3C"/>
    <w:rsid w:val="001B73B5"/>
    <w:rsid w:val="001B7916"/>
    <w:rsid w:val="001B79B4"/>
    <w:rsid w:val="001C02EA"/>
    <w:rsid w:val="001C3094"/>
    <w:rsid w:val="001C3CCA"/>
    <w:rsid w:val="001E02C1"/>
    <w:rsid w:val="001E0400"/>
    <w:rsid w:val="001E06DE"/>
    <w:rsid w:val="001E12ED"/>
    <w:rsid w:val="001E1DB5"/>
    <w:rsid w:val="001E3532"/>
    <w:rsid w:val="001E3E8B"/>
    <w:rsid w:val="001E7FCE"/>
    <w:rsid w:val="001F0DA8"/>
    <w:rsid w:val="001F453D"/>
    <w:rsid w:val="001F472D"/>
    <w:rsid w:val="001F51D2"/>
    <w:rsid w:val="001F6D99"/>
    <w:rsid w:val="0020018F"/>
    <w:rsid w:val="00203C51"/>
    <w:rsid w:val="002048B1"/>
    <w:rsid w:val="00207A87"/>
    <w:rsid w:val="00213CFA"/>
    <w:rsid w:val="002209C0"/>
    <w:rsid w:val="002240D1"/>
    <w:rsid w:val="0023040B"/>
    <w:rsid w:val="00234140"/>
    <w:rsid w:val="002369CE"/>
    <w:rsid w:val="0023792D"/>
    <w:rsid w:val="00241E44"/>
    <w:rsid w:val="00242292"/>
    <w:rsid w:val="002428A5"/>
    <w:rsid w:val="00244036"/>
    <w:rsid w:val="002517F2"/>
    <w:rsid w:val="00252E86"/>
    <w:rsid w:val="00253099"/>
    <w:rsid w:val="0025323A"/>
    <w:rsid w:val="00264074"/>
    <w:rsid w:val="00266FEC"/>
    <w:rsid w:val="00270001"/>
    <w:rsid w:val="002713DA"/>
    <w:rsid w:val="0027264A"/>
    <w:rsid w:val="00274F8D"/>
    <w:rsid w:val="0027545B"/>
    <w:rsid w:val="00276559"/>
    <w:rsid w:val="00277F36"/>
    <w:rsid w:val="00283D8A"/>
    <w:rsid w:val="0028592E"/>
    <w:rsid w:val="00292FCD"/>
    <w:rsid w:val="0029400B"/>
    <w:rsid w:val="002A3DEB"/>
    <w:rsid w:val="002A4698"/>
    <w:rsid w:val="002B11A7"/>
    <w:rsid w:val="002B2988"/>
    <w:rsid w:val="002B2AC2"/>
    <w:rsid w:val="002B3D93"/>
    <w:rsid w:val="002B7C70"/>
    <w:rsid w:val="002C40A1"/>
    <w:rsid w:val="002C436B"/>
    <w:rsid w:val="002C7CC7"/>
    <w:rsid w:val="002D1996"/>
    <w:rsid w:val="002D5AD7"/>
    <w:rsid w:val="002D5C76"/>
    <w:rsid w:val="002D5DF6"/>
    <w:rsid w:val="002E29CE"/>
    <w:rsid w:val="002E2E77"/>
    <w:rsid w:val="002F1E88"/>
    <w:rsid w:val="002F43A3"/>
    <w:rsid w:val="003004F3"/>
    <w:rsid w:val="003011DD"/>
    <w:rsid w:val="00304C40"/>
    <w:rsid w:val="00325882"/>
    <w:rsid w:val="003273AE"/>
    <w:rsid w:val="0033090B"/>
    <w:rsid w:val="00331643"/>
    <w:rsid w:val="0033176D"/>
    <w:rsid w:val="0033238D"/>
    <w:rsid w:val="003351C8"/>
    <w:rsid w:val="0033649A"/>
    <w:rsid w:val="00342F29"/>
    <w:rsid w:val="003457CD"/>
    <w:rsid w:val="00346E27"/>
    <w:rsid w:val="00350FDE"/>
    <w:rsid w:val="00353BFF"/>
    <w:rsid w:val="003545A5"/>
    <w:rsid w:val="003555F6"/>
    <w:rsid w:val="00356FD5"/>
    <w:rsid w:val="00357781"/>
    <w:rsid w:val="00357EE9"/>
    <w:rsid w:val="00360EDD"/>
    <w:rsid w:val="003651BB"/>
    <w:rsid w:val="00371D1B"/>
    <w:rsid w:val="00374A5A"/>
    <w:rsid w:val="003764D7"/>
    <w:rsid w:val="00377649"/>
    <w:rsid w:val="00384384"/>
    <w:rsid w:val="0038619C"/>
    <w:rsid w:val="003868B2"/>
    <w:rsid w:val="0039081B"/>
    <w:rsid w:val="003912B9"/>
    <w:rsid w:val="00391BBB"/>
    <w:rsid w:val="00391F0A"/>
    <w:rsid w:val="00392A3B"/>
    <w:rsid w:val="00393002"/>
    <w:rsid w:val="00395657"/>
    <w:rsid w:val="003A46FF"/>
    <w:rsid w:val="003A4C85"/>
    <w:rsid w:val="003B0595"/>
    <w:rsid w:val="003B0E8E"/>
    <w:rsid w:val="003B17AD"/>
    <w:rsid w:val="003C2235"/>
    <w:rsid w:val="003C56D7"/>
    <w:rsid w:val="003D1CA6"/>
    <w:rsid w:val="003D61B1"/>
    <w:rsid w:val="003D6675"/>
    <w:rsid w:val="003E1377"/>
    <w:rsid w:val="003E359A"/>
    <w:rsid w:val="003E4C4D"/>
    <w:rsid w:val="003E7B0E"/>
    <w:rsid w:val="003F1F40"/>
    <w:rsid w:val="003F36E9"/>
    <w:rsid w:val="003F3844"/>
    <w:rsid w:val="003F57A2"/>
    <w:rsid w:val="003F6A9F"/>
    <w:rsid w:val="004008E6"/>
    <w:rsid w:val="00401CCE"/>
    <w:rsid w:val="00404AA4"/>
    <w:rsid w:val="004051C6"/>
    <w:rsid w:val="00406D92"/>
    <w:rsid w:val="00412080"/>
    <w:rsid w:val="00413421"/>
    <w:rsid w:val="00414E0C"/>
    <w:rsid w:val="0041589B"/>
    <w:rsid w:val="004202B8"/>
    <w:rsid w:val="00420A9C"/>
    <w:rsid w:val="0042106C"/>
    <w:rsid w:val="004221E8"/>
    <w:rsid w:val="004230C5"/>
    <w:rsid w:val="0042390F"/>
    <w:rsid w:val="004242A5"/>
    <w:rsid w:val="004250B3"/>
    <w:rsid w:val="004260B1"/>
    <w:rsid w:val="00432F42"/>
    <w:rsid w:val="00435E13"/>
    <w:rsid w:val="00442F63"/>
    <w:rsid w:val="004444C0"/>
    <w:rsid w:val="004446B7"/>
    <w:rsid w:val="0044553C"/>
    <w:rsid w:val="00445C0F"/>
    <w:rsid w:val="00447F5F"/>
    <w:rsid w:val="00450019"/>
    <w:rsid w:val="0045100B"/>
    <w:rsid w:val="004521E0"/>
    <w:rsid w:val="00454FE1"/>
    <w:rsid w:val="00457107"/>
    <w:rsid w:val="00462486"/>
    <w:rsid w:val="004643C8"/>
    <w:rsid w:val="00464EEE"/>
    <w:rsid w:val="00465D0B"/>
    <w:rsid w:val="00466408"/>
    <w:rsid w:val="00467AF2"/>
    <w:rsid w:val="00467C68"/>
    <w:rsid w:val="00471E91"/>
    <w:rsid w:val="00473169"/>
    <w:rsid w:val="00473DA3"/>
    <w:rsid w:val="00474399"/>
    <w:rsid w:val="00476A3A"/>
    <w:rsid w:val="0048001B"/>
    <w:rsid w:val="00483980"/>
    <w:rsid w:val="004951BF"/>
    <w:rsid w:val="0049550F"/>
    <w:rsid w:val="004A041C"/>
    <w:rsid w:val="004A1C05"/>
    <w:rsid w:val="004A2377"/>
    <w:rsid w:val="004A28DF"/>
    <w:rsid w:val="004A2F76"/>
    <w:rsid w:val="004B0DF3"/>
    <w:rsid w:val="004B2F19"/>
    <w:rsid w:val="004B37FD"/>
    <w:rsid w:val="004B5073"/>
    <w:rsid w:val="004B7EEC"/>
    <w:rsid w:val="004C3AB0"/>
    <w:rsid w:val="004C409C"/>
    <w:rsid w:val="004C4E73"/>
    <w:rsid w:val="004C5419"/>
    <w:rsid w:val="004C6817"/>
    <w:rsid w:val="004C7F81"/>
    <w:rsid w:val="004D043F"/>
    <w:rsid w:val="004D09BC"/>
    <w:rsid w:val="004D3B1B"/>
    <w:rsid w:val="004D3BB7"/>
    <w:rsid w:val="004D54EC"/>
    <w:rsid w:val="004D5A3A"/>
    <w:rsid w:val="004D613D"/>
    <w:rsid w:val="004D6BC0"/>
    <w:rsid w:val="004E0995"/>
    <w:rsid w:val="004E1028"/>
    <w:rsid w:val="004E18B8"/>
    <w:rsid w:val="004E4269"/>
    <w:rsid w:val="004E488A"/>
    <w:rsid w:val="004E50FE"/>
    <w:rsid w:val="004F064B"/>
    <w:rsid w:val="004F07DA"/>
    <w:rsid w:val="004F2917"/>
    <w:rsid w:val="004F2A6C"/>
    <w:rsid w:val="004F2DFE"/>
    <w:rsid w:val="004F2EA2"/>
    <w:rsid w:val="004F7B38"/>
    <w:rsid w:val="00500659"/>
    <w:rsid w:val="0050673D"/>
    <w:rsid w:val="00512D4B"/>
    <w:rsid w:val="00512DE3"/>
    <w:rsid w:val="00517248"/>
    <w:rsid w:val="005213BC"/>
    <w:rsid w:val="005219DA"/>
    <w:rsid w:val="00523506"/>
    <w:rsid w:val="00523BF7"/>
    <w:rsid w:val="005272B0"/>
    <w:rsid w:val="0053009F"/>
    <w:rsid w:val="00530537"/>
    <w:rsid w:val="005311F5"/>
    <w:rsid w:val="00535E35"/>
    <w:rsid w:val="0053765C"/>
    <w:rsid w:val="00542D91"/>
    <w:rsid w:val="005477D3"/>
    <w:rsid w:val="00550886"/>
    <w:rsid w:val="0055149D"/>
    <w:rsid w:val="00555080"/>
    <w:rsid w:val="00555151"/>
    <w:rsid w:val="0055575F"/>
    <w:rsid w:val="00556DD8"/>
    <w:rsid w:val="00557CA1"/>
    <w:rsid w:val="00561F84"/>
    <w:rsid w:val="00562FA4"/>
    <w:rsid w:val="005654D5"/>
    <w:rsid w:val="005750A9"/>
    <w:rsid w:val="00575FF8"/>
    <w:rsid w:val="00576708"/>
    <w:rsid w:val="00576F41"/>
    <w:rsid w:val="00577B6C"/>
    <w:rsid w:val="00581369"/>
    <w:rsid w:val="0058171C"/>
    <w:rsid w:val="0058575E"/>
    <w:rsid w:val="00586585"/>
    <w:rsid w:val="005971C1"/>
    <w:rsid w:val="005A1A5C"/>
    <w:rsid w:val="005A1EDB"/>
    <w:rsid w:val="005A313D"/>
    <w:rsid w:val="005A326F"/>
    <w:rsid w:val="005A3996"/>
    <w:rsid w:val="005A7514"/>
    <w:rsid w:val="005B086E"/>
    <w:rsid w:val="005B4D06"/>
    <w:rsid w:val="005B7288"/>
    <w:rsid w:val="005B7E7B"/>
    <w:rsid w:val="005C3D6A"/>
    <w:rsid w:val="005C5876"/>
    <w:rsid w:val="005C5FFD"/>
    <w:rsid w:val="005C75AA"/>
    <w:rsid w:val="005D3E1D"/>
    <w:rsid w:val="005D4307"/>
    <w:rsid w:val="005D4789"/>
    <w:rsid w:val="005E2535"/>
    <w:rsid w:val="005E3747"/>
    <w:rsid w:val="005E7054"/>
    <w:rsid w:val="005E747E"/>
    <w:rsid w:val="005E792B"/>
    <w:rsid w:val="005F1389"/>
    <w:rsid w:val="005F27E2"/>
    <w:rsid w:val="005F4AF7"/>
    <w:rsid w:val="005F4CF6"/>
    <w:rsid w:val="005F6D9A"/>
    <w:rsid w:val="005F704A"/>
    <w:rsid w:val="0060234E"/>
    <w:rsid w:val="00602AC3"/>
    <w:rsid w:val="006042DE"/>
    <w:rsid w:val="006137ED"/>
    <w:rsid w:val="006174A9"/>
    <w:rsid w:val="006211A3"/>
    <w:rsid w:val="0062537B"/>
    <w:rsid w:val="00626463"/>
    <w:rsid w:val="00631646"/>
    <w:rsid w:val="00633F60"/>
    <w:rsid w:val="00634DE5"/>
    <w:rsid w:val="0063568F"/>
    <w:rsid w:val="00635D61"/>
    <w:rsid w:val="00636440"/>
    <w:rsid w:val="006371CD"/>
    <w:rsid w:val="006400E7"/>
    <w:rsid w:val="00640705"/>
    <w:rsid w:val="006431A0"/>
    <w:rsid w:val="00644729"/>
    <w:rsid w:val="00645C6D"/>
    <w:rsid w:val="00645C86"/>
    <w:rsid w:val="00655D00"/>
    <w:rsid w:val="00657077"/>
    <w:rsid w:val="0066109D"/>
    <w:rsid w:val="00666EEE"/>
    <w:rsid w:val="006733FE"/>
    <w:rsid w:val="006764EC"/>
    <w:rsid w:val="006779BD"/>
    <w:rsid w:val="006809A7"/>
    <w:rsid w:val="00683472"/>
    <w:rsid w:val="00683754"/>
    <w:rsid w:val="00690AE1"/>
    <w:rsid w:val="00691D7D"/>
    <w:rsid w:val="006941DF"/>
    <w:rsid w:val="0069797E"/>
    <w:rsid w:val="006A0271"/>
    <w:rsid w:val="006A0820"/>
    <w:rsid w:val="006A20B0"/>
    <w:rsid w:val="006A4058"/>
    <w:rsid w:val="006A482D"/>
    <w:rsid w:val="006A4B2F"/>
    <w:rsid w:val="006A5D11"/>
    <w:rsid w:val="006A6A2B"/>
    <w:rsid w:val="006B06F3"/>
    <w:rsid w:val="006B5480"/>
    <w:rsid w:val="006B603D"/>
    <w:rsid w:val="006B7BF5"/>
    <w:rsid w:val="006C034A"/>
    <w:rsid w:val="006C1CD7"/>
    <w:rsid w:val="006C576B"/>
    <w:rsid w:val="006C7E8B"/>
    <w:rsid w:val="006D1395"/>
    <w:rsid w:val="006D7315"/>
    <w:rsid w:val="006D7D46"/>
    <w:rsid w:val="006E0813"/>
    <w:rsid w:val="006E231D"/>
    <w:rsid w:val="006E3918"/>
    <w:rsid w:val="006F2F61"/>
    <w:rsid w:val="0070217B"/>
    <w:rsid w:val="00704CD4"/>
    <w:rsid w:val="007057DC"/>
    <w:rsid w:val="00707634"/>
    <w:rsid w:val="0071396A"/>
    <w:rsid w:val="00720F02"/>
    <w:rsid w:val="00723CD1"/>
    <w:rsid w:val="00727C35"/>
    <w:rsid w:val="00727E85"/>
    <w:rsid w:val="0073017F"/>
    <w:rsid w:val="00735448"/>
    <w:rsid w:val="007355EE"/>
    <w:rsid w:val="00736945"/>
    <w:rsid w:val="007415F6"/>
    <w:rsid w:val="00741A1A"/>
    <w:rsid w:val="00747221"/>
    <w:rsid w:val="0075453F"/>
    <w:rsid w:val="0075503F"/>
    <w:rsid w:val="0075518C"/>
    <w:rsid w:val="00757089"/>
    <w:rsid w:val="007607EA"/>
    <w:rsid w:val="00761400"/>
    <w:rsid w:val="00763F73"/>
    <w:rsid w:val="007645ED"/>
    <w:rsid w:val="00764675"/>
    <w:rsid w:val="00764C66"/>
    <w:rsid w:val="00770DB5"/>
    <w:rsid w:val="00771A2B"/>
    <w:rsid w:val="00771CCC"/>
    <w:rsid w:val="0077390E"/>
    <w:rsid w:val="00773F75"/>
    <w:rsid w:val="00775C4D"/>
    <w:rsid w:val="007769AC"/>
    <w:rsid w:val="00782499"/>
    <w:rsid w:val="00782F24"/>
    <w:rsid w:val="00783A2B"/>
    <w:rsid w:val="00785917"/>
    <w:rsid w:val="00786653"/>
    <w:rsid w:val="007926C8"/>
    <w:rsid w:val="00796050"/>
    <w:rsid w:val="007A07F0"/>
    <w:rsid w:val="007A25FC"/>
    <w:rsid w:val="007A2D1F"/>
    <w:rsid w:val="007A3249"/>
    <w:rsid w:val="007A3500"/>
    <w:rsid w:val="007B2A38"/>
    <w:rsid w:val="007C040E"/>
    <w:rsid w:val="007C154B"/>
    <w:rsid w:val="007C1C62"/>
    <w:rsid w:val="007C49FC"/>
    <w:rsid w:val="007D02C0"/>
    <w:rsid w:val="007D0870"/>
    <w:rsid w:val="007D0FD1"/>
    <w:rsid w:val="007D56EB"/>
    <w:rsid w:val="007D79DF"/>
    <w:rsid w:val="007E1C2A"/>
    <w:rsid w:val="007E416A"/>
    <w:rsid w:val="007E6A24"/>
    <w:rsid w:val="007E7F3D"/>
    <w:rsid w:val="007F0164"/>
    <w:rsid w:val="007F03B6"/>
    <w:rsid w:val="007F0B27"/>
    <w:rsid w:val="007F0BE5"/>
    <w:rsid w:val="007F22B3"/>
    <w:rsid w:val="007F30BC"/>
    <w:rsid w:val="007F5052"/>
    <w:rsid w:val="007F6869"/>
    <w:rsid w:val="00802ED3"/>
    <w:rsid w:val="0080441F"/>
    <w:rsid w:val="00805F3D"/>
    <w:rsid w:val="008064CE"/>
    <w:rsid w:val="008069A4"/>
    <w:rsid w:val="00807357"/>
    <w:rsid w:val="00810680"/>
    <w:rsid w:val="00814943"/>
    <w:rsid w:val="00824459"/>
    <w:rsid w:val="00824B5F"/>
    <w:rsid w:val="00826BD3"/>
    <w:rsid w:val="00832A9C"/>
    <w:rsid w:val="0083324B"/>
    <w:rsid w:val="0083352F"/>
    <w:rsid w:val="00834007"/>
    <w:rsid w:val="0083453F"/>
    <w:rsid w:val="00836CF0"/>
    <w:rsid w:val="00836F7E"/>
    <w:rsid w:val="00837A9B"/>
    <w:rsid w:val="00837C20"/>
    <w:rsid w:val="00840C28"/>
    <w:rsid w:val="00841C75"/>
    <w:rsid w:val="00842108"/>
    <w:rsid w:val="00844737"/>
    <w:rsid w:val="00845222"/>
    <w:rsid w:val="008529CC"/>
    <w:rsid w:val="00854C6F"/>
    <w:rsid w:val="00855835"/>
    <w:rsid w:val="00857308"/>
    <w:rsid w:val="00857E76"/>
    <w:rsid w:val="008629C5"/>
    <w:rsid w:val="00863DB5"/>
    <w:rsid w:val="00865EB3"/>
    <w:rsid w:val="00870256"/>
    <w:rsid w:val="00873C55"/>
    <w:rsid w:val="00874EC4"/>
    <w:rsid w:val="0087689F"/>
    <w:rsid w:val="00881D5E"/>
    <w:rsid w:val="00882A3A"/>
    <w:rsid w:val="00882A40"/>
    <w:rsid w:val="0088746D"/>
    <w:rsid w:val="00890C50"/>
    <w:rsid w:val="008931D1"/>
    <w:rsid w:val="008935F5"/>
    <w:rsid w:val="008A0355"/>
    <w:rsid w:val="008A170D"/>
    <w:rsid w:val="008A1C48"/>
    <w:rsid w:val="008A3F83"/>
    <w:rsid w:val="008B1397"/>
    <w:rsid w:val="008B23E8"/>
    <w:rsid w:val="008B26BA"/>
    <w:rsid w:val="008B2C05"/>
    <w:rsid w:val="008B41C8"/>
    <w:rsid w:val="008B4265"/>
    <w:rsid w:val="008B4F7A"/>
    <w:rsid w:val="008B77BC"/>
    <w:rsid w:val="008C3618"/>
    <w:rsid w:val="008D034D"/>
    <w:rsid w:val="008D05EB"/>
    <w:rsid w:val="008D37AA"/>
    <w:rsid w:val="008D5431"/>
    <w:rsid w:val="008D6AAC"/>
    <w:rsid w:val="008E0713"/>
    <w:rsid w:val="008E0FFA"/>
    <w:rsid w:val="008E26B5"/>
    <w:rsid w:val="008E2950"/>
    <w:rsid w:val="008E2A19"/>
    <w:rsid w:val="008E35CB"/>
    <w:rsid w:val="008E3871"/>
    <w:rsid w:val="008E4C1A"/>
    <w:rsid w:val="008E5D8D"/>
    <w:rsid w:val="008E5E58"/>
    <w:rsid w:val="008F0D7B"/>
    <w:rsid w:val="008F5F9C"/>
    <w:rsid w:val="008F6F67"/>
    <w:rsid w:val="008F7809"/>
    <w:rsid w:val="009010B9"/>
    <w:rsid w:val="009038CC"/>
    <w:rsid w:val="009059F5"/>
    <w:rsid w:val="0090710B"/>
    <w:rsid w:val="00910AEF"/>
    <w:rsid w:val="00910CC8"/>
    <w:rsid w:val="00912E1E"/>
    <w:rsid w:val="00913FE7"/>
    <w:rsid w:val="009141A7"/>
    <w:rsid w:val="009227BA"/>
    <w:rsid w:val="00925981"/>
    <w:rsid w:val="00926EAA"/>
    <w:rsid w:val="00932B08"/>
    <w:rsid w:val="0093432A"/>
    <w:rsid w:val="00936B99"/>
    <w:rsid w:val="00936CBD"/>
    <w:rsid w:val="009379AC"/>
    <w:rsid w:val="00941AF6"/>
    <w:rsid w:val="00941CCA"/>
    <w:rsid w:val="00942CC1"/>
    <w:rsid w:val="009464D7"/>
    <w:rsid w:val="0094733D"/>
    <w:rsid w:val="009503E3"/>
    <w:rsid w:val="0095042A"/>
    <w:rsid w:val="009523A7"/>
    <w:rsid w:val="00952D36"/>
    <w:rsid w:val="009543B1"/>
    <w:rsid w:val="00956091"/>
    <w:rsid w:val="0096032F"/>
    <w:rsid w:val="00964491"/>
    <w:rsid w:val="00964F74"/>
    <w:rsid w:val="0096547F"/>
    <w:rsid w:val="009665E9"/>
    <w:rsid w:val="00966872"/>
    <w:rsid w:val="00966A32"/>
    <w:rsid w:val="00966FA3"/>
    <w:rsid w:val="00967E08"/>
    <w:rsid w:val="009703CC"/>
    <w:rsid w:val="00970C24"/>
    <w:rsid w:val="009712CC"/>
    <w:rsid w:val="00972B43"/>
    <w:rsid w:val="00974CC2"/>
    <w:rsid w:val="009755D9"/>
    <w:rsid w:val="00981107"/>
    <w:rsid w:val="00983BD0"/>
    <w:rsid w:val="009846B4"/>
    <w:rsid w:val="00987F32"/>
    <w:rsid w:val="00991B80"/>
    <w:rsid w:val="00993C00"/>
    <w:rsid w:val="00994C2E"/>
    <w:rsid w:val="009A1DC4"/>
    <w:rsid w:val="009A271E"/>
    <w:rsid w:val="009A2801"/>
    <w:rsid w:val="009A3EF6"/>
    <w:rsid w:val="009A425F"/>
    <w:rsid w:val="009A75DA"/>
    <w:rsid w:val="009B3980"/>
    <w:rsid w:val="009B4874"/>
    <w:rsid w:val="009B5424"/>
    <w:rsid w:val="009B6D1D"/>
    <w:rsid w:val="009B72A4"/>
    <w:rsid w:val="009C0915"/>
    <w:rsid w:val="009C465E"/>
    <w:rsid w:val="009C7277"/>
    <w:rsid w:val="009D3A0C"/>
    <w:rsid w:val="009D7D18"/>
    <w:rsid w:val="009E237B"/>
    <w:rsid w:val="009E3DBE"/>
    <w:rsid w:val="009E4FE9"/>
    <w:rsid w:val="009F0ECB"/>
    <w:rsid w:val="009F2682"/>
    <w:rsid w:val="009F5448"/>
    <w:rsid w:val="009F7FBB"/>
    <w:rsid w:val="00A0044E"/>
    <w:rsid w:val="00A04D14"/>
    <w:rsid w:val="00A05FBD"/>
    <w:rsid w:val="00A060EE"/>
    <w:rsid w:val="00A11A06"/>
    <w:rsid w:val="00A14F2A"/>
    <w:rsid w:val="00A20A0D"/>
    <w:rsid w:val="00A22AB8"/>
    <w:rsid w:val="00A24E88"/>
    <w:rsid w:val="00A323C2"/>
    <w:rsid w:val="00A35EC4"/>
    <w:rsid w:val="00A373E7"/>
    <w:rsid w:val="00A411E5"/>
    <w:rsid w:val="00A42A77"/>
    <w:rsid w:val="00A47F55"/>
    <w:rsid w:val="00A53D43"/>
    <w:rsid w:val="00A57EF0"/>
    <w:rsid w:val="00A6052A"/>
    <w:rsid w:val="00A71E00"/>
    <w:rsid w:val="00A772A8"/>
    <w:rsid w:val="00A84D8D"/>
    <w:rsid w:val="00A94295"/>
    <w:rsid w:val="00A952AD"/>
    <w:rsid w:val="00AA098C"/>
    <w:rsid w:val="00AA0B24"/>
    <w:rsid w:val="00AA2CFF"/>
    <w:rsid w:val="00AA3143"/>
    <w:rsid w:val="00AA4448"/>
    <w:rsid w:val="00AA4A9E"/>
    <w:rsid w:val="00AB0F9E"/>
    <w:rsid w:val="00AB37EF"/>
    <w:rsid w:val="00AB3A49"/>
    <w:rsid w:val="00AB69B4"/>
    <w:rsid w:val="00AB7193"/>
    <w:rsid w:val="00AB7FEC"/>
    <w:rsid w:val="00AC36D0"/>
    <w:rsid w:val="00AC38A4"/>
    <w:rsid w:val="00AC3A71"/>
    <w:rsid w:val="00AC461B"/>
    <w:rsid w:val="00AC6490"/>
    <w:rsid w:val="00AD00D9"/>
    <w:rsid w:val="00AD0D37"/>
    <w:rsid w:val="00AD1AA4"/>
    <w:rsid w:val="00AD1DB7"/>
    <w:rsid w:val="00AD567C"/>
    <w:rsid w:val="00AD7157"/>
    <w:rsid w:val="00AD7A8E"/>
    <w:rsid w:val="00AE0951"/>
    <w:rsid w:val="00AE1410"/>
    <w:rsid w:val="00AE3516"/>
    <w:rsid w:val="00AE4338"/>
    <w:rsid w:val="00AE70CF"/>
    <w:rsid w:val="00AF106A"/>
    <w:rsid w:val="00AF189F"/>
    <w:rsid w:val="00AF251E"/>
    <w:rsid w:val="00B1059A"/>
    <w:rsid w:val="00B17615"/>
    <w:rsid w:val="00B2008D"/>
    <w:rsid w:val="00B20AEA"/>
    <w:rsid w:val="00B21543"/>
    <w:rsid w:val="00B22979"/>
    <w:rsid w:val="00B2358E"/>
    <w:rsid w:val="00B23AAE"/>
    <w:rsid w:val="00B23DE8"/>
    <w:rsid w:val="00B25BCE"/>
    <w:rsid w:val="00B31F20"/>
    <w:rsid w:val="00B32F23"/>
    <w:rsid w:val="00B35FF6"/>
    <w:rsid w:val="00B40DB4"/>
    <w:rsid w:val="00B425B0"/>
    <w:rsid w:val="00B42AC3"/>
    <w:rsid w:val="00B46465"/>
    <w:rsid w:val="00B52C77"/>
    <w:rsid w:val="00B55943"/>
    <w:rsid w:val="00B569C7"/>
    <w:rsid w:val="00B60A05"/>
    <w:rsid w:val="00B64A96"/>
    <w:rsid w:val="00B65200"/>
    <w:rsid w:val="00B65E5E"/>
    <w:rsid w:val="00B70A35"/>
    <w:rsid w:val="00B70BC6"/>
    <w:rsid w:val="00B719C5"/>
    <w:rsid w:val="00B72779"/>
    <w:rsid w:val="00B73F27"/>
    <w:rsid w:val="00B74267"/>
    <w:rsid w:val="00B74B47"/>
    <w:rsid w:val="00B76694"/>
    <w:rsid w:val="00B8170E"/>
    <w:rsid w:val="00B82E8C"/>
    <w:rsid w:val="00B84C30"/>
    <w:rsid w:val="00B864F7"/>
    <w:rsid w:val="00B907B7"/>
    <w:rsid w:val="00B94D06"/>
    <w:rsid w:val="00B97547"/>
    <w:rsid w:val="00BA2E99"/>
    <w:rsid w:val="00BA393E"/>
    <w:rsid w:val="00BA426E"/>
    <w:rsid w:val="00BA5CC5"/>
    <w:rsid w:val="00BA7679"/>
    <w:rsid w:val="00BB0455"/>
    <w:rsid w:val="00BB3990"/>
    <w:rsid w:val="00BB39B7"/>
    <w:rsid w:val="00BB3CF2"/>
    <w:rsid w:val="00BB5BB1"/>
    <w:rsid w:val="00BC042B"/>
    <w:rsid w:val="00BC7A76"/>
    <w:rsid w:val="00BD494F"/>
    <w:rsid w:val="00BD7076"/>
    <w:rsid w:val="00BE0FAE"/>
    <w:rsid w:val="00BE1B1C"/>
    <w:rsid w:val="00BE2839"/>
    <w:rsid w:val="00BE5351"/>
    <w:rsid w:val="00BE65BD"/>
    <w:rsid w:val="00BF38BE"/>
    <w:rsid w:val="00C00B04"/>
    <w:rsid w:val="00C052C0"/>
    <w:rsid w:val="00C058ED"/>
    <w:rsid w:val="00C1152C"/>
    <w:rsid w:val="00C13419"/>
    <w:rsid w:val="00C139B2"/>
    <w:rsid w:val="00C14ED8"/>
    <w:rsid w:val="00C175BE"/>
    <w:rsid w:val="00C17C7F"/>
    <w:rsid w:val="00C21D9A"/>
    <w:rsid w:val="00C312E5"/>
    <w:rsid w:val="00C3132F"/>
    <w:rsid w:val="00C31EAD"/>
    <w:rsid w:val="00C361B2"/>
    <w:rsid w:val="00C36977"/>
    <w:rsid w:val="00C405CF"/>
    <w:rsid w:val="00C4079A"/>
    <w:rsid w:val="00C41256"/>
    <w:rsid w:val="00C41F1A"/>
    <w:rsid w:val="00C43F3A"/>
    <w:rsid w:val="00C46231"/>
    <w:rsid w:val="00C46BD8"/>
    <w:rsid w:val="00C47B9C"/>
    <w:rsid w:val="00C5032E"/>
    <w:rsid w:val="00C54306"/>
    <w:rsid w:val="00C55C7E"/>
    <w:rsid w:val="00C57239"/>
    <w:rsid w:val="00C605DA"/>
    <w:rsid w:val="00C624FC"/>
    <w:rsid w:val="00C63F14"/>
    <w:rsid w:val="00C72B96"/>
    <w:rsid w:val="00C72C58"/>
    <w:rsid w:val="00C74D67"/>
    <w:rsid w:val="00C760E8"/>
    <w:rsid w:val="00C77F50"/>
    <w:rsid w:val="00C81140"/>
    <w:rsid w:val="00C81205"/>
    <w:rsid w:val="00C854DE"/>
    <w:rsid w:val="00C859B9"/>
    <w:rsid w:val="00C85DF0"/>
    <w:rsid w:val="00C92BE6"/>
    <w:rsid w:val="00C933DE"/>
    <w:rsid w:val="00C94A2D"/>
    <w:rsid w:val="00CA2181"/>
    <w:rsid w:val="00CA7C1C"/>
    <w:rsid w:val="00CB20FA"/>
    <w:rsid w:val="00CC0D10"/>
    <w:rsid w:val="00CC2315"/>
    <w:rsid w:val="00CC3707"/>
    <w:rsid w:val="00CC5397"/>
    <w:rsid w:val="00CC5CA1"/>
    <w:rsid w:val="00CC68FD"/>
    <w:rsid w:val="00CC76BE"/>
    <w:rsid w:val="00CD0944"/>
    <w:rsid w:val="00CD20C0"/>
    <w:rsid w:val="00CD3B18"/>
    <w:rsid w:val="00CD4853"/>
    <w:rsid w:val="00CE13BB"/>
    <w:rsid w:val="00CE244D"/>
    <w:rsid w:val="00CE6CED"/>
    <w:rsid w:val="00CF1E6C"/>
    <w:rsid w:val="00CF44E6"/>
    <w:rsid w:val="00CF54E3"/>
    <w:rsid w:val="00D00912"/>
    <w:rsid w:val="00D014BB"/>
    <w:rsid w:val="00D03D03"/>
    <w:rsid w:val="00D05569"/>
    <w:rsid w:val="00D05678"/>
    <w:rsid w:val="00D079E0"/>
    <w:rsid w:val="00D104D1"/>
    <w:rsid w:val="00D10541"/>
    <w:rsid w:val="00D11773"/>
    <w:rsid w:val="00D143DD"/>
    <w:rsid w:val="00D17761"/>
    <w:rsid w:val="00D177EE"/>
    <w:rsid w:val="00D21321"/>
    <w:rsid w:val="00D244AA"/>
    <w:rsid w:val="00D24C5E"/>
    <w:rsid w:val="00D26A0B"/>
    <w:rsid w:val="00D273C5"/>
    <w:rsid w:val="00D33325"/>
    <w:rsid w:val="00D33FA2"/>
    <w:rsid w:val="00D349EB"/>
    <w:rsid w:val="00D3617D"/>
    <w:rsid w:val="00D37F1C"/>
    <w:rsid w:val="00D40BD3"/>
    <w:rsid w:val="00D4121E"/>
    <w:rsid w:val="00D42D2F"/>
    <w:rsid w:val="00D448FB"/>
    <w:rsid w:val="00D521D2"/>
    <w:rsid w:val="00D52B04"/>
    <w:rsid w:val="00D551D0"/>
    <w:rsid w:val="00D55FE9"/>
    <w:rsid w:val="00D60141"/>
    <w:rsid w:val="00D61779"/>
    <w:rsid w:val="00D662CE"/>
    <w:rsid w:val="00D664ED"/>
    <w:rsid w:val="00D7739D"/>
    <w:rsid w:val="00D825F1"/>
    <w:rsid w:val="00D838C3"/>
    <w:rsid w:val="00D84BEC"/>
    <w:rsid w:val="00DA2A35"/>
    <w:rsid w:val="00DA76CD"/>
    <w:rsid w:val="00DB1C11"/>
    <w:rsid w:val="00DB2901"/>
    <w:rsid w:val="00DB2FCC"/>
    <w:rsid w:val="00DC14A1"/>
    <w:rsid w:val="00DC15D1"/>
    <w:rsid w:val="00DC15F7"/>
    <w:rsid w:val="00DC352D"/>
    <w:rsid w:val="00DC3E8B"/>
    <w:rsid w:val="00DC4DDA"/>
    <w:rsid w:val="00DD1E97"/>
    <w:rsid w:val="00DD4C7B"/>
    <w:rsid w:val="00DE0CCC"/>
    <w:rsid w:val="00DE4C87"/>
    <w:rsid w:val="00DE4DDE"/>
    <w:rsid w:val="00DE6703"/>
    <w:rsid w:val="00DF0DB4"/>
    <w:rsid w:val="00DF18FC"/>
    <w:rsid w:val="00DF2278"/>
    <w:rsid w:val="00DF5DBA"/>
    <w:rsid w:val="00DF600E"/>
    <w:rsid w:val="00DF6896"/>
    <w:rsid w:val="00E0405E"/>
    <w:rsid w:val="00E04339"/>
    <w:rsid w:val="00E04C94"/>
    <w:rsid w:val="00E05BB6"/>
    <w:rsid w:val="00E12946"/>
    <w:rsid w:val="00E158AA"/>
    <w:rsid w:val="00E254B8"/>
    <w:rsid w:val="00E2724B"/>
    <w:rsid w:val="00E32501"/>
    <w:rsid w:val="00E401B8"/>
    <w:rsid w:val="00E42EFD"/>
    <w:rsid w:val="00E43FC4"/>
    <w:rsid w:val="00E47D76"/>
    <w:rsid w:val="00E51FF5"/>
    <w:rsid w:val="00E625BA"/>
    <w:rsid w:val="00E65C39"/>
    <w:rsid w:val="00E706AE"/>
    <w:rsid w:val="00E724EB"/>
    <w:rsid w:val="00E72BEB"/>
    <w:rsid w:val="00E755E2"/>
    <w:rsid w:val="00E80976"/>
    <w:rsid w:val="00E83B25"/>
    <w:rsid w:val="00E879B5"/>
    <w:rsid w:val="00E9321E"/>
    <w:rsid w:val="00E951EF"/>
    <w:rsid w:val="00E95EBD"/>
    <w:rsid w:val="00EA1AA1"/>
    <w:rsid w:val="00EA2896"/>
    <w:rsid w:val="00EA5754"/>
    <w:rsid w:val="00EA7634"/>
    <w:rsid w:val="00EB251F"/>
    <w:rsid w:val="00EB5A6F"/>
    <w:rsid w:val="00EB610F"/>
    <w:rsid w:val="00EC11F2"/>
    <w:rsid w:val="00EC1B9F"/>
    <w:rsid w:val="00EC31FF"/>
    <w:rsid w:val="00ED202D"/>
    <w:rsid w:val="00EE07A8"/>
    <w:rsid w:val="00EE222F"/>
    <w:rsid w:val="00EE43ED"/>
    <w:rsid w:val="00EF5216"/>
    <w:rsid w:val="00EF73F5"/>
    <w:rsid w:val="00F03476"/>
    <w:rsid w:val="00F04572"/>
    <w:rsid w:val="00F04723"/>
    <w:rsid w:val="00F0553B"/>
    <w:rsid w:val="00F05B7F"/>
    <w:rsid w:val="00F062B7"/>
    <w:rsid w:val="00F07FD7"/>
    <w:rsid w:val="00F102EE"/>
    <w:rsid w:val="00F1288B"/>
    <w:rsid w:val="00F15EB1"/>
    <w:rsid w:val="00F15EBA"/>
    <w:rsid w:val="00F2051D"/>
    <w:rsid w:val="00F2153D"/>
    <w:rsid w:val="00F2257F"/>
    <w:rsid w:val="00F2282D"/>
    <w:rsid w:val="00F23924"/>
    <w:rsid w:val="00F23997"/>
    <w:rsid w:val="00F26873"/>
    <w:rsid w:val="00F27109"/>
    <w:rsid w:val="00F2762D"/>
    <w:rsid w:val="00F338A3"/>
    <w:rsid w:val="00F34EE0"/>
    <w:rsid w:val="00F355A0"/>
    <w:rsid w:val="00F36E78"/>
    <w:rsid w:val="00F46DBB"/>
    <w:rsid w:val="00F476C2"/>
    <w:rsid w:val="00F5208A"/>
    <w:rsid w:val="00F57520"/>
    <w:rsid w:val="00F654DA"/>
    <w:rsid w:val="00F73E4E"/>
    <w:rsid w:val="00F73EA7"/>
    <w:rsid w:val="00F75319"/>
    <w:rsid w:val="00F7690D"/>
    <w:rsid w:val="00F76D1B"/>
    <w:rsid w:val="00F77877"/>
    <w:rsid w:val="00F85EE6"/>
    <w:rsid w:val="00F92476"/>
    <w:rsid w:val="00FA1F54"/>
    <w:rsid w:val="00FA576C"/>
    <w:rsid w:val="00FA68DD"/>
    <w:rsid w:val="00FB236E"/>
    <w:rsid w:val="00FB64CD"/>
    <w:rsid w:val="00FC3098"/>
    <w:rsid w:val="00FC4730"/>
    <w:rsid w:val="00FC582A"/>
    <w:rsid w:val="00FC5C95"/>
    <w:rsid w:val="00FC6A59"/>
    <w:rsid w:val="00FD056E"/>
    <w:rsid w:val="00FD131F"/>
    <w:rsid w:val="00FD300D"/>
    <w:rsid w:val="00FD3B31"/>
    <w:rsid w:val="00FD4574"/>
    <w:rsid w:val="00FD486F"/>
    <w:rsid w:val="00FE03A5"/>
    <w:rsid w:val="00FE2618"/>
    <w:rsid w:val="00FE3778"/>
    <w:rsid w:val="00FE51A5"/>
    <w:rsid w:val="00FE51D8"/>
    <w:rsid w:val="00FE63A4"/>
    <w:rsid w:val="00FE6549"/>
    <w:rsid w:val="00FE6D9F"/>
    <w:rsid w:val="00FE7270"/>
    <w:rsid w:val="00FF14C9"/>
    <w:rsid w:val="00FF1C6A"/>
    <w:rsid w:val="00FF1E99"/>
    <w:rsid w:val="00FF6E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1AAF9D-BD3A-41F4-9ABD-9854AF1E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C94"/>
    <w:rPr>
      <w:sz w:val="24"/>
      <w:szCs w:val="24"/>
    </w:rPr>
  </w:style>
  <w:style w:type="paragraph" w:styleId="Rubrik1">
    <w:name w:val="heading 1"/>
    <w:basedOn w:val="Normal"/>
    <w:next w:val="Brdtext"/>
    <w:qFormat/>
    <w:rsid w:val="00E04C94"/>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paragraph" w:styleId="Rubrik5">
    <w:name w:val="heading 5"/>
    <w:basedOn w:val="Normal"/>
    <w:next w:val="Normal"/>
    <w:link w:val="Rubrik5Char"/>
    <w:unhideWhenUsed/>
    <w:qFormat/>
    <w:rsid w:val="00E51FF5"/>
    <w:pPr>
      <w:keepNext/>
      <w:keepLines/>
      <w:spacing w:before="200"/>
      <w:outlineLvl w:val="4"/>
    </w:pPr>
    <w:rPr>
      <w:rFonts w:eastAsiaTheme="majorEastAsia" w:cstheme="majorBidi"/>
      <w:b/>
      <w:sz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53099"/>
    <w:pPr>
      <w:tabs>
        <w:tab w:val="left" w:pos="357"/>
        <w:tab w:val="right" w:leader="underscore" w:pos="9072"/>
      </w:tabs>
      <w:spacing w:before="24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Rubrik5Char">
    <w:name w:val="Rubrik 5 Char"/>
    <w:basedOn w:val="Standardstycketeckensnitt"/>
    <w:link w:val="Rubrik5"/>
    <w:rsid w:val="00E51FF5"/>
    <w:rPr>
      <w:rFonts w:eastAsiaTheme="majorEastAsia" w:cstheme="majorBidi"/>
      <w:b/>
      <w:sz w:val="22"/>
      <w:szCs w:val="24"/>
    </w:rPr>
  </w:style>
  <w:style w:type="table" w:styleId="Professionelltabell">
    <w:name w:val="Table Professional"/>
    <w:basedOn w:val="Normaltabell"/>
    <w:rsid w:val="0016510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b">
    <w:name w:val="Normal (Web)"/>
    <w:basedOn w:val="Normal"/>
    <w:uiPriority w:val="99"/>
    <w:unhideWhenUsed/>
    <w:rsid w:val="00B64A96"/>
    <w:pPr>
      <w:spacing w:before="100" w:beforeAutospacing="1" w:after="100" w:afterAutospacing="1"/>
    </w:pPr>
    <w:rPr>
      <w:rFonts w:eastAsiaTheme="minorEastAsia"/>
    </w:rPr>
  </w:style>
  <w:style w:type="character" w:styleId="Kommentarsreferens">
    <w:name w:val="annotation reference"/>
    <w:basedOn w:val="Standardstycketeckensnitt"/>
    <w:rsid w:val="00AD7A8E"/>
    <w:rPr>
      <w:sz w:val="16"/>
      <w:szCs w:val="16"/>
    </w:rPr>
  </w:style>
  <w:style w:type="paragraph" w:styleId="Kommentarer">
    <w:name w:val="annotation text"/>
    <w:basedOn w:val="Normal"/>
    <w:link w:val="KommentarerChar"/>
    <w:rsid w:val="00AD7A8E"/>
    <w:rPr>
      <w:sz w:val="20"/>
      <w:szCs w:val="20"/>
    </w:rPr>
  </w:style>
  <w:style w:type="character" w:customStyle="1" w:styleId="KommentarerChar">
    <w:name w:val="Kommentarer Char"/>
    <w:basedOn w:val="Standardstycketeckensnitt"/>
    <w:link w:val="Kommentarer"/>
    <w:rsid w:val="00AD7A8E"/>
  </w:style>
  <w:style w:type="paragraph" w:styleId="Kommentarsmne">
    <w:name w:val="annotation subject"/>
    <w:basedOn w:val="Kommentarer"/>
    <w:next w:val="Kommentarer"/>
    <w:link w:val="KommentarsmneChar"/>
    <w:rsid w:val="00AD7A8E"/>
    <w:rPr>
      <w:b/>
      <w:bCs/>
    </w:rPr>
  </w:style>
  <w:style w:type="character" w:customStyle="1" w:styleId="KommentarsmneChar">
    <w:name w:val="Kommentarsämne Char"/>
    <w:basedOn w:val="KommentarerChar"/>
    <w:link w:val="Kommentarsmne"/>
    <w:rsid w:val="00AD7A8E"/>
    <w:rPr>
      <w:b/>
      <w:bCs/>
    </w:rPr>
  </w:style>
  <w:style w:type="paragraph" w:customStyle="1" w:styleId="Bldmedefterfljandebeskrivning">
    <w:name w:val="Bld med efterföljande beskrivning"/>
    <w:basedOn w:val="Brdtext"/>
    <w:qFormat/>
    <w:rsid w:val="00EC1B9F"/>
    <w:pPr>
      <w:keepNext/>
      <w:spacing w:after="60"/>
    </w:pPr>
    <w:rPr>
      <w:noProof/>
    </w:rPr>
  </w:style>
  <w:style w:type="paragraph" w:styleId="HTML-frformaterad">
    <w:name w:val="HTML Preformatted"/>
    <w:basedOn w:val="Normal"/>
    <w:link w:val="HTML-frformateradChar"/>
    <w:uiPriority w:val="99"/>
    <w:unhideWhenUsed/>
    <w:rsid w:val="002F1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frformateradChar">
    <w:name w:val="HTML - förformaterad Char"/>
    <w:basedOn w:val="Standardstycketeckensnitt"/>
    <w:link w:val="HTML-frformaterad"/>
    <w:uiPriority w:val="99"/>
    <w:rsid w:val="002F1E8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855302">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978613105">
      <w:bodyDiv w:val="1"/>
      <w:marLeft w:val="0"/>
      <w:marRight w:val="0"/>
      <w:marTop w:val="0"/>
      <w:marBottom w:val="0"/>
      <w:divBdr>
        <w:top w:val="none" w:sz="0" w:space="0" w:color="auto"/>
        <w:left w:val="none" w:sz="0" w:space="0" w:color="auto"/>
        <w:bottom w:val="none" w:sz="0" w:space="0" w:color="auto"/>
        <w:right w:val="none" w:sz="0" w:space="0" w:color="auto"/>
      </w:divBdr>
    </w:div>
    <w:div w:id="1049036010">
      <w:bodyDiv w:val="1"/>
      <w:marLeft w:val="0"/>
      <w:marRight w:val="0"/>
      <w:marTop w:val="0"/>
      <w:marBottom w:val="0"/>
      <w:divBdr>
        <w:top w:val="none" w:sz="0" w:space="0" w:color="auto"/>
        <w:left w:val="none" w:sz="0" w:space="0" w:color="auto"/>
        <w:bottom w:val="none" w:sz="0" w:space="0" w:color="auto"/>
        <w:right w:val="none" w:sz="0" w:space="0" w:color="auto"/>
      </w:divBdr>
    </w:div>
    <w:div w:id="128897542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735470719">
      <w:bodyDiv w:val="1"/>
      <w:marLeft w:val="0"/>
      <w:marRight w:val="0"/>
      <w:marTop w:val="0"/>
      <w:marBottom w:val="0"/>
      <w:divBdr>
        <w:top w:val="none" w:sz="0" w:space="0" w:color="auto"/>
        <w:left w:val="none" w:sz="0" w:space="0" w:color="auto"/>
        <w:bottom w:val="none" w:sz="0" w:space="0" w:color="auto"/>
        <w:right w:val="none" w:sz="0" w:space="0" w:color="auto"/>
      </w:divBdr>
    </w:div>
    <w:div w:id="211774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ursepress.lnu.se/kurs/inledande-programmering-med-csharp" TargetMode="External"/><Relationship Id="rId18" Type="http://schemas.openxmlformats.org/officeDocument/2006/relationships/image" Target="media/image7.png"/><Relationship Id="rId26" Type="http://schemas.openxmlformats.org/officeDocument/2006/relationships/hyperlink" Target="http://msdn.microsoft.com/en-us/library/6aetdk20.aspx"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creativecommons.org/licenses/by-nc-sa/2.5/se/" TargetMode="External"/><Relationship Id="rId17" Type="http://schemas.openxmlformats.org/officeDocument/2006/relationships/image" Target="media/image6.png"/><Relationship Id="rId25" Type="http://schemas.openxmlformats.org/officeDocument/2006/relationships/hyperlink" Target="http://msdn.microsoft.com/en-us/library/6sh2ey19.aspx"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msdn.microsoft.com/en-us/library/6sh2ey19.aspx"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2.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11.png"/><Relationship Id="rId27" Type="http://schemas.openxmlformats.org/officeDocument/2006/relationships/hyperlink" Target="http://msdn.microsoft.com/en-us/library/3ssew6tk.aspx"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E58CA-B9A4-496F-BA46-2183A3269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299</TotalTime>
  <Pages>9</Pages>
  <Words>1912</Words>
  <Characters>10134</Characters>
  <Application>Microsoft Office Word</Application>
  <DocSecurity>0</DocSecurity>
  <Lines>84</Lines>
  <Paragraphs>24</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14</cp:revision>
  <cp:lastPrinted>2013-10-15T14:55:00Z</cp:lastPrinted>
  <dcterms:created xsi:type="dcterms:W3CDTF">2014-08-22T12:24:00Z</dcterms:created>
  <dcterms:modified xsi:type="dcterms:W3CDTF">2014-10-14T07:30:00Z</dcterms:modified>
</cp:coreProperties>
</file>