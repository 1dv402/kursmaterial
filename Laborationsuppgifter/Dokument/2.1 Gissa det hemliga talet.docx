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709" w:type="dxa"/>
        <w:tblLayout w:type="fixed"/>
        <w:tblLook w:val="01E0" w:firstRow="1" w:lastRow="1" w:firstColumn="1" w:lastColumn="1" w:noHBand="0" w:noVBand="0"/>
      </w:tblPr>
      <w:tblGrid>
        <w:gridCol w:w="7709"/>
      </w:tblGrid>
      <w:tr w:rsidR="0028592E" w:rsidRPr="00283D8A" w:rsidTr="00165B9F">
        <w:trPr>
          <w:trHeight w:val="2195"/>
        </w:trPr>
        <w:tc>
          <w:tcPr>
            <w:tcW w:w="7709" w:type="dxa"/>
          </w:tcPr>
          <w:p w:rsidR="005C5FFD" w:rsidRPr="00165B9F" w:rsidRDefault="002B3D93" w:rsidP="00401CCE">
            <w:pPr>
              <w:pStyle w:val="FrRubrik"/>
              <w:tabs>
                <w:tab w:val="center" w:pos="4536"/>
                <w:tab w:val="right" w:pos="9072"/>
              </w:tabs>
              <w:rPr>
                <w:i w:val="0"/>
                <w:sz w:val="44"/>
                <w:szCs w:val="44"/>
              </w:rPr>
            </w:pPr>
            <w:bookmarkStart w:id="0" w:name="_GoBack"/>
            <w:bookmarkEnd w:id="0"/>
            <w:r>
              <w:rPr>
                <w:i w:val="0"/>
                <w:sz w:val="44"/>
                <w:szCs w:val="44"/>
              </w:rPr>
              <w:t>Laborations</w:t>
            </w:r>
            <w:r w:rsidR="00401CCE">
              <w:rPr>
                <w:i w:val="0"/>
                <w:sz w:val="44"/>
                <w:szCs w:val="44"/>
              </w:rPr>
              <w:t>anvisning</w:t>
            </w:r>
          </w:p>
        </w:tc>
      </w:tr>
    </w:tbl>
    <w:p w:rsidR="00165B9F" w:rsidRPr="00165B9F" w:rsidRDefault="009C0915" w:rsidP="00735448">
      <w:pPr>
        <w:pStyle w:val="Brdtext"/>
        <w:spacing w:line="240" w:lineRule="auto"/>
        <w:rPr>
          <w:i/>
          <w:sz w:val="36"/>
          <w:szCs w:val="36"/>
        </w:rPr>
      </w:pPr>
      <w:r>
        <w:rPr>
          <w:sz w:val="60"/>
          <w:szCs w:val="60"/>
        </w:rPr>
        <w:t>G</w:t>
      </w:r>
      <w:r w:rsidR="00080855">
        <w:rPr>
          <w:sz w:val="60"/>
          <w:szCs w:val="60"/>
        </w:rPr>
        <w:t>issa det hemliga talet</w:t>
      </w:r>
    </w:p>
    <w:p w:rsidR="00391F0A" w:rsidRPr="00391F0A" w:rsidRDefault="002B3D93" w:rsidP="00391F0A">
      <w:pPr>
        <w:pStyle w:val="Brdtext"/>
      </w:pPr>
      <w:r>
        <w:t xml:space="preserve">Steg </w:t>
      </w:r>
      <w:r w:rsidR="00080855">
        <w:t>2</w:t>
      </w:r>
      <w:r>
        <w:t xml:space="preserve">, laborationsuppgift </w:t>
      </w:r>
      <w:r w:rsidR="00080855">
        <w:t>1</w:t>
      </w:r>
    </w:p>
    <w:tbl>
      <w:tblPr>
        <w:tblpPr w:leftFromText="142" w:rightFromText="142" w:vertAnchor="page" w:horzAnchor="page" w:tblpX="7656" w:tblpY="12804"/>
        <w:tblW w:w="4536" w:type="dxa"/>
        <w:tblCellMar>
          <w:left w:w="227" w:type="dxa"/>
          <w:right w:w="227" w:type="dxa"/>
        </w:tblCellMar>
        <w:tblLook w:val="04A0" w:firstRow="1" w:lastRow="0" w:firstColumn="1" w:lastColumn="0" w:noHBand="0" w:noVBand="1"/>
      </w:tblPr>
      <w:tblGrid>
        <w:gridCol w:w="4536"/>
      </w:tblGrid>
      <w:tr w:rsidR="00391F0A" w:rsidTr="002B2AC2">
        <w:trPr>
          <w:trHeight w:val="3492"/>
        </w:trPr>
        <w:tc>
          <w:tcPr>
            <w:tcW w:w="3589" w:type="dxa"/>
            <w:shd w:val="clear" w:color="auto" w:fill="auto"/>
            <w:vAlign w:val="bottom"/>
          </w:tcPr>
          <w:p w:rsidR="003A46FF" w:rsidRDefault="00C85DF0" w:rsidP="00A14F2A">
            <w:pPr>
              <w:pStyle w:val="FramsideText"/>
              <w:pBdr>
                <w:left w:val="single" w:sz="4" w:space="4" w:color="000000"/>
              </w:pBdr>
              <w:rPr>
                <w:i/>
                <w:sz w:val="22"/>
                <w:szCs w:val="22"/>
              </w:rPr>
            </w:pPr>
            <w:r w:rsidRPr="00457107">
              <w:rPr>
                <w:i/>
                <w:sz w:val="22"/>
                <w:szCs w:val="22"/>
              </w:rPr>
              <w:fldChar w:fldCharType="begin">
                <w:ffData>
                  <w:name w:val="Text4"/>
                  <w:enabled/>
                  <w:calcOnExit w:val="0"/>
                  <w:textInput>
                    <w:default w:val="Författare"/>
                  </w:textInput>
                </w:ffData>
              </w:fldChar>
            </w:r>
            <w:r w:rsidR="003A46FF" w:rsidRPr="00457107">
              <w:rPr>
                <w:i/>
                <w:sz w:val="22"/>
                <w:szCs w:val="22"/>
              </w:rPr>
              <w:instrText xml:space="preserve"> FORMTEXT </w:instrText>
            </w:r>
            <w:r w:rsidRPr="00457107">
              <w:rPr>
                <w:i/>
                <w:sz w:val="22"/>
                <w:szCs w:val="22"/>
              </w:rPr>
            </w:r>
            <w:r w:rsidRPr="00457107">
              <w:rPr>
                <w:i/>
                <w:sz w:val="22"/>
                <w:szCs w:val="22"/>
              </w:rPr>
              <w:fldChar w:fldCharType="separate"/>
            </w:r>
            <w:r w:rsidR="00AE323C">
              <w:rPr>
                <w:i/>
                <w:noProof/>
                <w:sz w:val="22"/>
                <w:szCs w:val="22"/>
              </w:rPr>
              <w:t>Författare</w:t>
            </w:r>
            <w:r w:rsidRPr="00457107">
              <w:rPr>
                <w:i/>
                <w:sz w:val="22"/>
                <w:szCs w:val="22"/>
              </w:rPr>
              <w:fldChar w:fldCharType="end"/>
            </w:r>
            <w:r w:rsidR="002B2AC2">
              <w:rPr>
                <w:i/>
                <w:sz w:val="22"/>
                <w:szCs w:val="22"/>
              </w:rPr>
              <w:t>:</w:t>
            </w:r>
            <w:r w:rsidR="003A46FF" w:rsidRPr="00457107">
              <w:rPr>
                <w:i/>
                <w:sz w:val="22"/>
                <w:szCs w:val="22"/>
              </w:rPr>
              <w:t xml:space="preserve"> </w:t>
            </w:r>
            <w:r w:rsidR="003A46FF">
              <w:rPr>
                <w:sz w:val="22"/>
                <w:szCs w:val="22"/>
              </w:rPr>
              <w:t>Mats Loock</w:t>
            </w:r>
          </w:p>
          <w:p w:rsidR="002B2AC2" w:rsidRDefault="002B2AC2" w:rsidP="002B2AC2">
            <w:pPr>
              <w:pStyle w:val="FramsideText"/>
              <w:pBdr>
                <w:left w:val="single" w:sz="4" w:space="4" w:color="000000"/>
              </w:pBdr>
              <w:rPr>
                <w:i/>
                <w:sz w:val="22"/>
                <w:szCs w:val="22"/>
              </w:rPr>
            </w:pPr>
            <w:r>
              <w:rPr>
                <w:i/>
                <w:sz w:val="22"/>
                <w:szCs w:val="22"/>
              </w:rPr>
              <w:t>Kurs:</w:t>
            </w:r>
            <w:r w:rsidRPr="00457107">
              <w:rPr>
                <w:i/>
                <w:sz w:val="22"/>
                <w:szCs w:val="22"/>
              </w:rPr>
              <w:t xml:space="preserve"> </w:t>
            </w:r>
            <w:r>
              <w:rPr>
                <w:sz w:val="22"/>
                <w:szCs w:val="22"/>
              </w:rPr>
              <w:t>Inledande programmering med C#</w:t>
            </w:r>
          </w:p>
          <w:p w:rsidR="003A46FF" w:rsidRPr="003A46FF" w:rsidRDefault="003A46FF" w:rsidP="009E4FE9">
            <w:pPr>
              <w:pStyle w:val="FramsideText"/>
              <w:pBdr>
                <w:left w:val="single" w:sz="4" w:space="4" w:color="000000"/>
              </w:pBdr>
            </w:pPr>
            <w:r>
              <w:rPr>
                <w:i/>
                <w:sz w:val="22"/>
                <w:szCs w:val="22"/>
              </w:rPr>
              <w:t>Kurskod:</w:t>
            </w:r>
            <w:r>
              <w:rPr>
                <w:sz w:val="22"/>
                <w:szCs w:val="22"/>
              </w:rPr>
              <w:t>1DV40</w:t>
            </w:r>
            <w:r w:rsidR="009E4FE9">
              <w:rPr>
                <w:sz w:val="22"/>
                <w:szCs w:val="22"/>
              </w:rPr>
              <w:t>2</w:t>
            </w:r>
          </w:p>
        </w:tc>
      </w:tr>
    </w:tbl>
    <w:p w:rsidR="004E50FE" w:rsidRPr="008529CC" w:rsidRDefault="004E50FE" w:rsidP="00442F63">
      <w:pPr>
        <w:pStyle w:val="Toc"/>
        <w:rPr>
          <w:b/>
        </w:rPr>
      </w:pPr>
    </w:p>
    <w:p w:rsidR="007F0B27" w:rsidRDefault="007F0B27" w:rsidP="002B2AC2">
      <w:pPr>
        <w:pStyle w:val="Rubrik1"/>
        <w:framePr w:w="3974" w:wrap="auto" w:hAnchor="text"/>
        <w:sectPr w:rsidR="007F0B27" w:rsidSect="00873C55">
          <w:headerReference w:type="default" r:id="rId9"/>
          <w:footerReference w:type="default" r:id="rId10"/>
          <w:headerReference w:type="first" r:id="rId11"/>
          <w:pgSz w:w="11906" w:h="16838" w:code="9"/>
          <w:pgMar w:top="3103" w:right="1661" w:bottom="2155" w:left="2756" w:header="567" w:footer="510" w:gutter="0"/>
          <w:cols w:space="708"/>
          <w:titlePg/>
          <w:docGrid w:linePitch="360"/>
        </w:sectPr>
      </w:pPr>
    </w:p>
    <w:p w:rsidR="00716668" w:rsidRPr="001F1EB8" w:rsidRDefault="00716668" w:rsidP="00716668">
      <w:pPr>
        <w:spacing w:after="240"/>
        <w:rPr>
          <w:b/>
          <w:sz w:val="34"/>
          <w:szCs w:val="34"/>
        </w:rPr>
      </w:pPr>
      <w:r w:rsidRPr="001F1EB8">
        <w:rPr>
          <w:b/>
          <w:sz w:val="34"/>
          <w:szCs w:val="34"/>
        </w:rPr>
        <w:lastRenderedPageBreak/>
        <w:t>Upphovsrätt för detta verk</w:t>
      </w:r>
    </w:p>
    <w:p w:rsidR="00716668" w:rsidRDefault="00716668" w:rsidP="00716668">
      <w:pPr>
        <w:pStyle w:val="Brdtext"/>
      </w:pPr>
      <w:r>
        <w:t>Detta verk är framtaget i anslutning till kursen Inledande programmering med C# vid Linnéuniversitetet.</w:t>
      </w:r>
    </w:p>
    <w:p w:rsidR="00716668" w:rsidRPr="001F1EB8" w:rsidRDefault="00716668" w:rsidP="00716668">
      <w:pPr>
        <w:spacing w:after="120"/>
        <w:rPr>
          <w:b/>
          <w:sz w:val="26"/>
          <w:szCs w:val="26"/>
        </w:rPr>
      </w:pPr>
      <w:r w:rsidRPr="001F1EB8">
        <w:rPr>
          <w:b/>
          <w:sz w:val="26"/>
          <w:szCs w:val="26"/>
        </w:rPr>
        <w:t>Du får använda detta verk så här:</w:t>
      </w:r>
    </w:p>
    <w:p w:rsidR="00716668" w:rsidRDefault="00716668" w:rsidP="00716668">
      <w:pPr>
        <w:pStyle w:val="Brdtext"/>
      </w:pPr>
      <w:r>
        <w:t>Allt innehåll i verket Gissa det hemliga talet</w:t>
      </w:r>
      <w:r w:rsidRPr="002F4582">
        <w:t> av </w:t>
      </w:r>
      <w:r w:rsidRPr="00E016E8">
        <w:t>Mats Loock</w:t>
      </w:r>
      <w:r>
        <w:t>, förutom Linnéuniversitetets logotyp, symbol och kopparstick, är licensierad under: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7674"/>
      </w:tblGrid>
      <w:tr w:rsidR="00716668" w:rsidTr="00D7197E">
        <w:tc>
          <w:tcPr>
            <w:tcW w:w="1536" w:type="dxa"/>
            <w:vAlign w:val="center"/>
          </w:tcPr>
          <w:p w:rsidR="00716668" w:rsidRDefault="00716668" w:rsidP="00D7197E">
            <w:pPr>
              <w:pStyle w:val="Brdtext"/>
            </w:pPr>
            <w:r>
              <w:rPr>
                <w:noProof/>
              </w:rPr>
              <w:drawing>
                <wp:inline distT="0" distB="0" distL="0" distR="0" wp14:anchorId="7823C9B7" wp14:editId="0FFE5B48">
                  <wp:extent cx="836930" cy="293370"/>
                  <wp:effectExtent l="0" t="0" r="1270" b="0"/>
                  <wp:docPr id="31" name="Bildobjekt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ative Commons-lice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6930" cy="293370"/>
                          </a:xfrm>
                          <a:prstGeom prst="rect">
                            <a:avLst/>
                          </a:prstGeom>
                          <a:noFill/>
                          <a:ln>
                            <a:noFill/>
                          </a:ln>
                        </pic:spPr>
                      </pic:pic>
                    </a:graphicData>
                  </a:graphic>
                </wp:inline>
              </w:drawing>
            </w:r>
          </w:p>
        </w:tc>
        <w:tc>
          <w:tcPr>
            <w:tcW w:w="7674" w:type="dxa"/>
            <w:vAlign w:val="center"/>
          </w:tcPr>
          <w:p w:rsidR="00716668" w:rsidRDefault="00716668" w:rsidP="00D7197E">
            <w:pPr>
              <w:pStyle w:val="Brdtext"/>
            </w:pPr>
            <w:proofErr w:type="spellStart"/>
            <w:r w:rsidRPr="002F4582">
              <w:t>Creative</w:t>
            </w:r>
            <w:proofErr w:type="spellEnd"/>
            <w:r w:rsidRPr="002F4582">
              <w:t xml:space="preserve"> </w:t>
            </w:r>
            <w:proofErr w:type="spellStart"/>
            <w:r w:rsidRPr="002F4582">
              <w:t>Commons</w:t>
            </w:r>
            <w:proofErr w:type="spellEnd"/>
            <w:r w:rsidRPr="002F4582">
              <w:t xml:space="preserve"> Erkännande-</w:t>
            </w:r>
            <w:proofErr w:type="spellStart"/>
            <w:r w:rsidRPr="002F4582">
              <w:t>IckeKommersiell</w:t>
            </w:r>
            <w:proofErr w:type="spellEnd"/>
            <w:r w:rsidRPr="002F4582">
              <w:t>-</w:t>
            </w:r>
            <w:proofErr w:type="spellStart"/>
            <w:r w:rsidRPr="002F4582">
              <w:t>DelaLika</w:t>
            </w:r>
            <w:proofErr w:type="spellEnd"/>
            <w:r w:rsidRPr="002F4582">
              <w:t xml:space="preserve"> 2.5 Sverige licens.</w:t>
            </w:r>
            <w:r>
              <w:br/>
            </w:r>
            <w:hyperlink r:id="rId13" w:history="1">
              <w:r w:rsidRPr="00D371BD">
                <w:rPr>
                  <w:rStyle w:val="Hyperlnk"/>
                </w:rPr>
                <w:t>http://creativecommons.org/licenses/by-nc-sa/2.5/se/</w:t>
              </w:r>
            </w:hyperlink>
          </w:p>
        </w:tc>
      </w:tr>
    </w:tbl>
    <w:p w:rsidR="00716668" w:rsidRPr="00D87413" w:rsidRDefault="00716668" w:rsidP="00716668">
      <w:pPr>
        <w:spacing w:after="120"/>
        <w:rPr>
          <w:b/>
          <w:sz w:val="26"/>
          <w:szCs w:val="26"/>
        </w:rPr>
      </w:pPr>
      <w:r w:rsidRPr="00D87413">
        <w:rPr>
          <w:b/>
          <w:sz w:val="26"/>
          <w:szCs w:val="26"/>
        </w:rPr>
        <w:t>Det betyder att du i icke-kommersiella syften får:</w:t>
      </w:r>
    </w:p>
    <w:p w:rsidR="00716668" w:rsidRDefault="00716668" w:rsidP="00716668">
      <w:pPr>
        <w:pStyle w:val="Brdtext"/>
        <w:numPr>
          <w:ilvl w:val="0"/>
          <w:numId w:val="38"/>
        </w:numPr>
      </w:pPr>
      <w:r>
        <w:t>kopiera hela eller delar av innehållet</w:t>
      </w:r>
    </w:p>
    <w:p w:rsidR="00716668" w:rsidRDefault="00716668" w:rsidP="00716668">
      <w:pPr>
        <w:pStyle w:val="Brdtext"/>
        <w:numPr>
          <w:ilvl w:val="0"/>
          <w:numId w:val="38"/>
        </w:numPr>
      </w:pPr>
      <w:r>
        <w:t>sprida hela eller delar av innehållet</w:t>
      </w:r>
    </w:p>
    <w:p w:rsidR="00716668" w:rsidRDefault="00716668" w:rsidP="00716668">
      <w:pPr>
        <w:pStyle w:val="Brdtext"/>
        <w:numPr>
          <w:ilvl w:val="0"/>
          <w:numId w:val="38"/>
        </w:numPr>
      </w:pPr>
      <w:r>
        <w:t>visa hela eller delar av innehållet offentligt och digitalt</w:t>
      </w:r>
    </w:p>
    <w:p w:rsidR="00716668" w:rsidRDefault="00716668" w:rsidP="00716668">
      <w:pPr>
        <w:pStyle w:val="Brdtext"/>
        <w:numPr>
          <w:ilvl w:val="0"/>
          <w:numId w:val="38"/>
        </w:numPr>
      </w:pPr>
      <w:r>
        <w:t>konvertera innehållet till annat format</w:t>
      </w:r>
    </w:p>
    <w:p w:rsidR="00716668" w:rsidRDefault="00716668" w:rsidP="00716668">
      <w:pPr>
        <w:pStyle w:val="Brdtext"/>
        <w:numPr>
          <w:ilvl w:val="0"/>
          <w:numId w:val="38"/>
        </w:numPr>
      </w:pPr>
      <w:r>
        <w:t>du får även göra om innehållet</w:t>
      </w:r>
    </w:p>
    <w:p w:rsidR="00716668" w:rsidRDefault="00716668" w:rsidP="00716668">
      <w:pPr>
        <w:pStyle w:val="Brdtext"/>
      </w:pPr>
      <w:r>
        <w:t>Om du förändrar innehållet så ta inte med Linnéuniversitetets logotyp, symbol och/eller kopparstick i din nya version!</w:t>
      </w:r>
    </w:p>
    <w:p w:rsidR="00716668" w:rsidRDefault="00716668" w:rsidP="00716668">
      <w:pPr>
        <w:pStyle w:val="Brdtext"/>
      </w:pPr>
      <w:r>
        <w:t xml:space="preserve">Vid all användning måste du ange källan: ”Linnéuniversitetet – Inledande programmering med C#” och en länk till </w:t>
      </w:r>
      <w:hyperlink r:id="rId14" w:history="1">
        <w:r w:rsidRPr="000D5824">
          <w:rPr>
            <w:rStyle w:val="Hyperlnk"/>
          </w:rPr>
          <w:t>https://coursepress.lnu.se/kurs/inledande-programmering-med-csharp</w:t>
        </w:r>
      </w:hyperlink>
      <w:r>
        <w:t xml:space="preserve"> och till </w:t>
      </w:r>
      <w:proofErr w:type="spellStart"/>
      <w:r>
        <w:t>Creative</w:t>
      </w:r>
      <w:proofErr w:type="spellEnd"/>
      <w:r>
        <w:t xml:space="preserve"> Common-licensen här ovan.</w:t>
      </w:r>
    </w:p>
    <w:p w:rsidR="00716668" w:rsidRDefault="00716668" w:rsidP="00716668">
      <w:pPr>
        <w:pStyle w:val="Brdtext"/>
      </w:pPr>
      <w:r>
        <w:br w:type="page"/>
      </w:r>
    </w:p>
    <w:p w:rsidR="00401CCE" w:rsidRPr="001B7916" w:rsidRDefault="00401CCE" w:rsidP="001B7916">
      <w:pPr>
        <w:rPr>
          <w:b/>
          <w:sz w:val="34"/>
          <w:szCs w:val="34"/>
        </w:rPr>
      </w:pPr>
      <w:r w:rsidRPr="001B7916">
        <w:rPr>
          <w:b/>
          <w:sz w:val="34"/>
          <w:szCs w:val="34"/>
        </w:rPr>
        <w:lastRenderedPageBreak/>
        <w:t>Innehåll</w:t>
      </w:r>
    </w:p>
    <w:sdt>
      <w:sdtPr>
        <w:id w:val="-291986194"/>
        <w:docPartObj>
          <w:docPartGallery w:val="Table of Contents"/>
          <w:docPartUnique/>
        </w:docPartObj>
      </w:sdtPr>
      <w:sdtEndPr>
        <w:rPr>
          <w:b/>
          <w:bCs/>
        </w:rPr>
      </w:sdtEndPr>
      <w:sdtContent>
        <w:p w:rsidR="00AE323C" w:rsidRDefault="001B7916">
          <w:pPr>
            <w:pStyle w:val="Innehll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03931164" w:history="1">
            <w:r w:rsidR="00AE323C" w:rsidRPr="005E682A">
              <w:rPr>
                <w:rStyle w:val="Hyperlnk"/>
                <w:noProof/>
              </w:rPr>
              <w:t>A.</w:t>
            </w:r>
            <w:r w:rsidR="00AE323C">
              <w:rPr>
                <w:rFonts w:asciiTheme="minorHAnsi" w:eastAsiaTheme="minorEastAsia" w:hAnsiTheme="minorHAnsi" w:cstheme="minorBidi"/>
                <w:noProof/>
                <w:sz w:val="22"/>
                <w:szCs w:val="22"/>
              </w:rPr>
              <w:tab/>
            </w:r>
            <w:r w:rsidR="00AE323C" w:rsidRPr="005E682A">
              <w:rPr>
                <w:rStyle w:val="Hyperlnk"/>
                <w:noProof/>
              </w:rPr>
              <w:t>Uppgift</w:t>
            </w:r>
            <w:r w:rsidR="00AE323C">
              <w:rPr>
                <w:noProof/>
                <w:webHidden/>
              </w:rPr>
              <w:tab/>
            </w:r>
            <w:r w:rsidR="00AE323C">
              <w:rPr>
                <w:noProof/>
                <w:webHidden/>
              </w:rPr>
              <w:fldChar w:fldCharType="begin"/>
            </w:r>
            <w:r w:rsidR="00AE323C">
              <w:rPr>
                <w:noProof/>
                <w:webHidden/>
              </w:rPr>
              <w:instrText xml:space="preserve"> PAGEREF _Toc303931164 \h </w:instrText>
            </w:r>
            <w:r w:rsidR="00AE323C">
              <w:rPr>
                <w:noProof/>
                <w:webHidden/>
              </w:rPr>
            </w:r>
            <w:r w:rsidR="00AE323C">
              <w:rPr>
                <w:noProof/>
                <w:webHidden/>
              </w:rPr>
              <w:fldChar w:fldCharType="separate"/>
            </w:r>
            <w:r w:rsidR="00011C1C">
              <w:rPr>
                <w:noProof/>
                <w:webHidden/>
              </w:rPr>
              <w:t>3</w:t>
            </w:r>
            <w:r w:rsidR="00AE323C">
              <w:rPr>
                <w:noProof/>
                <w:webHidden/>
              </w:rPr>
              <w:fldChar w:fldCharType="end"/>
            </w:r>
          </w:hyperlink>
        </w:p>
        <w:p w:rsidR="00AE323C" w:rsidRDefault="00F31781">
          <w:pPr>
            <w:pStyle w:val="Innehll2"/>
            <w:rPr>
              <w:rFonts w:asciiTheme="minorHAnsi" w:eastAsiaTheme="minorEastAsia" w:hAnsiTheme="minorHAnsi" w:cstheme="minorBidi"/>
              <w:noProof/>
              <w:szCs w:val="22"/>
            </w:rPr>
          </w:pPr>
          <w:hyperlink w:anchor="_Toc303931165" w:history="1">
            <w:r w:rsidR="00AE323C" w:rsidRPr="005E682A">
              <w:rPr>
                <w:rStyle w:val="Hyperlnk"/>
                <w:noProof/>
              </w:rPr>
              <w:t>Problem</w:t>
            </w:r>
            <w:r w:rsidR="00AE323C">
              <w:rPr>
                <w:noProof/>
                <w:webHidden/>
              </w:rPr>
              <w:tab/>
            </w:r>
            <w:r w:rsidR="00AE323C">
              <w:rPr>
                <w:noProof/>
                <w:webHidden/>
              </w:rPr>
              <w:fldChar w:fldCharType="begin"/>
            </w:r>
            <w:r w:rsidR="00AE323C">
              <w:rPr>
                <w:noProof/>
                <w:webHidden/>
              </w:rPr>
              <w:instrText xml:space="preserve"> PAGEREF _Toc303931165 \h </w:instrText>
            </w:r>
            <w:r w:rsidR="00AE323C">
              <w:rPr>
                <w:noProof/>
                <w:webHidden/>
              </w:rPr>
            </w:r>
            <w:r w:rsidR="00AE323C">
              <w:rPr>
                <w:noProof/>
                <w:webHidden/>
              </w:rPr>
              <w:fldChar w:fldCharType="separate"/>
            </w:r>
            <w:r w:rsidR="00011C1C">
              <w:rPr>
                <w:noProof/>
                <w:webHidden/>
              </w:rPr>
              <w:t>3</w:t>
            </w:r>
            <w:r w:rsidR="00AE323C">
              <w:rPr>
                <w:noProof/>
                <w:webHidden/>
              </w:rPr>
              <w:fldChar w:fldCharType="end"/>
            </w:r>
          </w:hyperlink>
        </w:p>
        <w:p w:rsidR="00AE323C" w:rsidRDefault="00F31781">
          <w:pPr>
            <w:pStyle w:val="Innehll3"/>
            <w:tabs>
              <w:tab w:val="right" w:leader="underscore" w:pos="9060"/>
            </w:tabs>
            <w:rPr>
              <w:rFonts w:asciiTheme="minorHAnsi" w:eastAsiaTheme="minorEastAsia" w:hAnsiTheme="minorHAnsi" w:cstheme="minorBidi"/>
              <w:noProof/>
              <w:sz w:val="22"/>
              <w:szCs w:val="22"/>
            </w:rPr>
          </w:pPr>
          <w:hyperlink w:anchor="_Toc303931166" w:history="1">
            <w:r w:rsidR="00AE323C" w:rsidRPr="005E682A">
              <w:rPr>
                <w:rStyle w:val="Hyperlnk"/>
                <w:noProof/>
              </w:rPr>
              <w:t>Det påbörjade projektet</w:t>
            </w:r>
            <w:r w:rsidR="00AE323C">
              <w:rPr>
                <w:noProof/>
                <w:webHidden/>
              </w:rPr>
              <w:tab/>
            </w:r>
            <w:r w:rsidR="00AE323C">
              <w:rPr>
                <w:noProof/>
                <w:webHidden/>
              </w:rPr>
              <w:fldChar w:fldCharType="begin"/>
            </w:r>
            <w:r w:rsidR="00AE323C">
              <w:rPr>
                <w:noProof/>
                <w:webHidden/>
              </w:rPr>
              <w:instrText xml:space="preserve"> PAGEREF _Toc303931166 \h </w:instrText>
            </w:r>
            <w:r w:rsidR="00AE323C">
              <w:rPr>
                <w:noProof/>
                <w:webHidden/>
              </w:rPr>
            </w:r>
            <w:r w:rsidR="00AE323C">
              <w:rPr>
                <w:noProof/>
                <w:webHidden/>
              </w:rPr>
              <w:fldChar w:fldCharType="separate"/>
            </w:r>
            <w:r w:rsidR="00011C1C">
              <w:rPr>
                <w:noProof/>
                <w:webHidden/>
              </w:rPr>
              <w:t>3</w:t>
            </w:r>
            <w:r w:rsidR="00AE323C">
              <w:rPr>
                <w:noProof/>
                <w:webHidden/>
              </w:rPr>
              <w:fldChar w:fldCharType="end"/>
            </w:r>
          </w:hyperlink>
        </w:p>
        <w:p w:rsidR="00AE323C" w:rsidRDefault="00F31781">
          <w:pPr>
            <w:pStyle w:val="Innehll3"/>
            <w:tabs>
              <w:tab w:val="right" w:leader="underscore" w:pos="9060"/>
            </w:tabs>
            <w:rPr>
              <w:rFonts w:asciiTheme="minorHAnsi" w:eastAsiaTheme="minorEastAsia" w:hAnsiTheme="minorHAnsi" w:cstheme="minorBidi"/>
              <w:noProof/>
              <w:sz w:val="22"/>
              <w:szCs w:val="22"/>
            </w:rPr>
          </w:pPr>
          <w:hyperlink w:anchor="_Toc303931167" w:history="1">
            <w:r w:rsidR="00AE323C" w:rsidRPr="005E682A">
              <w:rPr>
                <w:rStyle w:val="Hyperlnk"/>
                <w:noProof/>
              </w:rPr>
              <w:t>Klassen SecretNumber</w:t>
            </w:r>
            <w:r w:rsidR="00AE323C">
              <w:rPr>
                <w:noProof/>
                <w:webHidden/>
              </w:rPr>
              <w:tab/>
            </w:r>
            <w:r w:rsidR="00AE323C">
              <w:rPr>
                <w:noProof/>
                <w:webHidden/>
              </w:rPr>
              <w:fldChar w:fldCharType="begin"/>
            </w:r>
            <w:r w:rsidR="00AE323C">
              <w:rPr>
                <w:noProof/>
                <w:webHidden/>
              </w:rPr>
              <w:instrText xml:space="preserve"> PAGEREF _Toc303931167 \h </w:instrText>
            </w:r>
            <w:r w:rsidR="00AE323C">
              <w:rPr>
                <w:noProof/>
                <w:webHidden/>
              </w:rPr>
            </w:r>
            <w:r w:rsidR="00AE323C">
              <w:rPr>
                <w:noProof/>
                <w:webHidden/>
              </w:rPr>
              <w:fldChar w:fldCharType="separate"/>
            </w:r>
            <w:r w:rsidR="00011C1C">
              <w:rPr>
                <w:noProof/>
                <w:webHidden/>
              </w:rPr>
              <w:t>4</w:t>
            </w:r>
            <w:r w:rsidR="00AE323C">
              <w:rPr>
                <w:noProof/>
                <w:webHidden/>
              </w:rPr>
              <w:fldChar w:fldCharType="end"/>
            </w:r>
          </w:hyperlink>
        </w:p>
        <w:p w:rsidR="00AE323C" w:rsidRDefault="00F31781">
          <w:pPr>
            <w:pStyle w:val="Innehll2"/>
            <w:rPr>
              <w:rFonts w:asciiTheme="minorHAnsi" w:eastAsiaTheme="minorEastAsia" w:hAnsiTheme="minorHAnsi" w:cstheme="minorBidi"/>
              <w:noProof/>
              <w:szCs w:val="22"/>
            </w:rPr>
          </w:pPr>
          <w:hyperlink w:anchor="_Toc303931168" w:history="1">
            <w:r w:rsidR="00AE323C" w:rsidRPr="005E682A">
              <w:rPr>
                <w:rStyle w:val="Hyperlnk"/>
                <w:noProof/>
              </w:rPr>
              <w:t>A-krav</w:t>
            </w:r>
            <w:r w:rsidR="00AE323C">
              <w:rPr>
                <w:noProof/>
                <w:webHidden/>
              </w:rPr>
              <w:tab/>
            </w:r>
            <w:r w:rsidR="00AE323C">
              <w:rPr>
                <w:noProof/>
                <w:webHidden/>
              </w:rPr>
              <w:fldChar w:fldCharType="begin"/>
            </w:r>
            <w:r w:rsidR="00AE323C">
              <w:rPr>
                <w:noProof/>
                <w:webHidden/>
              </w:rPr>
              <w:instrText xml:space="preserve"> PAGEREF _Toc303931168 \h </w:instrText>
            </w:r>
            <w:r w:rsidR="00AE323C">
              <w:rPr>
                <w:noProof/>
                <w:webHidden/>
              </w:rPr>
            </w:r>
            <w:r w:rsidR="00AE323C">
              <w:rPr>
                <w:noProof/>
                <w:webHidden/>
              </w:rPr>
              <w:fldChar w:fldCharType="separate"/>
            </w:r>
            <w:r w:rsidR="00011C1C">
              <w:rPr>
                <w:noProof/>
                <w:webHidden/>
              </w:rPr>
              <w:t>6</w:t>
            </w:r>
            <w:r w:rsidR="00AE323C">
              <w:rPr>
                <w:noProof/>
                <w:webHidden/>
              </w:rPr>
              <w:fldChar w:fldCharType="end"/>
            </w:r>
          </w:hyperlink>
        </w:p>
        <w:p w:rsidR="00AE323C" w:rsidRDefault="00F31781">
          <w:pPr>
            <w:pStyle w:val="Innehll2"/>
            <w:rPr>
              <w:rFonts w:asciiTheme="minorHAnsi" w:eastAsiaTheme="minorEastAsia" w:hAnsiTheme="minorHAnsi" w:cstheme="minorBidi"/>
              <w:noProof/>
              <w:szCs w:val="22"/>
            </w:rPr>
          </w:pPr>
          <w:hyperlink w:anchor="_Toc303931169" w:history="1">
            <w:r w:rsidR="00AE323C" w:rsidRPr="005E682A">
              <w:rPr>
                <w:rStyle w:val="Hyperlnk"/>
                <w:noProof/>
              </w:rPr>
              <w:t>Läsvärt</w:t>
            </w:r>
            <w:r w:rsidR="00AE323C">
              <w:rPr>
                <w:noProof/>
                <w:webHidden/>
              </w:rPr>
              <w:tab/>
            </w:r>
            <w:r w:rsidR="00AE323C">
              <w:rPr>
                <w:noProof/>
                <w:webHidden/>
              </w:rPr>
              <w:fldChar w:fldCharType="begin"/>
            </w:r>
            <w:r w:rsidR="00AE323C">
              <w:rPr>
                <w:noProof/>
                <w:webHidden/>
              </w:rPr>
              <w:instrText xml:space="preserve"> PAGEREF _Toc303931169 \h </w:instrText>
            </w:r>
            <w:r w:rsidR="00AE323C">
              <w:rPr>
                <w:noProof/>
                <w:webHidden/>
              </w:rPr>
            </w:r>
            <w:r w:rsidR="00AE323C">
              <w:rPr>
                <w:noProof/>
                <w:webHidden/>
              </w:rPr>
              <w:fldChar w:fldCharType="separate"/>
            </w:r>
            <w:r w:rsidR="00011C1C">
              <w:rPr>
                <w:noProof/>
                <w:webHidden/>
              </w:rPr>
              <w:t>7</w:t>
            </w:r>
            <w:r w:rsidR="00AE323C">
              <w:rPr>
                <w:noProof/>
                <w:webHidden/>
              </w:rPr>
              <w:fldChar w:fldCharType="end"/>
            </w:r>
          </w:hyperlink>
        </w:p>
        <w:p w:rsidR="00AE323C" w:rsidRDefault="00F31781">
          <w:pPr>
            <w:pStyle w:val="Innehll1"/>
            <w:rPr>
              <w:rFonts w:asciiTheme="minorHAnsi" w:eastAsiaTheme="minorEastAsia" w:hAnsiTheme="minorHAnsi" w:cstheme="minorBidi"/>
              <w:noProof/>
              <w:sz w:val="22"/>
              <w:szCs w:val="22"/>
            </w:rPr>
          </w:pPr>
          <w:hyperlink w:anchor="_Toc303931170" w:history="1">
            <w:r w:rsidR="00AE323C" w:rsidRPr="005E682A">
              <w:rPr>
                <w:rStyle w:val="Hyperlnk"/>
                <w:noProof/>
              </w:rPr>
              <w:t>B.</w:t>
            </w:r>
            <w:r w:rsidR="00AE323C">
              <w:rPr>
                <w:rFonts w:asciiTheme="minorHAnsi" w:eastAsiaTheme="minorEastAsia" w:hAnsiTheme="minorHAnsi" w:cstheme="minorBidi"/>
                <w:noProof/>
                <w:sz w:val="22"/>
                <w:szCs w:val="22"/>
              </w:rPr>
              <w:tab/>
            </w:r>
            <w:r w:rsidR="00AE323C" w:rsidRPr="005E682A">
              <w:rPr>
                <w:rStyle w:val="Hyperlnk"/>
                <w:noProof/>
              </w:rPr>
              <w:t>Uppgift</w:t>
            </w:r>
            <w:r w:rsidR="00AE323C">
              <w:rPr>
                <w:noProof/>
                <w:webHidden/>
              </w:rPr>
              <w:tab/>
            </w:r>
            <w:r w:rsidR="00AE323C">
              <w:rPr>
                <w:noProof/>
                <w:webHidden/>
              </w:rPr>
              <w:fldChar w:fldCharType="begin"/>
            </w:r>
            <w:r w:rsidR="00AE323C">
              <w:rPr>
                <w:noProof/>
                <w:webHidden/>
              </w:rPr>
              <w:instrText xml:space="preserve"> PAGEREF _Toc303931170 \h </w:instrText>
            </w:r>
            <w:r w:rsidR="00AE323C">
              <w:rPr>
                <w:noProof/>
                <w:webHidden/>
              </w:rPr>
            </w:r>
            <w:r w:rsidR="00AE323C">
              <w:rPr>
                <w:noProof/>
                <w:webHidden/>
              </w:rPr>
              <w:fldChar w:fldCharType="separate"/>
            </w:r>
            <w:r w:rsidR="00011C1C">
              <w:rPr>
                <w:noProof/>
                <w:webHidden/>
              </w:rPr>
              <w:t>9</w:t>
            </w:r>
            <w:r w:rsidR="00AE323C">
              <w:rPr>
                <w:noProof/>
                <w:webHidden/>
              </w:rPr>
              <w:fldChar w:fldCharType="end"/>
            </w:r>
          </w:hyperlink>
        </w:p>
        <w:p w:rsidR="00AE323C" w:rsidRDefault="00F31781">
          <w:pPr>
            <w:pStyle w:val="Innehll2"/>
            <w:rPr>
              <w:rFonts w:asciiTheme="minorHAnsi" w:eastAsiaTheme="minorEastAsia" w:hAnsiTheme="minorHAnsi" w:cstheme="minorBidi"/>
              <w:noProof/>
              <w:szCs w:val="22"/>
            </w:rPr>
          </w:pPr>
          <w:hyperlink w:anchor="_Toc303931171" w:history="1">
            <w:r w:rsidR="00AE323C" w:rsidRPr="005E682A">
              <w:rPr>
                <w:rStyle w:val="Hyperlnk"/>
                <w:noProof/>
              </w:rPr>
              <w:t>Problem</w:t>
            </w:r>
            <w:r w:rsidR="00AE323C">
              <w:rPr>
                <w:noProof/>
                <w:webHidden/>
              </w:rPr>
              <w:tab/>
            </w:r>
            <w:r w:rsidR="00AE323C">
              <w:rPr>
                <w:noProof/>
                <w:webHidden/>
              </w:rPr>
              <w:fldChar w:fldCharType="begin"/>
            </w:r>
            <w:r w:rsidR="00AE323C">
              <w:rPr>
                <w:noProof/>
                <w:webHidden/>
              </w:rPr>
              <w:instrText xml:space="preserve"> PAGEREF _Toc303931171 \h </w:instrText>
            </w:r>
            <w:r w:rsidR="00AE323C">
              <w:rPr>
                <w:noProof/>
                <w:webHidden/>
              </w:rPr>
            </w:r>
            <w:r w:rsidR="00AE323C">
              <w:rPr>
                <w:noProof/>
                <w:webHidden/>
              </w:rPr>
              <w:fldChar w:fldCharType="separate"/>
            </w:r>
            <w:r w:rsidR="00011C1C">
              <w:rPr>
                <w:noProof/>
                <w:webHidden/>
              </w:rPr>
              <w:t>9</w:t>
            </w:r>
            <w:r w:rsidR="00AE323C">
              <w:rPr>
                <w:noProof/>
                <w:webHidden/>
              </w:rPr>
              <w:fldChar w:fldCharType="end"/>
            </w:r>
          </w:hyperlink>
        </w:p>
        <w:p w:rsidR="00AE323C" w:rsidRDefault="00F31781">
          <w:pPr>
            <w:pStyle w:val="Innehll3"/>
            <w:tabs>
              <w:tab w:val="right" w:leader="underscore" w:pos="9060"/>
            </w:tabs>
            <w:rPr>
              <w:rFonts w:asciiTheme="minorHAnsi" w:eastAsiaTheme="minorEastAsia" w:hAnsiTheme="minorHAnsi" w:cstheme="minorBidi"/>
              <w:noProof/>
              <w:sz w:val="22"/>
              <w:szCs w:val="22"/>
            </w:rPr>
          </w:pPr>
          <w:hyperlink w:anchor="_Toc303931172" w:history="1">
            <w:r w:rsidR="00AE323C" w:rsidRPr="005E682A">
              <w:rPr>
                <w:rStyle w:val="Hyperlnk"/>
                <w:noProof/>
              </w:rPr>
              <w:t>Det påbörjade projektet</w:t>
            </w:r>
            <w:r w:rsidR="00AE323C">
              <w:rPr>
                <w:noProof/>
                <w:webHidden/>
              </w:rPr>
              <w:tab/>
            </w:r>
            <w:r w:rsidR="00AE323C">
              <w:rPr>
                <w:noProof/>
                <w:webHidden/>
              </w:rPr>
              <w:fldChar w:fldCharType="begin"/>
            </w:r>
            <w:r w:rsidR="00AE323C">
              <w:rPr>
                <w:noProof/>
                <w:webHidden/>
              </w:rPr>
              <w:instrText xml:space="preserve"> PAGEREF _Toc303931172 \h </w:instrText>
            </w:r>
            <w:r w:rsidR="00AE323C">
              <w:rPr>
                <w:noProof/>
                <w:webHidden/>
              </w:rPr>
            </w:r>
            <w:r w:rsidR="00AE323C">
              <w:rPr>
                <w:noProof/>
                <w:webHidden/>
              </w:rPr>
              <w:fldChar w:fldCharType="separate"/>
            </w:r>
            <w:r w:rsidR="00011C1C">
              <w:rPr>
                <w:noProof/>
                <w:webHidden/>
              </w:rPr>
              <w:t>9</w:t>
            </w:r>
            <w:r w:rsidR="00AE323C">
              <w:rPr>
                <w:noProof/>
                <w:webHidden/>
              </w:rPr>
              <w:fldChar w:fldCharType="end"/>
            </w:r>
          </w:hyperlink>
        </w:p>
        <w:p w:rsidR="00AE323C" w:rsidRDefault="00F31781">
          <w:pPr>
            <w:pStyle w:val="Innehll3"/>
            <w:tabs>
              <w:tab w:val="right" w:leader="underscore" w:pos="9060"/>
            </w:tabs>
            <w:rPr>
              <w:rFonts w:asciiTheme="minorHAnsi" w:eastAsiaTheme="minorEastAsia" w:hAnsiTheme="minorHAnsi" w:cstheme="minorBidi"/>
              <w:noProof/>
              <w:sz w:val="22"/>
              <w:szCs w:val="22"/>
            </w:rPr>
          </w:pPr>
          <w:hyperlink w:anchor="_Toc303931173" w:history="1">
            <w:r w:rsidR="00AE323C" w:rsidRPr="005E682A">
              <w:rPr>
                <w:rStyle w:val="Hyperlnk"/>
                <w:noProof/>
              </w:rPr>
              <w:t>Klassen SecretNumber</w:t>
            </w:r>
            <w:r w:rsidR="00AE323C">
              <w:rPr>
                <w:noProof/>
                <w:webHidden/>
              </w:rPr>
              <w:tab/>
            </w:r>
            <w:r w:rsidR="00AE323C">
              <w:rPr>
                <w:noProof/>
                <w:webHidden/>
              </w:rPr>
              <w:fldChar w:fldCharType="begin"/>
            </w:r>
            <w:r w:rsidR="00AE323C">
              <w:rPr>
                <w:noProof/>
                <w:webHidden/>
              </w:rPr>
              <w:instrText xml:space="preserve"> PAGEREF _Toc303931173 \h </w:instrText>
            </w:r>
            <w:r w:rsidR="00AE323C">
              <w:rPr>
                <w:noProof/>
                <w:webHidden/>
              </w:rPr>
            </w:r>
            <w:r w:rsidR="00AE323C">
              <w:rPr>
                <w:noProof/>
                <w:webHidden/>
              </w:rPr>
              <w:fldChar w:fldCharType="separate"/>
            </w:r>
            <w:r w:rsidR="00011C1C">
              <w:rPr>
                <w:noProof/>
                <w:webHidden/>
              </w:rPr>
              <w:t>10</w:t>
            </w:r>
            <w:r w:rsidR="00AE323C">
              <w:rPr>
                <w:noProof/>
                <w:webHidden/>
              </w:rPr>
              <w:fldChar w:fldCharType="end"/>
            </w:r>
          </w:hyperlink>
        </w:p>
        <w:p w:rsidR="00AE323C" w:rsidRDefault="00F31781">
          <w:pPr>
            <w:pStyle w:val="Innehll2"/>
            <w:rPr>
              <w:rFonts w:asciiTheme="minorHAnsi" w:eastAsiaTheme="minorEastAsia" w:hAnsiTheme="minorHAnsi" w:cstheme="minorBidi"/>
              <w:noProof/>
              <w:szCs w:val="22"/>
            </w:rPr>
          </w:pPr>
          <w:hyperlink w:anchor="_Toc303931174" w:history="1">
            <w:r w:rsidR="00AE323C" w:rsidRPr="005E682A">
              <w:rPr>
                <w:rStyle w:val="Hyperlnk"/>
                <w:noProof/>
              </w:rPr>
              <w:t>B-krav</w:t>
            </w:r>
            <w:r w:rsidR="00AE323C">
              <w:rPr>
                <w:noProof/>
                <w:webHidden/>
              </w:rPr>
              <w:tab/>
            </w:r>
            <w:r w:rsidR="00AE323C">
              <w:rPr>
                <w:noProof/>
                <w:webHidden/>
              </w:rPr>
              <w:fldChar w:fldCharType="begin"/>
            </w:r>
            <w:r w:rsidR="00AE323C">
              <w:rPr>
                <w:noProof/>
                <w:webHidden/>
              </w:rPr>
              <w:instrText xml:space="preserve"> PAGEREF _Toc303931174 \h </w:instrText>
            </w:r>
            <w:r w:rsidR="00AE323C">
              <w:rPr>
                <w:noProof/>
                <w:webHidden/>
              </w:rPr>
            </w:r>
            <w:r w:rsidR="00AE323C">
              <w:rPr>
                <w:noProof/>
                <w:webHidden/>
              </w:rPr>
              <w:fldChar w:fldCharType="separate"/>
            </w:r>
            <w:r w:rsidR="00011C1C">
              <w:rPr>
                <w:noProof/>
                <w:webHidden/>
              </w:rPr>
              <w:t>12</w:t>
            </w:r>
            <w:r w:rsidR="00AE323C">
              <w:rPr>
                <w:noProof/>
                <w:webHidden/>
              </w:rPr>
              <w:fldChar w:fldCharType="end"/>
            </w:r>
          </w:hyperlink>
        </w:p>
        <w:p w:rsidR="00AE323C" w:rsidRDefault="00F31781">
          <w:pPr>
            <w:pStyle w:val="Innehll2"/>
            <w:rPr>
              <w:rFonts w:asciiTheme="minorHAnsi" w:eastAsiaTheme="minorEastAsia" w:hAnsiTheme="minorHAnsi" w:cstheme="minorBidi"/>
              <w:noProof/>
              <w:szCs w:val="22"/>
            </w:rPr>
          </w:pPr>
          <w:hyperlink w:anchor="_Toc303931175" w:history="1">
            <w:r w:rsidR="00AE323C" w:rsidRPr="005E682A">
              <w:rPr>
                <w:rStyle w:val="Hyperlnk"/>
                <w:noProof/>
              </w:rPr>
              <w:t>Läsvärt</w:t>
            </w:r>
            <w:r w:rsidR="00AE323C">
              <w:rPr>
                <w:noProof/>
                <w:webHidden/>
              </w:rPr>
              <w:tab/>
            </w:r>
            <w:r w:rsidR="00AE323C">
              <w:rPr>
                <w:noProof/>
                <w:webHidden/>
              </w:rPr>
              <w:fldChar w:fldCharType="begin"/>
            </w:r>
            <w:r w:rsidR="00AE323C">
              <w:rPr>
                <w:noProof/>
                <w:webHidden/>
              </w:rPr>
              <w:instrText xml:space="preserve"> PAGEREF _Toc303931175 \h </w:instrText>
            </w:r>
            <w:r w:rsidR="00AE323C">
              <w:rPr>
                <w:noProof/>
                <w:webHidden/>
              </w:rPr>
            </w:r>
            <w:r w:rsidR="00AE323C">
              <w:rPr>
                <w:noProof/>
                <w:webHidden/>
              </w:rPr>
              <w:fldChar w:fldCharType="separate"/>
            </w:r>
            <w:r w:rsidR="00011C1C">
              <w:rPr>
                <w:noProof/>
                <w:webHidden/>
              </w:rPr>
              <w:t>13</w:t>
            </w:r>
            <w:r w:rsidR="00AE323C">
              <w:rPr>
                <w:noProof/>
                <w:webHidden/>
              </w:rPr>
              <w:fldChar w:fldCharType="end"/>
            </w:r>
          </w:hyperlink>
        </w:p>
        <w:p w:rsidR="00AE323C" w:rsidRDefault="00F31781">
          <w:pPr>
            <w:pStyle w:val="Innehll1"/>
            <w:rPr>
              <w:rFonts w:asciiTheme="minorHAnsi" w:eastAsiaTheme="minorEastAsia" w:hAnsiTheme="minorHAnsi" w:cstheme="minorBidi"/>
              <w:noProof/>
              <w:sz w:val="22"/>
              <w:szCs w:val="22"/>
            </w:rPr>
          </w:pPr>
          <w:hyperlink w:anchor="_Toc303931176" w:history="1">
            <w:r w:rsidR="00AE323C" w:rsidRPr="005E682A">
              <w:rPr>
                <w:rStyle w:val="Hyperlnk"/>
                <w:noProof/>
              </w:rPr>
              <w:t>C.</w:t>
            </w:r>
            <w:r w:rsidR="00AE323C">
              <w:rPr>
                <w:rFonts w:asciiTheme="minorHAnsi" w:eastAsiaTheme="minorEastAsia" w:hAnsiTheme="minorHAnsi" w:cstheme="minorBidi"/>
                <w:noProof/>
                <w:sz w:val="22"/>
                <w:szCs w:val="22"/>
              </w:rPr>
              <w:tab/>
            </w:r>
            <w:r w:rsidR="00AE323C" w:rsidRPr="005E682A">
              <w:rPr>
                <w:rStyle w:val="Hyperlnk"/>
                <w:noProof/>
              </w:rPr>
              <w:t>Uppgift</w:t>
            </w:r>
            <w:r w:rsidR="00AE323C">
              <w:rPr>
                <w:noProof/>
                <w:webHidden/>
              </w:rPr>
              <w:tab/>
            </w:r>
            <w:r w:rsidR="00AE323C">
              <w:rPr>
                <w:noProof/>
                <w:webHidden/>
              </w:rPr>
              <w:fldChar w:fldCharType="begin"/>
            </w:r>
            <w:r w:rsidR="00AE323C">
              <w:rPr>
                <w:noProof/>
                <w:webHidden/>
              </w:rPr>
              <w:instrText xml:space="preserve"> PAGEREF _Toc303931176 \h </w:instrText>
            </w:r>
            <w:r w:rsidR="00AE323C">
              <w:rPr>
                <w:noProof/>
                <w:webHidden/>
              </w:rPr>
            </w:r>
            <w:r w:rsidR="00AE323C">
              <w:rPr>
                <w:noProof/>
                <w:webHidden/>
              </w:rPr>
              <w:fldChar w:fldCharType="separate"/>
            </w:r>
            <w:r w:rsidR="00011C1C">
              <w:rPr>
                <w:noProof/>
                <w:webHidden/>
              </w:rPr>
              <w:t>15</w:t>
            </w:r>
            <w:r w:rsidR="00AE323C">
              <w:rPr>
                <w:noProof/>
                <w:webHidden/>
              </w:rPr>
              <w:fldChar w:fldCharType="end"/>
            </w:r>
          </w:hyperlink>
        </w:p>
        <w:p w:rsidR="00AE323C" w:rsidRDefault="00F31781">
          <w:pPr>
            <w:pStyle w:val="Innehll2"/>
            <w:rPr>
              <w:rFonts w:asciiTheme="minorHAnsi" w:eastAsiaTheme="minorEastAsia" w:hAnsiTheme="minorHAnsi" w:cstheme="minorBidi"/>
              <w:noProof/>
              <w:szCs w:val="22"/>
            </w:rPr>
          </w:pPr>
          <w:hyperlink w:anchor="_Toc303931177" w:history="1">
            <w:r w:rsidR="00AE323C" w:rsidRPr="005E682A">
              <w:rPr>
                <w:rStyle w:val="Hyperlnk"/>
                <w:noProof/>
              </w:rPr>
              <w:t>Problem</w:t>
            </w:r>
            <w:r w:rsidR="00AE323C">
              <w:rPr>
                <w:noProof/>
                <w:webHidden/>
              </w:rPr>
              <w:tab/>
            </w:r>
            <w:r w:rsidR="00AE323C">
              <w:rPr>
                <w:noProof/>
                <w:webHidden/>
              </w:rPr>
              <w:fldChar w:fldCharType="begin"/>
            </w:r>
            <w:r w:rsidR="00AE323C">
              <w:rPr>
                <w:noProof/>
                <w:webHidden/>
              </w:rPr>
              <w:instrText xml:space="preserve"> PAGEREF _Toc303931177 \h </w:instrText>
            </w:r>
            <w:r w:rsidR="00AE323C">
              <w:rPr>
                <w:noProof/>
                <w:webHidden/>
              </w:rPr>
            </w:r>
            <w:r w:rsidR="00AE323C">
              <w:rPr>
                <w:noProof/>
                <w:webHidden/>
              </w:rPr>
              <w:fldChar w:fldCharType="separate"/>
            </w:r>
            <w:r w:rsidR="00011C1C">
              <w:rPr>
                <w:noProof/>
                <w:webHidden/>
              </w:rPr>
              <w:t>15</w:t>
            </w:r>
            <w:r w:rsidR="00AE323C">
              <w:rPr>
                <w:noProof/>
                <w:webHidden/>
              </w:rPr>
              <w:fldChar w:fldCharType="end"/>
            </w:r>
          </w:hyperlink>
        </w:p>
        <w:p w:rsidR="00AE323C" w:rsidRDefault="00F31781">
          <w:pPr>
            <w:pStyle w:val="Innehll3"/>
            <w:tabs>
              <w:tab w:val="right" w:leader="underscore" w:pos="9060"/>
            </w:tabs>
            <w:rPr>
              <w:rFonts w:asciiTheme="minorHAnsi" w:eastAsiaTheme="minorEastAsia" w:hAnsiTheme="minorHAnsi" w:cstheme="minorBidi"/>
              <w:noProof/>
              <w:sz w:val="22"/>
              <w:szCs w:val="22"/>
            </w:rPr>
          </w:pPr>
          <w:hyperlink w:anchor="_Toc303931178" w:history="1">
            <w:r w:rsidR="00AE323C" w:rsidRPr="005E682A">
              <w:rPr>
                <w:rStyle w:val="Hyperlnk"/>
                <w:noProof/>
              </w:rPr>
              <w:t>Det påbörjade projektet</w:t>
            </w:r>
            <w:r w:rsidR="00AE323C">
              <w:rPr>
                <w:noProof/>
                <w:webHidden/>
              </w:rPr>
              <w:tab/>
            </w:r>
            <w:r w:rsidR="00AE323C">
              <w:rPr>
                <w:noProof/>
                <w:webHidden/>
              </w:rPr>
              <w:fldChar w:fldCharType="begin"/>
            </w:r>
            <w:r w:rsidR="00AE323C">
              <w:rPr>
                <w:noProof/>
                <w:webHidden/>
              </w:rPr>
              <w:instrText xml:space="preserve"> PAGEREF _Toc303931178 \h </w:instrText>
            </w:r>
            <w:r w:rsidR="00AE323C">
              <w:rPr>
                <w:noProof/>
                <w:webHidden/>
              </w:rPr>
            </w:r>
            <w:r w:rsidR="00AE323C">
              <w:rPr>
                <w:noProof/>
                <w:webHidden/>
              </w:rPr>
              <w:fldChar w:fldCharType="separate"/>
            </w:r>
            <w:r w:rsidR="00011C1C">
              <w:rPr>
                <w:noProof/>
                <w:webHidden/>
              </w:rPr>
              <w:t>15</w:t>
            </w:r>
            <w:r w:rsidR="00AE323C">
              <w:rPr>
                <w:noProof/>
                <w:webHidden/>
              </w:rPr>
              <w:fldChar w:fldCharType="end"/>
            </w:r>
          </w:hyperlink>
        </w:p>
        <w:p w:rsidR="00AE323C" w:rsidRDefault="00F31781">
          <w:pPr>
            <w:pStyle w:val="Innehll3"/>
            <w:tabs>
              <w:tab w:val="right" w:leader="underscore" w:pos="9060"/>
            </w:tabs>
            <w:rPr>
              <w:rFonts w:asciiTheme="minorHAnsi" w:eastAsiaTheme="minorEastAsia" w:hAnsiTheme="minorHAnsi" w:cstheme="minorBidi"/>
              <w:noProof/>
              <w:sz w:val="22"/>
              <w:szCs w:val="22"/>
            </w:rPr>
          </w:pPr>
          <w:hyperlink w:anchor="_Toc303931179" w:history="1">
            <w:r w:rsidR="00AE323C" w:rsidRPr="005E682A">
              <w:rPr>
                <w:rStyle w:val="Hyperlnk"/>
                <w:noProof/>
              </w:rPr>
              <w:t>Den uppräkningsbara typen Outcome</w:t>
            </w:r>
            <w:r w:rsidR="00AE323C">
              <w:rPr>
                <w:noProof/>
                <w:webHidden/>
              </w:rPr>
              <w:tab/>
            </w:r>
            <w:r w:rsidR="00AE323C">
              <w:rPr>
                <w:noProof/>
                <w:webHidden/>
              </w:rPr>
              <w:fldChar w:fldCharType="begin"/>
            </w:r>
            <w:r w:rsidR="00AE323C">
              <w:rPr>
                <w:noProof/>
                <w:webHidden/>
              </w:rPr>
              <w:instrText xml:space="preserve"> PAGEREF _Toc303931179 \h </w:instrText>
            </w:r>
            <w:r w:rsidR="00AE323C">
              <w:rPr>
                <w:noProof/>
                <w:webHidden/>
              </w:rPr>
            </w:r>
            <w:r w:rsidR="00AE323C">
              <w:rPr>
                <w:noProof/>
                <w:webHidden/>
              </w:rPr>
              <w:fldChar w:fldCharType="separate"/>
            </w:r>
            <w:r w:rsidR="00011C1C">
              <w:rPr>
                <w:noProof/>
                <w:webHidden/>
              </w:rPr>
              <w:t>16</w:t>
            </w:r>
            <w:r w:rsidR="00AE323C">
              <w:rPr>
                <w:noProof/>
                <w:webHidden/>
              </w:rPr>
              <w:fldChar w:fldCharType="end"/>
            </w:r>
          </w:hyperlink>
        </w:p>
        <w:p w:rsidR="00AE323C" w:rsidRDefault="00F31781">
          <w:pPr>
            <w:pStyle w:val="Innehll3"/>
            <w:tabs>
              <w:tab w:val="right" w:leader="underscore" w:pos="9060"/>
            </w:tabs>
            <w:rPr>
              <w:rFonts w:asciiTheme="minorHAnsi" w:eastAsiaTheme="minorEastAsia" w:hAnsiTheme="minorHAnsi" w:cstheme="minorBidi"/>
              <w:noProof/>
              <w:sz w:val="22"/>
              <w:szCs w:val="22"/>
            </w:rPr>
          </w:pPr>
          <w:hyperlink w:anchor="_Toc303931180" w:history="1">
            <w:r w:rsidR="00AE323C" w:rsidRPr="005E682A">
              <w:rPr>
                <w:rStyle w:val="Hyperlnk"/>
                <w:noProof/>
              </w:rPr>
              <w:t>Strukturen GuessedNumber</w:t>
            </w:r>
            <w:r w:rsidR="00AE323C">
              <w:rPr>
                <w:noProof/>
                <w:webHidden/>
              </w:rPr>
              <w:tab/>
            </w:r>
            <w:r w:rsidR="00AE323C">
              <w:rPr>
                <w:noProof/>
                <w:webHidden/>
              </w:rPr>
              <w:fldChar w:fldCharType="begin"/>
            </w:r>
            <w:r w:rsidR="00AE323C">
              <w:rPr>
                <w:noProof/>
                <w:webHidden/>
              </w:rPr>
              <w:instrText xml:space="preserve"> PAGEREF _Toc303931180 \h </w:instrText>
            </w:r>
            <w:r w:rsidR="00AE323C">
              <w:rPr>
                <w:noProof/>
                <w:webHidden/>
              </w:rPr>
            </w:r>
            <w:r w:rsidR="00AE323C">
              <w:rPr>
                <w:noProof/>
                <w:webHidden/>
              </w:rPr>
              <w:fldChar w:fldCharType="separate"/>
            </w:r>
            <w:r w:rsidR="00011C1C">
              <w:rPr>
                <w:noProof/>
                <w:webHidden/>
              </w:rPr>
              <w:t>16</w:t>
            </w:r>
            <w:r w:rsidR="00AE323C">
              <w:rPr>
                <w:noProof/>
                <w:webHidden/>
              </w:rPr>
              <w:fldChar w:fldCharType="end"/>
            </w:r>
          </w:hyperlink>
        </w:p>
        <w:p w:rsidR="00AE323C" w:rsidRDefault="00F31781">
          <w:pPr>
            <w:pStyle w:val="Innehll3"/>
            <w:tabs>
              <w:tab w:val="right" w:leader="underscore" w:pos="9060"/>
            </w:tabs>
            <w:rPr>
              <w:rFonts w:asciiTheme="minorHAnsi" w:eastAsiaTheme="minorEastAsia" w:hAnsiTheme="minorHAnsi" w:cstheme="minorBidi"/>
              <w:noProof/>
              <w:sz w:val="22"/>
              <w:szCs w:val="22"/>
            </w:rPr>
          </w:pPr>
          <w:hyperlink w:anchor="_Toc303931181" w:history="1">
            <w:r w:rsidR="00AE323C" w:rsidRPr="005E682A">
              <w:rPr>
                <w:rStyle w:val="Hyperlnk"/>
                <w:noProof/>
              </w:rPr>
              <w:t>Klassen SecretNumber</w:t>
            </w:r>
            <w:r w:rsidR="00AE323C">
              <w:rPr>
                <w:noProof/>
                <w:webHidden/>
              </w:rPr>
              <w:tab/>
            </w:r>
            <w:r w:rsidR="00AE323C">
              <w:rPr>
                <w:noProof/>
                <w:webHidden/>
              </w:rPr>
              <w:fldChar w:fldCharType="begin"/>
            </w:r>
            <w:r w:rsidR="00AE323C">
              <w:rPr>
                <w:noProof/>
                <w:webHidden/>
              </w:rPr>
              <w:instrText xml:space="preserve"> PAGEREF _Toc303931181 \h </w:instrText>
            </w:r>
            <w:r w:rsidR="00AE323C">
              <w:rPr>
                <w:noProof/>
                <w:webHidden/>
              </w:rPr>
            </w:r>
            <w:r w:rsidR="00AE323C">
              <w:rPr>
                <w:noProof/>
                <w:webHidden/>
              </w:rPr>
              <w:fldChar w:fldCharType="separate"/>
            </w:r>
            <w:r w:rsidR="00011C1C">
              <w:rPr>
                <w:noProof/>
                <w:webHidden/>
              </w:rPr>
              <w:t>17</w:t>
            </w:r>
            <w:r w:rsidR="00AE323C">
              <w:rPr>
                <w:noProof/>
                <w:webHidden/>
              </w:rPr>
              <w:fldChar w:fldCharType="end"/>
            </w:r>
          </w:hyperlink>
        </w:p>
        <w:p w:rsidR="00AE323C" w:rsidRDefault="00F31781">
          <w:pPr>
            <w:pStyle w:val="Innehll2"/>
            <w:rPr>
              <w:rFonts w:asciiTheme="minorHAnsi" w:eastAsiaTheme="minorEastAsia" w:hAnsiTheme="minorHAnsi" w:cstheme="minorBidi"/>
              <w:noProof/>
              <w:szCs w:val="22"/>
            </w:rPr>
          </w:pPr>
          <w:hyperlink w:anchor="_Toc303931182" w:history="1">
            <w:r w:rsidR="00AE323C" w:rsidRPr="005E682A">
              <w:rPr>
                <w:rStyle w:val="Hyperlnk"/>
                <w:noProof/>
              </w:rPr>
              <w:t>C-krav</w:t>
            </w:r>
            <w:r w:rsidR="00AE323C">
              <w:rPr>
                <w:noProof/>
                <w:webHidden/>
              </w:rPr>
              <w:tab/>
            </w:r>
            <w:r w:rsidR="00AE323C">
              <w:rPr>
                <w:noProof/>
                <w:webHidden/>
              </w:rPr>
              <w:fldChar w:fldCharType="begin"/>
            </w:r>
            <w:r w:rsidR="00AE323C">
              <w:rPr>
                <w:noProof/>
                <w:webHidden/>
              </w:rPr>
              <w:instrText xml:space="preserve"> PAGEREF _Toc303931182 \h </w:instrText>
            </w:r>
            <w:r w:rsidR="00AE323C">
              <w:rPr>
                <w:noProof/>
                <w:webHidden/>
              </w:rPr>
            </w:r>
            <w:r w:rsidR="00AE323C">
              <w:rPr>
                <w:noProof/>
                <w:webHidden/>
              </w:rPr>
              <w:fldChar w:fldCharType="separate"/>
            </w:r>
            <w:r w:rsidR="00011C1C">
              <w:rPr>
                <w:noProof/>
                <w:webHidden/>
              </w:rPr>
              <w:t>18</w:t>
            </w:r>
            <w:r w:rsidR="00AE323C">
              <w:rPr>
                <w:noProof/>
                <w:webHidden/>
              </w:rPr>
              <w:fldChar w:fldCharType="end"/>
            </w:r>
          </w:hyperlink>
        </w:p>
        <w:p w:rsidR="00AE323C" w:rsidRDefault="00F31781">
          <w:pPr>
            <w:pStyle w:val="Innehll2"/>
            <w:rPr>
              <w:rFonts w:asciiTheme="minorHAnsi" w:eastAsiaTheme="minorEastAsia" w:hAnsiTheme="minorHAnsi" w:cstheme="minorBidi"/>
              <w:noProof/>
              <w:szCs w:val="22"/>
            </w:rPr>
          </w:pPr>
          <w:hyperlink w:anchor="_Toc303931183" w:history="1">
            <w:r w:rsidR="00AE323C" w:rsidRPr="005E682A">
              <w:rPr>
                <w:rStyle w:val="Hyperlnk"/>
                <w:noProof/>
              </w:rPr>
              <w:t>Läsvärt</w:t>
            </w:r>
            <w:r w:rsidR="00AE323C">
              <w:rPr>
                <w:noProof/>
                <w:webHidden/>
              </w:rPr>
              <w:tab/>
            </w:r>
            <w:r w:rsidR="00AE323C">
              <w:rPr>
                <w:noProof/>
                <w:webHidden/>
              </w:rPr>
              <w:fldChar w:fldCharType="begin"/>
            </w:r>
            <w:r w:rsidR="00AE323C">
              <w:rPr>
                <w:noProof/>
                <w:webHidden/>
              </w:rPr>
              <w:instrText xml:space="preserve"> PAGEREF _Toc303931183 \h </w:instrText>
            </w:r>
            <w:r w:rsidR="00AE323C">
              <w:rPr>
                <w:noProof/>
                <w:webHidden/>
              </w:rPr>
            </w:r>
            <w:r w:rsidR="00AE323C">
              <w:rPr>
                <w:noProof/>
                <w:webHidden/>
              </w:rPr>
              <w:fldChar w:fldCharType="separate"/>
            </w:r>
            <w:r w:rsidR="00011C1C">
              <w:rPr>
                <w:noProof/>
                <w:webHidden/>
              </w:rPr>
              <w:t>19</w:t>
            </w:r>
            <w:r w:rsidR="00AE323C">
              <w:rPr>
                <w:noProof/>
                <w:webHidden/>
              </w:rPr>
              <w:fldChar w:fldCharType="end"/>
            </w:r>
          </w:hyperlink>
        </w:p>
        <w:p w:rsidR="001B7916" w:rsidRDefault="001B7916">
          <w:r>
            <w:rPr>
              <w:b/>
              <w:bCs/>
            </w:rPr>
            <w:fldChar w:fldCharType="end"/>
          </w:r>
        </w:p>
      </w:sdtContent>
    </w:sdt>
    <w:p w:rsidR="00401CCE" w:rsidRDefault="00401CCE" w:rsidP="00401CCE">
      <w:pPr>
        <w:pStyle w:val="Brdtext"/>
      </w:pPr>
    </w:p>
    <w:p w:rsidR="00401CCE" w:rsidRDefault="00401CCE" w:rsidP="00401CCE">
      <w:pPr>
        <w:pStyle w:val="Brdtext"/>
        <w:sectPr w:rsidR="00401CCE" w:rsidSect="008069A4">
          <w:headerReference w:type="default" r:id="rId15"/>
          <w:headerReference w:type="first" r:id="rId16"/>
          <w:footerReference w:type="first" r:id="rId17"/>
          <w:pgSz w:w="11906" w:h="16838" w:code="9"/>
          <w:pgMar w:top="301" w:right="1418" w:bottom="301" w:left="1418" w:header="624" w:footer="510" w:gutter="0"/>
          <w:cols w:space="708"/>
          <w:titlePg/>
          <w:docGrid w:linePitch="360"/>
        </w:sectPr>
      </w:pPr>
    </w:p>
    <w:p w:rsidR="00401CCE" w:rsidRDefault="00401CCE" w:rsidP="001C3094">
      <w:pPr>
        <w:pStyle w:val="Rubrik1"/>
      </w:pPr>
      <w:bookmarkStart w:id="1" w:name="_Toc303931164"/>
      <w:r w:rsidRPr="001C3094">
        <w:lastRenderedPageBreak/>
        <w:t>Uppgift</w:t>
      </w:r>
      <w:bookmarkEnd w:id="1"/>
    </w:p>
    <w:p w:rsidR="001C3094" w:rsidRDefault="001C3094" w:rsidP="001C3094">
      <w:pPr>
        <w:pStyle w:val="Rubrik2"/>
      </w:pPr>
      <w:bookmarkStart w:id="2" w:name="_Toc303931165"/>
      <w:r>
        <w:t>Problem</w:t>
      </w:r>
      <w:bookmarkEnd w:id="2"/>
    </w:p>
    <w:p w:rsidR="007C53F7" w:rsidRDefault="007C53F7" w:rsidP="007C53F7">
      <w:pPr>
        <w:pStyle w:val="Brdtext"/>
      </w:pPr>
      <w:r>
        <w:t xml:space="preserve">Skriv </w:t>
      </w:r>
      <w:r w:rsidR="003566BA">
        <w:t xml:space="preserve">färdigt </w:t>
      </w:r>
      <w:r>
        <w:t xml:space="preserve">en </w:t>
      </w:r>
      <w:r w:rsidR="003566BA">
        <w:t xml:space="preserve">påbörjad </w:t>
      </w:r>
      <w:r>
        <w:t xml:space="preserve">konsolapplikation där användaren ska ha sju försök på sig att gissa ett hemligt tal i det slutna intervallet mellan 1 och 100. </w:t>
      </w:r>
      <w:r w:rsidR="003566BA">
        <w:t xml:space="preserve">Börja med att hämta hem tillhörande projekt och komplettera därefter med klassen </w:t>
      </w:r>
      <w:proofErr w:type="spellStart"/>
      <w:r w:rsidR="003566BA" w:rsidRPr="003566BA">
        <w:rPr>
          <w:rStyle w:val="Kod"/>
        </w:rPr>
        <w:t>SecretNumber</w:t>
      </w:r>
      <w:proofErr w:type="spellEnd"/>
      <w:r w:rsidR="003566BA">
        <w:t xml:space="preserve"> </w:t>
      </w:r>
      <w:r w:rsidR="00A6347C">
        <w:t xml:space="preserve">enligt klassdiagrammet i </w:t>
      </w:r>
      <w:r w:rsidR="009E73C5">
        <w:fldChar w:fldCharType="begin"/>
      </w:r>
      <w:r w:rsidR="009E73C5">
        <w:instrText xml:space="preserve"> REF _Ref303432086 \h </w:instrText>
      </w:r>
      <w:r w:rsidR="009E73C5">
        <w:fldChar w:fldCharType="separate"/>
      </w:r>
      <w:r w:rsidR="00011C1C" w:rsidRPr="00011C1C">
        <w:t xml:space="preserve">Figur </w:t>
      </w:r>
      <w:r w:rsidR="00011C1C" w:rsidRPr="00011C1C">
        <w:rPr>
          <w:noProof/>
        </w:rPr>
        <w:t>A</w:t>
      </w:r>
      <w:r w:rsidR="00011C1C" w:rsidRPr="00011C1C">
        <w:t>.</w:t>
      </w:r>
      <w:r w:rsidR="00011C1C" w:rsidRPr="00011C1C">
        <w:rPr>
          <w:noProof/>
        </w:rPr>
        <w:t>5</w:t>
      </w:r>
      <w:r w:rsidR="009E73C5">
        <w:fldChar w:fldCharType="end"/>
      </w:r>
      <w:r w:rsidR="00A6347C">
        <w:t xml:space="preserve"> </w:t>
      </w:r>
      <w:r w:rsidR="003566BA">
        <w:t xml:space="preserve">så att tester och koden i </w:t>
      </w:r>
      <w:r w:rsidR="003566BA" w:rsidRPr="003566BA">
        <w:rPr>
          <w:rStyle w:val="Kod"/>
        </w:rPr>
        <w:t>Main</w:t>
      </w:r>
      <w:r w:rsidR="003566BA">
        <w:t xml:space="preserve">-metoden i klassen </w:t>
      </w:r>
      <w:r w:rsidR="003566BA" w:rsidRPr="003566BA">
        <w:rPr>
          <w:rStyle w:val="Kod"/>
        </w:rPr>
        <w:t>Program</w:t>
      </w:r>
      <w:r w:rsidR="003566BA" w:rsidRPr="003566BA">
        <w:t xml:space="preserve"> fungerar</w:t>
      </w:r>
      <w:r w:rsidR="003566BA">
        <w:t xml:space="preserve"> enligt anvisningarna.</w:t>
      </w:r>
    </w:p>
    <w:p w:rsidR="000C116B" w:rsidRDefault="00F81E1D" w:rsidP="000C116B">
      <w:pPr>
        <w:pStyle w:val="Brdtext"/>
        <w:keepNext/>
      </w:pPr>
      <w:r>
        <w:rPr>
          <w:noProof/>
        </w:rPr>
        <w:drawing>
          <wp:inline distT="0" distB="0" distL="0" distR="0">
            <wp:extent cx="4788000" cy="2757600"/>
            <wp:effectExtent l="0" t="0" r="0" b="5080"/>
            <wp:docPr id="56" name="Bildobjekt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mats\AppData\Local\Temp\SNAGHTML17ccfd0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8000" cy="2757600"/>
                    </a:xfrm>
                    <a:prstGeom prst="rect">
                      <a:avLst/>
                    </a:prstGeom>
                    <a:noFill/>
                    <a:ln>
                      <a:noFill/>
                    </a:ln>
                  </pic:spPr>
                </pic:pic>
              </a:graphicData>
            </a:graphic>
          </wp:inline>
        </w:drawing>
      </w:r>
    </w:p>
    <w:p w:rsidR="00394C17" w:rsidRPr="00394C17" w:rsidRDefault="000C116B" w:rsidP="000C116B">
      <w:pPr>
        <w:pStyle w:val="Beskrivning"/>
      </w:pPr>
      <w:r>
        <w:t xml:space="preserve">Figur </w:t>
      </w:r>
      <w:r w:rsidR="00F31781">
        <w:fldChar w:fldCharType="begin"/>
      </w:r>
      <w:r w:rsidR="00F31781">
        <w:instrText xml:space="preserve"> STYLEREF 1 \s </w:instrText>
      </w:r>
      <w:r w:rsidR="00F31781">
        <w:fldChar w:fldCharType="separate"/>
      </w:r>
      <w:r w:rsidR="00011C1C">
        <w:rPr>
          <w:noProof/>
        </w:rPr>
        <w:t>A</w:t>
      </w:r>
      <w:r w:rsidR="00F31781">
        <w:rPr>
          <w:noProof/>
        </w:rPr>
        <w:fldChar w:fldCharType="end"/>
      </w:r>
      <w:r w:rsidR="008F3F3E">
        <w:t>.</w:t>
      </w:r>
      <w:r w:rsidR="00F31781">
        <w:fldChar w:fldCharType="begin"/>
      </w:r>
      <w:r w:rsidR="00F31781">
        <w:instrText xml:space="preserve"> SEQ Figur \* ARABIC \s 1 </w:instrText>
      </w:r>
      <w:r w:rsidR="00F31781">
        <w:fldChar w:fldCharType="separate"/>
      </w:r>
      <w:r w:rsidR="00011C1C">
        <w:rPr>
          <w:noProof/>
        </w:rPr>
        <w:t>1</w:t>
      </w:r>
      <w:r w:rsidR="00F31781">
        <w:rPr>
          <w:noProof/>
        </w:rPr>
        <w:fldChar w:fldCharType="end"/>
      </w:r>
      <w:r w:rsidR="00FD2C6E" w:rsidRPr="00394C17">
        <w:rPr>
          <w:rStyle w:val="Kod"/>
          <w:rFonts w:ascii="Times New Roman" w:hAnsi="Times New Roman"/>
          <w:sz w:val="22"/>
        </w:rPr>
        <w:t xml:space="preserve"> </w:t>
      </w:r>
    </w:p>
    <w:p w:rsidR="00783A2B" w:rsidRDefault="007C53F7" w:rsidP="00783A2B">
      <w:pPr>
        <w:pStyle w:val="Brdtext"/>
      </w:pPr>
      <w:r>
        <w:t>När en användare gjort en gissning ska resultatet av gissningen presenteras, det vill säga om gissningen var för låg, för hög eller rätt. Har användaren gissat rätt, eller förbrukat samtliga gissningar, ska det inte gå att göra fler gissningar innan ett nytt hemligt tal slumpats.</w:t>
      </w:r>
    </w:p>
    <w:p w:rsidR="00767457" w:rsidRDefault="00767457" w:rsidP="00767457">
      <w:pPr>
        <w:pStyle w:val="Rubrik3"/>
      </w:pPr>
      <w:bookmarkStart w:id="3" w:name="_Toc303931166"/>
      <w:r>
        <w:t>Det påbörjade projektet</w:t>
      </w:r>
      <w:bookmarkEnd w:id="3"/>
    </w:p>
    <w:p w:rsidR="009E73C5" w:rsidRDefault="009E73C5" w:rsidP="00783A2B">
      <w:pPr>
        <w:pStyle w:val="Brdtext"/>
      </w:pPr>
      <w:r>
        <w:t xml:space="preserve">Hämta hem filen </w:t>
      </w:r>
      <w:r w:rsidRPr="00D41618">
        <w:rPr>
          <w:rFonts w:ascii="Consolas" w:hAnsi="Consolas" w:cs="Consolas"/>
          <w:sz w:val="20"/>
        </w:rPr>
        <w:t>1</w:t>
      </w:r>
      <w:r w:rsidR="00D41618" w:rsidRPr="00D41618">
        <w:rPr>
          <w:rFonts w:ascii="Consolas" w:hAnsi="Consolas" w:cs="Consolas"/>
          <w:sz w:val="20"/>
        </w:rPr>
        <w:t>dv</w:t>
      </w:r>
      <w:r w:rsidRPr="00D41618">
        <w:rPr>
          <w:rFonts w:ascii="Consolas" w:hAnsi="Consolas" w:cs="Consolas"/>
          <w:sz w:val="20"/>
        </w:rPr>
        <w:t>402</w:t>
      </w:r>
      <w:r w:rsidR="00D41618" w:rsidRPr="00D41618">
        <w:rPr>
          <w:rFonts w:ascii="Consolas" w:hAnsi="Consolas" w:cs="Consolas"/>
          <w:sz w:val="20"/>
        </w:rPr>
        <w:t>-s</w:t>
      </w:r>
      <w:r w:rsidRPr="00D41618">
        <w:rPr>
          <w:rFonts w:ascii="Consolas" w:hAnsi="Consolas" w:cs="Consolas"/>
          <w:sz w:val="20"/>
        </w:rPr>
        <w:t>2</w:t>
      </w:r>
      <w:r w:rsidR="00D41618" w:rsidRPr="00D41618">
        <w:rPr>
          <w:rFonts w:ascii="Consolas" w:hAnsi="Consolas" w:cs="Consolas"/>
          <w:sz w:val="20"/>
        </w:rPr>
        <w:t>-l</w:t>
      </w:r>
      <w:r w:rsidRPr="00D41618">
        <w:rPr>
          <w:rFonts w:ascii="Consolas" w:hAnsi="Consolas" w:cs="Consolas"/>
          <w:sz w:val="20"/>
        </w:rPr>
        <w:t>1</w:t>
      </w:r>
      <w:r w:rsidR="00D41618" w:rsidRPr="00D41618">
        <w:rPr>
          <w:rFonts w:ascii="Consolas" w:hAnsi="Consolas" w:cs="Consolas"/>
          <w:sz w:val="20"/>
        </w:rPr>
        <w:t>a</w:t>
      </w:r>
      <w:r w:rsidRPr="00D41618">
        <w:rPr>
          <w:rFonts w:ascii="Consolas" w:hAnsi="Consolas" w:cs="Consolas"/>
          <w:sz w:val="20"/>
        </w:rPr>
        <w:t>.zip</w:t>
      </w:r>
      <w:r>
        <w:t>, packa upp den och öppna det innehållande projektet i Visual Studio.</w:t>
      </w:r>
      <w:r w:rsidR="004E588F">
        <w:t xml:space="preserve"> </w:t>
      </w:r>
      <w:r w:rsidR="00F81E1D" w:rsidRPr="004E588F">
        <w:t>Pro</w:t>
      </w:r>
      <w:r w:rsidR="00F81E1D">
        <w:t xml:space="preserve">jektet innehåller bland annat filerna </w:t>
      </w:r>
      <w:proofErr w:type="spellStart"/>
      <w:r w:rsidR="00F81E1D" w:rsidRPr="00A11696">
        <w:rPr>
          <w:rStyle w:val="Kod"/>
        </w:rPr>
        <w:t>Program.cs</w:t>
      </w:r>
      <w:proofErr w:type="spellEnd"/>
      <w:r w:rsidR="00F81E1D">
        <w:t xml:space="preserve"> och </w:t>
      </w:r>
      <w:proofErr w:type="spellStart"/>
      <w:r w:rsidR="00F81E1D" w:rsidRPr="00A11696">
        <w:rPr>
          <w:rStyle w:val="Kod"/>
        </w:rPr>
        <w:t>Test.cs</w:t>
      </w:r>
      <w:proofErr w:type="spellEnd"/>
      <w:r w:rsidR="00F81E1D">
        <w:t xml:space="preserve">. Dessa filer innehåller kod som på inget sätt får modifieras. Koden i filerna har till uppgift att testa att klassen </w:t>
      </w:r>
      <w:proofErr w:type="spellStart"/>
      <w:r w:rsidR="00F81E1D" w:rsidRPr="00A11696">
        <w:rPr>
          <w:rStyle w:val="Kod"/>
        </w:rPr>
        <w:t>SecretNumber</w:t>
      </w:r>
      <w:proofErr w:type="spellEnd"/>
      <w:r w:rsidR="00F81E1D">
        <w:t>, som ska implementeras, uppfyller grundläggande krav.</w:t>
      </w:r>
    </w:p>
    <w:p w:rsidR="00767457" w:rsidRDefault="00522A42" w:rsidP="00767457">
      <w:pPr>
        <w:pStyle w:val="Brdtext"/>
        <w:keepNext/>
      </w:pPr>
      <w:r>
        <w:rPr>
          <w:noProof/>
        </w:rPr>
        <w:drawing>
          <wp:inline distT="0" distB="0" distL="0" distR="0">
            <wp:extent cx="5759450" cy="2586257"/>
            <wp:effectExtent l="0" t="0" r="0" b="5080"/>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s\AppData\Local\Temp\SNAGHTMLe6321d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2586257"/>
                    </a:xfrm>
                    <a:prstGeom prst="rect">
                      <a:avLst/>
                    </a:prstGeom>
                    <a:noFill/>
                    <a:ln>
                      <a:noFill/>
                    </a:ln>
                  </pic:spPr>
                </pic:pic>
              </a:graphicData>
            </a:graphic>
          </wp:inline>
        </w:drawing>
      </w:r>
    </w:p>
    <w:p w:rsidR="00767457" w:rsidRDefault="00767457" w:rsidP="00767457">
      <w:pPr>
        <w:pStyle w:val="Beskrivning"/>
      </w:pPr>
      <w:r>
        <w:t xml:space="preserve">Figur </w:t>
      </w:r>
      <w:r w:rsidR="00F31781">
        <w:fldChar w:fldCharType="begin"/>
      </w:r>
      <w:r w:rsidR="00F31781">
        <w:instrText xml:space="preserve"> STYLEREF 1 \s </w:instrText>
      </w:r>
      <w:r w:rsidR="00F31781">
        <w:fldChar w:fldCharType="separate"/>
      </w:r>
      <w:r w:rsidR="00011C1C">
        <w:rPr>
          <w:noProof/>
        </w:rPr>
        <w:t>A</w:t>
      </w:r>
      <w:r w:rsidR="00F31781">
        <w:rPr>
          <w:noProof/>
        </w:rPr>
        <w:fldChar w:fldCharType="end"/>
      </w:r>
      <w:r w:rsidR="008F3F3E">
        <w:t>.</w:t>
      </w:r>
      <w:r w:rsidR="00F31781">
        <w:fldChar w:fldCharType="begin"/>
      </w:r>
      <w:r w:rsidR="00F31781">
        <w:instrText xml:space="preserve"> SEQ Figur \* ARABIC \s 1 </w:instrText>
      </w:r>
      <w:r w:rsidR="00F31781">
        <w:fldChar w:fldCharType="separate"/>
      </w:r>
      <w:r w:rsidR="00011C1C">
        <w:rPr>
          <w:noProof/>
        </w:rPr>
        <w:t>2</w:t>
      </w:r>
      <w:r w:rsidR="00F31781">
        <w:rPr>
          <w:noProof/>
        </w:rPr>
        <w:fldChar w:fldCharType="end"/>
      </w:r>
      <w:r>
        <w:t>.</w:t>
      </w:r>
    </w:p>
    <w:p w:rsidR="005A4326" w:rsidRDefault="005A4326" w:rsidP="005A4326">
      <w:pPr>
        <w:pStyle w:val="Brdtext"/>
        <w:widowControl w:val="0"/>
      </w:pPr>
      <w:r>
        <w:t xml:space="preserve">Använder du Visual Studio, som kan hantera det bifogade testprojektet, kan du köra de tester som </w:t>
      </w:r>
      <w:r>
        <w:lastRenderedPageBreak/>
        <w:t xml:space="preserve">finns i testprojektet </w:t>
      </w:r>
      <w:r w:rsidRPr="00E8520D">
        <w:rPr>
          <w:rStyle w:val="Kod"/>
        </w:rPr>
        <w:t>1DV402</w:t>
      </w:r>
      <w:proofErr w:type="gramStart"/>
      <w:r w:rsidRPr="00E8520D">
        <w:rPr>
          <w:rStyle w:val="Kod"/>
        </w:rPr>
        <w:t>.S2</w:t>
      </w:r>
      <w:proofErr w:type="gramEnd"/>
      <w:r w:rsidRPr="00E8520D">
        <w:rPr>
          <w:rStyle w:val="Kod"/>
        </w:rPr>
        <w:t>.L1</w:t>
      </w:r>
      <w:r>
        <w:rPr>
          <w:rStyle w:val="Kod"/>
        </w:rPr>
        <w:t>A</w:t>
      </w:r>
      <w:r w:rsidRPr="00E8520D">
        <w:rPr>
          <w:rStyle w:val="Kod"/>
        </w:rPr>
        <w:t>.TestProject</w:t>
      </w:r>
      <w:r>
        <w:t xml:space="preserve"> genom att välja menykommandot </w:t>
      </w:r>
      <w:r w:rsidRPr="00430017">
        <w:rPr>
          <w:rStyle w:val="Windows"/>
        </w:rPr>
        <w:t xml:space="preserve">Test ► </w:t>
      </w:r>
      <w:proofErr w:type="spellStart"/>
      <w:r w:rsidRPr="00430017">
        <w:rPr>
          <w:rStyle w:val="Windows"/>
        </w:rPr>
        <w:t>Run</w:t>
      </w:r>
      <w:proofErr w:type="spellEnd"/>
      <w:r w:rsidRPr="00430017">
        <w:rPr>
          <w:rStyle w:val="Windows"/>
        </w:rPr>
        <w:t xml:space="preserve"> ► All Tests</w:t>
      </w:r>
      <w:r>
        <w:t>.</w:t>
      </w:r>
    </w:p>
    <w:p w:rsidR="004E588F" w:rsidRDefault="004E588F" w:rsidP="004E588F">
      <w:pPr>
        <w:pStyle w:val="Brdtext"/>
        <w:widowControl w:val="0"/>
      </w:pPr>
      <w:r>
        <w:t xml:space="preserve">Innan klassen </w:t>
      </w:r>
      <w:proofErr w:type="spellStart"/>
      <w:r w:rsidRPr="00A11696">
        <w:rPr>
          <w:rStyle w:val="Kod"/>
        </w:rPr>
        <w:t>SecretNumber</w:t>
      </w:r>
      <w:proofErr w:type="spellEnd"/>
      <w:r>
        <w:t xml:space="preserve"> lagts till projektet, och delvis implementerats, kommer källkoden inte att kunna kompileras.</w:t>
      </w:r>
    </w:p>
    <w:p w:rsidR="00A86310" w:rsidRDefault="00083C7A" w:rsidP="004E588F">
      <w:pPr>
        <w:pStyle w:val="Brdtext"/>
        <w:widowControl w:val="0"/>
      </w:pPr>
      <w:r>
        <w:rPr>
          <w:noProof/>
        </w:rPr>
        <w:drawing>
          <wp:inline distT="0" distB="0" distL="0" distR="0" wp14:anchorId="781735EB" wp14:editId="4884FAAD">
            <wp:extent cx="5205600" cy="1364400"/>
            <wp:effectExtent l="0" t="0" r="0" b="7620"/>
            <wp:docPr id="36" name="Bildobjekt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05600" cy="1364400"/>
                    </a:xfrm>
                    <a:prstGeom prst="rect">
                      <a:avLst/>
                    </a:prstGeom>
                  </pic:spPr>
                </pic:pic>
              </a:graphicData>
            </a:graphic>
          </wp:inline>
        </w:drawing>
      </w:r>
    </w:p>
    <w:p w:rsidR="00A11696" w:rsidRDefault="00A11696" w:rsidP="00A11696">
      <w:pPr>
        <w:pStyle w:val="Beskrivning"/>
      </w:pPr>
      <w:r>
        <w:t xml:space="preserve">Figur </w:t>
      </w:r>
      <w:r w:rsidR="00F31781">
        <w:fldChar w:fldCharType="begin"/>
      </w:r>
      <w:r w:rsidR="00F31781">
        <w:instrText xml:space="preserve"> STYLEREF 1 \s </w:instrText>
      </w:r>
      <w:r w:rsidR="00F31781">
        <w:fldChar w:fldCharType="separate"/>
      </w:r>
      <w:r w:rsidR="00011C1C">
        <w:rPr>
          <w:noProof/>
        </w:rPr>
        <w:t>A</w:t>
      </w:r>
      <w:r w:rsidR="00F31781">
        <w:rPr>
          <w:noProof/>
        </w:rPr>
        <w:fldChar w:fldCharType="end"/>
      </w:r>
      <w:r w:rsidR="008F3F3E">
        <w:t>.</w:t>
      </w:r>
      <w:r w:rsidR="00F31781">
        <w:fldChar w:fldCharType="begin"/>
      </w:r>
      <w:r w:rsidR="00F31781">
        <w:instrText xml:space="preserve"> SEQ Figur \* ARABIC \s 1 </w:instrText>
      </w:r>
      <w:r w:rsidR="00F31781">
        <w:fldChar w:fldCharType="separate"/>
      </w:r>
      <w:r w:rsidR="00011C1C">
        <w:rPr>
          <w:noProof/>
        </w:rPr>
        <w:t>3</w:t>
      </w:r>
      <w:r w:rsidR="00F31781">
        <w:rPr>
          <w:noProof/>
        </w:rPr>
        <w:fldChar w:fldCharType="end"/>
      </w:r>
      <w:r>
        <w:t xml:space="preserve">. Felmeddelande då klassen </w:t>
      </w:r>
      <w:proofErr w:type="spellStart"/>
      <w:r>
        <w:t>SecretNumber</w:t>
      </w:r>
      <w:proofErr w:type="spellEnd"/>
      <w:r>
        <w:t xml:space="preserve"> lagts till men är ofullständigt implementerad.</w:t>
      </w:r>
    </w:p>
    <w:p w:rsidR="00A11696" w:rsidRDefault="00A11696" w:rsidP="00A11696">
      <w:pPr>
        <w:pStyle w:val="Brdtext"/>
      </w:pPr>
      <w:r>
        <w:t xml:space="preserve">Då klassen </w:t>
      </w:r>
      <w:proofErr w:type="spellStart"/>
      <w:r w:rsidRPr="00A11696">
        <w:rPr>
          <w:rStyle w:val="Kod"/>
        </w:rPr>
        <w:t>SecretNumber</w:t>
      </w:r>
      <w:proofErr w:type="spellEnd"/>
      <w:r>
        <w:t xml:space="preserve"> är implementerad så långt att den klarar att kompileras </w:t>
      </w:r>
      <w:r w:rsidR="00456940">
        <w:t xml:space="preserve">anropar metoden </w:t>
      </w:r>
      <w:r w:rsidR="00456940" w:rsidRPr="00456940">
        <w:rPr>
          <w:rStyle w:val="Kod"/>
        </w:rPr>
        <w:t>Main</w:t>
      </w:r>
      <w:r w:rsidR="0094586C">
        <w:rPr>
          <w:rStyle w:val="Kod"/>
        </w:rPr>
        <w:t>()</w:t>
      </w:r>
      <w:r w:rsidR="00456940">
        <w:t xml:space="preserve">, i klassen </w:t>
      </w:r>
      <w:r w:rsidR="00456940" w:rsidRPr="00456940">
        <w:rPr>
          <w:rStyle w:val="Kod"/>
        </w:rPr>
        <w:t>Program</w:t>
      </w:r>
      <w:r w:rsidR="00456940">
        <w:t xml:space="preserve">, den statistiska metoden </w:t>
      </w:r>
      <w:proofErr w:type="spellStart"/>
      <w:r w:rsidR="00456940" w:rsidRPr="00456940">
        <w:rPr>
          <w:rStyle w:val="Kod"/>
        </w:rPr>
        <w:t>Run</w:t>
      </w:r>
      <w:proofErr w:type="spellEnd"/>
      <w:r w:rsidR="0094586C">
        <w:rPr>
          <w:rStyle w:val="Kod"/>
        </w:rPr>
        <w:t>()</w:t>
      </w:r>
      <w:r w:rsidR="00456940">
        <w:t xml:space="preserve"> i </w:t>
      </w:r>
      <w:r>
        <w:t xml:space="preserve">klassen </w:t>
      </w:r>
      <w:r w:rsidRPr="00A11696">
        <w:rPr>
          <w:rStyle w:val="Kod"/>
        </w:rPr>
        <w:t>Test</w:t>
      </w:r>
      <w:r w:rsidR="00456940">
        <w:t xml:space="preserve">. Metoden </w:t>
      </w:r>
      <w:proofErr w:type="spellStart"/>
      <w:r w:rsidR="00456940" w:rsidRPr="00456940">
        <w:rPr>
          <w:rStyle w:val="Kod"/>
        </w:rPr>
        <w:t>Run</w:t>
      </w:r>
      <w:proofErr w:type="spellEnd"/>
      <w:r w:rsidR="0094586C">
        <w:rPr>
          <w:rStyle w:val="Kod"/>
        </w:rPr>
        <w:t>()</w:t>
      </w:r>
      <w:r w:rsidR="00456940">
        <w:t xml:space="preserve"> i sin tur anropar ett fler</w:t>
      </w:r>
      <w:r>
        <w:t xml:space="preserve">tal </w:t>
      </w:r>
      <w:r w:rsidR="00456940">
        <w:t xml:space="preserve">privata statiska </w:t>
      </w:r>
      <w:r>
        <w:t xml:space="preserve">metoder </w:t>
      </w:r>
      <w:r w:rsidR="00456940">
        <w:t xml:space="preserve">som testar </w:t>
      </w:r>
      <w:r>
        <w:t>att grundläggande krav uppfylls av klassen</w:t>
      </w:r>
      <w:r w:rsidR="00456940">
        <w:t xml:space="preserve"> </w:t>
      </w:r>
      <w:proofErr w:type="spellStart"/>
      <w:r w:rsidR="00456940" w:rsidRPr="00456940">
        <w:rPr>
          <w:rStyle w:val="Kod"/>
        </w:rPr>
        <w:t>SecretNumber</w:t>
      </w:r>
      <w:proofErr w:type="spellEnd"/>
      <w:r>
        <w:t>.</w:t>
      </w:r>
      <w:r w:rsidR="00456940">
        <w:t xml:space="preserve"> Uppfylls inte alla krav meddelas detta i form av ett eller flera felmeddelande.</w:t>
      </w:r>
    </w:p>
    <w:p w:rsidR="00456940" w:rsidRDefault="00096DE5" w:rsidP="00456940">
      <w:pPr>
        <w:pStyle w:val="Brdtext"/>
        <w:keepNext/>
      </w:pPr>
      <w:r>
        <w:rPr>
          <w:noProof/>
        </w:rPr>
        <w:drawing>
          <wp:inline distT="0" distB="0" distL="0" distR="0">
            <wp:extent cx="4852800" cy="871200"/>
            <wp:effectExtent l="0" t="0" r="508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s\AppData\Local\Temp\SNAGHTML2d14753b.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52800" cy="871200"/>
                    </a:xfrm>
                    <a:prstGeom prst="rect">
                      <a:avLst/>
                    </a:prstGeom>
                    <a:noFill/>
                    <a:ln>
                      <a:noFill/>
                    </a:ln>
                  </pic:spPr>
                </pic:pic>
              </a:graphicData>
            </a:graphic>
          </wp:inline>
        </w:drawing>
      </w:r>
    </w:p>
    <w:p w:rsidR="00A11696" w:rsidRDefault="00456940" w:rsidP="00456940">
      <w:pPr>
        <w:pStyle w:val="Beskrivning"/>
      </w:pPr>
      <w:r>
        <w:t xml:space="preserve">Figur </w:t>
      </w:r>
      <w:r w:rsidR="00F31781">
        <w:fldChar w:fldCharType="begin"/>
      </w:r>
      <w:r w:rsidR="00F31781">
        <w:instrText xml:space="preserve"> STYLEREF 1 \s </w:instrText>
      </w:r>
      <w:r w:rsidR="00F31781">
        <w:fldChar w:fldCharType="separate"/>
      </w:r>
      <w:r w:rsidR="00011C1C">
        <w:rPr>
          <w:noProof/>
        </w:rPr>
        <w:t>A</w:t>
      </w:r>
      <w:r w:rsidR="00F31781">
        <w:rPr>
          <w:noProof/>
        </w:rPr>
        <w:fldChar w:fldCharType="end"/>
      </w:r>
      <w:r w:rsidR="008F3F3E">
        <w:t>.</w:t>
      </w:r>
      <w:r w:rsidR="00F31781">
        <w:fldChar w:fldCharType="begin"/>
      </w:r>
      <w:r w:rsidR="00F31781">
        <w:instrText xml:space="preserve"> SEQ Figur \* ARABIC \s 1 </w:instrText>
      </w:r>
      <w:r w:rsidR="00F31781">
        <w:fldChar w:fldCharType="separate"/>
      </w:r>
      <w:r w:rsidR="00011C1C">
        <w:rPr>
          <w:noProof/>
        </w:rPr>
        <w:t>4</w:t>
      </w:r>
      <w:r w:rsidR="00F31781">
        <w:rPr>
          <w:noProof/>
        </w:rPr>
        <w:fldChar w:fldCharType="end"/>
      </w:r>
      <w:r>
        <w:t xml:space="preserve">. Felmeddelanden då klassen </w:t>
      </w:r>
      <w:proofErr w:type="spellStart"/>
      <w:r>
        <w:t>SercetNumber</w:t>
      </w:r>
      <w:proofErr w:type="spellEnd"/>
      <w:r>
        <w:t xml:space="preserve"> inte är korrekt implementerad.</w:t>
      </w:r>
    </w:p>
    <w:p w:rsidR="00A11696" w:rsidRPr="00A11696" w:rsidRDefault="00572ABC" w:rsidP="000F6314">
      <w:pPr>
        <w:pStyle w:val="Brdtext"/>
      </w:pPr>
      <w:r>
        <w:t xml:space="preserve">Först då klassen </w:t>
      </w:r>
      <w:proofErr w:type="spellStart"/>
      <w:r w:rsidRPr="00572ABC">
        <w:rPr>
          <w:rStyle w:val="Kod"/>
        </w:rPr>
        <w:t>SecretNumber</w:t>
      </w:r>
      <w:proofErr w:type="spellEnd"/>
      <w:r>
        <w:t xml:space="preserve"> klarar samtliga tester utan fel kan </w:t>
      </w:r>
      <w:r w:rsidR="0094586C">
        <w:t xml:space="preserve">det egentliga programmet </w:t>
      </w:r>
      <w:r>
        <w:t>starta och användaren kan börja gissa på heltal i det slutna intervallet mellan 1 och 100.</w:t>
      </w:r>
    </w:p>
    <w:p w:rsidR="0001528E" w:rsidRDefault="0001528E" w:rsidP="0001528E">
      <w:pPr>
        <w:pStyle w:val="Rubrik3"/>
      </w:pPr>
      <w:bookmarkStart w:id="4" w:name="_Toc303931167"/>
      <w:r>
        <w:t xml:space="preserve">Klassen </w:t>
      </w:r>
      <w:proofErr w:type="spellStart"/>
      <w:r>
        <w:t>SecretNumber</w:t>
      </w:r>
      <w:bookmarkEnd w:id="4"/>
      <w:proofErr w:type="spellEnd"/>
    </w:p>
    <w:p w:rsidR="0001528E" w:rsidRDefault="000F6314" w:rsidP="00783A2B">
      <w:pPr>
        <w:pStyle w:val="Brdtext"/>
      </w:pPr>
      <w:r>
        <w:t xml:space="preserve">Klassen måste implementeras </w:t>
      </w:r>
      <w:r w:rsidR="001A1E6B">
        <w:t xml:space="preserve">så den som minst innehåller medlemmarna </w:t>
      </w:r>
      <w:r>
        <w:t xml:space="preserve">enligt klassdiagrammet i </w:t>
      </w:r>
      <w:r>
        <w:fldChar w:fldCharType="begin"/>
      </w:r>
      <w:r>
        <w:instrText xml:space="preserve"> REF _Ref303432086 \h </w:instrText>
      </w:r>
      <w:r>
        <w:fldChar w:fldCharType="separate"/>
      </w:r>
      <w:r w:rsidR="00011C1C" w:rsidRPr="00011C1C">
        <w:t xml:space="preserve">Figur </w:t>
      </w:r>
      <w:r w:rsidR="00011C1C" w:rsidRPr="00011C1C">
        <w:rPr>
          <w:noProof/>
        </w:rPr>
        <w:t>A</w:t>
      </w:r>
      <w:r w:rsidR="00011C1C" w:rsidRPr="00011C1C">
        <w:t>.</w:t>
      </w:r>
      <w:r w:rsidR="00011C1C" w:rsidRPr="00011C1C">
        <w:rPr>
          <w:noProof/>
        </w:rPr>
        <w:t>5</w:t>
      </w:r>
      <w:r>
        <w:fldChar w:fldCharType="end"/>
      </w:r>
      <w:r w:rsidR="0094586C">
        <w:t xml:space="preserve"> och har den funktionalitet som beskrivs för respektive medlem</w:t>
      </w:r>
      <w:r>
        <w:t xml:space="preserve"> för att klara samtliga tester.</w:t>
      </w:r>
    </w:p>
    <w:p w:rsidR="009E73C5" w:rsidRDefault="004874E7" w:rsidP="009E73C5">
      <w:pPr>
        <w:pStyle w:val="Brdtext"/>
        <w:keepNext/>
      </w:pPr>
      <w:r>
        <w:rPr>
          <w:noProof/>
        </w:rPr>
        <w:drawing>
          <wp:inline distT="0" distB="0" distL="0" distR="0">
            <wp:extent cx="1580400" cy="1620000"/>
            <wp:effectExtent l="0" t="0" r="1270"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s\AppData\Local\Temp\SNAGHTMLe69e2db.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0400" cy="1620000"/>
                    </a:xfrm>
                    <a:prstGeom prst="rect">
                      <a:avLst/>
                    </a:prstGeom>
                    <a:noFill/>
                    <a:ln>
                      <a:noFill/>
                    </a:ln>
                  </pic:spPr>
                </pic:pic>
              </a:graphicData>
            </a:graphic>
          </wp:inline>
        </w:drawing>
      </w:r>
    </w:p>
    <w:p w:rsidR="0001528E" w:rsidRPr="000C116B" w:rsidRDefault="009E73C5" w:rsidP="009E73C5">
      <w:pPr>
        <w:pStyle w:val="Beskrivning"/>
        <w:rPr>
          <w:lang w:val="en-US"/>
        </w:rPr>
      </w:pPr>
      <w:bookmarkStart w:id="5" w:name="_Ref303432086"/>
      <w:proofErr w:type="spellStart"/>
      <w:r w:rsidRPr="000C116B">
        <w:rPr>
          <w:lang w:val="en-US"/>
        </w:rPr>
        <w:t>Figur</w:t>
      </w:r>
      <w:proofErr w:type="spellEnd"/>
      <w:r w:rsidRPr="000C116B">
        <w:rPr>
          <w:lang w:val="en-US"/>
        </w:rPr>
        <w:t xml:space="preserve"> </w:t>
      </w:r>
      <w:r w:rsidR="008F3F3E">
        <w:rPr>
          <w:lang w:val="en-US"/>
        </w:rPr>
        <w:fldChar w:fldCharType="begin"/>
      </w:r>
      <w:r w:rsidR="008F3F3E">
        <w:rPr>
          <w:lang w:val="en-US"/>
        </w:rPr>
        <w:instrText xml:space="preserve"> STYLEREF 1 \s </w:instrText>
      </w:r>
      <w:r w:rsidR="008F3F3E">
        <w:rPr>
          <w:lang w:val="en-US"/>
        </w:rPr>
        <w:fldChar w:fldCharType="separate"/>
      </w:r>
      <w:r w:rsidR="00011C1C">
        <w:rPr>
          <w:noProof/>
          <w:lang w:val="en-US"/>
        </w:rPr>
        <w:t>A</w:t>
      </w:r>
      <w:r w:rsidR="008F3F3E">
        <w:rPr>
          <w:lang w:val="en-US"/>
        </w:rPr>
        <w:fldChar w:fldCharType="end"/>
      </w:r>
      <w:r w:rsidR="008F3F3E">
        <w:rPr>
          <w:lang w:val="en-US"/>
        </w:rPr>
        <w:t>.</w:t>
      </w:r>
      <w:r w:rsidR="008F3F3E">
        <w:rPr>
          <w:lang w:val="en-US"/>
        </w:rPr>
        <w:fldChar w:fldCharType="begin"/>
      </w:r>
      <w:r w:rsidR="008F3F3E">
        <w:rPr>
          <w:lang w:val="en-US"/>
        </w:rPr>
        <w:instrText xml:space="preserve"> SEQ Figur \* ARABIC \s 1 </w:instrText>
      </w:r>
      <w:r w:rsidR="008F3F3E">
        <w:rPr>
          <w:lang w:val="en-US"/>
        </w:rPr>
        <w:fldChar w:fldCharType="separate"/>
      </w:r>
      <w:r w:rsidR="00011C1C">
        <w:rPr>
          <w:noProof/>
          <w:lang w:val="en-US"/>
        </w:rPr>
        <w:t>5</w:t>
      </w:r>
      <w:r w:rsidR="008F3F3E">
        <w:rPr>
          <w:lang w:val="en-US"/>
        </w:rPr>
        <w:fldChar w:fldCharType="end"/>
      </w:r>
      <w:bookmarkEnd w:id="5"/>
      <w:r w:rsidRPr="000C116B">
        <w:rPr>
          <w:lang w:val="en-US"/>
        </w:rPr>
        <w:t xml:space="preserve">. </w:t>
      </w:r>
      <w:proofErr w:type="spellStart"/>
      <w:proofErr w:type="gramStart"/>
      <w:r w:rsidRPr="000C116B">
        <w:rPr>
          <w:lang w:val="en-US"/>
        </w:rPr>
        <w:t>Klassdiagram</w:t>
      </w:r>
      <w:proofErr w:type="spellEnd"/>
      <w:r w:rsidRPr="000C116B">
        <w:rPr>
          <w:lang w:val="en-US"/>
        </w:rPr>
        <w:t xml:space="preserve"> </w:t>
      </w:r>
      <w:proofErr w:type="spellStart"/>
      <w:r w:rsidRPr="000C116B">
        <w:rPr>
          <w:lang w:val="en-US"/>
        </w:rPr>
        <w:t>över</w:t>
      </w:r>
      <w:proofErr w:type="spellEnd"/>
      <w:r w:rsidRPr="000C116B">
        <w:rPr>
          <w:lang w:val="en-US"/>
        </w:rPr>
        <w:t xml:space="preserve"> </w:t>
      </w:r>
      <w:proofErr w:type="spellStart"/>
      <w:r w:rsidRPr="000C116B">
        <w:rPr>
          <w:lang w:val="en-US"/>
        </w:rPr>
        <w:t>SecretNumber</w:t>
      </w:r>
      <w:proofErr w:type="spellEnd"/>
      <w:r w:rsidRPr="000C116B">
        <w:rPr>
          <w:lang w:val="en-US"/>
        </w:rPr>
        <w:t>.</w:t>
      </w:r>
      <w:proofErr w:type="gramEnd"/>
    </w:p>
    <w:p w:rsidR="000F6314" w:rsidRDefault="000F6314" w:rsidP="000F6314">
      <w:pPr>
        <w:pStyle w:val="Rubrik4"/>
      </w:pPr>
      <w:r>
        <w:t>Fältet _</w:t>
      </w:r>
      <w:proofErr w:type="spellStart"/>
      <w:r>
        <w:t>count</w:t>
      </w:r>
      <w:proofErr w:type="spellEnd"/>
    </w:p>
    <w:p w:rsidR="0001528E" w:rsidRDefault="001A1E6B" w:rsidP="00783A2B">
      <w:pPr>
        <w:pStyle w:val="Brdtext"/>
      </w:pPr>
      <w:r>
        <w:t xml:space="preserve">Privat fält som räknar antalet gjorda gissningar sedan det hemliga talet slumpades fram. </w:t>
      </w:r>
    </w:p>
    <w:p w:rsidR="000F6314" w:rsidRDefault="000F6314" w:rsidP="001A1E6B">
      <w:pPr>
        <w:pStyle w:val="Rubrik4"/>
      </w:pPr>
      <w:r>
        <w:t>Fältet _</w:t>
      </w:r>
      <w:proofErr w:type="spellStart"/>
      <w:r>
        <w:t>number</w:t>
      </w:r>
      <w:proofErr w:type="spellEnd"/>
    </w:p>
    <w:p w:rsidR="000F6314" w:rsidRDefault="001A1E6B" w:rsidP="00783A2B">
      <w:pPr>
        <w:pStyle w:val="Brdtext"/>
      </w:pPr>
      <w:r>
        <w:t>Privat fält som innehåller det hemliga talet.</w:t>
      </w:r>
    </w:p>
    <w:p w:rsidR="000F6314" w:rsidRDefault="000F6314" w:rsidP="001A1E6B">
      <w:pPr>
        <w:pStyle w:val="Rubrik4"/>
      </w:pPr>
      <w:r>
        <w:t xml:space="preserve">Konstanten </w:t>
      </w:r>
      <w:proofErr w:type="spellStart"/>
      <w:r>
        <w:t>MaxNumberOfGuesses</w:t>
      </w:r>
      <w:proofErr w:type="spellEnd"/>
    </w:p>
    <w:p w:rsidR="000F6314" w:rsidRDefault="001A1E6B" w:rsidP="00783A2B">
      <w:pPr>
        <w:pStyle w:val="Brdtext"/>
      </w:pPr>
      <w:r>
        <w:t>Publik konstant med värdet 7 som definierar hur många gissningar en användare har på sig att gissa rätt.</w:t>
      </w:r>
    </w:p>
    <w:p w:rsidR="000F6314" w:rsidRDefault="001A1E6B" w:rsidP="001A1E6B">
      <w:pPr>
        <w:pStyle w:val="Rubrik4"/>
      </w:pPr>
      <w:r>
        <w:lastRenderedPageBreak/>
        <w:t xml:space="preserve">Metoden </w:t>
      </w:r>
      <w:proofErr w:type="spellStart"/>
      <w:r>
        <w:t>Initialize</w:t>
      </w:r>
      <w:proofErr w:type="spellEnd"/>
    </w:p>
    <w:p w:rsidR="00562D42" w:rsidRDefault="00555F5B" w:rsidP="00783A2B">
      <w:pPr>
        <w:pStyle w:val="Brdtext"/>
      </w:pPr>
      <w:r w:rsidRPr="00555F5B">
        <w:t>Publi</w:t>
      </w:r>
      <w:r w:rsidR="00010545">
        <w:t>k</w:t>
      </w:r>
      <w:r w:rsidRPr="00555F5B">
        <w:t xml:space="preserve"> metod som init</w:t>
      </w:r>
      <w:r>
        <w:t>i</w:t>
      </w:r>
      <w:r w:rsidRPr="00555F5B">
        <w:t xml:space="preserve">erar </w:t>
      </w:r>
      <w:r>
        <w:t>klassens fält.</w:t>
      </w:r>
    </w:p>
    <w:p w:rsidR="00562D42" w:rsidRDefault="00555F5B" w:rsidP="00562D42">
      <w:pPr>
        <w:pStyle w:val="Brdtext"/>
        <w:numPr>
          <w:ilvl w:val="0"/>
          <w:numId w:val="31"/>
        </w:numPr>
      </w:pPr>
      <w:r w:rsidRPr="00555F5B">
        <w:rPr>
          <w:rStyle w:val="Kod"/>
        </w:rPr>
        <w:t>_</w:t>
      </w:r>
      <w:proofErr w:type="spellStart"/>
      <w:r w:rsidRPr="00555F5B">
        <w:rPr>
          <w:rStyle w:val="Kod"/>
        </w:rPr>
        <w:t>number</w:t>
      </w:r>
      <w:proofErr w:type="spellEnd"/>
      <w:r>
        <w:t xml:space="preserve"> ska tilldelas ett slumpat heltal i det slutna intervallet mellan 1 och 100. </w:t>
      </w:r>
    </w:p>
    <w:p w:rsidR="000F6314" w:rsidRPr="00555F5B" w:rsidRDefault="00555F5B" w:rsidP="00562D42">
      <w:pPr>
        <w:pStyle w:val="Brdtext"/>
        <w:numPr>
          <w:ilvl w:val="0"/>
          <w:numId w:val="31"/>
        </w:numPr>
      </w:pPr>
      <w:r w:rsidRPr="00555F5B">
        <w:rPr>
          <w:rStyle w:val="Kod"/>
        </w:rPr>
        <w:t>_</w:t>
      </w:r>
      <w:proofErr w:type="spellStart"/>
      <w:r w:rsidRPr="00555F5B">
        <w:rPr>
          <w:rStyle w:val="Kod"/>
        </w:rPr>
        <w:t>count</w:t>
      </w:r>
      <w:proofErr w:type="spellEnd"/>
      <w:r>
        <w:t xml:space="preserve"> ska tilldelas värdet </w:t>
      </w:r>
      <w:r w:rsidRPr="00555F5B">
        <w:rPr>
          <w:rStyle w:val="Kod"/>
        </w:rPr>
        <w:t>0</w:t>
      </w:r>
      <w:r>
        <w:t>.</w:t>
      </w:r>
    </w:p>
    <w:p w:rsidR="000F6314" w:rsidRPr="00562D42" w:rsidRDefault="000F6314" w:rsidP="001A1E6B">
      <w:pPr>
        <w:pStyle w:val="Rubrik4"/>
      </w:pPr>
      <w:r w:rsidRPr="00562D42">
        <w:t xml:space="preserve">Metoden </w:t>
      </w:r>
      <w:proofErr w:type="spellStart"/>
      <w:r w:rsidRPr="00562D42">
        <w:t>MakeGuess</w:t>
      </w:r>
      <w:proofErr w:type="spellEnd"/>
    </w:p>
    <w:p w:rsidR="00010545" w:rsidRDefault="00010545" w:rsidP="00783A2B">
      <w:pPr>
        <w:pStyle w:val="Brdtext"/>
      </w:pPr>
      <w:r>
        <w:t xml:space="preserve">Publik metod som anropas för att göra en gissning av det hemliga talet. Beroende om det gissade talets värde, som parametern </w:t>
      </w:r>
      <w:proofErr w:type="spellStart"/>
      <w:r w:rsidRPr="00010545">
        <w:rPr>
          <w:rStyle w:val="Kod"/>
        </w:rPr>
        <w:t>number</w:t>
      </w:r>
      <w:proofErr w:type="spellEnd"/>
      <w:r>
        <w:t xml:space="preserve"> innehåller, är för högt, lågt eller överensstämmer med det hemliga talet ska lämpliga meddelanden</w:t>
      </w:r>
      <w:r w:rsidR="00A119FE">
        <w:t xml:space="preserve">, innehållande det gissade värde samt antalet kvarstående gissningar, </w:t>
      </w:r>
      <w:r>
        <w:t>skrivas ut.</w:t>
      </w:r>
    </w:p>
    <w:p w:rsidR="00A119FE" w:rsidRDefault="00F81E1D" w:rsidP="00A119FE">
      <w:pPr>
        <w:pStyle w:val="Brdtext"/>
        <w:keepNext/>
      </w:pPr>
      <w:r>
        <w:rPr>
          <w:noProof/>
        </w:rPr>
        <w:drawing>
          <wp:inline distT="0" distB="0" distL="0" distR="0">
            <wp:extent cx="3200400" cy="770400"/>
            <wp:effectExtent l="0" t="0" r="0" b="0"/>
            <wp:docPr id="57" name="Bildobjekt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mats\AppData\Local\Temp\SNAGHTML17cea86b.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0400" cy="770400"/>
                    </a:xfrm>
                    <a:prstGeom prst="rect">
                      <a:avLst/>
                    </a:prstGeom>
                    <a:noFill/>
                    <a:ln>
                      <a:noFill/>
                    </a:ln>
                  </pic:spPr>
                </pic:pic>
              </a:graphicData>
            </a:graphic>
          </wp:inline>
        </w:drawing>
      </w:r>
    </w:p>
    <w:p w:rsidR="00427A25" w:rsidRDefault="00A119FE" w:rsidP="00A119FE">
      <w:pPr>
        <w:pStyle w:val="Beskrivning"/>
      </w:pPr>
      <w:r>
        <w:t xml:space="preserve">Figur </w:t>
      </w:r>
      <w:r w:rsidR="00F31781">
        <w:fldChar w:fldCharType="begin"/>
      </w:r>
      <w:r w:rsidR="00F31781">
        <w:instrText xml:space="preserve"> STYLEREF 1 \s </w:instrText>
      </w:r>
      <w:r w:rsidR="00F31781">
        <w:fldChar w:fldCharType="separate"/>
      </w:r>
      <w:r w:rsidR="00011C1C">
        <w:rPr>
          <w:noProof/>
        </w:rPr>
        <w:t>A</w:t>
      </w:r>
      <w:r w:rsidR="00F31781">
        <w:rPr>
          <w:noProof/>
        </w:rPr>
        <w:fldChar w:fldCharType="end"/>
      </w:r>
      <w:r w:rsidR="008F3F3E">
        <w:t>.</w:t>
      </w:r>
      <w:r w:rsidR="00F31781">
        <w:fldChar w:fldCharType="begin"/>
      </w:r>
      <w:r w:rsidR="00F31781">
        <w:instrText xml:space="preserve"> SEQ Figur \* ARABIC \s 1 </w:instrText>
      </w:r>
      <w:r w:rsidR="00F31781">
        <w:fldChar w:fldCharType="separate"/>
      </w:r>
      <w:r w:rsidR="00011C1C">
        <w:rPr>
          <w:noProof/>
        </w:rPr>
        <w:t>6</w:t>
      </w:r>
      <w:r w:rsidR="00F31781">
        <w:rPr>
          <w:noProof/>
        </w:rPr>
        <w:fldChar w:fldCharType="end"/>
      </w:r>
      <w:r>
        <w:t xml:space="preserve">. Exempel på meddelande </w:t>
      </w:r>
      <w:r w:rsidR="00FD2C6E">
        <w:t>efter</w:t>
      </w:r>
      <w:r>
        <w:t xml:space="preserve"> gissning på ett för lågt värde.</w:t>
      </w:r>
    </w:p>
    <w:p w:rsidR="00A119FE" w:rsidRDefault="00CD5B1C" w:rsidP="00A119FE">
      <w:pPr>
        <w:pStyle w:val="Brdtext"/>
        <w:keepNext/>
      </w:pPr>
      <w:r>
        <w:rPr>
          <w:noProof/>
        </w:rPr>
        <w:t xml:space="preserve"> </w:t>
      </w:r>
      <w:r w:rsidR="00D3330B">
        <w:rPr>
          <w:noProof/>
        </w:rPr>
        <w:drawing>
          <wp:inline distT="0" distB="0" distL="0" distR="0">
            <wp:extent cx="3178800" cy="770400"/>
            <wp:effectExtent l="0" t="0" r="3175" b="0"/>
            <wp:docPr id="58" name="Bildobjekt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mats\AppData\Local\Temp\SNAGHTML17d0803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8800" cy="770400"/>
                    </a:xfrm>
                    <a:prstGeom prst="rect">
                      <a:avLst/>
                    </a:prstGeom>
                    <a:noFill/>
                    <a:ln>
                      <a:noFill/>
                    </a:ln>
                  </pic:spPr>
                </pic:pic>
              </a:graphicData>
            </a:graphic>
          </wp:inline>
        </w:drawing>
      </w:r>
    </w:p>
    <w:p w:rsidR="00427A25" w:rsidRDefault="00A119FE" w:rsidP="00A119FE">
      <w:pPr>
        <w:pStyle w:val="Beskrivning"/>
      </w:pPr>
      <w:r>
        <w:t xml:space="preserve">Figur </w:t>
      </w:r>
      <w:r w:rsidR="00F31781">
        <w:fldChar w:fldCharType="begin"/>
      </w:r>
      <w:r w:rsidR="00F31781">
        <w:instrText xml:space="preserve"> STYLEREF 1 \s </w:instrText>
      </w:r>
      <w:r w:rsidR="00F31781">
        <w:fldChar w:fldCharType="separate"/>
      </w:r>
      <w:r w:rsidR="00011C1C">
        <w:rPr>
          <w:noProof/>
        </w:rPr>
        <w:t>A</w:t>
      </w:r>
      <w:r w:rsidR="00F31781">
        <w:rPr>
          <w:noProof/>
        </w:rPr>
        <w:fldChar w:fldCharType="end"/>
      </w:r>
      <w:r w:rsidR="008F3F3E">
        <w:t>.</w:t>
      </w:r>
      <w:r w:rsidR="00F31781">
        <w:fldChar w:fldCharType="begin"/>
      </w:r>
      <w:r w:rsidR="00F31781">
        <w:instrText xml:space="preserve"> SEQ Figur \* ARABIC \s 1 </w:instrText>
      </w:r>
      <w:r w:rsidR="00F31781">
        <w:fldChar w:fldCharType="separate"/>
      </w:r>
      <w:r w:rsidR="00011C1C">
        <w:rPr>
          <w:noProof/>
        </w:rPr>
        <w:t>7</w:t>
      </w:r>
      <w:r w:rsidR="00F31781">
        <w:rPr>
          <w:noProof/>
        </w:rPr>
        <w:fldChar w:fldCharType="end"/>
      </w:r>
      <w:r>
        <w:t xml:space="preserve">. </w:t>
      </w:r>
      <w:r w:rsidRPr="0048575E">
        <w:t xml:space="preserve">Exempel på meddelande </w:t>
      </w:r>
      <w:r w:rsidR="00FD2C6E">
        <w:t>efter</w:t>
      </w:r>
      <w:r w:rsidRPr="0048575E">
        <w:t xml:space="preserve"> gissning på ett för </w:t>
      </w:r>
      <w:r>
        <w:t>högt</w:t>
      </w:r>
      <w:r w:rsidRPr="0048575E">
        <w:t xml:space="preserve"> värde.</w:t>
      </w:r>
    </w:p>
    <w:p w:rsidR="00FD2C6E" w:rsidRDefault="00D3330B" w:rsidP="00FD2C6E">
      <w:pPr>
        <w:pStyle w:val="Brdtext"/>
        <w:keepNext/>
      </w:pPr>
      <w:r>
        <w:rPr>
          <w:noProof/>
        </w:rPr>
        <w:drawing>
          <wp:inline distT="0" distB="0" distL="0" distR="0">
            <wp:extent cx="3254400" cy="824400"/>
            <wp:effectExtent l="0" t="0" r="3175" b="0"/>
            <wp:docPr id="59" name="Bildobjekt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mats\AppData\Local\Temp\SNAGHTML17d21bf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54400" cy="824400"/>
                    </a:xfrm>
                    <a:prstGeom prst="rect">
                      <a:avLst/>
                    </a:prstGeom>
                    <a:noFill/>
                    <a:ln>
                      <a:noFill/>
                    </a:ln>
                  </pic:spPr>
                </pic:pic>
              </a:graphicData>
            </a:graphic>
          </wp:inline>
        </w:drawing>
      </w:r>
    </w:p>
    <w:p w:rsidR="00427A25" w:rsidRDefault="00FD2C6E" w:rsidP="00FD2C6E">
      <w:pPr>
        <w:pStyle w:val="Beskrivning"/>
      </w:pPr>
      <w:r>
        <w:t xml:space="preserve">Figur </w:t>
      </w:r>
      <w:r w:rsidR="00F31781">
        <w:fldChar w:fldCharType="begin"/>
      </w:r>
      <w:r w:rsidR="00F31781">
        <w:instrText xml:space="preserve"> STYLEREF 1 \s </w:instrText>
      </w:r>
      <w:r w:rsidR="00F31781">
        <w:fldChar w:fldCharType="separate"/>
      </w:r>
      <w:r w:rsidR="00011C1C">
        <w:rPr>
          <w:noProof/>
        </w:rPr>
        <w:t>A</w:t>
      </w:r>
      <w:r w:rsidR="00F31781">
        <w:rPr>
          <w:noProof/>
        </w:rPr>
        <w:fldChar w:fldCharType="end"/>
      </w:r>
      <w:r w:rsidR="008F3F3E">
        <w:t>.</w:t>
      </w:r>
      <w:r w:rsidR="00F31781">
        <w:fldChar w:fldCharType="begin"/>
      </w:r>
      <w:r w:rsidR="00F31781">
        <w:instrText xml:space="preserve"> SEQ Figur \* ARABIC \s 1 </w:instrText>
      </w:r>
      <w:r w:rsidR="00F31781">
        <w:fldChar w:fldCharType="separate"/>
      </w:r>
      <w:r w:rsidR="00011C1C">
        <w:rPr>
          <w:noProof/>
        </w:rPr>
        <w:t>8</w:t>
      </w:r>
      <w:r w:rsidR="00F31781">
        <w:rPr>
          <w:noProof/>
        </w:rPr>
        <w:fldChar w:fldCharType="end"/>
      </w:r>
      <w:r>
        <w:t xml:space="preserve">. </w:t>
      </w:r>
      <w:r w:rsidRPr="0048575E">
        <w:t xml:space="preserve">Exempel på meddelande </w:t>
      </w:r>
      <w:r>
        <w:t>efter</w:t>
      </w:r>
      <w:r w:rsidRPr="0048575E">
        <w:t xml:space="preserve"> gissning på </w:t>
      </w:r>
      <w:r>
        <w:t>rätt hemligt tal</w:t>
      </w:r>
      <w:r w:rsidRPr="0048575E">
        <w:t>.</w:t>
      </w:r>
    </w:p>
    <w:p w:rsidR="00427A25" w:rsidRDefault="00427A25" w:rsidP="00783A2B">
      <w:pPr>
        <w:pStyle w:val="Brdtext"/>
      </w:pPr>
      <w:r>
        <w:t>Om den sjunde gissningen görs och är felaktig ska användaren meddelas att det inte är några gissningar kvar och vilket det hemliga talet var.</w:t>
      </w:r>
      <w:r w:rsidR="00784D35">
        <w:t>11</w:t>
      </w:r>
    </w:p>
    <w:p w:rsidR="00A119FE" w:rsidRDefault="00784D35" w:rsidP="00A119FE">
      <w:pPr>
        <w:pStyle w:val="Brdtext"/>
        <w:keepNext/>
      </w:pPr>
      <w:r>
        <w:rPr>
          <w:noProof/>
        </w:rPr>
        <w:drawing>
          <wp:inline distT="0" distB="0" distL="0" distR="0">
            <wp:extent cx="3153600" cy="1029600"/>
            <wp:effectExtent l="0" t="0" r="8890" b="0"/>
            <wp:docPr id="60" name="Bildobjekt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mats\AppData\Local\Temp\SNAGHTML17d67dd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53600" cy="1029600"/>
                    </a:xfrm>
                    <a:prstGeom prst="rect">
                      <a:avLst/>
                    </a:prstGeom>
                    <a:noFill/>
                    <a:ln>
                      <a:noFill/>
                    </a:ln>
                  </pic:spPr>
                </pic:pic>
              </a:graphicData>
            </a:graphic>
          </wp:inline>
        </w:drawing>
      </w:r>
    </w:p>
    <w:p w:rsidR="00427A25" w:rsidRDefault="00A119FE" w:rsidP="00A119FE">
      <w:pPr>
        <w:pStyle w:val="Beskrivning"/>
      </w:pPr>
      <w:r>
        <w:t xml:space="preserve">Figur </w:t>
      </w:r>
      <w:r w:rsidR="00F31781">
        <w:fldChar w:fldCharType="begin"/>
      </w:r>
      <w:r w:rsidR="00F31781">
        <w:instrText xml:space="preserve"> STYLEREF 1 \s </w:instrText>
      </w:r>
      <w:r w:rsidR="00F31781">
        <w:fldChar w:fldCharType="separate"/>
      </w:r>
      <w:r w:rsidR="00011C1C">
        <w:rPr>
          <w:noProof/>
        </w:rPr>
        <w:t>A</w:t>
      </w:r>
      <w:r w:rsidR="00F31781">
        <w:rPr>
          <w:noProof/>
        </w:rPr>
        <w:fldChar w:fldCharType="end"/>
      </w:r>
      <w:r w:rsidR="008F3F3E">
        <w:t>.</w:t>
      </w:r>
      <w:r w:rsidR="00F31781">
        <w:fldChar w:fldCharType="begin"/>
      </w:r>
      <w:r w:rsidR="00F31781">
        <w:instrText xml:space="preserve"> SEQ Figur \* ARABIC \s 1 </w:instrText>
      </w:r>
      <w:r w:rsidR="00F31781">
        <w:fldChar w:fldCharType="separate"/>
      </w:r>
      <w:r w:rsidR="00011C1C">
        <w:rPr>
          <w:noProof/>
        </w:rPr>
        <w:t>9</w:t>
      </w:r>
      <w:r w:rsidR="00F31781">
        <w:rPr>
          <w:noProof/>
        </w:rPr>
        <w:fldChar w:fldCharType="end"/>
      </w:r>
      <w:r>
        <w:t xml:space="preserve">. Användaren misslyckas att </w:t>
      </w:r>
      <w:r>
        <w:rPr>
          <w:noProof/>
        </w:rPr>
        <w:t>gissa rätt hemligt tal på sju försök.</w:t>
      </w:r>
    </w:p>
    <w:p w:rsidR="00427A25" w:rsidRDefault="00865C58" w:rsidP="003311BE">
      <w:pPr>
        <w:pStyle w:val="Brdtext"/>
      </w:pPr>
      <w:r>
        <w:t xml:space="preserve">Anropas metoden </w:t>
      </w:r>
      <w:proofErr w:type="spellStart"/>
      <w:r w:rsidRPr="00865C58">
        <w:rPr>
          <w:rStyle w:val="Kod"/>
        </w:rPr>
        <w:t>MakeGuess</w:t>
      </w:r>
      <w:proofErr w:type="spellEnd"/>
      <w:r w:rsidRPr="00865C58">
        <w:rPr>
          <w:rStyle w:val="Kod"/>
        </w:rPr>
        <w:t>()</w:t>
      </w:r>
      <w:r>
        <w:t xml:space="preserve"> fler än sju gånger efter varandra innan ett nytt hemligt tal har slumpats fram, genom ett anrop av metoden </w:t>
      </w:r>
      <w:proofErr w:type="spellStart"/>
      <w:r w:rsidRPr="00865C58">
        <w:rPr>
          <w:rStyle w:val="Kod"/>
        </w:rPr>
        <w:t>Initialize</w:t>
      </w:r>
      <w:proofErr w:type="spellEnd"/>
      <w:r w:rsidRPr="00865C58">
        <w:rPr>
          <w:rStyle w:val="Kod"/>
        </w:rPr>
        <w:t>()</w:t>
      </w:r>
      <w:r>
        <w:t xml:space="preserve">, ska metoden </w:t>
      </w:r>
      <w:proofErr w:type="spellStart"/>
      <w:r w:rsidRPr="00865C58">
        <w:rPr>
          <w:rStyle w:val="Kod"/>
        </w:rPr>
        <w:t>MakeGuess</w:t>
      </w:r>
      <w:proofErr w:type="spellEnd"/>
      <w:r w:rsidRPr="00865C58">
        <w:rPr>
          <w:rStyle w:val="Kod"/>
        </w:rPr>
        <w:t>()</w:t>
      </w:r>
      <w:r>
        <w:t xml:space="preserve"> </w:t>
      </w:r>
      <w:r w:rsidR="003311BE">
        <w:t xml:space="preserve">kasta ett undantag av typen </w:t>
      </w:r>
      <w:proofErr w:type="spellStart"/>
      <w:r w:rsidR="003311BE" w:rsidRPr="003311BE">
        <w:rPr>
          <w:rStyle w:val="Kod"/>
        </w:rPr>
        <w:t>ApplicationException</w:t>
      </w:r>
      <w:proofErr w:type="spellEnd"/>
      <w:r w:rsidR="003311BE">
        <w:t>.</w:t>
      </w:r>
    </w:p>
    <w:p w:rsidR="00427A25" w:rsidRDefault="0094586C" w:rsidP="00783A2B">
      <w:pPr>
        <w:pStyle w:val="Brdtext"/>
      </w:pPr>
      <w:r>
        <w:t xml:space="preserve">Om det vid anrop av metoden </w:t>
      </w:r>
      <w:proofErr w:type="spellStart"/>
      <w:r w:rsidRPr="0094586C">
        <w:rPr>
          <w:rStyle w:val="Kod"/>
        </w:rPr>
        <w:t>MakeGuess</w:t>
      </w:r>
      <w:proofErr w:type="spellEnd"/>
      <w:r w:rsidRPr="0094586C">
        <w:rPr>
          <w:rStyle w:val="Kod"/>
        </w:rPr>
        <w:t>()</w:t>
      </w:r>
      <w:r>
        <w:t xml:space="preserve"> skickas med ett argument som inte är i det slutna intervallet mellan 1 och 100 ska metoden, efter att undersökt parameterns värde, kasta ett undantag av typen </w:t>
      </w:r>
      <w:proofErr w:type="spellStart"/>
      <w:r w:rsidRPr="0094586C">
        <w:rPr>
          <w:rStyle w:val="Kod"/>
        </w:rPr>
        <w:t>ArgumentOutRange</w:t>
      </w:r>
      <w:r w:rsidR="00DA06B2">
        <w:rPr>
          <w:rStyle w:val="Kod"/>
        </w:rPr>
        <w:t>Exception</w:t>
      </w:r>
      <w:proofErr w:type="spellEnd"/>
      <w:r>
        <w:t>.</w:t>
      </w:r>
    </w:p>
    <w:p w:rsidR="000F6314" w:rsidRDefault="000F6314" w:rsidP="001A1E6B">
      <w:pPr>
        <w:pStyle w:val="Rubrik4"/>
      </w:pPr>
      <w:r>
        <w:t>Konstruktorn</w:t>
      </w:r>
    </w:p>
    <w:p w:rsidR="001A1E6B" w:rsidRDefault="00865C58" w:rsidP="00783A2B">
      <w:pPr>
        <w:pStyle w:val="Brdtext"/>
      </w:pPr>
      <w:r>
        <w:t xml:space="preserve">Konstruktorn har till uppgift att se till att ett </w:t>
      </w:r>
      <w:proofErr w:type="spellStart"/>
      <w:r w:rsidRPr="00865C58">
        <w:rPr>
          <w:rStyle w:val="Kod"/>
        </w:rPr>
        <w:t>SecretNumber</w:t>
      </w:r>
      <w:proofErr w:type="spellEnd"/>
      <w:r>
        <w:t xml:space="preserve">-objekt är korrekt initierat. Det innebär att fälten har blivit tilldelade lämpliga värden, vilket enklast görs genom att låta konstruktorn anropa metoden </w:t>
      </w:r>
      <w:proofErr w:type="spellStart"/>
      <w:r w:rsidRPr="00865C58">
        <w:rPr>
          <w:rStyle w:val="Kod"/>
        </w:rPr>
        <w:t>Initialize</w:t>
      </w:r>
      <w:proofErr w:type="spellEnd"/>
      <w:r w:rsidRPr="00865C58">
        <w:rPr>
          <w:rStyle w:val="Kod"/>
        </w:rPr>
        <w:t>()</w:t>
      </w:r>
      <w:r>
        <w:t>.</w:t>
      </w:r>
    </w:p>
    <w:p w:rsidR="00054D7C" w:rsidRDefault="00AB0F9E" w:rsidP="00054D7C">
      <w:pPr>
        <w:pStyle w:val="Rubrik2"/>
      </w:pPr>
      <w:bookmarkStart w:id="6" w:name="_Toc303931168"/>
      <w:r>
        <w:lastRenderedPageBreak/>
        <w:t>A-k</w:t>
      </w:r>
      <w:r w:rsidR="00054D7C">
        <w:t>rav</w:t>
      </w:r>
      <w:bookmarkEnd w:id="6"/>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8363"/>
      </w:tblGrid>
      <w:tr w:rsidR="00CE244D" w:rsidTr="00704CD4">
        <w:tc>
          <w:tcPr>
            <w:tcW w:w="817" w:type="dxa"/>
          </w:tcPr>
          <w:p w:rsidR="00CE244D" w:rsidRDefault="00CE244D" w:rsidP="00EA2896">
            <w:pPr>
              <w:pStyle w:val="Brdtext"/>
              <w:numPr>
                <w:ilvl w:val="0"/>
                <w:numId w:val="12"/>
              </w:numPr>
            </w:pPr>
          </w:p>
        </w:tc>
        <w:tc>
          <w:tcPr>
            <w:tcW w:w="8363" w:type="dxa"/>
          </w:tcPr>
          <w:p w:rsidR="00CE244D" w:rsidRDefault="004B2B1F" w:rsidP="004B2B1F">
            <w:pPr>
              <w:pStyle w:val="Brdtext"/>
            </w:pPr>
            <w:r>
              <w:t xml:space="preserve">Koden i </w:t>
            </w:r>
            <w:proofErr w:type="spellStart"/>
            <w:r w:rsidRPr="004B2B1F">
              <w:rPr>
                <w:rStyle w:val="Kod"/>
              </w:rPr>
              <w:t>Program.cs</w:t>
            </w:r>
            <w:proofErr w:type="spellEnd"/>
            <w:r>
              <w:t xml:space="preserve"> och </w:t>
            </w:r>
            <w:proofErr w:type="spellStart"/>
            <w:r w:rsidRPr="004B2B1F">
              <w:rPr>
                <w:rStyle w:val="Kod"/>
              </w:rPr>
              <w:t>Test.cs</w:t>
            </w:r>
            <w:proofErr w:type="spellEnd"/>
            <w:r>
              <w:t xml:space="preserve"> måste exekveras och får inte ändras</w:t>
            </w:r>
            <w:r w:rsidR="00FC6ACF">
              <w:t xml:space="preserve"> på något sätt</w:t>
            </w:r>
            <w:r>
              <w:t>.</w:t>
            </w:r>
          </w:p>
        </w:tc>
      </w:tr>
      <w:tr w:rsidR="00C73107" w:rsidTr="00704CD4">
        <w:tc>
          <w:tcPr>
            <w:tcW w:w="817" w:type="dxa"/>
          </w:tcPr>
          <w:p w:rsidR="00C73107" w:rsidRDefault="00C73107" w:rsidP="00EA2896">
            <w:pPr>
              <w:pStyle w:val="Brdtext"/>
              <w:numPr>
                <w:ilvl w:val="0"/>
                <w:numId w:val="12"/>
              </w:numPr>
            </w:pPr>
          </w:p>
        </w:tc>
        <w:tc>
          <w:tcPr>
            <w:tcW w:w="8363" w:type="dxa"/>
          </w:tcPr>
          <w:p w:rsidR="00C73107" w:rsidRDefault="00C73107" w:rsidP="004D13BF">
            <w:pPr>
              <w:pStyle w:val="Brdtext"/>
            </w:pPr>
            <w:r>
              <w:t xml:space="preserve">Klassen </w:t>
            </w:r>
            <w:proofErr w:type="spellStart"/>
            <w:r w:rsidRPr="00C73107">
              <w:rPr>
                <w:rStyle w:val="Kod"/>
              </w:rPr>
              <w:t>SecretNumber</w:t>
            </w:r>
            <w:proofErr w:type="spellEnd"/>
            <w:r>
              <w:t xml:space="preserve"> ska </w:t>
            </w:r>
            <w:r w:rsidR="004D13BF">
              <w:t xml:space="preserve">vara publik och </w:t>
            </w:r>
            <w:r>
              <w:t>placera</w:t>
            </w:r>
            <w:r w:rsidR="004D13BF">
              <w:t>d</w:t>
            </w:r>
            <w:r>
              <w:t xml:space="preserve"> i en egen fil med namnet </w:t>
            </w:r>
            <w:proofErr w:type="spellStart"/>
            <w:r w:rsidRPr="00C73107">
              <w:rPr>
                <w:rStyle w:val="Kod"/>
              </w:rPr>
              <w:t>SecretNumber.cs</w:t>
            </w:r>
            <w:proofErr w:type="spellEnd"/>
            <w:r>
              <w:t>.</w:t>
            </w:r>
          </w:p>
        </w:tc>
      </w:tr>
      <w:tr w:rsidR="00C73107" w:rsidTr="00704CD4">
        <w:tc>
          <w:tcPr>
            <w:tcW w:w="817" w:type="dxa"/>
          </w:tcPr>
          <w:p w:rsidR="00C73107" w:rsidRDefault="00C73107" w:rsidP="00EA2896">
            <w:pPr>
              <w:pStyle w:val="Brdtext"/>
              <w:numPr>
                <w:ilvl w:val="0"/>
                <w:numId w:val="12"/>
              </w:numPr>
            </w:pPr>
          </w:p>
        </w:tc>
        <w:tc>
          <w:tcPr>
            <w:tcW w:w="8363" w:type="dxa"/>
          </w:tcPr>
          <w:p w:rsidR="00C73107" w:rsidRDefault="00C73107" w:rsidP="00C73107">
            <w:pPr>
              <w:pStyle w:val="Brdtext"/>
            </w:pPr>
            <w:r>
              <w:t xml:space="preserve">Antalet gissningar användaren har på sig att gissa rätt hemligt tal ska vara sju (7) och lagras i en publik namngiven konstant, med namnet </w:t>
            </w:r>
            <w:proofErr w:type="spellStart"/>
            <w:r w:rsidR="00C439AB">
              <w:rPr>
                <w:rStyle w:val="Kod"/>
              </w:rPr>
              <w:t>MaxNumberOf</w:t>
            </w:r>
            <w:r w:rsidRPr="00C73107">
              <w:rPr>
                <w:rStyle w:val="Kod"/>
              </w:rPr>
              <w:t>Guesses</w:t>
            </w:r>
            <w:proofErr w:type="spellEnd"/>
            <w:r>
              <w:t xml:space="preserve">, i klassen </w:t>
            </w:r>
            <w:proofErr w:type="spellStart"/>
            <w:r w:rsidRPr="00C73107">
              <w:rPr>
                <w:rStyle w:val="Kod"/>
              </w:rPr>
              <w:t>SecretNumber</w:t>
            </w:r>
            <w:proofErr w:type="spellEnd"/>
            <w:r>
              <w:t>.</w:t>
            </w:r>
          </w:p>
        </w:tc>
      </w:tr>
      <w:tr w:rsidR="00FC6ACF" w:rsidTr="00704CD4">
        <w:tc>
          <w:tcPr>
            <w:tcW w:w="817" w:type="dxa"/>
          </w:tcPr>
          <w:p w:rsidR="00FC6ACF" w:rsidRDefault="00FC6ACF" w:rsidP="00EA2896">
            <w:pPr>
              <w:pStyle w:val="Brdtext"/>
              <w:numPr>
                <w:ilvl w:val="0"/>
                <w:numId w:val="12"/>
              </w:numPr>
            </w:pPr>
          </w:p>
        </w:tc>
        <w:tc>
          <w:tcPr>
            <w:tcW w:w="8363" w:type="dxa"/>
          </w:tcPr>
          <w:p w:rsidR="00FC6ACF" w:rsidRPr="000D5847" w:rsidRDefault="00FC6ACF" w:rsidP="00FC6ACF">
            <w:pPr>
              <w:pStyle w:val="Brdtext"/>
            </w:pPr>
            <w:r>
              <w:t xml:space="preserve">Antalet gissningar som gjorts sedan det hemliga talet slumpats fram ska lagras i det privata fältet </w:t>
            </w:r>
            <w:r w:rsidRPr="00FC6ACF">
              <w:rPr>
                <w:rStyle w:val="Kod"/>
              </w:rPr>
              <w:t>_</w:t>
            </w:r>
            <w:proofErr w:type="spellStart"/>
            <w:r w:rsidRPr="00FC6ACF">
              <w:rPr>
                <w:rStyle w:val="Kod"/>
              </w:rPr>
              <w:t>count</w:t>
            </w:r>
            <w:proofErr w:type="spellEnd"/>
            <w:r>
              <w:t xml:space="preserve"> i klassen </w:t>
            </w:r>
            <w:proofErr w:type="spellStart"/>
            <w:r w:rsidRPr="00FC6ACF">
              <w:rPr>
                <w:rStyle w:val="Kod"/>
              </w:rPr>
              <w:t>SecretNumber</w:t>
            </w:r>
            <w:proofErr w:type="spellEnd"/>
            <w:r>
              <w:t>.</w:t>
            </w:r>
          </w:p>
        </w:tc>
      </w:tr>
      <w:tr w:rsidR="000D5847" w:rsidTr="00704CD4">
        <w:tc>
          <w:tcPr>
            <w:tcW w:w="817" w:type="dxa"/>
          </w:tcPr>
          <w:p w:rsidR="000D5847" w:rsidRDefault="000D5847" w:rsidP="00EA2896">
            <w:pPr>
              <w:pStyle w:val="Brdtext"/>
              <w:numPr>
                <w:ilvl w:val="0"/>
                <w:numId w:val="12"/>
              </w:numPr>
            </w:pPr>
          </w:p>
        </w:tc>
        <w:tc>
          <w:tcPr>
            <w:tcW w:w="8363" w:type="dxa"/>
          </w:tcPr>
          <w:p w:rsidR="000D5847" w:rsidRDefault="000D5847" w:rsidP="00FC6ACF">
            <w:pPr>
              <w:pStyle w:val="Brdtext"/>
            </w:pPr>
            <w:r w:rsidRPr="000D5847">
              <w:t xml:space="preserve">Det hemliga </w:t>
            </w:r>
            <w:r>
              <w:t>talet</w:t>
            </w:r>
            <w:r w:rsidR="00FC6ACF">
              <w:t xml:space="preserve"> ska lagras i ett privat fält, </w:t>
            </w:r>
            <w:r w:rsidR="00FC6ACF" w:rsidRPr="00FC6ACF">
              <w:rPr>
                <w:rStyle w:val="Kod"/>
              </w:rPr>
              <w:t>_</w:t>
            </w:r>
            <w:proofErr w:type="spellStart"/>
            <w:r w:rsidR="00FC6ACF" w:rsidRPr="00FC6ACF">
              <w:rPr>
                <w:rStyle w:val="Kod"/>
              </w:rPr>
              <w:t>number</w:t>
            </w:r>
            <w:proofErr w:type="spellEnd"/>
            <w:r w:rsidR="00FC6ACF">
              <w:t xml:space="preserve">, i klassen </w:t>
            </w:r>
            <w:proofErr w:type="spellStart"/>
            <w:r w:rsidR="00FC6ACF" w:rsidRPr="00FC6ACF">
              <w:rPr>
                <w:rStyle w:val="Kod"/>
              </w:rPr>
              <w:t>SecretNumber</w:t>
            </w:r>
            <w:proofErr w:type="spellEnd"/>
            <w:r w:rsidRPr="000D5847">
              <w:t>.</w:t>
            </w:r>
          </w:p>
        </w:tc>
      </w:tr>
      <w:tr w:rsidR="00FC6ACF" w:rsidTr="00704CD4">
        <w:tc>
          <w:tcPr>
            <w:tcW w:w="817" w:type="dxa"/>
          </w:tcPr>
          <w:p w:rsidR="00FC6ACF" w:rsidRDefault="00FC6ACF" w:rsidP="00EA2896">
            <w:pPr>
              <w:pStyle w:val="Brdtext"/>
              <w:numPr>
                <w:ilvl w:val="0"/>
                <w:numId w:val="12"/>
              </w:numPr>
            </w:pPr>
          </w:p>
        </w:tc>
        <w:tc>
          <w:tcPr>
            <w:tcW w:w="8363" w:type="dxa"/>
          </w:tcPr>
          <w:p w:rsidR="00FC6ACF" w:rsidRDefault="00FC6ACF" w:rsidP="00340B8C">
            <w:pPr>
              <w:pStyle w:val="Brdtext"/>
            </w:pPr>
            <w:r>
              <w:t xml:space="preserve">Konstruktorn i klassen </w:t>
            </w:r>
            <w:proofErr w:type="spellStart"/>
            <w:r w:rsidRPr="00FC6ACF">
              <w:rPr>
                <w:rStyle w:val="Kod"/>
              </w:rPr>
              <w:t>SecretNumber</w:t>
            </w:r>
            <w:proofErr w:type="spellEnd"/>
            <w:r>
              <w:t xml:space="preserve"> måste säkerställa att ett objekt av klassen är korrekt initierat, d.v.s. att fälten har de värden som kan förväntas då ett nytt objekt instansierats</w:t>
            </w:r>
            <w:r w:rsidR="00340B8C">
              <w:t xml:space="preserve"> och initierats</w:t>
            </w:r>
            <w:r>
              <w:t>.</w:t>
            </w:r>
            <w:r w:rsidR="00340B8C">
              <w:t xml:space="preserve"> Speciellt viktigt är att fältet </w:t>
            </w:r>
            <w:r w:rsidR="00340B8C" w:rsidRPr="00340B8C">
              <w:rPr>
                <w:rStyle w:val="Kod"/>
              </w:rPr>
              <w:t>_</w:t>
            </w:r>
            <w:proofErr w:type="spellStart"/>
            <w:r w:rsidR="00340B8C" w:rsidRPr="00340B8C">
              <w:rPr>
                <w:rStyle w:val="Kod"/>
              </w:rPr>
              <w:t>number</w:t>
            </w:r>
            <w:proofErr w:type="spellEnd"/>
            <w:r w:rsidR="00340B8C">
              <w:t xml:space="preserve"> verkligen har ett värde i det slutna intervallet mellan 1 och 100 för att inte objektets status ska vara ogiltigt</w:t>
            </w:r>
            <w:r w:rsidR="00401F7F">
              <w:t xml:space="preserve"> efter att konstruktorn exekverats</w:t>
            </w:r>
            <w:r w:rsidR="00340B8C">
              <w:t>.</w:t>
            </w:r>
          </w:p>
        </w:tc>
      </w:tr>
      <w:tr w:rsidR="00340B8C" w:rsidTr="00704CD4">
        <w:tc>
          <w:tcPr>
            <w:tcW w:w="817" w:type="dxa"/>
          </w:tcPr>
          <w:p w:rsidR="00340B8C" w:rsidRDefault="00340B8C" w:rsidP="00EA2896">
            <w:pPr>
              <w:pStyle w:val="Brdtext"/>
              <w:numPr>
                <w:ilvl w:val="0"/>
                <w:numId w:val="12"/>
              </w:numPr>
            </w:pPr>
          </w:p>
        </w:tc>
        <w:tc>
          <w:tcPr>
            <w:tcW w:w="8363" w:type="dxa"/>
          </w:tcPr>
          <w:p w:rsidR="00340B8C" w:rsidRDefault="00340B8C" w:rsidP="00C73107">
            <w:pPr>
              <w:pStyle w:val="Brdtext"/>
            </w:pPr>
            <w:r>
              <w:t xml:space="preserve">Metoden </w:t>
            </w:r>
            <w:proofErr w:type="spellStart"/>
            <w:r w:rsidRPr="00340B8C">
              <w:rPr>
                <w:rStyle w:val="Kod"/>
              </w:rPr>
              <w:t>Initialze</w:t>
            </w:r>
            <w:proofErr w:type="spellEnd"/>
            <w:r w:rsidRPr="00340B8C">
              <w:rPr>
                <w:rStyle w:val="Kod"/>
              </w:rPr>
              <w:t>()</w:t>
            </w:r>
            <w:r>
              <w:t xml:space="preserve"> ska göra det möjligt att återställa ett objekt så att fälten </w:t>
            </w:r>
            <w:r w:rsidRPr="00B55098">
              <w:rPr>
                <w:rStyle w:val="Kod"/>
              </w:rPr>
              <w:t>_</w:t>
            </w:r>
            <w:proofErr w:type="spellStart"/>
            <w:r w:rsidRPr="00B55098">
              <w:rPr>
                <w:rStyle w:val="Kod"/>
              </w:rPr>
              <w:t>count</w:t>
            </w:r>
            <w:proofErr w:type="spellEnd"/>
            <w:r>
              <w:t xml:space="preserve"> och </w:t>
            </w:r>
            <w:r w:rsidRPr="00340B8C">
              <w:rPr>
                <w:rStyle w:val="Kod"/>
              </w:rPr>
              <w:t>_</w:t>
            </w:r>
            <w:proofErr w:type="spellStart"/>
            <w:r w:rsidRPr="00340B8C">
              <w:rPr>
                <w:rStyle w:val="Kod"/>
              </w:rPr>
              <w:t>number</w:t>
            </w:r>
            <w:proofErr w:type="spellEnd"/>
            <w:r>
              <w:t xml:space="preserve"> har lämpliga värden. Fältet </w:t>
            </w:r>
            <w:r w:rsidRPr="00FC6ACF">
              <w:rPr>
                <w:rStyle w:val="Kod"/>
              </w:rPr>
              <w:t>_</w:t>
            </w:r>
            <w:proofErr w:type="spellStart"/>
            <w:r w:rsidRPr="00FC6ACF">
              <w:rPr>
                <w:rStyle w:val="Kod"/>
              </w:rPr>
              <w:t>count</w:t>
            </w:r>
            <w:proofErr w:type="spellEnd"/>
            <w:r>
              <w:t xml:space="preserve"> ska ha värdet 0 och fältet </w:t>
            </w:r>
            <w:r w:rsidRPr="00FC6ACF">
              <w:rPr>
                <w:rStyle w:val="Kod"/>
              </w:rPr>
              <w:t>_</w:t>
            </w:r>
            <w:proofErr w:type="spellStart"/>
            <w:r w:rsidRPr="00FC6ACF">
              <w:rPr>
                <w:rStyle w:val="Kod"/>
              </w:rPr>
              <w:t>number</w:t>
            </w:r>
            <w:proofErr w:type="spellEnd"/>
            <w:r>
              <w:t xml:space="preserve"> ska ha ett slumpat värde i det slutna intervallet mellan 1 och 100.</w:t>
            </w:r>
          </w:p>
        </w:tc>
      </w:tr>
      <w:tr w:rsidR="00340B8C" w:rsidTr="00704CD4">
        <w:tc>
          <w:tcPr>
            <w:tcW w:w="817" w:type="dxa"/>
          </w:tcPr>
          <w:p w:rsidR="00340B8C" w:rsidRDefault="00340B8C" w:rsidP="00EA2896">
            <w:pPr>
              <w:pStyle w:val="Brdtext"/>
              <w:numPr>
                <w:ilvl w:val="0"/>
                <w:numId w:val="12"/>
              </w:numPr>
            </w:pPr>
          </w:p>
        </w:tc>
        <w:tc>
          <w:tcPr>
            <w:tcW w:w="8363" w:type="dxa"/>
          </w:tcPr>
          <w:p w:rsidR="00340B8C" w:rsidRPr="00340B8C" w:rsidRDefault="00340B8C" w:rsidP="00340B8C">
            <w:pPr>
              <w:pStyle w:val="Brdtext"/>
            </w:pPr>
            <w:r>
              <w:t xml:space="preserve">Koden som slumpar fram det hemliga talet får bara förekomma en gång. (Bryt inte mot principen DRY, </w:t>
            </w:r>
            <w:r w:rsidRPr="00340B8C">
              <w:rPr>
                <w:i/>
              </w:rPr>
              <w:t>”</w:t>
            </w:r>
            <w:proofErr w:type="spellStart"/>
            <w:r>
              <w:rPr>
                <w:i/>
              </w:rPr>
              <w:t>Don’t</w:t>
            </w:r>
            <w:proofErr w:type="spellEnd"/>
            <w:r>
              <w:rPr>
                <w:i/>
              </w:rPr>
              <w:t xml:space="preserve"> </w:t>
            </w:r>
            <w:proofErr w:type="spellStart"/>
            <w:r>
              <w:rPr>
                <w:i/>
              </w:rPr>
              <w:t>Repeat</w:t>
            </w:r>
            <w:proofErr w:type="spellEnd"/>
            <w:r>
              <w:rPr>
                <w:i/>
              </w:rPr>
              <w:t xml:space="preserve"> </w:t>
            </w:r>
            <w:proofErr w:type="spellStart"/>
            <w:r>
              <w:rPr>
                <w:i/>
              </w:rPr>
              <w:t>Yourself</w:t>
            </w:r>
            <w:proofErr w:type="spellEnd"/>
            <w:r>
              <w:rPr>
                <w:i/>
              </w:rPr>
              <w:t>”</w:t>
            </w:r>
            <w:r>
              <w:t>.)</w:t>
            </w:r>
          </w:p>
        </w:tc>
      </w:tr>
      <w:tr w:rsidR="00340B8C" w:rsidTr="00704CD4">
        <w:tc>
          <w:tcPr>
            <w:tcW w:w="817" w:type="dxa"/>
          </w:tcPr>
          <w:p w:rsidR="00340B8C" w:rsidRDefault="00340B8C" w:rsidP="00EA2896">
            <w:pPr>
              <w:pStyle w:val="Brdtext"/>
              <w:numPr>
                <w:ilvl w:val="0"/>
                <w:numId w:val="12"/>
              </w:numPr>
            </w:pPr>
          </w:p>
        </w:tc>
        <w:tc>
          <w:tcPr>
            <w:tcW w:w="8363" w:type="dxa"/>
          </w:tcPr>
          <w:p w:rsidR="00340B8C" w:rsidRDefault="002E0163" w:rsidP="002E0163">
            <w:pPr>
              <w:pStyle w:val="Brdtext"/>
            </w:pPr>
            <w:r>
              <w:t xml:space="preserve">En gissning ska göras genom att metoden </w:t>
            </w:r>
            <w:proofErr w:type="spellStart"/>
            <w:r w:rsidRPr="002E0163">
              <w:rPr>
                <w:rStyle w:val="Kod"/>
              </w:rPr>
              <w:t>MakeGuess</w:t>
            </w:r>
            <w:proofErr w:type="spellEnd"/>
            <w:r w:rsidRPr="002E0163">
              <w:rPr>
                <w:rStyle w:val="Kod"/>
              </w:rPr>
              <w:t>()</w:t>
            </w:r>
            <w:r>
              <w:t xml:space="preserve"> i klassen </w:t>
            </w:r>
            <w:proofErr w:type="spellStart"/>
            <w:r w:rsidRPr="004570E4">
              <w:rPr>
                <w:rStyle w:val="Kod"/>
              </w:rPr>
              <w:t>SecretNumber</w:t>
            </w:r>
            <w:proofErr w:type="spellEnd"/>
            <w:r>
              <w:t xml:space="preserve"> anropas. Metoden ska skriva ut ett lämpligt meddelande </w:t>
            </w:r>
            <w:r w:rsidR="00D86FB4">
              <w:t xml:space="preserve">i konsolfönstret </w:t>
            </w:r>
            <w:r>
              <w:t xml:space="preserve">beroende på resultatet av gissningen. Om användaren gissat rätt </w:t>
            </w:r>
            <w:r w:rsidR="00D86FB4">
              <w:t xml:space="preserve">hemligt tal </w:t>
            </w:r>
            <w:r>
              <w:t xml:space="preserve">ska metoden returnera </w:t>
            </w:r>
            <w:r w:rsidRPr="002E0163">
              <w:rPr>
                <w:rStyle w:val="Kod"/>
              </w:rPr>
              <w:t>true</w:t>
            </w:r>
            <w:r>
              <w:t xml:space="preserve"> annars </w:t>
            </w:r>
            <w:r w:rsidRPr="002E0163">
              <w:rPr>
                <w:rStyle w:val="Kod"/>
              </w:rPr>
              <w:t>false</w:t>
            </w:r>
            <w:r>
              <w:t>.</w:t>
            </w:r>
          </w:p>
          <w:p w:rsidR="004570E4" w:rsidRDefault="00830B07" w:rsidP="004570E4">
            <w:pPr>
              <w:pStyle w:val="Brdtext"/>
              <w:numPr>
                <w:ilvl w:val="0"/>
                <w:numId w:val="30"/>
              </w:numPr>
            </w:pPr>
            <w:r>
              <w:t xml:space="preserve">Användaren har sju (7) försök på sig att gissa rätt tal. Det ska inte gå att göra fler gissningar utan att ett nytt hemligt tal slumpas fram. Görs ytterligare försök utöver de stipulerade sju ska ett undantag av typen </w:t>
            </w:r>
            <w:proofErr w:type="spellStart"/>
            <w:r w:rsidRPr="00C73107">
              <w:rPr>
                <w:rStyle w:val="Kod"/>
              </w:rPr>
              <w:t>ApplicationException</w:t>
            </w:r>
            <w:proofErr w:type="spellEnd"/>
            <w:r>
              <w:t xml:space="preserve"> kastas.</w:t>
            </w:r>
          </w:p>
          <w:p w:rsidR="004570E4" w:rsidRDefault="004570E4" w:rsidP="004570E4">
            <w:pPr>
              <w:pStyle w:val="Brdtext"/>
              <w:numPr>
                <w:ilvl w:val="0"/>
                <w:numId w:val="30"/>
              </w:numPr>
            </w:pPr>
            <w:r>
              <w:t xml:space="preserve">Är det gissade talet inte i det slutna intervallet mellan 1 och 100 ska ett undantag av typen </w:t>
            </w:r>
            <w:proofErr w:type="spellStart"/>
            <w:r w:rsidRPr="004570E4">
              <w:rPr>
                <w:rStyle w:val="Kod"/>
              </w:rPr>
              <w:t>ArgumentOutOfRangeException</w:t>
            </w:r>
            <w:proofErr w:type="spellEnd"/>
            <w:r>
              <w:t xml:space="preserve"> kastas.</w:t>
            </w:r>
          </w:p>
          <w:p w:rsidR="002E0163" w:rsidRDefault="002E0163" w:rsidP="004570E4">
            <w:pPr>
              <w:pStyle w:val="Brdtext"/>
              <w:numPr>
                <w:ilvl w:val="0"/>
                <w:numId w:val="30"/>
              </w:numPr>
            </w:pPr>
            <w:r>
              <w:t>Är det gissade värdet lägre än det hemliga talet ska användaren meddelas att det gissade värdet är för lågt. Även kvarstående antal gissningar som kan göras ska meddelas.</w:t>
            </w:r>
          </w:p>
          <w:p w:rsidR="002E0163" w:rsidRDefault="002E0163" w:rsidP="002E0163">
            <w:pPr>
              <w:pStyle w:val="Brdtext"/>
              <w:numPr>
                <w:ilvl w:val="0"/>
                <w:numId w:val="30"/>
              </w:numPr>
            </w:pPr>
            <w:r>
              <w:t>Är det gissade värdet högre än det hemliga talet ska användaren meddelas att det gissade värdet är för högt. Även kvarstående antal gissningar som kan göras ska meddelas.</w:t>
            </w:r>
          </w:p>
          <w:p w:rsidR="002E0163" w:rsidRDefault="002E0163" w:rsidP="002E0163">
            <w:pPr>
              <w:pStyle w:val="Brdtext"/>
              <w:numPr>
                <w:ilvl w:val="0"/>
                <w:numId w:val="30"/>
              </w:numPr>
            </w:pPr>
            <w:r>
              <w:t>Är det gissade värdet samma som det hemliga talet ska användaren meddelas att det gissade värdet är korrekt.</w:t>
            </w:r>
            <w:r w:rsidR="008E2C08">
              <w:t xml:space="preserve"> Även antalet gissningar som krävdes ska meddelas.</w:t>
            </w:r>
          </w:p>
          <w:p w:rsidR="004570E4" w:rsidRDefault="00DA5E4C" w:rsidP="004570E4">
            <w:pPr>
              <w:pStyle w:val="Brdtext"/>
              <w:numPr>
                <w:ilvl w:val="0"/>
                <w:numId w:val="30"/>
              </w:numPr>
            </w:pPr>
            <w:r>
              <w:t>Lyckas inte användaren gissa rätt hemligt tal efter sju försök ska det hemliga talet prese</w:t>
            </w:r>
            <w:r w:rsidR="00FF5997">
              <w:t>n</w:t>
            </w:r>
            <w:r>
              <w:t>teras.</w:t>
            </w:r>
          </w:p>
        </w:tc>
      </w:tr>
    </w:tbl>
    <w:p w:rsidR="00054D7C" w:rsidRDefault="00054D7C" w:rsidP="0005671E">
      <w:pPr>
        <w:pStyle w:val="Rubrik2"/>
        <w:pageBreakBefore/>
      </w:pPr>
      <w:bookmarkStart w:id="7" w:name="_Toc303931169"/>
      <w:r>
        <w:lastRenderedPageBreak/>
        <w:t>Läsvärt</w:t>
      </w:r>
      <w:bookmarkEnd w:id="7"/>
    </w:p>
    <w:p w:rsidR="00AC461B" w:rsidRDefault="00D32A6A" w:rsidP="00356FD5">
      <w:pPr>
        <w:pStyle w:val="Brdtext"/>
        <w:numPr>
          <w:ilvl w:val="0"/>
          <w:numId w:val="15"/>
        </w:numPr>
        <w:ind w:left="714" w:hanging="357"/>
      </w:pPr>
      <w:r>
        <w:t>Klasser</w:t>
      </w:r>
    </w:p>
    <w:p w:rsidR="00E6144C" w:rsidRDefault="00E6144C" w:rsidP="00E6144C">
      <w:pPr>
        <w:pStyle w:val="Brdtext"/>
        <w:numPr>
          <w:ilvl w:val="1"/>
          <w:numId w:val="15"/>
        </w:numPr>
      </w:pPr>
      <w:r>
        <w:t>Essential C# 5.0, 209-220.</w:t>
      </w:r>
    </w:p>
    <w:p w:rsidR="00FE05D1" w:rsidRDefault="00F31781" w:rsidP="00D32A6A">
      <w:pPr>
        <w:pStyle w:val="Brdtext"/>
        <w:numPr>
          <w:ilvl w:val="1"/>
          <w:numId w:val="15"/>
        </w:numPr>
      </w:pPr>
      <w:hyperlink r:id="rId27" w:history="1">
        <w:r w:rsidR="00FE05D1">
          <w:rPr>
            <w:rStyle w:val="Hyperlnk"/>
          </w:rPr>
          <w:t>http://msdn.microsoft.com/en-us/library/0b0thckt.aspx</w:t>
        </w:r>
      </w:hyperlink>
      <w:r w:rsidR="00FE05D1">
        <w:t>.</w:t>
      </w:r>
    </w:p>
    <w:p w:rsidR="00D32A6A" w:rsidRDefault="00D32A6A" w:rsidP="00D32A6A">
      <w:pPr>
        <w:pStyle w:val="Brdtext"/>
        <w:numPr>
          <w:ilvl w:val="0"/>
          <w:numId w:val="15"/>
        </w:numPr>
      </w:pPr>
      <w:r>
        <w:t>Åtkomstmodifierare (</w:t>
      </w:r>
      <w:r w:rsidRPr="00D32A6A">
        <w:rPr>
          <w:i/>
        </w:rPr>
        <w:t xml:space="preserve">”Access </w:t>
      </w:r>
      <w:proofErr w:type="spellStart"/>
      <w:r w:rsidRPr="00D32A6A">
        <w:rPr>
          <w:i/>
        </w:rPr>
        <w:t>Modifiers</w:t>
      </w:r>
      <w:proofErr w:type="spellEnd"/>
      <w:r w:rsidRPr="00D32A6A">
        <w:rPr>
          <w:i/>
        </w:rPr>
        <w:t>”</w:t>
      </w:r>
      <w:r>
        <w:t>)</w:t>
      </w:r>
    </w:p>
    <w:p w:rsidR="00D32A6A" w:rsidRDefault="00D32A6A" w:rsidP="00D32A6A">
      <w:pPr>
        <w:pStyle w:val="Brdtext"/>
        <w:numPr>
          <w:ilvl w:val="1"/>
          <w:numId w:val="15"/>
        </w:numPr>
      </w:pPr>
      <w:r>
        <w:t xml:space="preserve">Essential C# </w:t>
      </w:r>
      <w:r w:rsidR="00E6144C">
        <w:t>5</w:t>
      </w:r>
      <w:r>
        <w:t>.0, 22</w:t>
      </w:r>
      <w:r w:rsidR="00E6144C">
        <w:t>7</w:t>
      </w:r>
      <w:r>
        <w:t>-22</w:t>
      </w:r>
      <w:r w:rsidR="00E6144C">
        <w:t>9</w:t>
      </w:r>
      <w:r>
        <w:t>.</w:t>
      </w:r>
    </w:p>
    <w:p w:rsidR="00FE05D1" w:rsidRDefault="00F31781" w:rsidP="00D32A6A">
      <w:pPr>
        <w:pStyle w:val="Brdtext"/>
        <w:numPr>
          <w:ilvl w:val="1"/>
          <w:numId w:val="15"/>
        </w:numPr>
      </w:pPr>
      <w:hyperlink r:id="rId28" w:history="1">
        <w:r w:rsidR="00FE05D1">
          <w:rPr>
            <w:rStyle w:val="Hyperlnk"/>
          </w:rPr>
          <w:t>http://msdn.microsoft.com/en-us/library/ms173121.aspx</w:t>
        </w:r>
      </w:hyperlink>
      <w:r w:rsidR="00FE05D1">
        <w:t>.</w:t>
      </w:r>
    </w:p>
    <w:p w:rsidR="00D32A6A" w:rsidRDefault="00D32A6A" w:rsidP="00D32A6A">
      <w:pPr>
        <w:pStyle w:val="Brdtext"/>
        <w:numPr>
          <w:ilvl w:val="0"/>
          <w:numId w:val="15"/>
        </w:numPr>
      </w:pPr>
      <w:r>
        <w:t>Konstruktorer</w:t>
      </w:r>
    </w:p>
    <w:p w:rsidR="00D32A6A" w:rsidRDefault="00D32A6A" w:rsidP="00D32A6A">
      <w:pPr>
        <w:pStyle w:val="Brdtext"/>
        <w:numPr>
          <w:ilvl w:val="1"/>
          <w:numId w:val="15"/>
        </w:numPr>
      </w:pPr>
      <w:r>
        <w:t xml:space="preserve">Essential C# </w:t>
      </w:r>
      <w:r w:rsidR="00E6144C">
        <w:t>5</w:t>
      </w:r>
      <w:r>
        <w:t>.0, 2</w:t>
      </w:r>
      <w:r w:rsidR="00E6144C">
        <w:t>44</w:t>
      </w:r>
      <w:r>
        <w:t>-24</w:t>
      </w:r>
      <w:r w:rsidR="00E6144C">
        <w:t>8</w:t>
      </w:r>
      <w:r>
        <w:t>, 2</w:t>
      </w:r>
      <w:r w:rsidR="00E6144C">
        <w:t>50</w:t>
      </w:r>
      <w:r>
        <w:t>-2</w:t>
      </w:r>
      <w:r w:rsidR="00E6144C">
        <w:t>53</w:t>
      </w:r>
      <w:r>
        <w:t>.</w:t>
      </w:r>
    </w:p>
    <w:p w:rsidR="00FE05D1" w:rsidRDefault="00F31781" w:rsidP="00D32A6A">
      <w:pPr>
        <w:pStyle w:val="Brdtext"/>
        <w:numPr>
          <w:ilvl w:val="1"/>
          <w:numId w:val="15"/>
        </w:numPr>
      </w:pPr>
      <w:hyperlink r:id="rId29" w:history="1">
        <w:r w:rsidR="00FE05D1">
          <w:rPr>
            <w:rStyle w:val="Hyperlnk"/>
          </w:rPr>
          <w:t>http://msdn.microsoft.com/en-us/library/k6sa6h87.aspx</w:t>
        </w:r>
      </w:hyperlink>
    </w:p>
    <w:p w:rsidR="0005671E" w:rsidRDefault="0005671E" w:rsidP="0005671E">
      <w:pPr>
        <w:pStyle w:val="Brdtext"/>
        <w:numPr>
          <w:ilvl w:val="0"/>
          <w:numId w:val="15"/>
        </w:numPr>
      </w:pPr>
      <w:r>
        <w:t>Konstanter</w:t>
      </w:r>
    </w:p>
    <w:p w:rsidR="0005671E" w:rsidRDefault="0005671E" w:rsidP="0005671E">
      <w:pPr>
        <w:pStyle w:val="Brdtext"/>
        <w:numPr>
          <w:ilvl w:val="1"/>
          <w:numId w:val="15"/>
        </w:numPr>
      </w:pPr>
      <w:r>
        <w:t xml:space="preserve">Essential C# </w:t>
      </w:r>
      <w:r w:rsidR="00E6144C">
        <w:t>5</w:t>
      </w:r>
      <w:r>
        <w:t>.0, 2</w:t>
      </w:r>
      <w:r w:rsidR="00E6144C">
        <w:t>67</w:t>
      </w:r>
      <w:r>
        <w:t>.</w:t>
      </w:r>
    </w:p>
    <w:p w:rsidR="0005671E" w:rsidRDefault="00F31781" w:rsidP="0005671E">
      <w:pPr>
        <w:pStyle w:val="Brdtext"/>
        <w:numPr>
          <w:ilvl w:val="1"/>
          <w:numId w:val="15"/>
        </w:numPr>
      </w:pPr>
      <w:hyperlink r:id="rId30" w:history="1">
        <w:r w:rsidR="0005671E">
          <w:rPr>
            <w:rStyle w:val="Hyperlnk"/>
          </w:rPr>
          <w:t>http://msdn.microsoft.com/en-us/library/e6w8fe1b.aspx</w:t>
        </w:r>
      </w:hyperlink>
    </w:p>
    <w:p w:rsidR="0000352C" w:rsidRDefault="0000352C" w:rsidP="0000352C">
      <w:pPr>
        <w:pStyle w:val="Brdtext"/>
        <w:numPr>
          <w:ilvl w:val="0"/>
          <w:numId w:val="15"/>
        </w:numPr>
      </w:pPr>
      <w:r>
        <w:t xml:space="preserve">Klassen </w:t>
      </w:r>
      <w:proofErr w:type="spellStart"/>
      <w:r>
        <w:t>Random</w:t>
      </w:r>
      <w:proofErr w:type="spellEnd"/>
    </w:p>
    <w:p w:rsidR="0000352C" w:rsidRDefault="00F31781" w:rsidP="0000352C">
      <w:pPr>
        <w:pStyle w:val="Brdtext"/>
        <w:numPr>
          <w:ilvl w:val="1"/>
          <w:numId w:val="15"/>
        </w:numPr>
      </w:pPr>
      <w:hyperlink r:id="rId31" w:history="1">
        <w:r w:rsidR="0000352C">
          <w:rPr>
            <w:rStyle w:val="Hyperlnk"/>
          </w:rPr>
          <w:t>http://msdn.microsoft.com/en-us/library/ts6se2ek.aspx</w:t>
        </w:r>
      </w:hyperlink>
    </w:p>
    <w:p w:rsidR="00D32A6A" w:rsidRDefault="00D32A6A" w:rsidP="00D32A6A">
      <w:pPr>
        <w:pStyle w:val="Brdtext"/>
      </w:pPr>
    </w:p>
    <w:p w:rsidR="00D32A6A" w:rsidRDefault="00D32A6A" w:rsidP="00D32A6A">
      <w:pPr>
        <w:pStyle w:val="Brdtext"/>
        <w:sectPr w:rsidR="00D32A6A" w:rsidSect="008069A4">
          <w:type w:val="oddPage"/>
          <w:pgSz w:w="11906" w:h="16838" w:code="9"/>
          <w:pgMar w:top="301" w:right="1418" w:bottom="301" w:left="1418" w:header="624" w:footer="510" w:gutter="0"/>
          <w:pgBorders w:offsetFrom="page">
            <w:left w:val="single" w:sz="24" w:space="24" w:color="C2D69B" w:themeColor="accent3" w:themeTint="99"/>
          </w:pgBorders>
          <w:cols w:space="708"/>
          <w:titlePg/>
          <w:docGrid w:linePitch="360"/>
        </w:sectPr>
      </w:pPr>
    </w:p>
    <w:p w:rsidR="00401CCE" w:rsidRDefault="00401CCE" w:rsidP="001C3094">
      <w:pPr>
        <w:pStyle w:val="Rubrik1"/>
      </w:pPr>
      <w:bookmarkStart w:id="8" w:name="_Toc303931170"/>
      <w:r w:rsidRPr="001C3094">
        <w:lastRenderedPageBreak/>
        <w:t>Uppgift</w:t>
      </w:r>
      <w:bookmarkEnd w:id="8"/>
    </w:p>
    <w:p w:rsidR="00402055" w:rsidRDefault="00402055" w:rsidP="00402055">
      <w:pPr>
        <w:pStyle w:val="Rubrik2"/>
      </w:pPr>
      <w:bookmarkStart w:id="9" w:name="_Toc303931171"/>
      <w:r>
        <w:t>Problem</w:t>
      </w:r>
      <w:bookmarkEnd w:id="9"/>
    </w:p>
    <w:p w:rsidR="00402055" w:rsidRDefault="00402055" w:rsidP="00402055">
      <w:pPr>
        <w:pStyle w:val="Brdtext"/>
      </w:pPr>
      <w:r>
        <w:t xml:space="preserve">Skriv färdigt en påbörjad konsolapplikation där användaren ska ha sju försök på sig att gissa ett hemligt tal i det slutna intervallet mellan 1 och 100. Börja med att hämta hem tillhörande projekt och komplettera därefter med klassen </w:t>
      </w:r>
      <w:proofErr w:type="spellStart"/>
      <w:r w:rsidRPr="003566BA">
        <w:rPr>
          <w:rStyle w:val="Kod"/>
        </w:rPr>
        <w:t>SecretNumber</w:t>
      </w:r>
      <w:proofErr w:type="spellEnd"/>
      <w:r>
        <w:t xml:space="preserve"> enligt klassdiagrammet i </w:t>
      </w:r>
      <w:r w:rsidR="003F697B">
        <w:fldChar w:fldCharType="begin"/>
      </w:r>
      <w:r w:rsidR="003F697B">
        <w:instrText xml:space="preserve"> REF _Ref303533123 \h </w:instrText>
      </w:r>
      <w:r w:rsidR="003F697B">
        <w:fldChar w:fldCharType="separate"/>
      </w:r>
      <w:r w:rsidR="00011C1C" w:rsidRPr="00011C1C">
        <w:t xml:space="preserve">Figur </w:t>
      </w:r>
      <w:r w:rsidR="00011C1C" w:rsidRPr="00011C1C">
        <w:rPr>
          <w:noProof/>
        </w:rPr>
        <w:t>B</w:t>
      </w:r>
      <w:r w:rsidR="00011C1C" w:rsidRPr="00011C1C">
        <w:t>.</w:t>
      </w:r>
      <w:r w:rsidR="00011C1C" w:rsidRPr="00011C1C">
        <w:rPr>
          <w:noProof/>
        </w:rPr>
        <w:t>5</w:t>
      </w:r>
      <w:r w:rsidR="003F697B">
        <w:fldChar w:fldCharType="end"/>
      </w:r>
      <w:r w:rsidR="003F697B">
        <w:t xml:space="preserve"> </w:t>
      </w:r>
      <w:r>
        <w:t xml:space="preserve">så att tester och koden i </w:t>
      </w:r>
      <w:r w:rsidRPr="003566BA">
        <w:rPr>
          <w:rStyle w:val="Kod"/>
        </w:rPr>
        <w:t>Main</w:t>
      </w:r>
      <w:r>
        <w:t xml:space="preserve">-metoden i klassen </w:t>
      </w:r>
      <w:r w:rsidRPr="003566BA">
        <w:rPr>
          <w:rStyle w:val="Kod"/>
        </w:rPr>
        <w:t>Program</w:t>
      </w:r>
      <w:r w:rsidRPr="003566BA">
        <w:t xml:space="preserve"> fungerar</w:t>
      </w:r>
      <w:r>
        <w:t xml:space="preserve"> enligt anvisningarna.</w:t>
      </w:r>
    </w:p>
    <w:p w:rsidR="00402055" w:rsidRPr="00394C17" w:rsidRDefault="00960B93" w:rsidP="00D95578">
      <w:pPr>
        <w:pStyle w:val="Brdtext"/>
        <w:spacing w:after="60"/>
      </w:pPr>
      <w:r>
        <w:rPr>
          <w:noProof/>
        </w:rPr>
        <w:drawing>
          <wp:inline distT="0" distB="0" distL="0" distR="0">
            <wp:extent cx="4788000" cy="2757600"/>
            <wp:effectExtent l="0" t="0" r="0" b="5080"/>
            <wp:docPr id="65" name="Bildobjekt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mats\AppData\Local\Temp\SNAGHTML17e76f3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88000" cy="2757600"/>
                    </a:xfrm>
                    <a:prstGeom prst="rect">
                      <a:avLst/>
                    </a:prstGeom>
                    <a:noFill/>
                    <a:ln>
                      <a:noFill/>
                    </a:ln>
                  </pic:spPr>
                </pic:pic>
              </a:graphicData>
            </a:graphic>
          </wp:inline>
        </w:drawing>
      </w:r>
      <w:r w:rsidR="00402055" w:rsidRPr="00394C17">
        <w:rPr>
          <w:rStyle w:val="Kod"/>
          <w:rFonts w:ascii="Times New Roman" w:hAnsi="Times New Roman"/>
          <w:sz w:val="22"/>
        </w:rPr>
        <w:t xml:space="preserve"> </w:t>
      </w:r>
    </w:p>
    <w:p w:rsidR="00402055" w:rsidRDefault="00402055" w:rsidP="00402055">
      <w:pPr>
        <w:pStyle w:val="Beskrivning"/>
      </w:pPr>
      <w:r>
        <w:t xml:space="preserve">Figur </w:t>
      </w:r>
      <w:r w:rsidR="00F31781">
        <w:fldChar w:fldCharType="begin"/>
      </w:r>
      <w:r w:rsidR="00F31781">
        <w:instrText xml:space="preserve"> STYLEREF 1 \s </w:instrText>
      </w:r>
      <w:r w:rsidR="00F31781">
        <w:fldChar w:fldCharType="separate"/>
      </w:r>
      <w:r w:rsidR="00011C1C">
        <w:rPr>
          <w:noProof/>
        </w:rPr>
        <w:t>B</w:t>
      </w:r>
      <w:r w:rsidR="00F31781">
        <w:rPr>
          <w:noProof/>
        </w:rPr>
        <w:fldChar w:fldCharType="end"/>
      </w:r>
      <w:r w:rsidR="008F3F3E">
        <w:t>.</w:t>
      </w:r>
      <w:r w:rsidR="00F31781">
        <w:fldChar w:fldCharType="begin"/>
      </w:r>
      <w:r w:rsidR="00F31781">
        <w:instrText xml:space="preserve"> SEQ Figur \* ARABIC \s 1 </w:instrText>
      </w:r>
      <w:r w:rsidR="00F31781">
        <w:fldChar w:fldCharType="separate"/>
      </w:r>
      <w:r w:rsidR="00011C1C">
        <w:rPr>
          <w:noProof/>
        </w:rPr>
        <w:t>1</w:t>
      </w:r>
      <w:r w:rsidR="00F31781">
        <w:rPr>
          <w:noProof/>
        </w:rPr>
        <w:fldChar w:fldCharType="end"/>
      </w:r>
      <w:r>
        <w:t>.</w:t>
      </w:r>
    </w:p>
    <w:p w:rsidR="00402055" w:rsidRDefault="00402055" w:rsidP="00402055">
      <w:pPr>
        <w:pStyle w:val="Brdtext"/>
      </w:pPr>
      <w:r>
        <w:t>När en användare gjort en gissning ska resultatet av gissningen presenteras, det vill säga om gissningen var för låg, för hög eller rätt. Har användaren gissat rätt, eller förbrukat samtliga gissningar, ska det inte gå att göra fler gissningar innan ett nytt hemligt tal slumpats.</w:t>
      </w:r>
    </w:p>
    <w:p w:rsidR="00402055" w:rsidRDefault="00402055" w:rsidP="00402055">
      <w:pPr>
        <w:pStyle w:val="Rubrik3"/>
      </w:pPr>
      <w:bookmarkStart w:id="10" w:name="_Toc303931172"/>
      <w:r>
        <w:t>Det påbörjade projektet</w:t>
      </w:r>
      <w:bookmarkEnd w:id="10"/>
    </w:p>
    <w:p w:rsidR="00402055" w:rsidRDefault="00402055" w:rsidP="00402055">
      <w:pPr>
        <w:pStyle w:val="Brdtext"/>
      </w:pPr>
      <w:r>
        <w:t xml:space="preserve">Hämta hem filen </w:t>
      </w:r>
      <w:r w:rsidR="00D41618" w:rsidRPr="00D41618">
        <w:rPr>
          <w:rFonts w:ascii="Consolas" w:hAnsi="Consolas" w:cs="Consolas"/>
          <w:sz w:val="20"/>
        </w:rPr>
        <w:t>1dv402-s2-l1</w:t>
      </w:r>
      <w:r w:rsidR="00D41618">
        <w:rPr>
          <w:rFonts w:ascii="Consolas" w:hAnsi="Consolas" w:cs="Consolas"/>
          <w:sz w:val="20"/>
        </w:rPr>
        <w:t>b</w:t>
      </w:r>
      <w:r w:rsidR="00D41618" w:rsidRPr="00D41618">
        <w:rPr>
          <w:rFonts w:ascii="Consolas" w:hAnsi="Consolas" w:cs="Consolas"/>
          <w:sz w:val="20"/>
        </w:rPr>
        <w:t>.zip</w:t>
      </w:r>
      <w:r>
        <w:t xml:space="preserve">, packa upp den och öppna det innehållande projektet i Visual Studio. </w:t>
      </w:r>
      <w:r w:rsidR="00B8505E" w:rsidRPr="004E588F">
        <w:t>Pro</w:t>
      </w:r>
      <w:r w:rsidR="00B8505E">
        <w:t xml:space="preserve">jektet innehåller bland annat filerna </w:t>
      </w:r>
      <w:proofErr w:type="spellStart"/>
      <w:r w:rsidR="00B8505E" w:rsidRPr="00A11696">
        <w:rPr>
          <w:rStyle w:val="Kod"/>
        </w:rPr>
        <w:t>Program.cs</w:t>
      </w:r>
      <w:proofErr w:type="spellEnd"/>
      <w:r w:rsidR="00B8505E">
        <w:t xml:space="preserve"> och </w:t>
      </w:r>
      <w:proofErr w:type="spellStart"/>
      <w:r w:rsidR="00B8505E" w:rsidRPr="00A11696">
        <w:rPr>
          <w:rStyle w:val="Kod"/>
        </w:rPr>
        <w:t>Test.cs</w:t>
      </w:r>
      <w:proofErr w:type="spellEnd"/>
      <w:r w:rsidR="00B8505E">
        <w:t xml:space="preserve">. Dessa filer innehåller kod som på inget sätt får modifieras. Koden i filerna har till uppgift att testa så den saknade klassen </w:t>
      </w:r>
      <w:proofErr w:type="spellStart"/>
      <w:r w:rsidR="00B8505E" w:rsidRPr="00A11696">
        <w:rPr>
          <w:rStyle w:val="Kod"/>
        </w:rPr>
        <w:t>SecretNumber</w:t>
      </w:r>
      <w:proofErr w:type="spellEnd"/>
      <w:r w:rsidR="00B8505E">
        <w:t xml:space="preserve"> uppfyller grundläggande krav.</w:t>
      </w:r>
    </w:p>
    <w:p w:rsidR="00402055" w:rsidRDefault="00F549B4" w:rsidP="00D95578">
      <w:pPr>
        <w:pStyle w:val="Brdtext"/>
        <w:spacing w:after="60"/>
      </w:pPr>
      <w:r>
        <w:rPr>
          <w:noProof/>
        </w:rPr>
        <w:drawing>
          <wp:inline distT="0" distB="0" distL="0" distR="0">
            <wp:extent cx="5759450" cy="2855640"/>
            <wp:effectExtent l="0" t="0" r="0" b="1905"/>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ts\AppData\Local\Temp\SNAGHTMLe8d35ea.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9450" cy="2855640"/>
                    </a:xfrm>
                    <a:prstGeom prst="rect">
                      <a:avLst/>
                    </a:prstGeom>
                    <a:noFill/>
                    <a:ln>
                      <a:noFill/>
                    </a:ln>
                  </pic:spPr>
                </pic:pic>
              </a:graphicData>
            </a:graphic>
          </wp:inline>
        </w:drawing>
      </w:r>
    </w:p>
    <w:p w:rsidR="00402055" w:rsidRDefault="00402055" w:rsidP="00402055">
      <w:pPr>
        <w:pStyle w:val="Beskrivning"/>
      </w:pPr>
      <w:r>
        <w:t xml:space="preserve">Figur </w:t>
      </w:r>
      <w:r w:rsidR="00F31781">
        <w:fldChar w:fldCharType="begin"/>
      </w:r>
      <w:r w:rsidR="00F31781">
        <w:instrText xml:space="preserve"> STYLEREF 1 \s </w:instrText>
      </w:r>
      <w:r w:rsidR="00F31781">
        <w:fldChar w:fldCharType="separate"/>
      </w:r>
      <w:r w:rsidR="00011C1C">
        <w:rPr>
          <w:noProof/>
        </w:rPr>
        <w:t>B</w:t>
      </w:r>
      <w:r w:rsidR="00F31781">
        <w:rPr>
          <w:noProof/>
        </w:rPr>
        <w:fldChar w:fldCharType="end"/>
      </w:r>
      <w:r w:rsidR="008F3F3E">
        <w:t>.</w:t>
      </w:r>
      <w:r w:rsidR="00F31781">
        <w:fldChar w:fldCharType="begin"/>
      </w:r>
      <w:r w:rsidR="00F31781">
        <w:instrText xml:space="preserve"> SEQ Figur \* ARABIC \s 1 </w:instrText>
      </w:r>
      <w:r w:rsidR="00F31781">
        <w:fldChar w:fldCharType="separate"/>
      </w:r>
      <w:r w:rsidR="00011C1C">
        <w:rPr>
          <w:noProof/>
        </w:rPr>
        <w:t>2</w:t>
      </w:r>
      <w:r w:rsidR="00F31781">
        <w:rPr>
          <w:noProof/>
        </w:rPr>
        <w:fldChar w:fldCharType="end"/>
      </w:r>
      <w:r>
        <w:t>.</w:t>
      </w:r>
    </w:p>
    <w:p w:rsidR="00EB4066" w:rsidRDefault="00EB4066" w:rsidP="00EB4066">
      <w:pPr>
        <w:pStyle w:val="Brdtext"/>
        <w:widowControl w:val="0"/>
      </w:pPr>
      <w:r>
        <w:lastRenderedPageBreak/>
        <w:t xml:space="preserve">Använder du Visual Studio, som kan hantera det bifogade testprojektet, kan du köra de tester som finns i testprojektet </w:t>
      </w:r>
      <w:r w:rsidRPr="00E8520D">
        <w:rPr>
          <w:rStyle w:val="Kod"/>
        </w:rPr>
        <w:t>1DV402</w:t>
      </w:r>
      <w:proofErr w:type="gramStart"/>
      <w:r w:rsidRPr="00E8520D">
        <w:rPr>
          <w:rStyle w:val="Kod"/>
        </w:rPr>
        <w:t>.S2</w:t>
      </w:r>
      <w:proofErr w:type="gramEnd"/>
      <w:r w:rsidRPr="00E8520D">
        <w:rPr>
          <w:rStyle w:val="Kod"/>
        </w:rPr>
        <w:t>.L1</w:t>
      </w:r>
      <w:r>
        <w:rPr>
          <w:rStyle w:val="Kod"/>
        </w:rPr>
        <w:t>B</w:t>
      </w:r>
      <w:r w:rsidRPr="00E8520D">
        <w:rPr>
          <w:rStyle w:val="Kod"/>
        </w:rPr>
        <w:t>.TestProject</w:t>
      </w:r>
      <w:r>
        <w:t xml:space="preserve"> genom att välja menykommandot </w:t>
      </w:r>
      <w:r w:rsidRPr="00430017">
        <w:rPr>
          <w:rStyle w:val="Windows"/>
        </w:rPr>
        <w:t xml:space="preserve">Test ► </w:t>
      </w:r>
      <w:proofErr w:type="spellStart"/>
      <w:r w:rsidRPr="00430017">
        <w:rPr>
          <w:rStyle w:val="Windows"/>
        </w:rPr>
        <w:t>Run</w:t>
      </w:r>
      <w:proofErr w:type="spellEnd"/>
      <w:r w:rsidRPr="00430017">
        <w:rPr>
          <w:rStyle w:val="Windows"/>
        </w:rPr>
        <w:t xml:space="preserve"> ► All Tests</w:t>
      </w:r>
      <w:r>
        <w:t>.</w:t>
      </w:r>
    </w:p>
    <w:p w:rsidR="00402055" w:rsidRDefault="00402055" w:rsidP="00402055">
      <w:pPr>
        <w:pStyle w:val="Brdtext"/>
        <w:widowControl w:val="0"/>
      </w:pPr>
      <w:r>
        <w:t xml:space="preserve">Innan klassen </w:t>
      </w:r>
      <w:proofErr w:type="spellStart"/>
      <w:r w:rsidRPr="00A11696">
        <w:rPr>
          <w:rStyle w:val="Kod"/>
        </w:rPr>
        <w:t>SecretNumber</w:t>
      </w:r>
      <w:proofErr w:type="spellEnd"/>
      <w:r>
        <w:t xml:space="preserve"> lagts till projektet, och delvis implementerats, kommer källkoden inte att kunna kompileras.</w:t>
      </w:r>
    </w:p>
    <w:p w:rsidR="00402055" w:rsidRDefault="00D674E5" w:rsidP="00D95578">
      <w:pPr>
        <w:pStyle w:val="Brdtext"/>
        <w:spacing w:after="60"/>
      </w:pPr>
      <w:r>
        <w:rPr>
          <w:noProof/>
        </w:rPr>
        <w:drawing>
          <wp:inline distT="0" distB="0" distL="0" distR="0" wp14:anchorId="53BA48D6" wp14:editId="5CED1573">
            <wp:extent cx="5205600" cy="1364400"/>
            <wp:effectExtent l="0" t="0" r="0" b="7620"/>
            <wp:docPr id="34" name="Bildobjekt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05600" cy="1364400"/>
                    </a:xfrm>
                    <a:prstGeom prst="rect">
                      <a:avLst/>
                    </a:prstGeom>
                  </pic:spPr>
                </pic:pic>
              </a:graphicData>
            </a:graphic>
          </wp:inline>
        </w:drawing>
      </w:r>
    </w:p>
    <w:p w:rsidR="00402055" w:rsidRDefault="00402055" w:rsidP="00402055">
      <w:pPr>
        <w:pStyle w:val="Beskrivning"/>
      </w:pPr>
      <w:r>
        <w:t xml:space="preserve">Figur </w:t>
      </w:r>
      <w:r w:rsidR="00F31781">
        <w:fldChar w:fldCharType="begin"/>
      </w:r>
      <w:r w:rsidR="00F31781">
        <w:instrText xml:space="preserve"> STYLEREF 1 \s </w:instrText>
      </w:r>
      <w:r w:rsidR="00F31781">
        <w:fldChar w:fldCharType="separate"/>
      </w:r>
      <w:r w:rsidR="00011C1C">
        <w:rPr>
          <w:noProof/>
        </w:rPr>
        <w:t>B</w:t>
      </w:r>
      <w:r w:rsidR="00F31781">
        <w:rPr>
          <w:noProof/>
        </w:rPr>
        <w:fldChar w:fldCharType="end"/>
      </w:r>
      <w:r w:rsidR="008F3F3E">
        <w:t>.</w:t>
      </w:r>
      <w:r w:rsidR="00F31781">
        <w:fldChar w:fldCharType="begin"/>
      </w:r>
      <w:r w:rsidR="00F31781">
        <w:instrText xml:space="preserve"> SEQ Figur \* ARABIC \s 1 </w:instrText>
      </w:r>
      <w:r w:rsidR="00F31781">
        <w:fldChar w:fldCharType="separate"/>
      </w:r>
      <w:r w:rsidR="00011C1C">
        <w:rPr>
          <w:noProof/>
        </w:rPr>
        <w:t>3</w:t>
      </w:r>
      <w:r w:rsidR="00F31781">
        <w:rPr>
          <w:noProof/>
        </w:rPr>
        <w:fldChar w:fldCharType="end"/>
      </w:r>
      <w:r>
        <w:t>. Felmeddelande</w:t>
      </w:r>
      <w:r w:rsidR="00B8505E">
        <w:t>n</w:t>
      </w:r>
      <w:r>
        <w:t xml:space="preserve"> då klassen </w:t>
      </w:r>
      <w:proofErr w:type="spellStart"/>
      <w:r>
        <w:t>SecretNumber</w:t>
      </w:r>
      <w:proofErr w:type="spellEnd"/>
      <w:r>
        <w:t xml:space="preserve"> lagts till men är ofullständigt implementerad.</w:t>
      </w:r>
    </w:p>
    <w:p w:rsidR="00402055" w:rsidRDefault="00402055" w:rsidP="00402055">
      <w:pPr>
        <w:pStyle w:val="Brdtext"/>
      </w:pPr>
      <w:r>
        <w:t xml:space="preserve">Då klassen </w:t>
      </w:r>
      <w:proofErr w:type="spellStart"/>
      <w:r w:rsidRPr="00A11696">
        <w:rPr>
          <w:rStyle w:val="Kod"/>
        </w:rPr>
        <w:t>SecretNumber</w:t>
      </w:r>
      <w:proofErr w:type="spellEnd"/>
      <w:r>
        <w:t xml:space="preserve"> är implementerad så långt att den klarar att kompileras anropar metoden </w:t>
      </w:r>
      <w:r w:rsidRPr="00456940">
        <w:rPr>
          <w:rStyle w:val="Kod"/>
        </w:rPr>
        <w:t>Main</w:t>
      </w:r>
      <w:r>
        <w:rPr>
          <w:rStyle w:val="Kod"/>
        </w:rPr>
        <w:t>()</w:t>
      </w:r>
      <w:r>
        <w:t xml:space="preserve">, i klassen </w:t>
      </w:r>
      <w:r w:rsidRPr="00456940">
        <w:rPr>
          <w:rStyle w:val="Kod"/>
        </w:rPr>
        <w:t>Program</w:t>
      </w:r>
      <w:r>
        <w:t xml:space="preserve">, den statistiska metoden </w:t>
      </w:r>
      <w:proofErr w:type="spellStart"/>
      <w:r w:rsidRPr="00456940">
        <w:rPr>
          <w:rStyle w:val="Kod"/>
        </w:rPr>
        <w:t>Run</w:t>
      </w:r>
      <w:proofErr w:type="spellEnd"/>
      <w:r>
        <w:rPr>
          <w:rStyle w:val="Kod"/>
        </w:rPr>
        <w:t>()</w:t>
      </w:r>
      <w:r>
        <w:t xml:space="preserve"> i klassen </w:t>
      </w:r>
      <w:r w:rsidRPr="00A11696">
        <w:rPr>
          <w:rStyle w:val="Kod"/>
        </w:rPr>
        <w:t>Test</w:t>
      </w:r>
      <w:r>
        <w:t xml:space="preserve">. Metoden </w:t>
      </w:r>
      <w:proofErr w:type="spellStart"/>
      <w:r w:rsidRPr="00456940">
        <w:rPr>
          <w:rStyle w:val="Kod"/>
        </w:rPr>
        <w:t>Run</w:t>
      </w:r>
      <w:proofErr w:type="spellEnd"/>
      <w:r>
        <w:rPr>
          <w:rStyle w:val="Kod"/>
        </w:rPr>
        <w:t>()</w:t>
      </w:r>
      <w:r>
        <w:t xml:space="preserve"> i sin tur anropar ett flertal privata statiska metoder som testar att grundläggande krav uppfylls av klassen </w:t>
      </w:r>
      <w:proofErr w:type="spellStart"/>
      <w:r w:rsidRPr="00456940">
        <w:rPr>
          <w:rStyle w:val="Kod"/>
        </w:rPr>
        <w:t>SecretNumber</w:t>
      </w:r>
      <w:proofErr w:type="spellEnd"/>
      <w:r>
        <w:t>. Uppfylls inte alla krav meddelas detta i form av ett eller flera felmeddelande.</w:t>
      </w:r>
    </w:p>
    <w:p w:rsidR="00402055" w:rsidRDefault="00096DE5" w:rsidP="00D95578">
      <w:pPr>
        <w:pStyle w:val="Brdtext"/>
        <w:spacing w:after="60"/>
      </w:pPr>
      <w:r>
        <w:rPr>
          <w:noProof/>
        </w:rPr>
        <w:drawing>
          <wp:inline distT="0" distB="0" distL="0" distR="0">
            <wp:extent cx="4852800" cy="871200"/>
            <wp:effectExtent l="0" t="0" r="5080" b="571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ts\AppData\Local\Temp\SNAGHTML2d18ada9.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52800" cy="871200"/>
                    </a:xfrm>
                    <a:prstGeom prst="rect">
                      <a:avLst/>
                    </a:prstGeom>
                    <a:noFill/>
                    <a:ln>
                      <a:noFill/>
                    </a:ln>
                  </pic:spPr>
                </pic:pic>
              </a:graphicData>
            </a:graphic>
          </wp:inline>
        </w:drawing>
      </w:r>
    </w:p>
    <w:p w:rsidR="00402055" w:rsidRDefault="00402055" w:rsidP="00402055">
      <w:pPr>
        <w:pStyle w:val="Beskrivning"/>
      </w:pPr>
      <w:r>
        <w:t xml:space="preserve">Figur </w:t>
      </w:r>
      <w:r w:rsidR="00F31781">
        <w:fldChar w:fldCharType="begin"/>
      </w:r>
      <w:r w:rsidR="00F31781">
        <w:instrText xml:space="preserve"> STYLEREF 1 \s </w:instrText>
      </w:r>
      <w:r w:rsidR="00F31781">
        <w:fldChar w:fldCharType="separate"/>
      </w:r>
      <w:r w:rsidR="00011C1C">
        <w:rPr>
          <w:noProof/>
        </w:rPr>
        <w:t>B</w:t>
      </w:r>
      <w:r w:rsidR="00F31781">
        <w:rPr>
          <w:noProof/>
        </w:rPr>
        <w:fldChar w:fldCharType="end"/>
      </w:r>
      <w:r w:rsidR="008F3F3E">
        <w:t>.</w:t>
      </w:r>
      <w:r w:rsidR="00F31781">
        <w:fldChar w:fldCharType="begin"/>
      </w:r>
      <w:r w:rsidR="00F31781">
        <w:instrText xml:space="preserve"> SEQ Figur \* ARABIC \s 1 </w:instrText>
      </w:r>
      <w:r w:rsidR="00F31781">
        <w:fldChar w:fldCharType="separate"/>
      </w:r>
      <w:r w:rsidR="00011C1C">
        <w:rPr>
          <w:noProof/>
        </w:rPr>
        <w:t>4</w:t>
      </w:r>
      <w:r w:rsidR="00F31781">
        <w:rPr>
          <w:noProof/>
        </w:rPr>
        <w:fldChar w:fldCharType="end"/>
      </w:r>
      <w:r>
        <w:t xml:space="preserve">. Felmeddelanden då klassen </w:t>
      </w:r>
      <w:proofErr w:type="spellStart"/>
      <w:r>
        <w:t>SercetNumber</w:t>
      </w:r>
      <w:proofErr w:type="spellEnd"/>
      <w:r>
        <w:t xml:space="preserve"> inte är korrekt implementerad.</w:t>
      </w:r>
    </w:p>
    <w:p w:rsidR="00402055" w:rsidRPr="00A11696" w:rsidRDefault="00402055" w:rsidP="00402055">
      <w:pPr>
        <w:pStyle w:val="Brdtext"/>
      </w:pPr>
      <w:r>
        <w:t xml:space="preserve">Först då klassen </w:t>
      </w:r>
      <w:proofErr w:type="spellStart"/>
      <w:r w:rsidRPr="00572ABC">
        <w:rPr>
          <w:rStyle w:val="Kod"/>
        </w:rPr>
        <w:t>SecretNumber</w:t>
      </w:r>
      <w:proofErr w:type="spellEnd"/>
      <w:r>
        <w:t xml:space="preserve"> klarar samtliga tester utan fel kan det egentliga programmet starta och användaren kan börja gissa på heltal i det slutna intervallet mellan 1 och 100.</w:t>
      </w:r>
    </w:p>
    <w:p w:rsidR="00402055" w:rsidRDefault="00402055" w:rsidP="00402055">
      <w:pPr>
        <w:pStyle w:val="Rubrik3"/>
      </w:pPr>
      <w:bookmarkStart w:id="11" w:name="_Toc303931173"/>
      <w:r>
        <w:t xml:space="preserve">Klassen </w:t>
      </w:r>
      <w:proofErr w:type="spellStart"/>
      <w:r>
        <w:t>SecretNumber</w:t>
      </w:r>
      <w:bookmarkEnd w:id="11"/>
      <w:proofErr w:type="spellEnd"/>
    </w:p>
    <w:p w:rsidR="00402055" w:rsidRDefault="00402055" w:rsidP="00402055">
      <w:pPr>
        <w:pStyle w:val="Brdtext"/>
      </w:pPr>
      <w:r>
        <w:t xml:space="preserve">Klassen måste implementeras så den som minst innehåller medlemmarna enligt klassdiagrammet i </w:t>
      </w:r>
      <w:r>
        <w:fldChar w:fldCharType="begin"/>
      </w:r>
      <w:r>
        <w:instrText xml:space="preserve"> REF _Ref303432086 \h </w:instrText>
      </w:r>
      <w:r>
        <w:fldChar w:fldCharType="separate"/>
      </w:r>
      <w:r w:rsidR="00011C1C" w:rsidRPr="00011C1C">
        <w:t xml:space="preserve">Figur </w:t>
      </w:r>
      <w:r w:rsidR="00011C1C" w:rsidRPr="00011C1C">
        <w:rPr>
          <w:noProof/>
        </w:rPr>
        <w:t>A</w:t>
      </w:r>
      <w:r w:rsidR="00011C1C" w:rsidRPr="00011C1C">
        <w:t>.</w:t>
      </w:r>
      <w:r w:rsidR="00011C1C" w:rsidRPr="00011C1C">
        <w:rPr>
          <w:noProof/>
        </w:rPr>
        <w:t>5</w:t>
      </w:r>
      <w:r>
        <w:fldChar w:fldCharType="end"/>
      </w:r>
      <w:r>
        <w:t xml:space="preserve"> och har den funktionalitet som beskrivs för respektive medlem för att klara samtliga tester.</w:t>
      </w:r>
    </w:p>
    <w:p w:rsidR="00402055" w:rsidRDefault="002A2A76" w:rsidP="00D95578">
      <w:pPr>
        <w:pStyle w:val="Brdtext"/>
        <w:spacing w:after="60"/>
      </w:pPr>
      <w:r>
        <w:rPr>
          <w:noProof/>
        </w:rPr>
        <w:drawing>
          <wp:inline distT="0" distB="0" distL="0" distR="0">
            <wp:extent cx="1753200" cy="21960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s\AppData\Local\Temp\SNAGHTMLe6b5710.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53200" cy="2196000"/>
                    </a:xfrm>
                    <a:prstGeom prst="rect">
                      <a:avLst/>
                    </a:prstGeom>
                    <a:noFill/>
                    <a:ln>
                      <a:noFill/>
                    </a:ln>
                  </pic:spPr>
                </pic:pic>
              </a:graphicData>
            </a:graphic>
          </wp:inline>
        </w:drawing>
      </w:r>
    </w:p>
    <w:p w:rsidR="00402055" w:rsidRDefault="00402055" w:rsidP="00402055">
      <w:pPr>
        <w:pStyle w:val="Beskrivning"/>
      </w:pPr>
      <w:bookmarkStart w:id="12" w:name="_Ref303533123"/>
      <w:proofErr w:type="spellStart"/>
      <w:r w:rsidRPr="000C116B">
        <w:rPr>
          <w:lang w:val="en-US"/>
        </w:rPr>
        <w:t>Figur</w:t>
      </w:r>
      <w:proofErr w:type="spellEnd"/>
      <w:r w:rsidRPr="000C116B">
        <w:rPr>
          <w:lang w:val="en-US"/>
        </w:rPr>
        <w:t xml:space="preserve"> </w:t>
      </w:r>
      <w:r w:rsidR="008F3F3E">
        <w:rPr>
          <w:lang w:val="en-US"/>
        </w:rPr>
        <w:fldChar w:fldCharType="begin"/>
      </w:r>
      <w:r w:rsidR="008F3F3E">
        <w:rPr>
          <w:lang w:val="en-US"/>
        </w:rPr>
        <w:instrText xml:space="preserve"> STYLEREF 1 \s </w:instrText>
      </w:r>
      <w:r w:rsidR="008F3F3E">
        <w:rPr>
          <w:lang w:val="en-US"/>
        </w:rPr>
        <w:fldChar w:fldCharType="separate"/>
      </w:r>
      <w:r w:rsidR="00011C1C">
        <w:rPr>
          <w:noProof/>
          <w:lang w:val="en-US"/>
        </w:rPr>
        <w:t>B</w:t>
      </w:r>
      <w:r w:rsidR="008F3F3E">
        <w:rPr>
          <w:lang w:val="en-US"/>
        </w:rPr>
        <w:fldChar w:fldCharType="end"/>
      </w:r>
      <w:r w:rsidR="008F3F3E">
        <w:rPr>
          <w:lang w:val="en-US"/>
        </w:rPr>
        <w:t>.</w:t>
      </w:r>
      <w:r w:rsidR="008F3F3E">
        <w:rPr>
          <w:lang w:val="en-US"/>
        </w:rPr>
        <w:fldChar w:fldCharType="begin"/>
      </w:r>
      <w:r w:rsidR="008F3F3E">
        <w:rPr>
          <w:lang w:val="en-US"/>
        </w:rPr>
        <w:instrText xml:space="preserve"> SEQ Figur \* ARABIC \s 1 </w:instrText>
      </w:r>
      <w:r w:rsidR="008F3F3E">
        <w:rPr>
          <w:lang w:val="en-US"/>
        </w:rPr>
        <w:fldChar w:fldCharType="separate"/>
      </w:r>
      <w:r w:rsidR="00011C1C">
        <w:rPr>
          <w:noProof/>
          <w:lang w:val="en-US"/>
        </w:rPr>
        <w:t>5</w:t>
      </w:r>
      <w:r w:rsidR="008F3F3E">
        <w:rPr>
          <w:lang w:val="en-US"/>
        </w:rPr>
        <w:fldChar w:fldCharType="end"/>
      </w:r>
      <w:bookmarkEnd w:id="12"/>
      <w:r w:rsidRPr="000C116B">
        <w:rPr>
          <w:lang w:val="en-US"/>
        </w:rPr>
        <w:t xml:space="preserve">. </w:t>
      </w:r>
      <w:proofErr w:type="spellStart"/>
      <w:proofErr w:type="gramStart"/>
      <w:r w:rsidRPr="000C116B">
        <w:rPr>
          <w:lang w:val="en-US"/>
        </w:rPr>
        <w:t>Klassdiagram</w:t>
      </w:r>
      <w:proofErr w:type="spellEnd"/>
      <w:r w:rsidRPr="000C116B">
        <w:rPr>
          <w:lang w:val="en-US"/>
        </w:rPr>
        <w:t xml:space="preserve"> </w:t>
      </w:r>
      <w:proofErr w:type="spellStart"/>
      <w:r w:rsidRPr="000C116B">
        <w:rPr>
          <w:lang w:val="en-US"/>
        </w:rPr>
        <w:t>över</w:t>
      </w:r>
      <w:proofErr w:type="spellEnd"/>
      <w:r w:rsidRPr="000C116B">
        <w:rPr>
          <w:lang w:val="en-US"/>
        </w:rPr>
        <w:t xml:space="preserve"> </w:t>
      </w:r>
      <w:proofErr w:type="spellStart"/>
      <w:r w:rsidRPr="000C116B">
        <w:rPr>
          <w:lang w:val="en-US"/>
        </w:rPr>
        <w:t>SecretNumber</w:t>
      </w:r>
      <w:proofErr w:type="spellEnd"/>
      <w:r w:rsidRPr="000C116B">
        <w:rPr>
          <w:lang w:val="en-US"/>
        </w:rPr>
        <w:t>.</w:t>
      </w:r>
      <w:proofErr w:type="gramEnd"/>
      <w:r w:rsidRPr="000C116B">
        <w:rPr>
          <w:lang w:val="en-US"/>
        </w:rPr>
        <w:t xml:space="preserve"> </w:t>
      </w:r>
      <w:r>
        <w:t xml:space="preserve">Observera att set-blocken för egenskaperna </w:t>
      </w:r>
      <w:proofErr w:type="spellStart"/>
      <w:r>
        <w:t>CanMakeGuess</w:t>
      </w:r>
      <w:proofErr w:type="spellEnd"/>
      <w:r>
        <w:t xml:space="preserve"> och Count är privata.</w:t>
      </w:r>
    </w:p>
    <w:p w:rsidR="00402055" w:rsidRDefault="00402055" w:rsidP="00402055">
      <w:pPr>
        <w:pStyle w:val="Rubrik4"/>
      </w:pPr>
      <w:r>
        <w:t>Fältet _</w:t>
      </w:r>
      <w:proofErr w:type="spellStart"/>
      <w:r>
        <w:t>guessNumbers</w:t>
      </w:r>
      <w:proofErr w:type="spellEnd"/>
    </w:p>
    <w:p w:rsidR="00402055" w:rsidRDefault="00402055" w:rsidP="00402055">
      <w:pPr>
        <w:pStyle w:val="Brdtext"/>
      </w:pPr>
      <w:r>
        <w:t xml:space="preserve">Privat fält, av typen </w:t>
      </w:r>
      <w:proofErr w:type="spellStart"/>
      <w:proofErr w:type="gramStart"/>
      <w:r w:rsidRPr="00402055">
        <w:rPr>
          <w:rStyle w:val="Kod"/>
        </w:rPr>
        <w:t>int</w:t>
      </w:r>
      <w:proofErr w:type="spellEnd"/>
      <w:proofErr w:type="gramEnd"/>
      <w:r w:rsidRPr="00402055">
        <w:rPr>
          <w:rStyle w:val="Kod"/>
        </w:rPr>
        <w:t>[]</w:t>
      </w:r>
      <w:r>
        <w:t>, som innehåller gjorda gissningar sedan det hemliga talet slumpats fram.</w:t>
      </w:r>
    </w:p>
    <w:p w:rsidR="00402055" w:rsidRDefault="00402055" w:rsidP="00402055">
      <w:pPr>
        <w:pStyle w:val="Rubrik4"/>
      </w:pPr>
      <w:r>
        <w:t>Fältet _</w:t>
      </w:r>
      <w:proofErr w:type="spellStart"/>
      <w:r>
        <w:t>number</w:t>
      </w:r>
      <w:proofErr w:type="spellEnd"/>
    </w:p>
    <w:p w:rsidR="00402055" w:rsidRDefault="00402055" w:rsidP="00402055">
      <w:pPr>
        <w:pStyle w:val="Brdtext"/>
      </w:pPr>
      <w:r>
        <w:t xml:space="preserve">Privat fält av typen </w:t>
      </w:r>
      <w:proofErr w:type="spellStart"/>
      <w:proofErr w:type="gramStart"/>
      <w:r w:rsidRPr="00402055">
        <w:rPr>
          <w:rStyle w:val="Kod"/>
        </w:rPr>
        <w:t>int</w:t>
      </w:r>
      <w:proofErr w:type="spellEnd"/>
      <w:proofErr w:type="gramEnd"/>
      <w:r>
        <w:t xml:space="preserve"> som innehåller det hemliga talet.</w:t>
      </w:r>
    </w:p>
    <w:p w:rsidR="00402055" w:rsidRDefault="00402055" w:rsidP="00402055">
      <w:pPr>
        <w:pStyle w:val="Rubrik4"/>
      </w:pPr>
      <w:r>
        <w:lastRenderedPageBreak/>
        <w:t xml:space="preserve">Konstanten </w:t>
      </w:r>
      <w:proofErr w:type="spellStart"/>
      <w:r>
        <w:t>MaxNumberOfGuesses</w:t>
      </w:r>
      <w:proofErr w:type="spellEnd"/>
    </w:p>
    <w:p w:rsidR="00402055" w:rsidRDefault="00402055" w:rsidP="00402055">
      <w:pPr>
        <w:pStyle w:val="Brdtext"/>
      </w:pPr>
      <w:r>
        <w:t xml:space="preserve">Publik konstant, av typen </w:t>
      </w:r>
      <w:proofErr w:type="spellStart"/>
      <w:proofErr w:type="gramStart"/>
      <w:r w:rsidRPr="00402055">
        <w:rPr>
          <w:rStyle w:val="Kod"/>
        </w:rPr>
        <w:t>int</w:t>
      </w:r>
      <w:proofErr w:type="spellEnd"/>
      <w:proofErr w:type="gramEnd"/>
      <w:r>
        <w:t>, med värdet 7 som definierar hur många gissningar en användare har på sig att gissa rätt.</w:t>
      </w:r>
    </w:p>
    <w:p w:rsidR="00402055" w:rsidRDefault="00402055" w:rsidP="00402055">
      <w:pPr>
        <w:pStyle w:val="Rubrik4"/>
      </w:pPr>
      <w:r>
        <w:t xml:space="preserve">Egenskapen </w:t>
      </w:r>
      <w:proofErr w:type="spellStart"/>
      <w:r>
        <w:t>CanMakeGuess</w:t>
      </w:r>
      <w:proofErr w:type="spellEnd"/>
    </w:p>
    <w:p w:rsidR="00402055" w:rsidRDefault="00402055" w:rsidP="00402055">
      <w:pPr>
        <w:pStyle w:val="Brdtext"/>
      </w:pPr>
      <w:r>
        <w:t xml:space="preserve">Egenskap, av typen </w:t>
      </w:r>
      <w:proofErr w:type="spellStart"/>
      <w:r w:rsidRPr="00402055">
        <w:rPr>
          <w:rStyle w:val="Kod"/>
        </w:rPr>
        <w:t>bool</w:t>
      </w:r>
      <w:proofErr w:type="spellEnd"/>
      <w:r w:rsidR="00FE62FA" w:rsidRPr="00FE62FA">
        <w:t xml:space="preserve"> där </w:t>
      </w:r>
      <w:r w:rsidR="00FE62FA" w:rsidRPr="00402055">
        <w:rPr>
          <w:rStyle w:val="Kod"/>
        </w:rPr>
        <w:t>get</w:t>
      </w:r>
      <w:r w:rsidR="00FE62FA">
        <w:t xml:space="preserve"> är publik och </w:t>
      </w:r>
      <w:r w:rsidR="00FE62FA" w:rsidRPr="00402055">
        <w:rPr>
          <w:rStyle w:val="Kod"/>
        </w:rPr>
        <w:t>set</w:t>
      </w:r>
      <w:r w:rsidR="00FE62FA">
        <w:t xml:space="preserve"> är privat</w:t>
      </w:r>
      <w:r>
        <w:t>, som håller ordning på om användaren kan gissa eller inte.</w:t>
      </w:r>
    </w:p>
    <w:p w:rsidR="00402055" w:rsidRDefault="00FE62FA" w:rsidP="00402055">
      <w:pPr>
        <w:pStyle w:val="Brdtext"/>
      </w:pPr>
      <w:r>
        <w:t xml:space="preserve">Så länge användaren kan göra en gissning ska egenskapen ha värdet </w:t>
      </w:r>
      <w:r w:rsidRPr="00FE62FA">
        <w:rPr>
          <w:rStyle w:val="Kod"/>
        </w:rPr>
        <w:t>true</w:t>
      </w:r>
      <w:r>
        <w:t xml:space="preserve">. </w:t>
      </w:r>
      <w:r w:rsidR="00402055">
        <w:t xml:space="preserve">Egenskapen ska ha värdet </w:t>
      </w:r>
      <w:r w:rsidR="00402055" w:rsidRPr="00FE62FA">
        <w:rPr>
          <w:rStyle w:val="Kod"/>
        </w:rPr>
        <w:t>false</w:t>
      </w:r>
      <w:r w:rsidR="00402055">
        <w:t xml:space="preserve"> då en användare förbrukat sju gissningar eller lyckats gissa rätt. </w:t>
      </w:r>
    </w:p>
    <w:p w:rsidR="00960FAE" w:rsidRDefault="00960FAE" w:rsidP="00960FAE">
      <w:pPr>
        <w:pStyle w:val="Rubrik4"/>
      </w:pPr>
      <w:r>
        <w:t>Egenskapen Count</w:t>
      </w:r>
    </w:p>
    <w:p w:rsidR="00960FAE" w:rsidRDefault="00960FAE" w:rsidP="00960FAE">
      <w:pPr>
        <w:pStyle w:val="Brdtext"/>
      </w:pPr>
      <w:r>
        <w:t xml:space="preserve">Egenskap, av typen </w:t>
      </w:r>
      <w:proofErr w:type="spellStart"/>
      <w:proofErr w:type="gramStart"/>
      <w:r>
        <w:rPr>
          <w:rStyle w:val="Kod"/>
        </w:rPr>
        <w:t>int</w:t>
      </w:r>
      <w:proofErr w:type="spellEnd"/>
      <w:proofErr w:type="gramEnd"/>
      <w:r w:rsidRPr="00FE62FA">
        <w:t xml:space="preserve"> där </w:t>
      </w:r>
      <w:r w:rsidRPr="00402055">
        <w:rPr>
          <w:rStyle w:val="Kod"/>
        </w:rPr>
        <w:t>get</w:t>
      </w:r>
      <w:r>
        <w:t xml:space="preserve"> är publik och </w:t>
      </w:r>
      <w:r w:rsidRPr="00402055">
        <w:rPr>
          <w:rStyle w:val="Kod"/>
        </w:rPr>
        <w:t>set</w:t>
      </w:r>
      <w:r>
        <w:t xml:space="preserve"> är privat, som räknar antalet gjorda gissningar sedan det hemliga talet slumpades fram.</w:t>
      </w:r>
    </w:p>
    <w:p w:rsidR="00960FAE" w:rsidRDefault="00960FAE" w:rsidP="00960FAE">
      <w:pPr>
        <w:pStyle w:val="Rubrik4"/>
      </w:pPr>
      <w:r>
        <w:t xml:space="preserve">Egenskapen </w:t>
      </w:r>
      <w:proofErr w:type="spellStart"/>
      <w:r>
        <w:t>GuessesLeft</w:t>
      </w:r>
      <w:proofErr w:type="spellEnd"/>
    </w:p>
    <w:p w:rsidR="00960FAE" w:rsidRDefault="00960FAE" w:rsidP="00960FAE">
      <w:pPr>
        <w:pStyle w:val="Brdtext"/>
      </w:pPr>
      <w:r>
        <w:t>Publik ”</w:t>
      </w:r>
      <w:r w:rsidRPr="00960FAE">
        <w:rPr>
          <w:i/>
        </w:rPr>
        <w:t>read-only</w:t>
      </w:r>
      <w:r>
        <w:t xml:space="preserve">” egenskap, av typen </w:t>
      </w:r>
      <w:proofErr w:type="spellStart"/>
      <w:proofErr w:type="gramStart"/>
      <w:r>
        <w:rPr>
          <w:rStyle w:val="Kod"/>
        </w:rPr>
        <w:t>int</w:t>
      </w:r>
      <w:proofErr w:type="spellEnd"/>
      <w:proofErr w:type="gramEnd"/>
      <w:r>
        <w:t>, som ger hur många gissningar det återstår, d.v.s. differensen mellan maximalt antal tillåtna gissningar och antalet gjorda gissningar.</w:t>
      </w:r>
    </w:p>
    <w:p w:rsidR="00402055" w:rsidRDefault="00402055" w:rsidP="00402055">
      <w:pPr>
        <w:pStyle w:val="Rubrik4"/>
      </w:pPr>
      <w:r>
        <w:t xml:space="preserve">Metoden </w:t>
      </w:r>
      <w:proofErr w:type="spellStart"/>
      <w:r>
        <w:t>Initialize</w:t>
      </w:r>
      <w:proofErr w:type="spellEnd"/>
    </w:p>
    <w:p w:rsidR="00562D42" w:rsidRDefault="00402055" w:rsidP="00402055">
      <w:pPr>
        <w:pStyle w:val="Brdtext"/>
      </w:pPr>
      <w:r w:rsidRPr="00555F5B">
        <w:t>Publi</w:t>
      </w:r>
      <w:r>
        <w:t>k</w:t>
      </w:r>
      <w:r w:rsidRPr="00555F5B">
        <w:t xml:space="preserve"> metod som init</w:t>
      </w:r>
      <w:r>
        <w:t>i</w:t>
      </w:r>
      <w:r w:rsidRPr="00555F5B">
        <w:t xml:space="preserve">erar </w:t>
      </w:r>
      <w:r>
        <w:t>klassens fält</w:t>
      </w:r>
      <w:r w:rsidR="00FE62FA">
        <w:t xml:space="preserve"> och egenskaper</w:t>
      </w:r>
      <w:r>
        <w:t>.</w:t>
      </w:r>
      <w:r w:rsidR="00960FAE">
        <w:t xml:space="preserve"> </w:t>
      </w:r>
    </w:p>
    <w:p w:rsidR="00562D42" w:rsidRDefault="00960FAE" w:rsidP="00562D42">
      <w:pPr>
        <w:pStyle w:val="Brdtext"/>
        <w:numPr>
          <w:ilvl w:val="0"/>
          <w:numId w:val="32"/>
        </w:numPr>
      </w:pPr>
      <w:r>
        <w:t xml:space="preserve">Arrayen </w:t>
      </w:r>
      <w:r w:rsidRPr="00960FAE">
        <w:rPr>
          <w:rStyle w:val="Kod"/>
        </w:rPr>
        <w:t>_</w:t>
      </w:r>
      <w:proofErr w:type="spellStart"/>
      <w:r w:rsidRPr="00960FAE">
        <w:rPr>
          <w:rStyle w:val="Kod"/>
        </w:rPr>
        <w:t>guessedNumbers</w:t>
      </w:r>
      <w:proofErr w:type="spellEnd"/>
      <w:r>
        <w:t xml:space="preserve"> refererar till ska återanvändas och måste därför rensas på gjorda gissningar och elementen initieras till standardvärdet för typen </w:t>
      </w:r>
      <w:proofErr w:type="spellStart"/>
      <w:proofErr w:type="gramStart"/>
      <w:r w:rsidRPr="00960FAE">
        <w:rPr>
          <w:rStyle w:val="Kod"/>
        </w:rPr>
        <w:t>int</w:t>
      </w:r>
      <w:proofErr w:type="spellEnd"/>
      <w:proofErr w:type="gramEnd"/>
      <w:r>
        <w:t>.</w:t>
      </w:r>
      <w:r w:rsidR="00402055">
        <w:t xml:space="preserve"> </w:t>
      </w:r>
    </w:p>
    <w:p w:rsidR="00562D42" w:rsidRDefault="00402055" w:rsidP="00562D42">
      <w:pPr>
        <w:pStyle w:val="Brdtext"/>
        <w:numPr>
          <w:ilvl w:val="0"/>
          <w:numId w:val="32"/>
        </w:numPr>
      </w:pPr>
      <w:r w:rsidRPr="00555F5B">
        <w:rPr>
          <w:rStyle w:val="Kod"/>
        </w:rPr>
        <w:t>_</w:t>
      </w:r>
      <w:proofErr w:type="spellStart"/>
      <w:r w:rsidRPr="00555F5B">
        <w:rPr>
          <w:rStyle w:val="Kod"/>
        </w:rPr>
        <w:t>number</w:t>
      </w:r>
      <w:proofErr w:type="spellEnd"/>
      <w:r>
        <w:t xml:space="preserve"> ska tilldelas ett slumpat heltal i det slutna intervallet mellan 1 och 100. </w:t>
      </w:r>
    </w:p>
    <w:p w:rsidR="00562D42" w:rsidRDefault="00FE62FA" w:rsidP="00562D42">
      <w:pPr>
        <w:pStyle w:val="Brdtext"/>
        <w:numPr>
          <w:ilvl w:val="0"/>
          <w:numId w:val="32"/>
        </w:numPr>
      </w:pPr>
      <w:proofErr w:type="spellStart"/>
      <w:r>
        <w:rPr>
          <w:rStyle w:val="Kod"/>
        </w:rPr>
        <w:t>CanMakeGuess</w:t>
      </w:r>
      <w:proofErr w:type="spellEnd"/>
      <w:r>
        <w:t xml:space="preserve"> ska tilldelas värdet </w:t>
      </w:r>
      <w:r>
        <w:rPr>
          <w:rStyle w:val="Kod"/>
        </w:rPr>
        <w:t>true</w:t>
      </w:r>
      <w:r>
        <w:t xml:space="preserve">. </w:t>
      </w:r>
    </w:p>
    <w:p w:rsidR="00402055" w:rsidRPr="00555F5B" w:rsidRDefault="00FE62FA" w:rsidP="00562D42">
      <w:pPr>
        <w:pStyle w:val="Brdtext"/>
        <w:numPr>
          <w:ilvl w:val="0"/>
          <w:numId w:val="32"/>
        </w:numPr>
      </w:pPr>
      <w:r>
        <w:rPr>
          <w:rStyle w:val="Kod"/>
        </w:rPr>
        <w:t>C</w:t>
      </w:r>
      <w:r w:rsidR="00402055" w:rsidRPr="00555F5B">
        <w:rPr>
          <w:rStyle w:val="Kod"/>
        </w:rPr>
        <w:t>ount</w:t>
      </w:r>
      <w:r w:rsidR="00402055">
        <w:t xml:space="preserve"> ska tilldelas värdet </w:t>
      </w:r>
      <w:r w:rsidR="00402055" w:rsidRPr="00555F5B">
        <w:rPr>
          <w:rStyle w:val="Kod"/>
        </w:rPr>
        <w:t>0</w:t>
      </w:r>
      <w:r w:rsidR="00402055">
        <w:t>.</w:t>
      </w:r>
    </w:p>
    <w:p w:rsidR="00402055" w:rsidRPr="00402055" w:rsidRDefault="00402055" w:rsidP="00402055">
      <w:pPr>
        <w:pStyle w:val="Rubrik4"/>
      </w:pPr>
      <w:r w:rsidRPr="00402055">
        <w:t xml:space="preserve">Metoden </w:t>
      </w:r>
      <w:proofErr w:type="spellStart"/>
      <w:r w:rsidRPr="00402055">
        <w:t>MakeGuess</w:t>
      </w:r>
      <w:proofErr w:type="spellEnd"/>
    </w:p>
    <w:p w:rsidR="00402055" w:rsidRDefault="00402055" w:rsidP="00402055">
      <w:pPr>
        <w:pStyle w:val="Brdtext"/>
      </w:pPr>
      <w:r>
        <w:t xml:space="preserve">Publik metod som anropas för att göra en gissning av det hemliga talet. Beroende om det gissade talets värde, som parametern </w:t>
      </w:r>
      <w:proofErr w:type="spellStart"/>
      <w:r w:rsidRPr="00010545">
        <w:rPr>
          <w:rStyle w:val="Kod"/>
        </w:rPr>
        <w:t>number</w:t>
      </w:r>
      <w:proofErr w:type="spellEnd"/>
      <w:r>
        <w:t xml:space="preserve"> innehåller, är för högt, lågt eller överensstämmer med det hemliga talet ska lämpliga meddelanden, innehållande det gissade värde samt antalet kvarstående gissningar, skrivas ut.</w:t>
      </w:r>
      <w:r w:rsidR="00960FAE">
        <w:t xml:space="preserve"> En gissning på ett tidigare gissat tal ska inte räknas och användaren ska informeras om att det redan gjorts en gissning på det </w:t>
      </w:r>
      <w:r w:rsidR="00034CB9">
        <w:t>talet.</w:t>
      </w:r>
    </w:p>
    <w:p w:rsidR="00BD7389" w:rsidRDefault="00327998" w:rsidP="00D95578">
      <w:pPr>
        <w:pStyle w:val="Brdtext"/>
        <w:spacing w:after="60"/>
      </w:pPr>
      <w:r>
        <w:rPr>
          <w:noProof/>
        </w:rPr>
        <w:drawing>
          <wp:inline distT="0" distB="0" distL="0" distR="0">
            <wp:extent cx="3128400" cy="80280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s\AppData\Local\Temp\SNAGHTML2c7eb67c.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28400" cy="802800"/>
                    </a:xfrm>
                    <a:prstGeom prst="rect">
                      <a:avLst/>
                    </a:prstGeom>
                    <a:noFill/>
                    <a:ln>
                      <a:noFill/>
                    </a:ln>
                  </pic:spPr>
                </pic:pic>
              </a:graphicData>
            </a:graphic>
          </wp:inline>
        </w:drawing>
      </w:r>
    </w:p>
    <w:p w:rsidR="00402055" w:rsidRDefault="00402055" w:rsidP="00402055">
      <w:pPr>
        <w:pStyle w:val="Beskrivning"/>
      </w:pPr>
      <w:r>
        <w:t xml:space="preserve">Figur </w:t>
      </w:r>
      <w:r w:rsidR="00F31781">
        <w:fldChar w:fldCharType="begin"/>
      </w:r>
      <w:r w:rsidR="00F31781">
        <w:instrText xml:space="preserve"> STYLEREF 1 \s </w:instrText>
      </w:r>
      <w:r w:rsidR="00F31781">
        <w:fldChar w:fldCharType="separate"/>
      </w:r>
      <w:r w:rsidR="00011C1C">
        <w:rPr>
          <w:noProof/>
        </w:rPr>
        <w:t>B</w:t>
      </w:r>
      <w:r w:rsidR="00F31781">
        <w:rPr>
          <w:noProof/>
        </w:rPr>
        <w:fldChar w:fldCharType="end"/>
      </w:r>
      <w:r w:rsidR="008F3F3E">
        <w:t>.</w:t>
      </w:r>
      <w:r w:rsidR="00F31781">
        <w:fldChar w:fldCharType="begin"/>
      </w:r>
      <w:r w:rsidR="00F31781">
        <w:instrText xml:space="preserve"> SEQ Figur \* ARABIC \s 1 </w:instrText>
      </w:r>
      <w:r w:rsidR="00F31781">
        <w:fldChar w:fldCharType="separate"/>
      </w:r>
      <w:r w:rsidR="00011C1C">
        <w:rPr>
          <w:noProof/>
        </w:rPr>
        <w:t>6</w:t>
      </w:r>
      <w:r w:rsidR="00F31781">
        <w:rPr>
          <w:noProof/>
        </w:rPr>
        <w:fldChar w:fldCharType="end"/>
      </w:r>
      <w:r>
        <w:t>. Exempel på meddelande efter gissning på ett för lågt värde.</w:t>
      </w:r>
    </w:p>
    <w:p w:rsidR="00402055" w:rsidRDefault="00402055" w:rsidP="00D95578">
      <w:pPr>
        <w:pStyle w:val="Brdtext"/>
        <w:spacing w:after="60"/>
      </w:pPr>
      <w:r>
        <w:rPr>
          <w:noProof/>
        </w:rPr>
        <w:t xml:space="preserve"> </w:t>
      </w:r>
      <w:r w:rsidR="00D95578">
        <w:rPr>
          <w:noProof/>
        </w:rPr>
        <w:drawing>
          <wp:inline distT="0" distB="0" distL="0" distR="0">
            <wp:extent cx="3150000" cy="979200"/>
            <wp:effectExtent l="0" t="0" r="0" b="0"/>
            <wp:docPr id="74" name="Bildobjekt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mats\AppData\Local\Temp\SNAGHTML18e280f4.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50000" cy="979200"/>
                    </a:xfrm>
                    <a:prstGeom prst="rect">
                      <a:avLst/>
                    </a:prstGeom>
                    <a:noFill/>
                    <a:ln>
                      <a:noFill/>
                    </a:ln>
                  </pic:spPr>
                </pic:pic>
              </a:graphicData>
            </a:graphic>
          </wp:inline>
        </w:drawing>
      </w:r>
    </w:p>
    <w:p w:rsidR="00402055" w:rsidRDefault="00402055" w:rsidP="00402055">
      <w:pPr>
        <w:pStyle w:val="Beskrivning"/>
      </w:pPr>
      <w:r>
        <w:t xml:space="preserve">Figur </w:t>
      </w:r>
      <w:r w:rsidR="00F31781">
        <w:fldChar w:fldCharType="begin"/>
      </w:r>
      <w:r w:rsidR="00F31781">
        <w:instrText xml:space="preserve"> STYLEREF 1 \s </w:instrText>
      </w:r>
      <w:r w:rsidR="00F31781">
        <w:fldChar w:fldCharType="separate"/>
      </w:r>
      <w:r w:rsidR="00011C1C">
        <w:rPr>
          <w:noProof/>
        </w:rPr>
        <w:t>B</w:t>
      </w:r>
      <w:r w:rsidR="00F31781">
        <w:rPr>
          <w:noProof/>
        </w:rPr>
        <w:fldChar w:fldCharType="end"/>
      </w:r>
      <w:r w:rsidR="008F3F3E">
        <w:t>.</w:t>
      </w:r>
      <w:r w:rsidR="00F31781">
        <w:fldChar w:fldCharType="begin"/>
      </w:r>
      <w:r w:rsidR="00F31781">
        <w:instrText xml:space="preserve"> SEQ Figur \* ARABIC \s 1 </w:instrText>
      </w:r>
      <w:r w:rsidR="00F31781">
        <w:fldChar w:fldCharType="separate"/>
      </w:r>
      <w:r w:rsidR="00011C1C">
        <w:rPr>
          <w:noProof/>
        </w:rPr>
        <w:t>7</w:t>
      </w:r>
      <w:r w:rsidR="00F31781">
        <w:rPr>
          <w:noProof/>
        </w:rPr>
        <w:fldChar w:fldCharType="end"/>
      </w:r>
      <w:r>
        <w:t xml:space="preserve">. </w:t>
      </w:r>
      <w:r w:rsidRPr="0048575E">
        <w:t xml:space="preserve">Exempel på meddelande </w:t>
      </w:r>
      <w:r>
        <w:t>efter</w:t>
      </w:r>
      <w:r w:rsidRPr="0048575E">
        <w:t xml:space="preserve"> gissning på ett för </w:t>
      </w:r>
      <w:r>
        <w:t>högt</w:t>
      </w:r>
      <w:r w:rsidRPr="0048575E">
        <w:t xml:space="preserve"> värde.</w:t>
      </w:r>
    </w:p>
    <w:p w:rsidR="00562D42" w:rsidRDefault="00D95578" w:rsidP="00D95578">
      <w:pPr>
        <w:pStyle w:val="Brdtext"/>
        <w:spacing w:after="60"/>
      </w:pPr>
      <w:r>
        <w:rPr>
          <w:noProof/>
        </w:rPr>
        <w:drawing>
          <wp:inline distT="0" distB="0" distL="0" distR="0">
            <wp:extent cx="3182400" cy="1029600"/>
            <wp:effectExtent l="0" t="0" r="0" b="0"/>
            <wp:docPr id="76" name="Bildobjekt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mats\AppData\Local\Temp\SNAGHTML18e444a0.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82400" cy="1029600"/>
                    </a:xfrm>
                    <a:prstGeom prst="rect">
                      <a:avLst/>
                    </a:prstGeom>
                    <a:noFill/>
                    <a:ln>
                      <a:noFill/>
                    </a:ln>
                  </pic:spPr>
                </pic:pic>
              </a:graphicData>
            </a:graphic>
          </wp:inline>
        </w:drawing>
      </w:r>
    </w:p>
    <w:p w:rsidR="00562D42" w:rsidRDefault="00562D42" w:rsidP="00562D42">
      <w:pPr>
        <w:pStyle w:val="Beskrivning"/>
      </w:pPr>
      <w:r>
        <w:t xml:space="preserve">Figur </w:t>
      </w:r>
      <w:r w:rsidR="00F31781">
        <w:fldChar w:fldCharType="begin"/>
      </w:r>
      <w:r w:rsidR="00F31781">
        <w:instrText xml:space="preserve"> STYLEREF 1 \s </w:instrText>
      </w:r>
      <w:r w:rsidR="00F31781">
        <w:fldChar w:fldCharType="separate"/>
      </w:r>
      <w:r w:rsidR="00011C1C">
        <w:rPr>
          <w:noProof/>
        </w:rPr>
        <w:t>B</w:t>
      </w:r>
      <w:r w:rsidR="00F31781">
        <w:rPr>
          <w:noProof/>
        </w:rPr>
        <w:fldChar w:fldCharType="end"/>
      </w:r>
      <w:r w:rsidR="008F3F3E">
        <w:t>.</w:t>
      </w:r>
      <w:r w:rsidR="00F31781">
        <w:fldChar w:fldCharType="begin"/>
      </w:r>
      <w:r w:rsidR="00F31781">
        <w:instrText xml:space="preserve"> SEQ Figur \* ARABIC \s 1 </w:instrText>
      </w:r>
      <w:r w:rsidR="00F31781">
        <w:fldChar w:fldCharType="separate"/>
      </w:r>
      <w:r w:rsidR="00011C1C">
        <w:rPr>
          <w:noProof/>
        </w:rPr>
        <w:t>8</w:t>
      </w:r>
      <w:r w:rsidR="00F31781">
        <w:rPr>
          <w:noProof/>
        </w:rPr>
        <w:fldChar w:fldCharType="end"/>
      </w:r>
      <w:r>
        <w:t xml:space="preserve">. </w:t>
      </w:r>
      <w:r w:rsidRPr="0048575E">
        <w:t xml:space="preserve">Exempel på meddelande </w:t>
      </w:r>
      <w:r>
        <w:t>efter</w:t>
      </w:r>
      <w:r w:rsidRPr="0048575E">
        <w:t xml:space="preserve"> gissning på </w:t>
      </w:r>
      <w:r>
        <w:t xml:space="preserve">ett tal samma som en tidigare gjord </w:t>
      </w:r>
      <w:r w:rsidR="00AF1420">
        <w:t>gissning.</w:t>
      </w:r>
    </w:p>
    <w:p w:rsidR="00D95578" w:rsidRDefault="00D95578" w:rsidP="00D95578">
      <w:pPr>
        <w:pStyle w:val="Brdtext"/>
        <w:spacing w:after="60"/>
      </w:pPr>
      <w:r>
        <w:rPr>
          <w:noProof/>
        </w:rPr>
        <w:lastRenderedPageBreak/>
        <w:drawing>
          <wp:inline distT="0" distB="0" distL="0" distR="0">
            <wp:extent cx="3150000" cy="838800"/>
            <wp:effectExtent l="0" t="0" r="0" b="0"/>
            <wp:docPr id="77" name="Bildobjekt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mats\AppData\Local\Temp\SNAGHTML18e57f10.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50000" cy="838800"/>
                    </a:xfrm>
                    <a:prstGeom prst="rect">
                      <a:avLst/>
                    </a:prstGeom>
                    <a:noFill/>
                    <a:ln>
                      <a:noFill/>
                    </a:ln>
                  </pic:spPr>
                </pic:pic>
              </a:graphicData>
            </a:graphic>
          </wp:inline>
        </w:drawing>
      </w:r>
    </w:p>
    <w:p w:rsidR="00D95578" w:rsidRDefault="00D95578" w:rsidP="00D95578">
      <w:pPr>
        <w:pStyle w:val="Beskrivning"/>
      </w:pPr>
      <w:r>
        <w:t xml:space="preserve">Figur </w:t>
      </w:r>
      <w:r w:rsidR="00F31781">
        <w:fldChar w:fldCharType="begin"/>
      </w:r>
      <w:r w:rsidR="00F31781">
        <w:instrText xml:space="preserve"> STYLEREF 1 \s </w:instrText>
      </w:r>
      <w:r w:rsidR="00F31781">
        <w:fldChar w:fldCharType="separate"/>
      </w:r>
      <w:r w:rsidR="00011C1C">
        <w:rPr>
          <w:noProof/>
        </w:rPr>
        <w:t>B</w:t>
      </w:r>
      <w:r w:rsidR="00F31781">
        <w:rPr>
          <w:noProof/>
        </w:rPr>
        <w:fldChar w:fldCharType="end"/>
      </w:r>
      <w:r w:rsidR="008F3F3E">
        <w:t>.</w:t>
      </w:r>
      <w:r w:rsidR="00F31781">
        <w:fldChar w:fldCharType="begin"/>
      </w:r>
      <w:r w:rsidR="00F31781">
        <w:instrText xml:space="preserve"> SEQ Figur \* ARABIC \s 1 </w:instrText>
      </w:r>
      <w:r w:rsidR="00F31781">
        <w:fldChar w:fldCharType="separate"/>
      </w:r>
      <w:r w:rsidR="00011C1C">
        <w:rPr>
          <w:noProof/>
        </w:rPr>
        <w:t>9</w:t>
      </w:r>
      <w:r w:rsidR="00F31781">
        <w:rPr>
          <w:noProof/>
        </w:rPr>
        <w:fldChar w:fldCharType="end"/>
      </w:r>
      <w:r>
        <w:t xml:space="preserve">. </w:t>
      </w:r>
      <w:r w:rsidRPr="0048575E">
        <w:t xml:space="preserve">Exempel på meddelande </w:t>
      </w:r>
      <w:r>
        <w:t>efter</w:t>
      </w:r>
      <w:r w:rsidRPr="0048575E">
        <w:t xml:space="preserve"> gissning på </w:t>
      </w:r>
      <w:r>
        <w:t>rätt hemligt tal</w:t>
      </w:r>
      <w:r w:rsidRPr="0048575E">
        <w:t>.</w:t>
      </w:r>
    </w:p>
    <w:p w:rsidR="00402055" w:rsidRDefault="00402055" w:rsidP="00562D42">
      <w:pPr>
        <w:pStyle w:val="Brdtext"/>
      </w:pPr>
      <w:r>
        <w:t>Om den sjunde gissningen görs och är felaktig ska användaren meddelas att det inte är några gissningar kvar och vilket det hemliga talet var.</w:t>
      </w:r>
    </w:p>
    <w:p w:rsidR="00402055" w:rsidRDefault="00D95578" w:rsidP="00402055">
      <w:pPr>
        <w:pStyle w:val="Brdtext"/>
        <w:keepNext/>
      </w:pPr>
      <w:r>
        <w:rPr>
          <w:noProof/>
        </w:rPr>
        <w:drawing>
          <wp:inline distT="0" distB="0" distL="0" distR="0">
            <wp:extent cx="3178800" cy="943200"/>
            <wp:effectExtent l="0" t="0" r="3175" b="9525"/>
            <wp:docPr id="78" name="Bildobjekt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mats\AppData\Local\Temp\SNAGHTML18e9008f.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78800" cy="943200"/>
                    </a:xfrm>
                    <a:prstGeom prst="rect">
                      <a:avLst/>
                    </a:prstGeom>
                    <a:noFill/>
                    <a:ln>
                      <a:noFill/>
                    </a:ln>
                  </pic:spPr>
                </pic:pic>
              </a:graphicData>
            </a:graphic>
          </wp:inline>
        </w:drawing>
      </w:r>
    </w:p>
    <w:p w:rsidR="00402055" w:rsidRDefault="00402055" w:rsidP="00402055">
      <w:pPr>
        <w:pStyle w:val="Beskrivning"/>
      </w:pPr>
      <w:r>
        <w:t xml:space="preserve">Figur </w:t>
      </w:r>
      <w:r w:rsidR="00F31781">
        <w:fldChar w:fldCharType="begin"/>
      </w:r>
      <w:r w:rsidR="00F31781">
        <w:instrText xml:space="preserve"> STYLEREF 1 \s </w:instrText>
      </w:r>
      <w:r w:rsidR="00F31781">
        <w:fldChar w:fldCharType="separate"/>
      </w:r>
      <w:r w:rsidR="00011C1C">
        <w:rPr>
          <w:noProof/>
        </w:rPr>
        <w:t>B</w:t>
      </w:r>
      <w:r w:rsidR="00F31781">
        <w:rPr>
          <w:noProof/>
        </w:rPr>
        <w:fldChar w:fldCharType="end"/>
      </w:r>
      <w:r w:rsidR="008F3F3E">
        <w:t>.</w:t>
      </w:r>
      <w:r w:rsidR="00F31781">
        <w:fldChar w:fldCharType="begin"/>
      </w:r>
      <w:r w:rsidR="00F31781">
        <w:instrText xml:space="preserve"> SEQ Figur \* ARABIC \s 1 </w:instrText>
      </w:r>
      <w:r w:rsidR="00F31781">
        <w:fldChar w:fldCharType="separate"/>
      </w:r>
      <w:r w:rsidR="00011C1C">
        <w:rPr>
          <w:noProof/>
        </w:rPr>
        <w:t>10</w:t>
      </w:r>
      <w:r w:rsidR="00F31781">
        <w:rPr>
          <w:noProof/>
        </w:rPr>
        <w:fldChar w:fldCharType="end"/>
      </w:r>
      <w:r>
        <w:t xml:space="preserve">. Användaren misslyckas att </w:t>
      </w:r>
      <w:r>
        <w:rPr>
          <w:noProof/>
        </w:rPr>
        <w:t>gissa rätt hemligt tal på sju försök.</w:t>
      </w:r>
    </w:p>
    <w:p w:rsidR="00402055" w:rsidRDefault="00402055" w:rsidP="00402055">
      <w:pPr>
        <w:pStyle w:val="Brdtext"/>
      </w:pPr>
      <w:r>
        <w:t xml:space="preserve">Anropas metoden </w:t>
      </w:r>
      <w:proofErr w:type="spellStart"/>
      <w:r w:rsidRPr="00865C58">
        <w:rPr>
          <w:rStyle w:val="Kod"/>
        </w:rPr>
        <w:t>MakeGuess</w:t>
      </w:r>
      <w:proofErr w:type="spellEnd"/>
      <w:r w:rsidRPr="00865C58">
        <w:rPr>
          <w:rStyle w:val="Kod"/>
        </w:rPr>
        <w:t>()</w:t>
      </w:r>
      <w:r>
        <w:t xml:space="preserve"> fler än sju gånger efter varandra innan ett nytt hemligt tal har slumpats fram, genom ett anrop av metoden </w:t>
      </w:r>
      <w:proofErr w:type="spellStart"/>
      <w:r w:rsidRPr="00865C58">
        <w:rPr>
          <w:rStyle w:val="Kod"/>
        </w:rPr>
        <w:t>Initialize</w:t>
      </w:r>
      <w:proofErr w:type="spellEnd"/>
      <w:r w:rsidRPr="00865C58">
        <w:rPr>
          <w:rStyle w:val="Kod"/>
        </w:rPr>
        <w:t>()</w:t>
      </w:r>
      <w:r>
        <w:t xml:space="preserve">, ska metoden </w:t>
      </w:r>
      <w:proofErr w:type="spellStart"/>
      <w:r w:rsidRPr="00865C58">
        <w:rPr>
          <w:rStyle w:val="Kod"/>
        </w:rPr>
        <w:t>MakeGuess</w:t>
      </w:r>
      <w:proofErr w:type="spellEnd"/>
      <w:r w:rsidRPr="00865C58">
        <w:rPr>
          <w:rStyle w:val="Kod"/>
        </w:rPr>
        <w:t>()</w:t>
      </w:r>
      <w:r>
        <w:t xml:space="preserve"> kasta ett undantag av typen </w:t>
      </w:r>
      <w:proofErr w:type="spellStart"/>
      <w:r w:rsidRPr="003311BE">
        <w:rPr>
          <w:rStyle w:val="Kod"/>
        </w:rPr>
        <w:t>ApplicationException</w:t>
      </w:r>
      <w:proofErr w:type="spellEnd"/>
      <w:r>
        <w:t>.</w:t>
      </w:r>
    </w:p>
    <w:p w:rsidR="00402055" w:rsidRDefault="00402055" w:rsidP="00402055">
      <w:pPr>
        <w:pStyle w:val="Brdtext"/>
      </w:pPr>
      <w:r>
        <w:t xml:space="preserve">Om det vid anrop av metoden </w:t>
      </w:r>
      <w:proofErr w:type="spellStart"/>
      <w:r w:rsidRPr="0094586C">
        <w:rPr>
          <w:rStyle w:val="Kod"/>
        </w:rPr>
        <w:t>MakeGuess</w:t>
      </w:r>
      <w:proofErr w:type="spellEnd"/>
      <w:r w:rsidRPr="0094586C">
        <w:rPr>
          <w:rStyle w:val="Kod"/>
        </w:rPr>
        <w:t>()</w:t>
      </w:r>
      <w:r>
        <w:t xml:space="preserve"> skickas med ett argument som inte är i det slutna intervallet mellan 1 och 100 ska metoden, efter att undersökt parameterns värde, kasta ett undantag av typen </w:t>
      </w:r>
      <w:proofErr w:type="spellStart"/>
      <w:r w:rsidRPr="0094586C">
        <w:rPr>
          <w:rStyle w:val="Kod"/>
        </w:rPr>
        <w:t>ArgumentOutRange</w:t>
      </w:r>
      <w:r>
        <w:rPr>
          <w:rStyle w:val="Kod"/>
        </w:rPr>
        <w:t>Exception</w:t>
      </w:r>
      <w:proofErr w:type="spellEnd"/>
      <w:r>
        <w:t>.</w:t>
      </w:r>
    </w:p>
    <w:p w:rsidR="00402055" w:rsidRDefault="00402055" w:rsidP="00402055">
      <w:pPr>
        <w:pStyle w:val="Rubrik4"/>
      </w:pPr>
      <w:r>
        <w:t>Konstruktorn</w:t>
      </w:r>
    </w:p>
    <w:p w:rsidR="00402055" w:rsidRDefault="00402055" w:rsidP="00402055">
      <w:pPr>
        <w:pStyle w:val="Brdtext"/>
      </w:pPr>
      <w:r>
        <w:t xml:space="preserve">Konstruktorn har till uppgift att se till att ett </w:t>
      </w:r>
      <w:proofErr w:type="spellStart"/>
      <w:r w:rsidRPr="00865C58">
        <w:rPr>
          <w:rStyle w:val="Kod"/>
        </w:rPr>
        <w:t>SecretNumber</w:t>
      </w:r>
      <w:proofErr w:type="spellEnd"/>
      <w:r>
        <w:t>-objekt är korrekt i</w:t>
      </w:r>
      <w:r w:rsidR="00AF1420">
        <w:t>nitierat. Det innebär att fält och egenskaper</w:t>
      </w:r>
      <w:r>
        <w:t xml:space="preserve"> har blivit tilldelade lämpliga värden, vilket enklast görs genom att låta konstruktorn anropa metoden </w:t>
      </w:r>
      <w:proofErr w:type="spellStart"/>
      <w:r w:rsidRPr="00865C58">
        <w:rPr>
          <w:rStyle w:val="Kod"/>
        </w:rPr>
        <w:t>Initialize</w:t>
      </w:r>
      <w:proofErr w:type="spellEnd"/>
      <w:r w:rsidRPr="00865C58">
        <w:rPr>
          <w:rStyle w:val="Kod"/>
        </w:rPr>
        <w:t>()</w:t>
      </w:r>
      <w:r>
        <w:t>.</w:t>
      </w:r>
    </w:p>
    <w:p w:rsidR="00AF1420" w:rsidRDefault="00AF1420" w:rsidP="00402055">
      <w:pPr>
        <w:pStyle w:val="Brdtext"/>
      </w:pPr>
      <w:r>
        <w:t>Konstruktorn ska även ansvara för att instansiera arrayen som håller ordning på gjorda gissningar.</w:t>
      </w:r>
    </w:p>
    <w:p w:rsidR="00402055" w:rsidRDefault="00402055" w:rsidP="00402055">
      <w:pPr>
        <w:pStyle w:val="Rubrik2"/>
      </w:pPr>
      <w:bookmarkStart w:id="13" w:name="_Toc303931174"/>
      <w:r>
        <w:t>B-krav</w:t>
      </w:r>
      <w:bookmarkEnd w:id="13"/>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8363"/>
      </w:tblGrid>
      <w:tr w:rsidR="00402055" w:rsidTr="00402055">
        <w:tc>
          <w:tcPr>
            <w:tcW w:w="817" w:type="dxa"/>
          </w:tcPr>
          <w:p w:rsidR="00402055" w:rsidRDefault="00402055" w:rsidP="00AF1420">
            <w:pPr>
              <w:pStyle w:val="Brdtext"/>
              <w:numPr>
                <w:ilvl w:val="0"/>
                <w:numId w:val="33"/>
              </w:numPr>
            </w:pPr>
          </w:p>
        </w:tc>
        <w:tc>
          <w:tcPr>
            <w:tcW w:w="8363" w:type="dxa"/>
          </w:tcPr>
          <w:p w:rsidR="00402055" w:rsidRDefault="00402055" w:rsidP="00402055">
            <w:pPr>
              <w:pStyle w:val="Brdtext"/>
            </w:pPr>
            <w:r>
              <w:t xml:space="preserve">Koden i </w:t>
            </w:r>
            <w:proofErr w:type="spellStart"/>
            <w:r w:rsidRPr="004B2B1F">
              <w:rPr>
                <w:rStyle w:val="Kod"/>
              </w:rPr>
              <w:t>Program.cs</w:t>
            </w:r>
            <w:proofErr w:type="spellEnd"/>
            <w:r>
              <w:t xml:space="preserve"> och </w:t>
            </w:r>
            <w:proofErr w:type="spellStart"/>
            <w:r w:rsidRPr="004B2B1F">
              <w:rPr>
                <w:rStyle w:val="Kod"/>
              </w:rPr>
              <w:t>Test.cs</w:t>
            </w:r>
            <w:proofErr w:type="spellEnd"/>
            <w:r>
              <w:t xml:space="preserve"> måste exekveras och får inte ändras på något sätt.</w:t>
            </w:r>
          </w:p>
        </w:tc>
      </w:tr>
      <w:tr w:rsidR="00402055" w:rsidTr="00402055">
        <w:tc>
          <w:tcPr>
            <w:tcW w:w="817" w:type="dxa"/>
          </w:tcPr>
          <w:p w:rsidR="00402055" w:rsidRDefault="00402055" w:rsidP="00AF1420">
            <w:pPr>
              <w:pStyle w:val="Brdtext"/>
              <w:numPr>
                <w:ilvl w:val="0"/>
                <w:numId w:val="33"/>
              </w:numPr>
            </w:pPr>
          </w:p>
        </w:tc>
        <w:tc>
          <w:tcPr>
            <w:tcW w:w="8363" w:type="dxa"/>
          </w:tcPr>
          <w:p w:rsidR="00402055" w:rsidRDefault="00402055" w:rsidP="004D13BF">
            <w:pPr>
              <w:pStyle w:val="Brdtext"/>
            </w:pPr>
            <w:r>
              <w:t xml:space="preserve">Klassen </w:t>
            </w:r>
            <w:proofErr w:type="spellStart"/>
            <w:r w:rsidRPr="00C73107">
              <w:rPr>
                <w:rStyle w:val="Kod"/>
              </w:rPr>
              <w:t>SecretNumber</w:t>
            </w:r>
            <w:proofErr w:type="spellEnd"/>
            <w:r>
              <w:t xml:space="preserve"> ska </w:t>
            </w:r>
            <w:r w:rsidR="00096DE5">
              <w:t xml:space="preserve">vara publik och </w:t>
            </w:r>
            <w:r>
              <w:t>placera</w:t>
            </w:r>
            <w:r w:rsidR="004D13BF">
              <w:t>d</w:t>
            </w:r>
            <w:r>
              <w:t xml:space="preserve"> i en egen fil med namnet </w:t>
            </w:r>
            <w:proofErr w:type="spellStart"/>
            <w:r w:rsidRPr="00C73107">
              <w:rPr>
                <w:rStyle w:val="Kod"/>
              </w:rPr>
              <w:t>SecretNumber.cs</w:t>
            </w:r>
            <w:proofErr w:type="spellEnd"/>
            <w:r>
              <w:t>.</w:t>
            </w:r>
          </w:p>
        </w:tc>
      </w:tr>
      <w:tr w:rsidR="00402055" w:rsidTr="00402055">
        <w:tc>
          <w:tcPr>
            <w:tcW w:w="817" w:type="dxa"/>
          </w:tcPr>
          <w:p w:rsidR="00402055" w:rsidRDefault="00402055" w:rsidP="00AF1420">
            <w:pPr>
              <w:pStyle w:val="Brdtext"/>
              <w:numPr>
                <w:ilvl w:val="0"/>
                <w:numId w:val="33"/>
              </w:numPr>
            </w:pPr>
          </w:p>
        </w:tc>
        <w:tc>
          <w:tcPr>
            <w:tcW w:w="8363" w:type="dxa"/>
          </w:tcPr>
          <w:p w:rsidR="00402055" w:rsidRDefault="00402055" w:rsidP="00402055">
            <w:pPr>
              <w:pStyle w:val="Brdtext"/>
            </w:pPr>
            <w:r>
              <w:t xml:space="preserve">Antalet gissningar användaren har på sig att gissa rätt hemligt tal ska vara sju (7) och lagras i en publik namngiven konstant, med namnet </w:t>
            </w:r>
            <w:proofErr w:type="spellStart"/>
            <w:r w:rsidR="000C116B">
              <w:rPr>
                <w:rStyle w:val="Kod"/>
              </w:rPr>
              <w:t>MaxNumberOf</w:t>
            </w:r>
            <w:r w:rsidRPr="00C73107">
              <w:rPr>
                <w:rStyle w:val="Kod"/>
              </w:rPr>
              <w:t>Guesses</w:t>
            </w:r>
            <w:proofErr w:type="spellEnd"/>
            <w:r>
              <w:t xml:space="preserve">, i klassen </w:t>
            </w:r>
            <w:proofErr w:type="spellStart"/>
            <w:r w:rsidRPr="00C73107">
              <w:rPr>
                <w:rStyle w:val="Kod"/>
              </w:rPr>
              <w:t>SecretNumber</w:t>
            </w:r>
            <w:proofErr w:type="spellEnd"/>
            <w:r>
              <w:t>.</w:t>
            </w:r>
          </w:p>
        </w:tc>
      </w:tr>
      <w:tr w:rsidR="00402055" w:rsidTr="00402055">
        <w:tc>
          <w:tcPr>
            <w:tcW w:w="817" w:type="dxa"/>
          </w:tcPr>
          <w:p w:rsidR="00402055" w:rsidRDefault="00402055" w:rsidP="00AF1420">
            <w:pPr>
              <w:pStyle w:val="Brdtext"/>
              <w:numPr>
                <w:ilvl w:val="0"/>
                <w:numId w:val="33"/>
              </w:numPr>
            </w:pPr>
          </w:p>
        </w:tc>
        <w:tc>
          <w:tcPr>
            <w:tcW w:w="8363" w:type="dxa"/>
          </w:tcPr>
          <w:p w:rsidR="00402055" w:rsidRPr="00323FB7" w:rsidRDefault="00323FB7" w:rsidP="00323FB7">
            <w:pPr>
              <w:pStyle w:val="Brdtext"/>
            </w:pPr>
            <w:r>
              <w:t>G</w:t>
            </w:r>
            <w:r w:rsidR="00402055">
              <w:t xml:space="preserve">issningar som gjorts sedan det hemliga talet slumpats fram ska lagras i det privata fältet </w:t>
            </w:r>
            <w:r w:rsidR="00402055" w:rsidRPr="00FC6ACF">
              <w:rPr>
                <w:rStyle w:val="Kod"/>
              </w:rPr>
              <w:t>_</w:t>
            </w:r>
            <w:proofErr w:type="spellStart"/>
            <w:r>
              <w:rPr>
                <w:rStyle w:val="Kod"/>
              </w:rPr>
              <w:t>guessedNumbers</w:t>
            </w:r>
            <w:proofErr w:type="spellEnd"/>
            <w:r w:rsidR="00402055">
              <w:t xml:space="preserve"> i klassen </w:t>
            </w:r>
            <w:proofErr w:type="spellStart"/>
            <w:r w:rsidR="00402055" w:rsidRPr="00FC6ACF">
              <w:rPr>
                <w:rStyle w:val="Kod"/>
              </w:rPr>
              <w:t>SecretNumber</w:t>
            </w:r>
            <w:proofErr w:type="spellEnd"/>
            <w:r w:rsidR="00402055">
              <w:t>.</w:t>
            </w:r>
            <w:r>
              <w:t xml:space="preserve"> </w:t>
            </w:r>
            <w:r w:rsidRPr="00FC6ACF">
              <w:rPr>
                <w:rStyle w:val="Kod"/>
              </w:rPr>
              <w:t>_</w:t>
            </w:r>
            <w:proofErr w:type="spellStart"/>
            <w:r>
              <w:rPr>
                <w:rStyle w:val="Kod"/>
              </w:rPr>
              <w:t>guessedNumbers</w:t>
            </w:r>
            <w:proofErr w:type="spellEnd"/>
            <w:r w:rsidRPr="00323FB7">
              <w:t xml:space="preserve"> ska referera till en array med heltal och endast ett objekt av typen </w:t>
            </w:r>
            <w:proofErr w:type="spellStart"/>
            <w:proofErr w:type="gramStart"/>
            <w:r w:rsidRPr="00323FB7">
              <w:rPr>
                <w:rStyle w:val="Kod"/>
              </w:rPr>
              <w:t>int</w:t>
            </w:r>
            <w:proofErr w:type="spellEnd"/>
            <w:proofErr w:type="gramEnd"/>
            <w:r w:rsidRPr="00323FB7">
              <w:rPr>
                <w:rStyle w:val="Kod"/>
              </w:rPr>
              <w:t>[]</w:t>
            </w:r>
            <w:r w:rsidRPr="00323FB7">
              <w:t xml:space="preserve"> får instansieras per instans</w:t>
            </w:r>
            <w:r>
              <w:t xml:space="preserve"> av</w:t>
            </w:r>
            <w:r w:rsidRPr="00323FB7">
              <w:t xml:space="preserve"> </w:t>
            </w:r>
            <w:proofErr w:type="spellStart"/>
            <w:r w:rsidRPr="00323FB7">
              <w:rPr>
                <w:rStyle w:val="Kod"/>
              </w:rPr>
              <w:t>SecretNumber</w:t>
            </w:r>
            <w:proofErr w:type="spellEnd"/>
            <w:r w:rsidRPr="00323FB7">
              <w:t>-objekt.</w:t>
            </w:r>
          </w:p>
        </w:tc>
      </w:tr>
      <w:tr w:rsidR="00402055" w:rsidTr="00402055">
        <w:tc>
          <w:tcPr>
            <w:tcW w:w="817" w:type="dxa"/>
          </w:tcPr>
          <w:p w:rsidR="00402055" w:rsidRDefault="00402055" w:rsidP="00AF1420">
            <w:pPr>
              <w:pStyle w:val="Brdtext"/>
              <w:numPr>
                <w:ilvl w:val="0"/>
                <w:numId w:val="33"/>
              </w:numPr>
            </w:pPr>
          </w:p>
        </w:tc>
        <w:tc>
          <w:tcPr>
            <w:tcW w:w="8363" w:type="dxa"/>
          </w:tcPr>
          <w:p w:rsidR="00402055" w:rsidRDefault="00402055" w:rsidP="00402055">
            <w:pPr>
              <w:pStyle w:val="Brdtext"/>
            </w:pPr>
            <w:r w:rsidRPr="000D5847">
              <w:t xml:space="preserve">Det hemliga </w:t>
            </w:r>
            <w:r>
              <w:t xml:space="preserve">talet ska lagras i ett privat fält, </w:t>
            </w:r>
            <w:r w:rsidRPr="00FC6ACF">
              <w:rPr>
                <w:rStyle w:val="Kod"/>
              </w:rPr>
              <w:t>_</w:t>
            </w:r>
            <w:proofErr w:type="spellStart"/>
            <w:r w:rsidRPr="00FC6ACF">
              <w:rPr>
                <w:rStyle w:val="Kod"/>
              </w:rPr>
              <w:t>number</w:t>
            </w:r>
            <w:proofErr w:type="spellEnd"/>
            <w:r>
              <w:t xml:space="preserve">, i klassen </w:t>
            </w:r>
            <w:proofErr w:type="spellStart"/>
            <w:r w:rsidRPr="00FC6ACF">
              <w:rPr>
                <w:rStyle w:val="Kod"/>
              </w:rPr>
              <w:t>SecretNumber</w:t>
            </w:r>
            <w:proofErr w:type="spellEnd"/>
            <w:r w:rsidRPr="000D5847">
              <w:t>.</w:t>
            </w:r>
          </w:p>
        </w:tc>
      </w:tr>
      <w:tr w:rsidR="00323FB7" w:rsidTr="00402055">
        <w:tc>
          <w:tcPr>
            <w:tcW w:w="817" w:type="dxa"/>
          </w:tcPr>
          <w:p w:rsidR="00323FB7" w:rsidRDefault="00323FB7" w:rsidP="00AF1420">
            <w:pPr>
              <w:pStyle w:val="Brdtext"/>
              <w:numPr>
                <w:ilvl w:val="0"/>
                <w:numId w:val="33"/>
              </w:numPr>
            </w:pPr>
          </w:p>
        </w:tc>
        <w:tc>
          <w:tcPr>
            <w:tcW w:w="8363" w:type="dxa"/>
          </w:tcPr>
          <w:p w:rsidR="00323FB7" w:rsidRDefault="00323FB7" w:rsidP="00323FB7">
            <w:pPr>
              <w:pStyle w:val="Brdtext"/>
            </w:pPr>
            <w:r>
              <w:t xml:space="preserve">Ett </w:t>
            </w:r>
            <w:proofErr w:type="spellStart"/>
            <w:r w:rsidRPr="00323FB7">
              <w:rPr>
                <w:rStyle w:val="Kod"/>
              </w:rPr>
              <w:t>SecretNumber</w:t>
            </w:r>
            <w:proofErr w:type="spellEnd"/>
            <w:r>
              <w:t xml:space="preserve">-objekt ska via egenskapen </w:t>
            </w:r>
            <w:proofErr w:type="spellStart"/>
            <w:r w:rsidRPr="00323FB7">
              <w:rPr>
                <w:rStyle w:val="Kod"/>
              </w:rPr>
              <w:t>CanMakeGuess</w:t>
            </w:r>
            <w:proofErr w:type="spellEnd"/>
            <w:r>
              <w:t xml:space="preserve"> hålla ordning på om det är tillåtet/meningsfullt att gissa, d.v.s. anropa metoden </w:t>
            </w:r>
            <w:proofErr w:type="spellStart"/>
            <w:r w:rsidRPr="00323FB7">
              <w:rPr>
                <w:rStyle w:val="Kod"/>
              </w:rPr>
              <w:t>MakeGuess</w:t>
            </w:r>
            <w:proofErr w:type="spellEnd"/>
            <w:r w:rsidRPr="00323FB7">
              <w:rPr>
                <w:rStyle w:val="Kod"/>
              </w:rPr>
              <w:t>()</w:t>
            </w:r>
            <w:r>
              <w:t>, eller inte.</w:t>
            </w:r>
          </w:p>
        </w:tc>
      </w:tr>
      <w:tr w:rsidR="00323FB7" w:rsidTr="00402055">
        <w:tc>
          <w:tcPr>
            <w:tcW w:w="817" w:type="dxa"/>
          </w:tcPr>
          <w:p w:rsidR="00323FB7" w:rsidRDefault="00323FB7" w:rsidP="00AF1420">
            <w:pPr>
              <w:pStyle w:val="Brdtext"/>
              <w:numPr>
                <w:ilvl w:val="0"/>
                <w:numId w:val="33"/>
              </w:numPr>
            </w:pPr>
          </w:p>
        </w:tc>
        <w:tc>
          <w:tcPr>
            <w:tcW w:w="8363" w:type="dxa"/>
          </w:tcPr>
          <w:p w:rsidR="00323FB7" w:rsidRDefault="00323FB7" w:rsidP="001520AC">
            <w:pPr>
              <w:pStyle w:val="Brdtext"/>
            </w:pPr>
            <w:r>
              <w:t xml:space="preserve">Antalet gissningar som gjorts sedan det hemliga talet slumpats fram ska lagras i egenskapen </w:t>
            </w:r>
            <w:r>
              <w:rPr>
                <w:rStyle w:val="Kod"/>
              </w:rPr>
              <w:t>C</w:t>
            </w:r>
            <w:r w:rsidRPr="00FC6ACF">
              <w:rPr>
                <w:rStyle w:val="Kod"/>
              </w:rPr>
              <w:t>ount</w:t>
            </w:r>
            <w:r>
              <w:t xml:space="preserve">, där </w:t>
            </w:r>
            <w:r w:rsidRPr="00323FB7">
              <w:rPr>
                <w:rStyle w:val="Kod"/>
              </w:rPr>
              <w:t>get</w:t>
            </w:r>
            <w:r w:rsidR="001520AC">
              <w:t xml:space="preserve">-metoden </w:t>
            </w:r>
            <w:r>
              <w:t xml:space="preserve">ska vara publik och </w:t>
            </w:r>
            <w:r w:rsidRPr="00323FB7">
              <w:rPr>
                <w:rStyle w:val="Kod"/>
              </w:rPr>
              <w:t>set</w:t>
            </w:r>
            <w:r w:rsidR="001520AC">
              <w:t>-metoden</w:t>
            </w:r>
            <w:r>
              <w:t xml:space="preserve"> privat, i klassen </w:t>
            </w:r>
            <w:proofErr w:type="spellStart"/>
            <w:r w:rsidRPr="00FC6ACF">
              <w:rPr>
                <w:rStyle w:val="Kod"/>
              </w:rPr>
              <w:t>SecretNumber</w:t>
            </w:r>
            <w:proofErr w:type="spellEnd"/>
            <w:r>
              <w:t xml:space="preserve">. </w:t>
            </w:r>
          </w:p>
        </w:tc>
      </w:tr>
      <w:tr w:rsidR="004E791A" w:rsidTr="00402055">
        <w:tc>
          <w:tcPr>
            <w:tcW w:w="817" w:type="dxa"/>
          </w:tcPr>
          <w:p w:rsidR="004E791A" w:rsidRDefault="004E791A" w:rsidP="00AF1420">
            <w:pPr>
              <w:pStyle w:val="Brdtext"/>
              <w:numPr>
                <w:ilvl w:val="0"/>
                <w:numId w:val="33"/>
              </w:numPr>
            </w:pPr>
          </w:p>
        </w:tc>
        <w:tc>
          <w:tcPr>
            <w:tcW w:w="8363" w:type="dxa"/>
          </w:tcPr>
          <w:p w:rsidR="004E791A" w:rsidRDefault="004E791A" w:rsidP="004E791A">
            <w:pPr>
              <w:pStyle w:val="Brdtext"/>
            </w:pPr>
            <w:r>
              <w:t xml:space="preserve">Egenskapen </w:t>
            </w:r>
            <w:proofErr w:type="spellStart"/>
            <w:r w:rsidRPr="004E791A">
              <w:rPr>
                <w:rStyle w:val="Kod"/>
              </w:rPr>
              <w:t>GuessesLeft</w:t>
            </w:r>
            <w:proofErr w:type="spellEnd"/>
            <w:r>
              <w:t xml:space="preserve"> i klassen </w:t>
            </w:r>
            <w:proofErr w:type="spellStart"/>
            <w:r>
              <w:rPr>
                <w:rStyle w:val="Kod"/>
              </w:rPr>
              <w:t>SecretNu</w:t>
            </w:r>
            <w:r w:rsidRPr="004E791A">
              <w:rPr>
                <w:rStyle w:val="Kod"/>
              </w:rPr>
              <w:t>mber</w:t>
            </w:r>
            <w:proofErr w:type="spellEnd"/>
            <w:r>
              <w:t xml:space="preserve"> ska ge kvarstående antal gissningar.</w:t>
            </w:r>
          </w:p>
        </w:tc>
      </w:tr>
      <w:tr w:rsidR="00402055" w:rsidTr="00402055">
        <w:tc>
          <w:tcPr>
            <w:tcW w:w="817" w:type="dxa"/>
          </w:tcPr>
          <w:p w:rsidR="00402055" w:rsidRDefault="00402055" w:rsidP="00AF1420">
            <w:pPr>
              <w:pStyle w:val="Brdtext"/>
              <w:numPr>
                <w:ilvl w:val="0"/>
                <w:numId w:val="33"/>
              </w:numPr>
            </w:pPr>
          </w:p>
        </w:tc>
        <w:tc>
          <w:tcPr>
            <w:tcW w:w="8363" w:type="dxa"/>
          </w:tcPr>
          <w:p w:rsidR="00402055" w:rsidRDefault="00402055" w:rsidP="00402055">
            <w:pPr>
              <w:pStyle w:val="Brdtext"/>
            </w:pPr>
            <w:r>
              <w:t xml:space="preserve">Konstruktorn i klassen </w:t>
            </w:r>
            <w:proofErr w:type="spellStart"/>
            <w:r w:rsidRPr="00FC6ACF">
              <w:rPr>
                <w:rStyle w:val="Kod"/>
              </w:rPr>
              <w:t>SecretNumber</w:t>
            </w:r>
            <w:proofErr w:type="spellEnd"/>
            <w:r>
              <w:t xml:space="preserve"> måste säkerställa att ett objekt av klassen är korrekt initierat, d.v.s. att fälten </w:t>
            </w:r>
            <w:r w:rsidR="004114A5">
              <w:t xml:space="preserve">och egenskaperna </w:t>
            </w:r>
            <w:r>
              <w:t xml:space="preserve">har de värden som kan förväntas då ett nytt objekt instansierats och initierats. Speciellt viktigt är att fältet </w:t>
            </w:r>
            <w:r w:rsidRPr="00340B8C">
              <w:rPr>
                <w:rStyle w:val="Kod"/>
              </w:rPr>
              <w:t>_</w:t>
            </w:r>
            <w:proofErr w:type="spellStart"/>
            <w:r w:rsidRPr="00340B8C">
              <w:rPr>
                <w:rStyle w:val="Kod"/>
              </w:rPr>
              <w:t>number</w:t>
            </w:r>
            <w:proofErr w:type="spellEnd"/>
            <w:r>
              <w:t xml:space="preserve"> verkligen har ett </w:t>
            </w:r>
            <w:r>
              <w:lastRenderedPageBreak/>
              <w:t>värde i det slutna intervallet mellan 1 och 100 för att inte objektets status ska vara ogiltigt</w:t>
            </w:r>
            <w:r w:rsidR="001520AC">
              <w:t xml:space="preserve"> efter att konstruktorn exekverats</w:t>
            </w:r>
            <w:r>
              <w:t>.</w:t>
            </w:r>
          </w:p>
        </w:tc>
      </w:tr>
      <w:tr w:rsidR="00402055" w:rsidTr="00402055">
        <w:tc>
          <w:tcPr>
            <w:tcW w:w="817" w:type="dxa"/>
          </w:tcPr>
          <w:p w:rsidR="00402055" w:rsidRDefault="00402055" w:rsidP="00AF1420">
            <w:pPr>
              <w:pStyle w:val="Brdtext"/>
              <w:numPr>
                <w:ilvl w:val="0"/>
                <w:numId w:val="33"/>
              </w:numPr>
            </w:pPr>
          </w:p>
        </w:tc>
        <w:tc>
          <w:tcPr>
            <w:tcW w:w="8363" w:type="dxa"/>
          </w:tcPr>
          <w:p w:rsidR="00402055" w:rsidRDefault="00402055" w:rsidP="00061AA6">
            <w:pPr>
              <w:pStyle w:val="Brdtext"/>
            </w:pPr>
            <w:r>
              <w:t xml:space="preserve">Metoden </w:t>
            </w:r>
            <w:proofErr w:type="spellStart"/>
            <w:r w:rsidRPr="00340B8C">
              <w:rPr>
                <w:rStyle w:val="Kod"/>
              </w:rPr>
              <w:t>Initialze</w:t>
            </w:r>
            <w:proofErr w:type="spellEnd"/>
            <w:r w:rsidRPr="00340B8C">
              <w:rPr>
                <w:rStyle w:val="Kod"/>
              </w:rPr>
              <w:t>()</w:t>
            </w:r>
            <w:r>
              <w:t xml:space="preserve"> ska göra det möjligt att återställa ett objekt så att fält</w:t>
            </w:r>
            <w:r w:rsidR="004114A5">
              <w:t xml:space="preserve"> och egenskaper</w:t>
            </w:r>
            <w:r>
              <w:t xml:space="preserve"> har lämpliga värden</w:t>
            </w:r>
            <w:r w:rsidR="00061AA6">
              <w:t xml:space="preserve"> så att en ny gissningsomgång kan göras utan ett nytt </w:t>
            </w:r>
            <w:proofErr w:type="spellStart"/>
            <w:r w:rsidR="00061AA6" w:rsidRPr="001520AC">
              <w:rPr>
                <w:rStyle w:val="Kod"/>
              </w:rPr>
              <w:t>SecretNumber</w:t>
            </w:r>
            <w:proofErr w:type="spellEnd"/>
            <w:r w:rsidR="00061AA6">
              <w:t>-objekt behöver instansieras.</w:t>
            </w:r>
          </w:p>
        </w:tc>
      </w:tr>
      <w:tr w:rsidR="00402055" w:rsidTr="00402055">
        <w:tc>
          <w:tcPr>
            <w:tcW w:w="817" w:type="dxa"/>
          </w:tcPr>
          <w:p w:rsidR="00402055" w:rsidRDefault="00402055" w:rsidP="00AF1420">
            <w:pPr>
              <w:pStyle w:val="Brdtext"/>
              <w:numPr>
                <w:ilvl w:val="0"/>
                <w:numId w:val="33"/>
              </w:numPr>
            </w:pPr>
          </w:p>
        </w:tc>
        <w:tc>
          <w:tcPr>
            <w:tcW w:w="8363" w:type="dxa"/>
          </w:tcPr>
          <w:p w:rsidR="00402055" w:rsidRPr="00340B8C" w:rsidRDefault="00402055" w:rsidP="00402055">
            <w:pPr>
              <w:pStyle w:val="Brdtext"/>
            </w:pPr>
            <w:r>
              <w:t xml:space="preserve">Koden som slumpar fram det hemliga talet får bara förekomma en gång. (Bryt inte mot principen DRY, </w:t>
            </w:r>
            <w:r w:rsidRPr="00340B8C">
              <w:rPr>
                <w:i/>
              </w:rPr>
              <w:t>”</w:t>
            </w:r>
            <w:proofErr w:type="spellStart"/>
            <w:r>
              <w:rPr>
                <w:i/>
              </w:rPr>
              <w:t>Don’t</w:t>
            </w:r>
            <w:proofErr w:type="spellEnd"/>
            <w:r>
              <w:rPr>
                <w:i/>
              </w:rPr>
              <w:t xml:space="preserve"> </w:t>
            </w:r>
            <w:proofErr w:type="spellStart"/>
            <w:r>
              <w:rPr>
                <w:i/>
              </w:rPr>
              <w:t>Repeat</w:t>
            </w:r>
            <w:proofErr w:type="spellEnd"/>
            <w:r>
              <w:rPr>
                <w:i/>
              </w:rPr>
              <w:t xml:space="preserve"> </w:t>
            </w:r>
            <w:proofErr w:type="spellStart"/>
            <w:r>
              <w:rPr>
                <w:i/>
              </w:rPr>
              <w:t>Yourself</w:t>
            </w:r>
            <w:proofErr w:type="spellEnd"/>
            <w:r>
              <w:rPr>
                <w:i/>
              </w:rPr>
              <w:t>”</w:t>
            </w:r>
            <w:r>
              <w:t>.)</w:t>
            </w:r>
          </w:p>
        </w:tc>
      </w:tr>
      <w:tr w:rsidR="00402055" w:rsidTr="00402055">
        <w:tc>
          <w:tcPr>
            <w:tcW w:w="817" w:type="dxa"/>
          </w:tcPr>
          <w:p w:rsidR="00402055" w:rsidRDefault="00402055" w:rsidP="00AF1420">
            <w:pPr>
              <w:pStyle w:val="Brdtext"/>
              <w:numPr>
                <w:ilvl w:val="0"/>
                <w:numId w:val="33"/>
              </w:numPr>
            </w:pPr>
          </w:p>
        </w:tc>
        <w:tc>
          <w:tcPr>
            <w:tcW w:w="8363" w:type="dxa"/>
          </w:tcPr>
          <w:p w:rsidR="00402055" w:rsidRDefault="00402055" w:rsidP="00402055">
            <w:pPr>
              <w:pStyle w:val="Brdtext"/>
            </w:pPr>
            <w:r>
              <w:t xml:space="preserve">En gissning ska göras genom att metoden </w:t>
            </w:r>
            <w:proofErr w:type="spellStart"/>
            <w:r w:rsidRPr="002E0163">
              <w:rPr>
                <w:rStyle w:val="Kod"/>
              </w:rPr>
              <w:t>MakeGuess</w:t>
            </w:r>
            <w:proofErr w:type="spellEnd"/>
            <w:r w:rsidRPr="002E0163">
              <w:rPr>
                <w:rStyle w:val="Kod"/>
              </w:rPr>
              <w:t>()</w:t>
            </w:r>
            <w:r>
              <w:t xml:space="preserve"> i klassen </w:t>
            </w:r>
            <w:proofErr w:type="spellStart"/>
            <w:r w:rsidRPr="004570E4">
              <w:rPr>
                <w:rStyle w:val="Kod"/>
              </w:rPr>
              <w:t>SecretNumber</w:t>
            </w:r>
            <w:proofErr w:type="spellEnd"/>
            <w:r>
              <w:t xml:space="preserve"> anropas. Metoden ska skriva ut ett lämpligt meddelande i konsolfönstret beroende på resultatet av gissningen. Om användaren gissat rätt hemligt tal ska metoden returnera </w:t>
            </w:r>
            <w:r w:rsidRPr="002E0163">
              <w:rPr>
                <w:rStyle w:val="Kod"/>
              </w:rPr>
              <w:t>true</w:t>
            </w:r>
            <w:r>
              <w:t xml:space="preserve"> annars </w:t>
            </w:r>
            <w:r w:rsidRPr="002E0163">
              <w:rPr>
                <w:rStyle w:val="Kod"/>
              </w:rPr>
              <w:t>false</w:t>
            </w:r>
            <w:r>
              <w:t>.</w:t>
            </w:r>
          </w:p>
          <w:p w:rsidR="00402055" w:rsidRDefault="00402055" w:rsidP="00AF1420">
            <w:pPr>
              <w:pStyle w:val="Brdtext"/>
              <w:numPr>
                <w:ilvl w:val="0"/>
                <w:numId w:val="34"/>
              </w:numPr>
            </w:pPr>
            <w:r>
              <w:t xml:space="preserve">Användaren har sju (7) försök på sig att gissa rätt tal. Det ska inte gå att göra fler gissningar utan att ett nytt hemligt tal slumpas fram. Görs ytterligare försök utöver de stipulerade sju ska ett undantag av typen </w:t>
            </w:r>
            <w:proofErr w:type="spellStart"/>
            <w:r w:rsidRPr="00C73107">
              <w:rPr>
                <w:rStyle w:val="Kod"/>
              </w:rPr>
              <w:t>ApplicationException</w:t>
            </w:r>
            <w:proofErr w:type="spellEnd"/>
            <w:r>
              <w:t xml:space="preserve"> kastas.</w:t>
            </w:r>
          </w:p>
          <w:p w:rsidR="00402055" w:rsidRDefault="00402055" w:rsidP="00AF1420">
            <w:pPr>
              <w:pStyle w:val="Brdtext"/>
              <w:numPr>
                <w:ilvl w:val="0"/>
                <w:numId w:val="34"/>
              </w:numPr>
            </w:pPr>
            <w:r>
              <w:t xml:space="preserve">Är det gissade talet inte i det slutna intervallet mellan 1 och 100 ska ett undantag av typen </w:t>
            </w:r>
            <w:proofErr w:type="spellStart"/>
            <w:r w:rsidRPr="004570E4">
              <w:rPr>
                <w:rStyle w:val="Kod"/>
              </w:rPr>
              <w:t>ArgumentOutOfRangeException</w:t>
            </w:r>
            <w:proofErr w:type="spellEnd"/>
            <w:r>
              <w:t xml:space="preserve"> kastas.</w:t>
            </w:r>
          </w:p>
          <w:p w:rsidR="00AF1420" w:rsidRDefault="00AF1420" w:rsidP="00AF1420">
            <w:pPr>
              <w:pStyle w:val="Brdtext"/>
              <w:numPr>
                <w:ilvl w:val="0"/>
                <w:numId w:val="34"/>
              </w:numPr>
            </w:pPr>
            <w:r>
              <w:t xml:space="preserve">Är det gissade värdet samma som en tidigare gissnings värde ska inte gissningen räknas och användaren informeras om </w:t>
            </w:r>
            <w:r w:rsidR="00616A8E">
              <w:t>att han/hon redan gissat på värdet.</w:t>
            </w:r>
          </w:p>
          <w:p w:rsidR="00402055" w:rsidRDefault="00402055" w:rsidP="00AF1420">
            <w:pPr>
              <w:pStyle w:val="Brdtext"/>
              <w:numPr>
                <w:ilvl w:val="0"/>
                <w:numId w:val="34"/>
              </w:numPr>
            </w:pPr>
            <w:r>
              <w:t>Är det gissade värdet lägre än det hemliga talet ska användaren meddelas att det gissade värdet är för lågt. Även kvarstående antal gissningar som kan göras ska meddelas.</w:t>
            </w:r>
          </w:p>
          <w:p w:rsidR="00402055" w:rsidRDefault="00402055" w:rsidP="00AF1420">
            <w:pPr>
              <w:pStyle w:val="Brdtext"/>
              <w:numPr>
                <w:ilvl w:val="0"/>
                <w:numId w:val="34"/>
              </w:numPr>
            </w:pPr>
            <w:r>
              <w:t>Är det gissade värdet högre än det hemliga talet ska användaren meddelas att det gissade värdet är för högt. Även kvarstående antal gissningar som kan göras ska meddelas.</w:t>
            </w:r>
          </w:p>
          <w:p w:rsidR="00402055" w:rsidRDefault="00402055" w:rsidP="00AF1420">
            <w:pPr>
              <w:pStyle w:val="Brdtext"/>
              <w:numPr>
                <w:ilvl w:val="0"/>
                <w:numId w:val="34"/>
              </w:numPr>
            </w:pPr>
            <w:r>
              <w:t>Är det gissade värdet samma som det hemliga talet ska användaren meddelas att det gissade värdet är korrekt. Även antalet gissningar som krävdes ska meddelas.</w:t>
            </w:r>
          </w:p>
          <w:p w:rsidR="00402055" w:rsidRDefault="00402055" w:rsidP="00AF1420">
            <w:pPr>
              <w:pStyle w:val="Brdtext"/>
              <w:numPr>
                <w:ilvl w:val="0"/>
                <w:numId w:val="34"/>
              </w:numPr>
            </w:pPr>
            <w:r>
              <w:t>Lyckas inte användaren gissa rätt hemligt tal efter sju försök ska det hemliga talet presenteras.</w:t>
            </w:r>
          </w:p>
        </w:tc>
      </w:tr>
    </w:tbl>
    <w:p w:rsidR="009C0915" w:rsidRDefault="009C0915" w:rsidP="009C0915">
      <w:pPr>
        <w:pStyle w:val="Rubrik2"/>
      </w:pPr>
      <w:bookmarkStart w:id="14" w:name="_Toc303931175"/>
      <w:r>
        <w:t>Läsvärt</w:t>
      </w:r>
      <w:bookmarkEnd w:id="14"/>
    </w:p>
    <w:p w:rsidR="003469D2" w:rsidRDefault="003469D2" w:rsidP="003469D2">
      <w:pPr>
        <w:pStyle w:val="Brdtext"/>
        <w:numPr>
          <w:ilvl w:val="0"/>
          <w:numId w:val="15"/>
        </w:numPr>
        <w:ind w:left="714" w:hanging="357"/>
      </w:pPr>
      <w:r>
        <w:t>Klasser</w:t>
      </w:r>
    </w:p>
    <w:p w:rsidR="00454FFA" w:rsidRDefault="00454FFA" w:rsidP="00454FFA">
      <w:pPr>
        <w:pStyle w:val="Brdtext"/>
        <w:numPr>
          <w:ilvl w:val="1"/>
          <w:numId w:val="15"/>
        </w:numPr>
      </w:pPr>
      <w:r>
        <w:t>Essential C# 5.0, 209-220.</w:t>
      </w:r>
    </w:p>
    <w:p w:rsidR="003469D2" w:rsidRDefault="00F31781" w:rsidP="003469D2">
      <w:pPr>
        <w:pStyle w:val="Brdtext"/>
        <w:numPr>
          <w:ilvl w:val="1"/>
          <w:numId w:val="15"/>
        </w:numPr>
      </w:pPr>
      <w:hyperlink r:id="rId42" w:history="1">
        <w:r w:rsidR="003469D2">
          <w:rPr>
            <w:rStyle w:val="Hyperlnk"/>
          </w:rPr>
          <w:t>http://msdn.microsoft.com/en-us/library/0b0thckt.aspx</w:t>
        </w:r>
      </w:hyperlink>
      <w:r w:rsidR="003469D2">
        <w:t>.</w:t>
      </w:r>
    </w:p>
    <w:p w:rsidR="003469D2" w:rsidRDefault="003469D2" w:rsidP="003469D2">
      <w:pPr>
        <w:pStyle w:val="Brdtext"/>
        <w:numPr>
          <w:ilvl w:val="0"/>
          <w:numId w:val="15"/>
        </w:numPr>
      </w:pPr>
      <w:r>
        <w:t>Åtkomstmodifierare (</w:t>
      </w:r>
      <w:r w:rsidRPr="00D32A6A">
        <w:rPr>
          <w:i/>
        </w:rPr>
        <w:t xml:space="preserve">”Access </w:t>
      </w:r>
      <w:proofErr w:type="spellStart"/>
      <w:r w:rsidRPr="00D32A6A">
        <w:rPr>
          <w:i/>
        </w:rPr>
        <w:t>Modifiers</w:t>
      </w:r>
      <w:proofErr w:type="spellEnd"/>
      <w:r w:rsidRPr="00D32A6A">
        <w:rPr>
          <w:i/>
        </w:rPr>
        <w:t>”</w:t>
      </w:r>
      <w:r>
        <w:t>)</w:t>
      </w:r>
    </w:p>
    <w:p w:rsidR="00454FFA" w:rsidRDefault="00454FFA" w:rsidP="00454FFA">
      <w:pPr>
        <w:pStyle w:val="Brdtext"/>
        <w:numPr>
          <w:ilvl w:val="1"/>
          <w:numId w:val="15"/>
        </w:numPr>
      </w:pPr>
      <w:r>
        <w:t>Essential C# 5.0, 227-229.</w:t>
      </w:r>
    </w:p>
    <w:p w:rsidR="003469D2" w:rsidRDefault="00F31781" w:rsidP="003469D2">
      <w:pPr>
        <w:pStyle w:val="Brdtext"/>
        <w:numPr>
          <w:ilvl w:val="1"/>
          <w:numId w:val="15"/>
        </w:numPr>
      </w:pPr>
      <w:hyperlink r:id="rId43" w:history="1">
        <w:r w:rsidR="003469D2">
          <w:rPr>
            <w:rStyle w:val="Hyperlnk"/>
          </w:rPr>
          <w:t>http://msdn.microsoft.com/en-us/library/ms173121.aspx</w:t>
        </w:r>
      </w:hyperlink>
      <w:r w:rsidR="003469D2">
        <w:t>.</w:t>
      </w:r>
    </w:p>
    <w:p w:rsidR="003469D2" w:rsidRDefault="003469D2" w:rsidP="003469D2">
      <w:pPr>
        <w:pStyle w:val="Brdtext"/>
        <w:numPr>
          <w:ilvl w:val="0"/>
          <w:numId w:val="15"/>
        </w:numPr>
      </w:pPr>
      <w:r>
        <w:t>Konstruktorer</w:t>
      </w:r>
    </w:p>
    <w:p w:rsidR="00454FFA" w:rsidRDefault="00454FFA" w:rsidP="00454FFA">
      <w:pPr>
        <w:pStyle w:val="Brdtext"/>
        <w:numPr>
          <w:ilvl w:val="1"/>
          <w:numId w:val="15"/>
        </w:numPr>
      </w:pPr>
      <w:r>
        <w:t>Essential C# 5.0, 244-248, 250-253.</w:t>
      </w:r>
    </w:p>
    <w:p w:rsidR="003469D2" w:rsidRDefault="00F31781" w:rsidP="003469D2">
      <w:pPr>
        <w:pStyle w:val="Brdtext"/>
        <w:numPr>
          <w:ilvl w:val="1"/>
          <w:numId w:val="15"/>
        </w:numPr>
      </w:pPr>
      <w:hyperlink r:id="rId44" w:history="1">
        <w:r w:rsidR="003469D2">
          <w:rPr>
            <w:rStyle w:val="Hyperlnk"/>
          </w:rPr>
          <w:t>http://msdn.microsoft.com/en-us/library/k6sa6h87.aspx</w:t>
        </w:r>
      </w:hyperlink>
    </w:p>
    <w:p w:rsidR="003469D2" w:rsidRDefault="003469D2" w:rsidP="003469D2">
      <w:pPr>
        <w:pStyle w:val="Brdtext"/>
        <w:numPr>
          <w:ilvl w:val="0"/>
          <w:numId w:val="15"/>
        </w:numPr>
      </w:pPr>
      <w:r>
        <w:t>Egenskaper</w:t>
      </w:r>
    </w:p>
    <w:p w:rsidR="003469D2" w:rsidRDefault="003469D2" w:rsidP="003469D2">
      <w:pPr>
        <w:pStyle w:val="Brdtext"/>
        <w:numPr>
          <w:ilvl w:val="1"/>
          <w:numId w:val="15"/>
        </w:numPr>
      </w:pPr>
      <w:r>
        <w:t xml:space="preserve">Essential C# </w:t>
      </w:r>
      <w:r w:rsidR="00454FFA">
        <w:t>5</w:t>
      </w:r>
      <w:r>
        <w:t>.0, 22</w:t>
      </w:r>
      <w:r w:rsidR="00454FFA">
        <w:t>9</w:t>
      </w:r>
      <w:r>
        <w:t>-235.</w:t>
      </w:r>
    </w:p>
    <w:p w:rsidR="003469D2" w:rsidRDefault="00F31781" w:rsidP="003469D2">
      <w:pPr>
        <w:pStyle w:val="Brdtext"/>
        <w:numPr>
          <w:ilvl w:val="1"/>
          <w:numId w:val="15"/>
        </w:numPr>
      </w:pPr>
      <w:hyperlink r:id="rId45" w:history="1">
        <w:r w:rsidR="003469D2">
          <w:rPr>
            <w:rStyle w:val="Hyperlnk"/>
          </w:rPr>
          <w:t>http://msdn.microsoft.com/en-us/library/x9fsa0sw.aspx</w:t>
        </w:r>
      </w:hyperlink>
      <w:r w:rsidR="003469D2">
        <w:t>.</w:t>
      </w:r>
    </w:p>
    <w:p w:rsidR="003469D2" w:rsidRDefault="003469D2" w:rsidP="00454FFA">
      <w:pPr>
        <w:pStyle w:val="Brdtext"/>
        <w:keepNext/>
        <w:numPr>
          <w:ilvl w:val="0"/>
          <w:numId w:val="15"/>
        </w:numPr>
      </w:pPr>
      <w:r>
        <w:lastRenderedPageBreak/>
        <w:t>Konstanter</w:t>
      </w:r>
    </w:p>
    <w:p w:rsidR="00454FFA" w:rsidRDefault="00454FFA" w:rsidP="00454FFA">
      <w:pPr>
        <w:pStyle w:val="Brdtext"/>
        <w:keepNext/>
        <w:numPr>
          <w:ilvl w:val="1"/>
          <w:numId w:val="15"/>
        </w:numPr>
      </w:pPr>
      <w:r>
        <w:t>Essential C# 5.0, 267.</w:t>
      </w:r>
    </w:p>
    <w:p w:rsidR="00683472" w:rsidRDefault="00F31781" w:rsidP="007D23E1">
      <w:pPr>
        <w:pStyle w:val="Brdtext"/>
        <w:numPr>
          <w:ilvl w:val="1"/>
          <w:numId w:val="15"/>
        </w:numPr>
      </w:pPr>
      <w:hyperlink r:id="rId46" w:history="1">
        <w:r w:rsidR="003469D2">
          <w:rPr>
            <w:rStyle w:val="Hyperlnk"/>
          </w:rPr>
          <w:t>http://msdn.microsoft.com/en-us/library/e6w8fe1b.aspx</w:t>
        </w:r>
      </w:hyperlink>
    </w:p>
    <w:p w:rsidR="007D23E1" w:rsidRDefault="007D23E1" w:rsidP="007D23E1">
      <w:pPr>
        <w:pStyle w:val="Brdtext"/>
        <w:numPr>
          <w:ilvl w:val="0"/>
          <w:numId w:val="15"/>
        </w:numPr>
      </w:pPr>
      <w:r>
        <w:t>Klassen Array</w:t>
      </w:r>
    </w:p>
    <w:p w:rsidR="007D23E1" w:rsidRDefault="00F31781" w:rsidP="007D23E1">
      <w:pPr>
        <w:pStyle w:val="Brdtext"/>
        <w:numPr>
          <w:ilvl w:val="1"/>
          <w:numId w:val="15"/>
        </w:numPr>
      </w:pPr>
      <w:hyperlink r:id="rId47" w:history="1">
        <w:r w:rsidR="007D23E1">
          <w:rPr>
            <w:rStyle w:val="Hyperlnk"/>
          </w:rPr>
          <w:t>http://msdn.microsoft.com/en-us/library/czz5hkty.aspx</w:t>
        </w:r>
      </w:hyperlink>
      <w:r w:rsidR="007D23E1">
        <w:t>.</w:t>
      </w:r>
    </w:p>
    <w:p w:rsidR="007D23E1" w:rsidRDefault="007D23E1" w:rsidP="007D23E1">
      <w:pPr>
        <w:pStyle w:val="Brdtext"/>
        <w:numPr>
          <w:ilvl w:val="0"/>
          <w:numId w:val="15"/>
        </w:numPr>
      </w:pPr>
      <w:r>
        <w:t xml:space="preserve">Klassen </w:t>
      </w:r>
      <w:proofErr w:type="spellStart"/>
      <w:r>
        <w:t>Random</w:t>
      </w:r>
      <w:proofErr w:type="spellEnd"/>
    </w:p>
    <w:p w:rsidR="007D23E1" w:rsidRDefault="00F31781" w:rsidP="007D23E1">
      <w:pPr>
        <w:pStyle w:val="Brdtext"/>
        <w:numPr>
          <w:ilvl w:val="1"/>
          <w:numId w:val="15"/>
        </w:numPr>
      </w:pPr>
      <w:hyperlink r:id="rId48" w:history="1">
        <w:r w:rsidR="007D23E1">
          <w:rPr>
            <w:rStyle w:val="Hyperlnk"/>
          </w:rPr>
          <w:t>http://msdn.microsoft.com/en-us/library/ts6se2ek.aspx</w:t>
        </w:r>
      </w:hyperlink>
    </w:p>
    <w:p w:rsidR="007D23E1" w:rsidRDefault="007D23E1" w:rsidP="007D23E1">
      <w:pPr>
        <w:pStyle w:val="Brdtext"/>
      </w:pPr>
    </w:p>
    <w:p w:rsidR="007D23E1" w:rsidRDefault="007D23E1" w:rsidP="007D23E1">
      <w:pPr>
        <w:pStyle w:val="Brdtext"/>
        <w:numPr>
          <w:ilvl w:val="1"/>
          <w:numId w:val="15"/>
        </w:numPr>
        <w:sectPr w:rsidR="007D23E1" w:rsidSect="008069A4">
          <w:type w:val="oddPage"/>
          <w:pgSz w:w="11906" w:h="16838" w:code="9"/>
          <w:pgMar w:top="301" w:right="1418" w:bottom="301" w:left="1418" w:header="624" w:footer="510" w:gutter="0"/>
          <w:pgBorders w:offsetFrom="page">
            <w:left w:val="single" w:sz="24" w:space="24" w:color="FABF8F" w:themeColor="accent6" w:themeTint="99"/>
          </w:pgBorders>
          <w:cols w:space="708"/>
          <w:titlePg/>
          <w:docGrid w:linePitch="360"/>
        </w:sectPr>
      </w:pPr>
    </w:p>
    <w:p w:rsidR="00401CCE" w:rsidRDefault="00401CCE" w:rsidP="00401CCE">
      <w:pPr>
        <w:pStyle w:val="Rubrik1"/>
      </w:pPr>
      <w:bookmarkStart w:id="15" w:name="_Toc303931176"/>
      <w:r>
        <w:lastRenderedPageBreak/>
        <w:t>Uppgift</w:t>
      </w:r>
      <w:bookmarkEnd w:id="15"/>
    </w:p>
    <w:p w:rsidR="001C3094" w:rsidRDefault="001C3094" w:rsidP="001C3094">
      <w:pPr>
        <w:pStyle w:val="Rubrik2"/>
      </w:pPr>
      <w:bookmarkStart w:id="16" w:name="_Toc303931177"/>
      <w:r>
        <w:t>Problem</w:t>
      </w:r>
      <w:bookmarkEnd w:id="16"/>
    </w:p>
    <w:p w:rsidR="00DE703D" w:rsidRDefault="00DE703D" w:rsidP="00DE703D">
      <w:pPr>
        <w:pStyle w:val="Brdtext"/>
      </w:pPr>
      <w:r>
        <w:t xml:space="preserve">Skriv färdigt en påbörjad konsolapplikation där användaren ska ha sju försök på sig att gissa ett hemligt tal i det slutna intervallet mellan 1 och 100. Börja med att hämta hem tillhörande projekt och komplettera därefter med klassen </w:t>
      </w:r>
      <w:proofErr w:type="spellStart"/>
      <w:r w:rsidRPr="003566BA">
        <w:rPr>
          <w:rStyle w:val="Kod"/>
        </w:rPr>
        <w:t>SecretNumber</w:t>
      </w:r>
      <w:proofErr w:type="spellEnd"/>
      <w:r>
        <w:t xml:space="preserve"> enligt </w:t>
      </w:r>
      <w:r w:rsidR="00D41618">
        <w:fldChar w:fldCharType="begin"/>
      </w:r>
      <w:r w:rsidR="00D41618">
        <w:instrText xml:space="preserve"> REF _Ref332619496 \h </w:instrText>
      </w:r>
      <w:r w:rsidR="00D41618">
        <w:fldChar w:fldCharType="separate"/>
      </w:r>
      <w:r w:rsidR="00011C1C">
        <w:t xml:space="preserve">Figur </w:t>
      </w:r>
      <w:r w:rsidR="00011C1C">
        <w:rPr>
          <w:noProof/>
        </w:rPr>
        <w:t>C</w:t>
      </w:r>
      <w:r w:rsidR="00011C1C">
        <w:t>.</w:t>
      </w:r>
      <w:r w:rsidR="00011C1C">
        <w:rPr>
          <w:noProof/>
        </w:rPr>
        <w:t>5</w:t>
      </w:r>
      <w:r w:rsidR="00D41618">
        <w:fldChar w:fldCharType="end"/>
      </w:r>
      <w:r w:rsidR="00D41618">
        <w:t xml:space="preserve"> </w:t>
      </w:r>
      <w:r w:rsidR="00327998">
        <w:t>-</w:t>
      </w:r>
      <w:r w:rsidR="00D41618">
        <w:t xml:space="preserve"> </w:t>
      </w:r>
      <w:r w:rsidR="00327998">
        <w:fldChar w:fldCharType="begin"/>
      </w:r>
      <w:r w:rsidR="00327998">
        <w:instrText xml:space="preserve"> REF _Ref303926745 \h </w:instrText>
      </w:r>
      <w:r w:rsidR="00327998">
        <w:fldChar w:fldCharType="separate"/>
      </w:r>
      <w:r w:rsidR="00011C1C" w:rsidRPr="006E796A">
        <w:t xml:space="preserve">Figur </w:t>
      </w:r>
      <w:r w:rsidR="00011C1C">
        <w:rPr>
          <w:noProof/>
        </w:rPr>
        <w:t>C</w:t>
      </w:r>
      <w:r w:rsidR="00011C1C">
        <w:t>.</w:t>
      </w:r>
      <w:r w:rsidR="00011C1C">
        <w:rPr>
          <w:noProof/>
        </w:rPr>
        <w:t>7</w:t>
      </w:r>
      <w:r w:rsidR="00327998">
        <w:fldChar w:fldCharType="end"/>
      </w:r>
      <w:r>
        <w:t xml:space="preserve"> så att tester och koden i </w:t>
      </w:r>
      <w:r w:rsidRPr="003566BA">
        <w:rPr>
          <w:rStyle w:val="Kod"/>
        </w:rPr>
        <w:t>Main</w:t>
      </w:r>
      <w:r>
        <w:t xml:space="preserve">-metoden i klassen </w:t>
      </w:r>
      <w:r w:rsidRPr="003566BA">
        <w:rPr>
          <w:rStyle w:val="Kod"/>
        </w:rPr>
        <w:t>Program</w:t>
      </w:r>
      <w:r w:rsidRPr="003566BA">
        <w:t xml:space="preserve"> fungerar</w:t>
      </w:r>
      <w:r>
        <w:t xml:space="preserve"> enligt anvisningarna.</w:t>
      </w:r>
    </w:p>
    <w:p w:rsidR="00DE703D" w:rsidRPr="00394C17" w:rsidRDefault="00694B0A" w:rsidP="00DE703D">
      <w:pPr>
        <w:pStyle w:val="Brdtext"/>
      </w:pPr>
      <w:r>
        <w:rPr>
          <w:noProof/>
        </w:rPr>
        <w:drawing>
          <wp:inline distT="0" distB="0" distL="0" distR="0" wp14:anchorId="595F1499" wp14:editId="2FA608A6">
            <wp:extent cx="4788000" cy="1400400"/>
            <wp:effectExtent l="0" t="0" r="0" b="9525"/>
            <wp:docPr id="79" name="Bildobjekt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mats\AppData\Local\Temp\SNAGHTML18fa68d3.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88000" cy="1400400"/>
                    </a:xfrm>
                    <a:prstGeom prst="rect">
                      <a:avLst/>
                    </a:prstGeom>
                    <a:noFill/>
                    <a:ln>
                      <a:noFill/>
                    </a:ln>
                  </pic:spPr>
                </pic:pic>
              </a:graphicData>
            </a:graphic>
          </wp:inline>
        </w:drawing>
      </w:r>
      <w:r w:rsidR="00DE703D" w:rsidRPr="00394C17">
        <w:rPr>
          <w:rStyle w:val="Kod"/>
          <w:rFonts w:ascii="Times New Roman" w:hAnsi="Times New Roman"/>
          <w:sz w:val="22"/>
        </w:rPr>
        <w:t xml:space="preserve"> </w:t>
      </w:r>
    </w:p>
    <w:p w:rsidR="00DE703D" w:rsidRDefault="00DE703D" w:rsidP="00DE703D">
      <w:pPr>
        <w:pStyle w:val="Beskrivning"/>
      </w:pPr>
      <w:r>
        <w:t xml:space="preserve">Figur </w:t>
      </w:r>
      <w:r w:rsidR="00F31781">
        <w:fldChar w:fldCharType="begin"/>
      </w:r>
      <w:r w:rsidR="00F31781">
        <w:instrText xml:space="preserve"> STYLEREF 1 \s </w:instrText>
      </w:r>
      <w:r w:rsidR="00F31781">
        <w:fldChar w:fldCharType="separate"/>
      </w:r>
      <w:r w:rsidR="00011C1C">
        <w:rPr>
          <w:noProof/>
        </w:rPr>
        <w:t>C</w:t>
      </w:r>
      <w:r w:rsidR="00F31781">
        <w:rPr>
          <w:noProof/>
        </w:rPr>
        <w:fldChar w:fldCharType="end"/>
      </w:r>
      <w:r w:rsidR="008F3F3E">
        <w:t>.</w:t>
      </w:r>
      <w:r w:rsidR="00F31781">
        <w:fldChar w:fldCharType="begin"/>
      </w:r>
      <w:r w:rsidR="00F31781">
        <w:instrText xml:space="preserve"> SEQ Figur \* ARABIC \s 1 </w:instrText>
      </w:r>
      <w:r w:rsidR="00F31781">
        <w:fldChar w:fldCharType="separate"/>
      </w:r>
      <w:r w:rsidR="00011C1C">
        <w:rPr>
          <w:noProof/>
        </w:rPr>
        <w:t>1</w:t>
      </w:r>
      <w:r w:rsidR="00F31781">
        <w:rPr>
          <w:noProof/>
        </w:rPr>
        <w:fldChar w:fldCharType="end"/>
      </w:r>
      <w:r>
        <w:t>.</w:t>
      </w:r>
    </w:p>
    <w:p w:rsidR="00DE703D" w:rsidRDefault="00DE703D" w:rsidP="00DE703D">
      <w:pPr>
        <w:pStyle w:val="Brdtext"/>
      </w:pPr>
      <w:r>
        <w:t>När en användare gjort en gissning ska resultatet av gissningen presenteras, det vill säga om gissningen var för låg, för hög eller rätt. Har användaren gissat rätt, eller förbrukat samtliga gissningar, ska det inte gå att göra fler gissningar innan ett nytt hemligt tal slumpats.</w:t>
      </w:r>
    </w:p>
    <w:p w:rsidR="00DE703D" w:rsidRDefault="00DE703D" w:rsidP="00DE703D">
      <w:pPr>
        <w:pStyle w:val="Rubrik3"/>
      </w:pPr>
      <w:bookmarkStart w:id="17" w:name="_Toc303931178"/>
      <w:r>
        <w:t>Det påbörjade projektet</w:t>
      </w:r>
      <w:bookmarkEnd w:id="17"/>
    </w:p>
    <w:p w:rsidR="00DE703D" w:rsidRDefault="00DE703D" w:rsidP="00DE703D">
      <w:pPr>
        <w:pStyle w:val="Brdtext"/>
      </w:pPr>
      <w:r>
        <w:t xml:space="preserve">Hämta hem filen </w:t>
      </w:r>
      <w:r w:rsidR="00D41618" w:rsidRPr="00D41618">
        <w:rPr>
          <w:rFonts w:ascii="Consolas" w:hAnsi="Consolas" w:cs="Consolas"/>
          <w:sz w:val="20"/>
        </w:rPr>
        <w:t>1dv402-s2-l1</w:t>
      </w:r>
      <w:r w:rsidR="00D41618">
        <w:rPr>
          <w:rFonts w:ascii="Consolas" w:hAnsi="Consolas" w:cs="Consolas"/>
          <w:sz w:val="20"/>
        </w:rPr>
        <w:t>c</w:t>
      </w:r>
      <w:r w:rsidR="00D41618" w:rsidRPr="00D41618">
        <w:rPr>
          <w:rFonts w:ascii="Consolas" w:hAnsi="Consolas" w:cs="Consolas"/>
          <w:sz w:val="20"/>
        </w:rPr>
        <w:t>.zip</w:t>
      </w:r>
      <w:r>
        <w:t xml:space="preserve">, packa upp den och öppna det innehållande projektet i Visual Studio. </w:t>
      </w:r>
    </w:p>
    <w:p w:rsidR="00DE703D" w:rsidRDefault="003726A8" w:rsidP="00DE703D">
      <w:pPr>
        <w:pStyle w:val="Brdtext"/>
        <w:keepNext/>
      </w:pPr>
      <w:r>
        <w:rPr>
          <w:noProof/>
        </w:rPr>
        <w:drawing>
          <wp:inline distT="0" distB="0" distL="0" distR="0">
            <wp:extent cx="5759450" cy="2839271"/>
            <wp:effectExtent l="0" t="0" r="0" b="0"/>
            <wp:docPr id="28" name="Bildobjekt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ts\AppData\Local\Temp\SNAGHTMLe9a35bc.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59450" cy="2839271"/>
                    </a:xfrm>
                    <a:prstGeom prst="rect">
                      <a:avLst/>
                    </a:prstGeom>
                    <a:noFill/>
                    <a:ln>
                      <a:noFill/>
                    </a:ln>
                  </pic:spPr>
                </pic:pic>
              </a:graphicData>
            </a:graphic>
          </wp:inline>
        </w:drawing>
      </w:r>
    </w:p>
    <w:p w:rsidR="00DE703D" w:rsidRDefault="00DE703D" w:rsidP="00DE703D">
      <w:pPr>
        <w:pStyle w:val="Beskrivning"/>
      </w:pPr>
      <w:r>
        <w:t xml:space="preserve">Figur </w:t>
      </w:r>
      <w:r w:rsidR="00F31781">
        <w:fldChar w:fldCharType="begin"/>
      </w:r>
      <w:r w:rsidR="00F31781">
        <w:instrText xml:space="preserve"> STYLEREF 1 \s </w:instrText>
      </w:r>
      <w:r w:rsidR="00F31781">
        <w:fldChar w:fldCharType="separate"/>
      </w:r>
      <w:r w:rsidR="00011C1C">
        <w:rPr>
          <w:noProof/>
        </w:rPr>
        <w:t>C</w:t>
      </w:r>
      <w:r w:rsidR="00F31781">
        <w:rPr>
          <w:noProof/>
        </w:rPr>
        <w:fldChar w:fldCharType="end"/>
      </w:r>
      <w:r w:rsidR="008F3F3E">
        <w:t>.</w:t>
      </w:r>
      <w:r w:rsidR="00F31781">
        <w:fldChar w:fldCharType="begin"/>
      </w:r>
      <w:r w:rsidR="00F31781">
        <w:instrText xml:space="preserve"> SEQ Figur \* ARABIC \s 1 </w:instrText>
      </w:r>
      <w:r w:rsidR="00F31781">
        <w:fldChar w:fldCharType="separate"/>
      </w:r>
      <w:r w:rsidR="00011C1C">
        <w:rPr>
          <w:noProof/>
        </w:rPr>
        <w:t>2</w:t>
      </w:r>
      <w:r w:rsidR="00F31781">
        <w:rPr>
          <w:noProof/>
        </w:rPr>
        <w:fldChar w:fldCharType="end"/>
      </w:r>
      <w:r>
        <w:t>.</w:t>
      </w:r>
    </w:p>
    <w:p w:rsidR="00DE703D" w:rsidRDefault="00DE703D" w:rsidP="00DE703D">
      <w:pPr>
        <w:pStyle w:val="Brdtext"/>
        <w:widowControl w:val="0"/>
      </w:pPr>
      <w:r w:rsidRPr="004E588F">
        <w:t>Pro</w:t>
      </w:r>
      <w:r>
        <w:t xml:space="preserve">jektet innehåller bland annat filerna </w:t>
      </w:r>
      <w:proofErr w:type="spellStart"/>
      <w:r w:rsidRPr="00A11696">
        <w:rPr>
          <w:rStyle w:val="Kod"/>
        </w:rPr>
        <w:t>Program.cs</w:t>
      </w:r>
      <w:proofErr w:type="spellEnd"/>
      <w:r>
        <w:t xml:space="preserve"> och </w:t>
      </w:r>
      <w:proofErr w:type="spellStart"/>
      <w:r w:rsidRPr="00A11696">
        <w:rPr>
          <w:rStyle w:val="Kod"/>
        </w:rPr>
        <w:t>Test.cs</w:t>
      </w:r>
      <w:proofErr w:type="spellEnd"/>
      <w:r>
        <w:t xml:space="preserve">. Dessa filer innehåller kod som på inget sätt får modifieras. Koden i filerna har till uppgift att testa så den saknade klassen </w:t>
      </w:r>
      <w:proofErr w:type="spellStart"/>
      <w:r w:rsidRPr="00A11696">
        <w:rPr>
          <w:rStyle w:val="Kod"/>
        </w:rPr>
        <w:t>SecretNumber</w:t>
      </w:r>
      <w:proofErr w:type="spellEnd"/>
      <w:r w:rsidR="00E8520D">
        <w:t xml:space="preserve"> uppfyller grundläggande krav.</w:t>
      </w:r>
    </w:p>
    <w:p w:rsidR="00E8520D" w:rsidRDefault="00E73329" w:rsidP="00DE703D">
      <w:pPr>
        <w:pStyle w:val="Brdtext"/>
        <w:widowControl w:val="0"/>
      </w:pPr>
      <w:r>
        <w:t xml:space="preserve">Använder du </w:t>
      </w:r>
      <w:r w:rsidR="00E8520D">
        <w:t>Visual Studio</w:t>
      </w:r>
      <w:r>
        <w:t>,</w:t>
      </w:r>
      <w:r w:rsidR="00E8520D">
        <w:t xml:space="preserve"> som </w:t>
      </w:r>
      <w:r w:rsidR="00430017">
        <w:t>k</w:t>
      </w:r>
      <w:r w:rsidR="00E8520D">
        <w:t xml:space="preserve">an hantera </w:t>
      </w:r>
      <w:r w:rsidR="00430017">
        <w:t xml:space="preserve">det bifogade </w:t>
      </w:r>
      <w:r w:rsidR="00E8520D">
        <w:t>testprojekt</w:t>
      </w:r>
      <w:r w:rsidR="00430017">
        <w:t>et</w:t>
      </w:r>
      <w:r>
        <w:t>,</w:t>
      </w:r>
      <w:r w:rsidR="00E8520D">
        <w:t xml:space="preserve"> kan du köra de tester som finns i testprojektet </w:t>
      </w:r>
      <w:r w:rsidR="00E8520D" w:rsidRPr="00E8520D">
        <w:rPr>
          <w:rStyle w:val="Kod"/>
        </w:rPr>
        <w:t>1DV402</w:t>
      </w:r>
      <w:proofErr w:type="gramStart"/>
      <w:r w:rsidR="00E8520D" w:rsidRPr="00E8520D">
        <w:rPr>
          <w:rStyle w:val="Kod"/>
        </w:rPr>
        <w:t>.S2</w:t>
      </w:r>
      <w:proofErr w:type="gramEnd"/>
      <w:r w:rsidR="00E8520D" w:rsidRPr="00E8520D">
        <w:rPr>
          <w:rStyle w:val="Kod"/>
        </w:rPr>
        <w:t>.L1C.TestProject</w:t>
      </w:r>
      <w:r w:rsidR="00430017">
        <w:t xml:space="preserve"> genom att välja menykommandot </w:t>
      </w:r>
      <w:r w:rsidR="00430017" w:rsidRPr="00430017">
        <w:rPr>
          <w:rStyle w:val="Windows"/>
        </w:rPr>
        <w:t xml:space="preserve">Test ► </w:t>
      </w:r>
      <w:proofErr w:type="spellStart"/>
      <w:r w:rsidR="00430017" w:rsidRPr="00430017">
        <w:rPr>
          <w:rStyle w:val="Windows"/>
        </w:rPr>
        <w:t>Run</w:t>
      </w:r>
      <w:proofErr w:type="spellEnd"/>
      <w:r w:rsidR="00430017" w:rsidRPr="00430017">
        <w:rPr>
          <w:rStyle w:val="Windows"/>
        </w:rPr>
        <w:t xml:space="preserve"> ► All Tests</w:t>
      </w:r>
      <w:r w:rsidR="00430017">
        <w:t>.</w:t>
      </w:r>
    </w:p>
    <w:p w:rsidR="00DE703D" w:rsidRDefault="00DE703D" w:rsidP="00DE703D">
      <w:pPr>
        <w:pStyle w:val="Brdtext"/>
        <w:widowControl w:val="0"/>
      </w:pPr>
      <w:r>
        <w:t xml:space="preserve">Innan klassen </w:t>
      </w:r>
      <w:proofErr w:type="spellStart"/>
      <w:r w:rsidRPr="00A11696">
        <w:rPr>
          <w:rStyle w:val="Kod"/>
        </w:rPr>
        <w:t>SecretNumber</w:t>
      </w:r>
      <w:proofErr w:type="spellEnd"/>
      <w:r>
        <w:t xml:space="preserve"> lagts till projektet, och delvis implementerats, kommer källkoden </w:t>
      </w:r>
      <w:r w:rsidR="00E8520D">
        <w:t xml:space="preserve">i projekten </w:t>
      </w:r>
      <w:r>
        <w:t>inte att kunna kompileras.</w:t>
      </w:r>
    </w:p>
    <w:p w:rsidR="00DE703D" w:rsidRDefault="003726A8" w:rsidP="00DE703D">
      <w:pPr>
        <w:pStyle w:val="Brdtext"/>
      </w:pPr>
      <w:r w:rsidRPr="003726A8">
        <w:rPr>
          <w:noProof/>
        </w:rPr>
        <w:lastRenderedPageBreak/>
        <w:t xml:space="preserve"> </w:t>
      </w:r>
      <w:r>
        <w:rPr>
          <w:noProof/>
        </w:rPr>
        <w:drawing>
          <wp:inline distT="0" distB="0" distL="0" distR="0" wp14:anchorId="7843B963" wp14:editId="03CD0A1B">
            <wp:extent cx="5205600" cy="1364400"/>
            <wp:effectExtent l="0" t="0" r="0" b="7620"/>
            <wp:docPr id="33" name="Bildobjekt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205600" cy="1364400"/>
                    </a:xfrm>
                    <a:prstGeom prst="rect">
                      <a:avLst/>
                    </a:prstGeom>
                  </pic:spPr>
                </pic:pic>
              </a:graphicData>
            </a:graphic>
          </wp:inline>
        </w:drawing>
      </w:r>
    </w:p>
    <w:p w:rsidR="00DE703D" w:rsidRDefault="00DE703D" w:rsidP="00DE703D">
      <w:pPr>
        <w:pStyle w:val="Beskrivning"/>
      </w:pPr>
      <w:r>
        <w:t xml:space="preserve">Figur </w:t>
      </w:r>
      <w:r w:rsidR="00F31781">
        <w:fldChar w:fldCharType="begin"/>
      </w:r>
      <w:r w:rsidR="00F31781">
        <w:instrText xml:space="preserve"> STYLEREF 1 \s </w:instrText>
      </w:r>
      <w:r w:rsidR="00F31781">
        <w:fldChar w:fldCharType="separate"/>
      </w:r>
      <w:r w:rsidR="00011C1C">
        <w:rPr>
          <w:noProof/>
        </w:rPr>
        <w:t>C</w:t>
      </w:r>
      <w:r w:rsidR="00F31781">
        <w:rPr>
          <w:noProof/>
        </w:rPr>
        <w:fldChar w:fldCharType="end"/>
      </w:r>
      <w:r w:rsidR="008F3F3E">
        <w:t>.</w:t>
      </w:r>
      <w:r w:rsidR="00F31781">
        <w:fldChar w:fldCharType="begin"/>
      </w:r>
      <w:r w:rsidR="00F31781">
        <w:instrText xml:space="preserve"> SEQ Figur \* ARABIC \s 1 </w:instrText>
      </w:r>
      <w:r w:rsidR="00F31781">
        <w:fldChar w:fldCharType="separate"/>
      </w:r>
      <w:r w:rsidR="00011C1C">
        <w:rPr>
          <w:noProof/>
        </w:rPr>
        <w:t>3</w:t>
      </w:r>
      <w:r w:rsidR="00F31781">
        <w:rPr>
          <w:noProof/>
        </w:rPr>
        <w:fldChar w:fldCharType="end"/>
      </w:r>
      <w:r>
        <w:t xml:space="preserve">. Felmeddelande då klassen </w:t>
      </w:r>
      <w:proofErr w:type="spellStart"/>
      <w:r>
        <w:t>SecretNumber</w:t>
      </w:r>
      <w:proofErr w:type="spellEnd"/>
      <w:r>
        <w:t xml:space="preserve"> lagts till men är ofullständigt implementerad.</w:t>
      </w:r>
    </w:p>
    <w:p w:rsidR="00DE703D" w:rsidRDefault="00DE703D" w:rsidP="00DE703D">
      <w:pPr>
        <w:pStyle w:val="Brdtext"/>
      </w:pPr>
      <w:r>
        <w:t xml:space="preserve">Då klassen </w:t>
      </w:r>
      <w:proofErr w:type="spellStart"/>
      <w:r w:rsidRPr="00A11696">
        <w:rPr>
          <w:rStyle w:val="Kod"/>
        </w:rPr>
        <w:t>SecretNumber</w:t>
      </w:r>
      <w:proofErr w:type="spellEnd"/>
      <w:r>
        <w:t xml:space="preserve"> är implementerad så långt att den klarar att kompileras anropar metoden </w:t>
      </w:r>
      <w:r w:rsidRPr="00456940">
        <w:rPr>
          <w:rStyle w:val="Kod"/>
        </w:rPr>
        <w:t>Main</w:t>
      </w:r>
      <w:r>
        <w:rPr>
          <w:rStyle w:val="Kod"/>
        </w:rPr>
        <w:t>()</w:t>
      </w:r>
      <w:r>
        <w:t xml:space="preserve">, i klassen </w:t>
      </w:r>
      <w:r w:rsidRPr="00456940">
        <w:rPr>
          <w:rStyle w:val="Kod"/>
        </w:rPr>
        <w:t>Program</w:t>
      </w:r>
      <w:r>
        <w:t xml:space="preserve">, den statistiska metoden </w:t>
      </w:r>
      <w:proofErr w:type="spellStart"/>
      <w:r w:rsidRPr="00456940">
        <w:rPr>
          <w:rStyle w:val="Kod"/>
        </w:rPr>
        <w:t>Run</w:t>
      </w:r>
      <w:proofErr w:type="spellEnd"/>
      <w:r>
        <w:rPr>
          <w:rStyle w:val="Kod"/>
        </w:rPr>
        <w:t>()</w:t>
      </w:r>
      <w:r>
        <w:t xml:space="preserve"> i klassen </w:t>
      </w:r>
      <w:r w:rsidRPr="00A11696">
        <w:rPr>
          <w:rStyle w:val="Kod"/>
        </w:rPr>
        <w:t>Test</w:t>
      </w:r>
      <w:r>
        <w:t xml:space="preserve">. Metoden </w:t>
      </w:r>
      <w:proofErr w:type="spellStart"/>
      <w:r w:rsidRPr="00456940">
        <w:rPr>
          <w:rStyle w:val="Kod"/>
        </w:rPr>
        <w:t>Run</w:t>
      </w:r>
      <w:proofErr w:type="spellEnd"/>
      <w:r>
        <w:rPr>
          <w:rStyle w:val="Kod"/>
        </w:rPr>
        <w:t>()</w:t>
      </w:r>
      <w:r>
        <w:t xml:space="preserve"> i sin tur anropar ett flertal privata statiska metoder som testar att grundläggande krav uppfylls av klassen </w:t>
      </w:r>
      <w:proofErr w:type="spellStart"/>
      <w:r w:rsidRPr="00456940">
        <w:rPr>
          <w:rStyle w:val="Kod"/>
        </w:rPr>
        <w:t>SecretNumber</w:t>
      </w:r>
      <w:proofErr w:type="spellEnd"/>
      <w:r>
        <w:t>. Uppfylls inte alla krav meddelas detta i form av ett eller flera felmeddelande.</w:t>
      </w:r>
    </w:p>
    <w:p w:rsidR="00DE703D" w:rsidRDefault="007D01E3" w:rsidP="00DE703D">
      <w:pPr>
        <w:pStyle w:val="Brdtext"/>
        <w:keepNext/>
      </w:pPr>
      <w:r>
        <w:rPr>
          <w:noProof/>
        </w:rPr>
        <w:drawing>
          <wp:inline distT="0" distB="0" distL="0" distR="0" wp14:anchorId="23182C9A" wp14:editId="7173DFD1">
            <wp:extent cx="4838400" cy="1080000"/>
            <wp:effectExtent l="0" t="0" r="635" b="635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s\AppData\Local\Temp\SNAGHTML2caff927.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838400" cy="1080000"/>
                    </a:xfrm>
                    <a:prstGeom prst="rect">
                      <a:avLst/>
                    </a:prstGeom>
                    <a:noFill/>
                    <a:ln>
                      <a:noFill/>
                    </a:ln>
                  </pic:spPr>
                </pic:pic>
              </a:graphicData>
            </a:graphic>
          </wp:inline>
        </w:drawing>
      </w:r>
    </w:p>
    <w:p w:rsidR="00DE703D" w:rsidRDefault="00DE703D" w:rsidP="00DE703D">
      <w:pPr>
        <w:pStyle w:val="Beskrivning"/>
      </w:pPr>
      <w:r>
        <w:t xml:space="preserve">Figur </w:t>
      </w:r>
      <w:r w:rsidR="00F31781">
        <w:fldChar w:fldCharType="begin"/>
      </w:r>
      <w:r w:rsidR="00F31781">
        <w:instrText xml:space="preserve"> STYLEREF 1 \s </w:instrText>
      </w:r>
      <w:r w:rsidR="00F31781">
        <w:fldChar w:fldCharType="separate"/>
      </w:r>
      <w:r w:rsidR="00011C1C">
        <w:rPr>
          <w:noProof/>
        </w:rPr>
        <w:t>C</w:t>
      </w:r>
      <w:r w:rsidR="00F31781">
        <w:rPr>
          <w:noProof/>
        </w:rPr>
        <w:fldChar w:fldCharType="end"/>
      </w:r>
      <w:r w:rsidR="008F3F3E">
        <w:t>.</w:t>
      </w:r>
      <w:r w:rsidR="00F31781">
        <w:fldChar w:fldCharType="begin"/>
      </w:r>
      <w:r w:rsidR="00F31781">
        <w:instrText xml:space="preserve"> SEQ Figur \* ARABI</w:instrText>
      </w:r>
      <w:r w:rsidR="00F31781">
        <w:instrText xml:space="preserve">C \s 1 </w:instrText>
      </w:r>
      <w:r w:rsidR="00F31781">
        <w:fldChar w:fldCharType="separate"/>
      </w:r>
      <w:r w:rsidR="00011C1C">
        <w:rPr>
          <w:noProof/>
        </w:rPr>
        <w:t>4</w:t>
      </w:r>
      <w:r w:rsidR="00F31781">
        <w:rPr>
          <w:noProof/>
        </w:rPr>
        <w:fldChar w:fldCharType="end"/>
      </w:r>
      <w:r>
        <w:t xml:space="preserve">. Felmeddelanden då klassen </w:t>
      </w:r>
      <w:proofErr w:type="spellStart"/>
      <w:r>
        <w:t>SercetNumber</w:t>
      </w:r>
      <w:proofErr w:type="spellEnd"/>
      <w:r>
        <w:t xml:space="preserve"> inte är korrekt implementerad.</w:t>
      </w:r>
    </w:p>
    <w:p w:rsidR="00DE703D" w:rsidRPr="00A11696" w:rsidRDefault="00DE703D" w:rsidP="00DE703D">
      <w:pPr>
        <w:pStyle w:val="Brdtext"/>
      </w:pPr>
      <w:r>
        <w:t xml:space="preserve">Först då klassen </w:t>
      </w:r>
      <w:proofErr w:type="spellStart"/>
      <w:r w:rsidRPr="00572ABC">
        <w:rPr>
          <w:rStyle w:val="Kod"/>
        </w:rPr>
        <w:t>SecretNumber</w:t>
      </w:r>
      <w:proofErr w:type="spellEnd"/>
      <w:r>
        <w:t xml:space="preserve"> klarar samtliga tester utan fel kan det egentliga programmet starta och användaren kan börja gissa på heltal i det slutna intervallet mellan 1 och 100.</w:t>
      </w:r>
    </w:p>
    <w:p w:rsidR="00DE703D" w:rsidRDefault="00DE703D" w:rsidP="00DE703D">
      <w:pPr>
        <w:pStyle w:val="Rubrik3"/>
      </w:pPr>
      <w:bookmarkStart w:id="18" w:name="_Toc303931179"/>
      <w:r>
        <w:t xml:space="preserve">Den uppräkningsbara typen </w:t>
      </w:r>
      <w:proofErr w:type="spellStart"/>
      <w:r>
        <w:t>Outcome</w:t>
      </w:r>
      <w:bookmarkEnd w:id="18"/>
      <w:proofErr w:type="spellEnd"/>
    </w:p>
    <w:p w:rsidR="007D01E3" w:rsidRDefault="007D01E3" w:rsidP="00DE703D">
      <w:pPr>
        <w:pStyle w:val="Brdtext"/>
      </w:pPr>
      <w:r>
        <w:t xml:space="preserve">Typen </w:t>
      </w:r>
      <w:proofErr w:type="spellStart"/>
      <w:r w:rsidRPr="008F3F3E">
        <w:rPr>
          <w:rStyle w:val="Kod"/>
        </w:rPr>
        <w:t>Outcome</w:t>
      </w:r>
      <w:proofErr w:type="spellEnd"/>
      <w:r>
        <w:t xml:space="preserve"> används för att representera utfallet av en gissning.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6"/>
        <w:gridCol w:w="7339"/>
      </w:tblGrid>
      <w:tr w:rsidR="008F3F3E" w:rsidTr="008F3F3E">
        <w:trPr>
          <w:trHeight w:val="2812"/>
        </w:trPr>
        <w:tc>
          <w:tcPr>
            <w:tcW w:w="1871" w:type="dxa"/>
          </w:tcPr>
          <w:p w:rsidR="008F3F3E" w:rsidRDefault="00596511" w:rsidP="008F3F3E">
            <w:pPr>
              <w:pStyle w:val="Brdtext"/>
              <w:keepNext/>
            </w:pPr>
            <w:r>
              <w:rPr>
                <w:noProof/>
              </w:rPr>
              <w:drawing>
                <wp:inline distT="0" distB="0" distL="0" distR="0" wp14:anchorId="6B76121C" wp14:editId="2BA1B51C">
                  <wp:extent cx="1065600" cy="1285200"/>
                  <wp:effectExtent l="0" t="0" r="127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ts\AppData\Local\Temp\SNAGHTMLe6c442c.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065600" cy="1285200"/>
                          </a:xfrm>
                          <a:prstGeom prst="rect">
                            <a:avLst/>
                          </a:prstGeom>
                          <a:noFill/>
                          <a:ln>
                            <a:noFill/>
                          </a:ln>
                        </pic:spPr>
                      </pic:pic>
                    </a:graphicData>
                  </a:graphic>
                </wp:inline>
              </w:drawing>
            </w:r>
          </w:p>
          <w:p w:rsidR="008F3F3E" w:rsidRDefault="008F3F3E" w:rsidP="008F3F3E">
            <w:pPr>
              <w:pStyle w:val="Beskrivning"/>
            </w:pPr>
            <w:bookmarkStart w:id="19" w:name="_Ref332619496"/>
            <w:r>
              <w:t xml:space="preserve">Figur </w:t>
            </w:r>
            <w:r w:rsidR="00F31781">
              <w:fldChar w:fldCharType="begin"/>
            </w:r>
            <w:r w:rsidR="00F31781">
              <w:instrText xml:space="preserve"> STYLEREF 1 \s </w:instrText>
            </w:r>
            <w:r w:rsidR="00F31781">
              <w:fldChar w:fldCharType="separate"/>
            </w:r>
            <w:r w:rsidR="00011C1C">
              <w:rPr>
                <w:noProof/>
              </w:rPr>
              <w:t>C</w:t>
            </w:r>
            <w:r w:rsidR="00F31781">
              <w:rPr>
                <w:noProof/>
              </w:rPr>
              <w:fldChar w:fldCharType="end"/>
            </w:r>
            <w:r>
              <w:t>.</w:t>
            </w:r>
            <w:r w:rsidR="00F31781">
              <w:fldChar w:fldCharType="begin"/>
            </w:r>
            <w:r w:rsidR="00F31781">
              <w:instrText xml:space="preserve"> SEQ Figur \* ARABIC \s 1 </w:instrText>
            </w:r>
            <w:r w:rsidR="00F31781">
              <w:fldChar w:fldCharType="separate"/>
            </w:r>
            <w:r w:rsidR="00011C1C">
              <w:rPr>
                <w:noProof/>
              </w:rPr>
              <w:t>5</w:t>
            </w:r>
            <w:r w:rsidR="00F31781">
              <w:rPr>
                <w:noProof/>
              </w:rPr>
              <w:fldChar w:fldCharType="end"/>
            </w:r>
            <w:bookmarkEnd w:id="19"/>
          </w:p>
        </w:tc>
        <w:tc>
          <w:tcPr>
            <w:tcW w:w="7339" w:type="dxa"/>
          </w:tcPr>
          <w:p w:rsidR="008F3F3E" w:rsidRDefault="008F3F3E" w:rsidP="008F3F3E">
            <w:pPr>
              <w:pStyle w:val="Brdtext"/>
              <w:numPr>
                <w:ilvl w:val="0"/>
                <w:numId w:val="37"/>
              </w:numPr>
              <w:ind w:left="397"/>
            </w:pPr>
            <w:r>
              <w:t>Innan en gissning gjort är utfallet obestämt (</w:t>
            </w:r>
            <w:proofErr w:type="spellStart"/>
            <w:r w:rsidRPr="008F3F3E">
              <w:rPr>
                <w:rStyle w:val="Kod"/>
              </w:rPr>
              <w:t>Indefinite</w:t>
            </w:r>
            <w:proofErr w:type="spellEnd"/>
            <w:r>
              <w:t xml:space="preserve">). </w:t>
            </w:r>
          </w:p>
          <w:p w:rsidR="008F3F3E" w:rsidRDefault="008F3F3E" w:rsidP="008F3F3E">
            <w:pPr>
              <w:pStyle w:val="Brdtext"/>
              <w:numPr>
                <w:ilvl w:val="0"/>
                <w:numId w:val="37"/>
              </w:numPr>
              <w:ind w:left="397"/>
            </w:pPr>
            <w:r>
              <w:t>En gissning på ett tal mindre än det hemliga talet är för låg (</w:t>
            </w:r>
            <w:proofErr w:type="spellStart"/>
            <w:r w:rsidRPr="008F3F3E">
              <w:rPr>
                <w:rStyle w:val="Kod"/>
              </w:rPr>
              <w:t>Low</w:t>
            </w:r>
            <w:proofErr w:type="spellEnd"/>
            <w:r>
              <w:t>).</w:t>
            </w:r>
          </w:p>
          <w:p w:rsidR="008F3F3E" w:rsidRDefault="008F3F3E" w:rsidP="008F3F3E">
            <w:pPr>
              <w:pStyle w:val="Brdtext"/>
              <w:numPr>
                <w:ilvl w:val="0"/>
                <w:numId w:val="37"/>
              </w:numPr>
              <w:ind w:left="397"/>
            </w:pPr>
            <w:r>
              <w:t>En gissning på ett tal större än det hemliga talet är för hög (</w:t>
            </w:r>
            <w:proofErr w:type="spellStart"/>
            <w:r w:rsidRPr="008F3F3E">
              <w:rPr>
                <w:rStyle w:val="Kod"/>
              </w:rPr>
              <w:t>High</w:t>
            </w:r>
            <w:proofErr w:type="spellEnd"/>
            <w:r>
              <w:t>).</w:t>
            </w:r>
          </w:p>
          <w:p w:rsidR="008F3F3E" w:rsidRDefault="008F3F3E" w:rsidP="008F3F3E">
            <w:pPr>
              <w:pStyle w:val="Brdtext"/>
              <w:numPr>
                <w:ilvl w:val="0"/>
                <w:numId w:val="37"/>
              </w:numPr>
              <w:ind w:left="397"/>
            </w:pPr>
            <w:r>
              <w:t>En gissning på ett tal lika med det hemliga talet är för rätt (</w:t>
            </w:r>
            <w:r w:rsidRPr="008F3F3E">
              <w:rPr>
                <w:rStyle w:val="Kod"/>
              </w:rPr>
              <w:t>Right</w:t>
            </w:r>
            <w:r>
              <w:t>).</w:t>
            </w:r>
          </w:p>
          <w:p w:rsidR="008F3F3E" w:rsidRDefault="008F3F3E" w:rsidP="008F3F3E">
            <w:pPr>
              <w:pStyle w:val="Brdtext"/>
              <w:numPr>
                <w:ilvl w:val="0"/>
                <w:numId w:val="37"/>
              </w:numPr>
              <w:ind w:left="397"/>
            </w:pPr>
            <w:r>
              <w:t>Har sju gissningar redan gjorts och fler försök att gissa görs saknas fler möjligheter att gissa (</w:t>
            </w:r>
            <w:proofErr w:type="spellStart"/>
            <w:r w:rsidRPr="008F3F3E">
              <w:rPr>
                <w:rStyle w:val="Kod"/>
              </w:rPr>
              <w:t>NoMoreGuesses</w:t>
            </w:r>
            <w:proofErr w:type="spellEnd"/>
            <w:r>
              <w:t>).</w:t>
            </w:r>
          </w:p>
          <w:p w:rsidR="008F3F3E" w:rsidRDefault="008F3F3E" w:rsidP="008F3F3E">
            <w:pPr>
              <w:pStyle w:val="Brdtext"/>
              <w:numPr>
                <w:ilvl w:val="0"/>
                <w:numId w:val="37"/>
              </w:numPr>
              <w:ind w:left="397" w:hanging="357"/>
            </w:pPr>
            <w:r>
              <w:t>En gissning på ett tal överstämmande med en tidigare gissning är en gammal gissning (</w:t>
            </w:r>
            <w:proofErr w:type="spellStart"/>
            <w:r w:rsidRPr="008F3F3E">
              <w:rPr>
                <w:rStyle w:val="Kod"/>
              </w:rPr>
              <w:t>OldGuess</w:t>
            </w:r>
            <w:proofErr w:type="spellEnd"/>
            <w:r>
              <w:t>).</w:t>
            </w:r>
          </w:p>
        </w:tc>
      </w:tr>
    </w:tbl>
    <w:p w:rsidR="00DE703D" w:rsidRDefault="006E796A" w:rsidP="006E796A">
      <w:pPr>
        <w:pStyle w:val="Rubrik3"/>
      </w:pPr>
      <w:bookmarkStart w:id="20" w:name="_Toc303931180"/>
      <w:r>
        <w:t xml:space="preserve">Strukturen </w:t>
      </w:r>
      <w:proofErr w:type="spellStart"/>
      <w:r>
        <w:t>GuessedNumber</w:t>
      </w:r>
      <w:bookmarkEnd w:id="20"/>
      <w:proofErr w:type="spellEnd"/>
    </w:p>
    <w:p w:rsidR="006E796A" w:rsidRDefault="00665FD6" w:rsidP="00DE703D">
      <w:pPr>
        <w:pStyle w:val="Brdtext"/>
      </w:pPr>
      <w:r>
        <w:t>I</w:t>
      </w:r>
      <w:r w:rsidR="008F3F3E">
        <w:t>nstans</w:t>
      </w:r>
      <w:r>
        <w:t>er</w:t>
      </w:r>
      <w:r w:rsidR="008F3F3E">
        <w:t xml:space="preserve"> av strukturen </w:t>
      </w:r>
      <w:proofErr w:type="spellStart"/>
      <w:r w:rsidR="008F3F3E" w:rsidRPr="00665FD6">
        <w:rPr>
          <w:rStyle w:val="Kod"/>
        </w:rPr>
        <w:t>GuessedNumber</w:t>
      </w:r>
      <w:proofErr w:type="spellEnd"/>
      <w:r w:rsidR="008F3F3E">
        <w:t xml:space="preserve"> används för att lagra information om genomförd</w:t>
      </w:r>
      <w:r>
        <w:t>a</w:t>
      </w:r>
      <w:r w:rsidR="008F3F3E">
        <w:t xml:space="preserve"> gissning</w:t>
      </w:r>
      <w:r>
        <w:t>ar</w:t>
      </w:r>
      <w:r w:rsidR="008F3F3E">
        <w:t xml:space="preserve">. </w:t>
      </w:r>
    </w:p>
    <w:p w:rsidR="006E796A" w:rsidRDefault="00596511" w:rsidP="006E796A">
      <w:pPr>
        <w:pStyle w:val="Brdtext"/>
        <w:keepNext/>
      </w:pPr>
      <w:r>
        <w:rPr>
          <w:noProof/>
        </w:rPr>
        <w:drawing>
          <wp:inline distT="0" distB="0" distL="0" distR="0">
            <wp:extent cx="1238400" cy="928800"/>
            <wp:effectExtent l="0" t="0" r="0" b="5080"/>
            <wp:docPr id="20" name="Bildobjek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ts\AppData\Local\Temp\SNAGHTMLe6cd6ca.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38400" cy="928800"/>
                    </a:xfrm>
                    <a:prstGeom prst="rect">
                      <a:avLst/>
                    </a:prstGeom>
                    <a:noFill/>
                    <a:ln>
                      <a:noFill/>
                    </a:ln>
                  </pic:spPr>
                </pic:pic>
              </a:graphicData>
            </a:graphic>
          </wp:inline>
        </w:drawing>
      </w:r>
    </w:p>
    <w:p w:rsidR="006E796A" w:rsidRDefault="006E796A" w:rsidP="006E796A">
      <w:pPr>
        <w:pStyle w:val="Beskrivning"/>
      </w:pPr>
      <w:r>
        <w:t xml:space="preserve">Figur </w:t>
      </w:r>
      <w:r w:rsidR="00F31781">
        <w:fldChar w:fldCharType="begin"/>
      </w:r>
      <w:r w:rsidR="00F31781">
        <w:instrText xml:space="preserve"> STYLEREF 1 \s </w:instrText>
      </w:r>
      <w:r w:rsidR="00F31781">
        <w:fldChar w:fldCharType="separate"/>
      </w:r>
      <w:r w:rsidR="00011C1C">
        <w:rPr>
          <w:noProof/>
        </w:rPr>
        <w:t>C</w:t>
      </w:r>
      <w:r w:rsidR="00F31781">
        <w:rPr>
          <w:noProof/>
        </w:rPr>
        <w:fldChar w:fldCharType="end"/>
      </w:r>
      <w:r w:rsidR="008F3F3E">
        <w:t>.</w:t>
      </w:r>
      <w:r w:rsidR="00F31781">
        <w:fldChar w:fldCharType="begin"/>
      </w:r>
      <w:r w:rsidR="00F31781">
        <w:instrText xml:space="preserve"> SEQ Figur \* ARABIC \s 1 </w:instrText>
      </w:r>
      <w:r w:rsidR="00F31781">
        <w:fldChar w:fldCharType="separate"/>
      </w:r>
      <w:r w:rsidR="00011C1C">
        <w:rPr>
          <w:noProof/>
        </w:rPr>
        <w:t>6</w:t>
      </w:r>
      <w:r w:rsidR="00F31781">
        <w:rPr>
          <w:noProof/>
        </w:rPr>
        <w:fldChar w:fldCharType="end"/>
      </w:r>
    </w:p>
    <w:p w:rsidR="007640C5" w:rsidRDefault="007640C5" w:rsidP="007640C5">
      <w:pPr>
        <w:pStyle w:val="Rubrik4"/>
      </w:pPr>
      <w:r>
        <w:t xml:space="preserve">Fältet </w:t>
      </w:r>
      <w:proofErr w:type="spellStart"/>
      <w:r>
        <w:t>Number</w:t>
      </w:r>
      <w:proofErr w:type="spellEnd"/>
    </w:p>
    <w:p w:rsidR="008F3F3E" w:rsidRDefault="008F3F3E" w:rsidP="008F3F3E">
      <w:pPr>
        <w:pStyle w:val="Brdtext"/>
      </w:pPr>
      <w:r>
        <w:t xml:space="preserve">Publikt fält av typen </w:t>
      </w:r>
      <w:proofErr w:type="spellStart"/>
      <w:proofErr w:type="gramStart"/>
      <w:r w:rsidRPr="00402055">
        <w:rPr>
          <w:rStyle w:val="Kod"/>
        </w:rPr>
        <w:t>int</w:t>
      </w:r>
      <w:proofErr w:type="spellEnd"/>
      <w:proofErr w:type="gramEnd"/>
      <w:r>
        <w:rPr>
          <w:rStyle w:val="Kod"/>
        </w:rPr>
        <w:t>?</w:t>
      </w:r>
      <w:r>
        <w:t xml:space="preserve"> som innehåller </w:t>
      </w:r>
      <w:r w:rsidR="00665FD6">
        <w:t>en gissnings värde</w:t>
      </w:r>
      <w:r>
        <w:t>.</w:t>
      </w:r>
    </w:p>
    <w:p w:rsidR="007640C5" w:rsidRDefault="007640C5" w:rsidP="007640C5">
      <w:pPr>
        <w:pStyle w:val="Rubrik4"/>
      </w:pPr>
      <w:r>
        <w:t xml:space="preserve">Fältet </w:t>
      </w:r>
      <w:proofErr w:type="spellStart"/>
      <w:r>
        <w:t>Outcome</w:t>
      </w:r>
      <w:proofErr w:type="spellEnd"/>
    </w:p>
    <w:p w:rsidR="007640C5" w:rsidRPr="00DE703D" w:rsidRDefault="00665FD6" w:rsidP="00DE703D">
      <w:pPr>
        <w:pStyle w:val="Brdtext"/>
      </w:pPr>
      <w:r>
        <w:t xml:space="preserve">Publikt fält av typen </w:t>
      </w:r>
      <w:proofErr w:type="spellStart"/>
      <w:r>
        <w:rPr>
          <w:rStyle w:val="Kod"/>
        </w:rPr>
        <w:t>Outcome</w:t>
      </w:r>
      <w:proofErr w:type="spellEnd"/>
      <w:r>
        <w:t xml:space="preserve"> som innehåller utfallet av en gissning.</w:t>
      </w:r>
    </w:p>
    <w:p w:rsidR="00DE703D" w:rsidRDefault="00DE703D" w:rsidP="00DE703D">
      <w:pPr>
        <w:pStyle w:val="Rubrik3"/>
      </w:pPr>
      <w:bookmarkStart w:id="21" w:name="_Toc303931181"/>
      <w:r>
        <w:lastRenderedPageBreak/>
        <w:t xml:space="preserve">Klassen </w:t>
      </w:r>
      <w:proofErr w:type="spellStart"/>
      <w:r>
        <w:t>SecretNumber</w:t>
      </w:r>
      <w:bookmarkEnd w:id="21"/>
      <w:proofErr w:type="spellEnd"/>
    </w:p>
    <w:p w:rsidR="00DE703D" w:rsidRDefault="00DE703D" w:rsidP="00DE703D">
      <w:pPr>
        <w:pStyle w:val="Brdtext"/>
      </w:pPr>
      <w:r>
        <w:t xml:space="preserve">Klassen måste implementeras så den som minst innehåller medlemmarna enligt klassdiagrammet i </w:t>
      </w:r>
      <w:r w:rsidR="005B06F4">
        <w:fldChar w:fldCharType="begin"/>
      </w:r>
      <w:r w:rsidR="005B06F4">
        <w:instrText xml:space="preserve"> REF _Ref303926745 \h </w:instrText>
      </w:r>
      <w:r w:rsidR="005B06F4">
        <w:fldChar w:fldCharType="separate"/>
      </w:r>
      <w:r w:rsidR="00011C1C" w:rsidRPr="006E796A">
        <w:t xml:space="preserve">Figur </w:t>
      </w:r>
      <w:r w:rsidR="00011C1C">
        <w:rPr>
          <w:noProof/>
        </w:rPr>
        <w:t>C</w:t>
      </w:r>
      <w:r w:rsidR="00011C1C">
        <w:t>.</w:t>
      </w:r>
      <w:r w:rsidR="00011C1C">
        <w:rPr>
          <w:noProof/>
        </w:rPr>
        <w:t>7</w:t>
      </w:r>
      <w:r w:rsidR="005B06F4">
        <w:fldChar w:fldCharType="end"/>
      </w:r>
      <w:r>
        <w:t xml:space="preserve"> och har den funktionalitet som beskrivs för respektive medlem för att klara samtliga tester.</w:t>
      </w:r>
    </w:p>
    <w:p w:rsidR="00DE703D" w:rsidRDefault="00596511" w:rsidP="00DE703D">
      <w:pPr>
        <w:pStyle w:val="Brdtext"/>
        <w:keepNext/>
      </w:pPr>
      <w:r>
        <w:rPr>
          <w:noProof/>
        </w:rPr>
        <w:drawing>
          <wp:inline distT="0" distB="0" distL="0" distR="0">
            <wp:extent cx="2268000" cy="2595600"/>
            <wp:effectExtent l="0" t="0" r="0" b="0"/>
            <wp:docPr id="22"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ts\AppData\Local\Temp\SNAGHTMLe6d638e.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268000" cy="2595600"/>
                    </a:xfrm>
                    <a:prstGeom prst="rect">
                      <a:avLst/>
                    </a:prstGeom>
                    <a:noFill/>
                    <a:ln>
                      <a:noFill/>
                    </a:ln>
                  </pic:spPr>
                </pic:pic>
              </a:graphicData>
            </a:graphic>
          </wp:inline>
        </w:drawing>
      </w:r>
    </w:p>
    <w:p w:rsidR="00DE703D" w:rsidRDefault="00DE703D" w:rsidP="00DE703D">
      <w:pPr>
        <w:pStyle w:val="Beskrivning"/>
      </w:pPr>
      <w:bookmarkStart w:id="22" w:name="_Ref303926745"/>
      <w:bookmarkStart w:id="23" w:name="_Ref303926714"/>
      <w:r w:rsidRPr="006E796A">
        <w:t xml:space="preserve">Figur </w:t>
      </w:r>
      <w:r w:rsidR="00F31781">
        <w:fldChar w:fldCharType="begin"/>
      </w:r>
      <w:r w:rsidR="00F31781">
        <w:instrText xml:space="preserve"> STYLEREF 1 \s </w:instrText>
      </w:r>
      <w:r w:rsidR="00F31781">
        <w:fldChar w:fldCharType="separate"/>
      </w:r>
      <w:r w:rsidR="00011C1C">
        <w:rPr>
          <w:noProof/>
        </w:rPr>
        <w:t>C</w:t>
      </w:r>
      <w:r w:rsidR="00F31781">
        <w:rPr>
          <w:noProof/>
        </w:rPr>
        <w:fldChar w:fldCharType="end"/>
      </w:r>
      <w:r w:rsidR="008F3F3E">
        <w:t>.</w:t>
      </w:r>
      <w:r w:rsidR="00F31781">
        <w:fldChar w:fldCharType="begin"/>
      </w:r>
      <w:r w:rsidR="00F31781">
        <w:instrText xml:space="preserve"> SEQ Figur \* ARABIC \s 1 </w:instrText>
      </w:r>
      <w:r w:rsidR="00F31781">
        <w:fldChar w:fldCharType="separate"/>
      </w:r>
      <w:r w:rsidR="00011C1C">
        <w:rPr>
          <w:noProof/>
        </w:rPr>
        <w:t>7</w:t>
      </w:r>
      <w:r w:rsidR="00F31781">
        <w:rPr>
          <w:noProof/>
        </w:rPr>
        <w:fldChar w:fldCharType="end"/>
      </w:r>
      <w:bookmarkEnd w:id="22"/>
      <w:r w:rsidRPr="006E796A">
        <w:t xml:space="preserve">. Klassdiagram över </w:t>
      </w:r>
      <w:proofErr w:type="spellStart"/>
      <w:r w:rsidRPr="006E796A">
        <w:t>SecretNumber</w:t>
      </w:r>
      <w:proofErr w:type="spellEnd"/>
      <w:r w:rsidRPr="006E796A">
        <w:t xml:space="preserve">. </w:t>
      </w:r>
      <w:r>
        <w:t>Observera att set-blocke</w:t>
      </w:r>
      <w:r w:rsidR="005B06F4">
        <w:t xml:space="preserve">n för egenskaperna </w:t>
      </w:r>
      <w:r w:rsidR="00AE323C">
        <w:t>Count</w:t>
      </w:r>
      <w:r w:rsidR="005B06F4">
        <w:t xml:space="preserve">, </w:t>
      </w:r>
      <w:proofErr w:type="spellStart"/>
      <w:r w:rsidR="00AE323C">
        <w:t>Guess</w:t>
      </w:r>
      <w:proofErr w:type="spellEnd"/>
      <w:r w:rsidR="00AE323C">
        <w:t xml:space="preserve">, </w:t>
      </w:r>
      <w:proofErr w:type="spellStart"/>
      <w:r w:rsidR="00AE323C">
        <w:t>Number</w:t>
      </w:r>
      <w:proofErr w:type="spellEnd"/>
      <w:r>
        <w:t xml:space="preserve"> </w:t>
      </w:r>
      <w:r w:rsidR="005B06F4">
        <w:t xml:space="preserve">och </w:t>
      </w:r>
      <w:proofErr w:type="spellStart"/>
      <w:r w:rsidR="00AE323C">
        <w:t>Outcome</w:t>
      </w:r>
      <w:proofErr w:type="spellEnd"/>
      <w:r w:rsidR="005B06F4">
        <w:t xml:space="preserve"> </w:t>
      </w:r>
      <w:r w:rsidR="00AE323C">
        <w:t>ska vara</w:t>
      </w:r>
      <w:r>
        <w:t xml:space="preserve"> privata.</w:t>
      </w:r>
      <w:bookmarkEnd w:id="23"/>
    </w:p>
    <w:p w:rsidR="00DE703D" w:rsidRDefault="00DE703D" w:rsidP="00DE703D">
      <w:pPr>
        <w:pStyle w:val="Rubrik4"/>
      </w:pPr>
      <w:r>
        <w:t>Fältet _</w:t>
      </w:r>
      <w:proofErr w:type="spellStart"/>
      <w:r>
        <w:t>guess</w:t>
      </w:r>
      <w:r w:rsidR="00887D41">
        <w:t>ed</w:t>
      </w:r>
      <w:r>
        <w:t>Numbers</w:t>
      </w:r>
      <w:proofErr w:type="spellEnd"/>
    </w:p>
    <w:p w:rsidR="00DE703D" w:rsidRDefault="00DE703D" w:rsidP="00DE703D">
      <w:pPr>
        <w:pStyle w:val="Brdtext"/>
      </w:pPr>
      <w:r>
        <w:t xml:space="preserve">Privat fält, av typen </w:t>
      </w:r>
      <w:proofErr w:type="spellStart"/>
      <w:r w:rsidR="00C70391">
        <w:rPr>
          <w:rStyle w:val="Kod"/>
        </w:rPr>
        <w:t>GuessedNumber</w:t>
      </w:r>
      <w:proofErr w:type="spellEnd"/>
      <w:r w:rsidRPr="00402055">
        <w:rPr>
          <w:rStyle w:val="Kod"/>
        </w:rPr>
        <w:t>[]</w:t>
      </w:r>
      <w:r>
        <w:t>, som innehåller gjorda gissningar</w:t>
      </w:r>
      <w:r w:rsidR="00C70391">
        <w:t xml:space="preserve"> med tillhörande utfall</w:t>
      </w:r>
      <w:r>
        <w:t xml:space="preserve"> sedan det hemliga talet slumpats fram.</w:t>
      </w:r>
      <w:r w:rsidR="00B335E2">
        <w:t xml:space="preserve"> Kapslas in av egenskapen </w:t>
      </w:r>
      <w:proofErr w:type="spellStart"/>
      <w:r w:rsidR="00B335E2" w:rsidRPr="00AE323C">
        <w:rPr>
          <w:rStyle w:val="Kod"/>
        </w:rPr>
        <w:t>Guess</w:t>
      </w:r>
      <w:r w:rsidR="00887D41">
        <w:rPr>
          <w:rStyle w:val="Kod"/>
        </w:rPr>
        <w:t>ed</w:t>
      </w:r>
      <w:r w:rsidR="00B335E2" w:rsidRPr="00AE323C">
        <w:rPr>
          <w:rStyle w:val="Kod"/>
        </w:rPr>
        <w:t>Numbers</w:t>
      </w:r>
      <w:proofErr w:type="spellEnd"/>
      <w:r w:rsidR="00B335E2">
        <w:t>.</w:t>
      </w:r>
    </w:p>
    <w:p w:rsidR="00DE703D" w:rsidRDefault="00DE703D" w:rsidP="00DE703D">
      <w:pPr>
        <w:pStyle w:val="Rubrik4"/>
      </w:pPr>
      <w:r>
        <w:t>Fältet _</w:t>
      </w:r>
      <w:proofErr w:type="spellStart"/>
      <w:r>
        <w:t>number</w:t>
      </w:r>
      <w:proofErr w:type="spellEnd"/>
    </w:p>
    <w:p w:rsidR="00DE703D" w:rsidRDefault="00DE703D" w:rsidP="00DE703D">
      <w:pPr>
        <w:pStyle w:val="Brdtext"/>
      </w:pPr>
      <w:r>
        <w:t xml:space="preserve">Privat fält av typen </w:t>
      </w:r>
      <w:proofErr w:type="spellStart"/>
      <w:proofErr w:type="gramStart"/>
      <w:r w:rsidRPr="00402055">
        <w:rPr>
          <w:rStyle w:val="Kod"/>
        </w:rPr>
        <w:t>int</w:t>
      </w:r>
      <w:proofErr w:type="spellEnd"/>
      <w:proofErr w:type="gramEnd"/>
      <w:r w:rsidR="00B335E2">
        <w:rPr>
          <w:rStyle w:val="Kod"/>
        </w:rPr>
        <w:t>?</w:t>
      </w:r>
      <w:r>
        <w:t xml:space="preserve"> som innehåller det hemliga talet.</w:t>
      </w:r>
      <w:r w:rsidR="00B335E2">
        <w:t xml:space="preserve"> Kapslas in av egenskapen </w:t>
      </w:r>
      <w:proofErr w:type="spellStart"/>
      <w:r w:rsidR="00B335E2" w:rsidRPr="00AE323C">
        <w:rPr>
          <w:rStyle w:val="Kod"/>
        </w:rPr>
        <w:t>Number</w:t>
      </w:r>
      <w:proofErr w:type="spellEnd"/>
      <w:r w:rsidR="00B335E2">
        <w:t>.</w:t>
      </w:r>
    </w:p>
    <w:p w:rsidR="00DE703D" w:rsidRDefault="00DE703D" w:rsidP="00DE703D">
      <w:pPr>
        <w:pStyle w:val="Rubrik4"/>
      </w:pPr>
      <w:r>
        <w:t xml:space="preserve">Konstanten </w:t>
      </w:r>
      <w:proofErr w:type="spellStart"/>
      <w:r>
        <w:t>MaxNumberOfGuesses</w:t>
      </w:r>
      <w:proofErr w:type="spellEnd"/>
    </w:p>
    <w:p w:rsidR="00DE703D" w:rsidRDefault="00DE703D" w:rsidP="00DE703D">
      <w:pPr>
        <w:pStyle w:val="Brdtext"/>
      </w:pPr>
      <w:r>
        <w:t xml:space="preserve">Publik konstant, av typen </w:t>
      </w:r>
      <w:proofErr w:type="spellStart"/>
      <w:proofErr w:type="gramStart"/>
      <w:r w:rsidRPr="00402055">
        <w:rPr>
          <w:rStyle w:val="Kod"/>
        </w:rPr>
        <w:t>int</w:t>
      </w:r>
      <w:proofErr w:type="spellEnd"/>
      <w:proofErr w:type="gramEnd"/>
      <w:r>
        <w:t>, med värdet 7 som definierar hur många gissningar en användare har på sig att gissa rätt.</w:t>
      </w:r>
    </w:p>
    <w:p w:rsidR="00DE703D" w:rsidRDefault="00DE703D" w:rsidP="00DE703D">
      <w:pPr>
        <w:pStyle w:val="Rubrik4"/>
      </w:pPr>
      <w:r>
        <w:t xml:space="preserve">Egenskapen </w:t>
      </w:r>
      <w:proofErr w:type="spellStart"/>
      <w:r>
        <w:t>CanMakeGuess</w:t>
      </w:r>
      <w:proofErr w:type="spellEnd"/>
    </w:p>
    <w:p w:rsidR="00DE703D" w:rsidRDefault="00DE703D" w:rsidP="00DE703D">
      <w:pPr>
        <w:pStyle w:val="Brdtext"/>
      </w:pPr>
      <w:r>
        <w:t xml:space="preserve">Egenskap, av typen </w:t>
      </w:r>
      <w:proofErr w:type="spellStart"/>
      <w:r w:rsidRPr="00402055">
        <w:rPr>
          <w:rStyle w:val="Kod"/>
        </w:rPr>
        <w:t>bool</w:t>
      </w:r>
      <w:proofErr w:type="spellEnd"/>
      <w:r w:rsidRPr="00FE62FA">
        <w:t xml:space="preserve"> där </w:t>
      </w:r>
      <w:r w:rsidRPr="00402055">
        <w:rPr>
          <w:rStyle w:val="Kod"/>
        </w:rPr>
        <w:t>get</w:t>
      </w:r>
      <w:r>
        <w:t xml:space="preserve"> är publik och </w:t>
      </w:r>
      <w:r w:rsidRPr="00402055">
        <w:rPr>
          <w:rStyle w:val="Kod"/>
        </w:rPr>
        <w:t>set</w:t>
      </w:r>
      <w:r>
        <w:t xml:space="preserve"> är privat, som håller ordning på om användaren kan gissa eller inte.</w:t>
      </w:r>
    </w:p>
    <w:p w:rsidR="00DE703D" w:rsidRDefault="00DE703D" w:rsidP="00DE703D">
      <w:pPr>
        <w:pStyle w:val="Brdtext"/>
      </w:pPr>
      <w:r>
        <w:t xml:space="preserve">Så länge användaren kan göra en gissning ska egenskapen ha värdet </w:t>
      </w:r>
      <w:r w:rsidRPr="00FE62FA">
        <w:rPr>
          <w:rStyle w:val="Kod"/>
        </w:rPr>
        <w:t>true</w:t>
      </w:r>
      <w:r>
        <w:t xml:space="preserve">. Egenskapen ska ha värdet </w:t>
      </w:r>
      <w:r w:rsidRPr="00FE62FA">
        <w:rPr>
          <w:rStyle w:val="Kod"/>
        </w:rPr>
        <w:t>false</w:t>
      </w:r>
      <w:r>
        <w:t xml:space="preserve"> då en användare förbrukat sju gissningar eller lyckats gissa rätt. </w:t>
      </w:r>
    </w:p>
    <w:p w:rsidR="00DE703D" w:rsidRDefault="00DE703D" w:rsidP="00DE703D">
      <w:pPr>
        <w:pStyle w:val="Rubrik4"/>
      </w:pPr>
      <w:r>
        <w:t>Egenskapen Count</w:t>
      </w:r>
    </w:p>
    <w:p w:rsidR="00DE703D" w:rsidRDefault="00DE703D" w:rsidP="00DE703D">
      <w:pPr>
        <w:pStyle w:val="Brdtext"/>
      </w:pPr>
      <w:r>
        <w:t xml:space="preserve">Egenskap, av typen </w:t>
      </w:r>
      <w:proofErr w:type="spellStart"/>
      <w:proofErr w:type="gramStart"/>
      <w:r>
        <w:rPr>
          <w:rStyle w:val="Kod"/>
        </w:rPr>
        <w:t>int</w:t>
      </w:r>
      <w:proofErr w:type="spellEnd"/>
      <w:proofErr w:type="gramEnd"/>
      <w:r w:rsidR="00726134">
        <w:t xml:space="preserve">, </w:t>
      </w:r>
      <w:r w:rsidRPr="00FE62FA">
        <w:t xml:space="preserve">där </w:t>
      </w:r>
      <w:r w:rsidRPr="00402055">
        <w:rPr>
          <w:rStyle w:val="Kod"/>
        </w:rPr>
        <w:t>get</w:t>
      </w:r>
      <w:r>
        <w:t xml:space="preserve"> är publik och </w:t>
      </w:r>
      <w:r w:rsidRPr="00402055">
        <w:rPr>
          <w:rStyle w:val="Kod"/>
        </w:rPr>
        <w:t>set</w:t>
      </w:r>
      <w:r>
        <w:t xml:space="preserve"> är privat, som räknar antalet gjorda gissningar sedan det hemliga talet slumpades fram.</w:t>
      </w:r>
    </w:p>
    <w:p w:rsidR="00DE703D" w:rsidRDefault="00DE703D" w:rsidP="00DE703D">
      <w:pPr>
        <w:pStyle w:val="Rubrik4"/>
      </w:pPr>
      <w:r>
        <w:t xml:space="preserve">Egenskapen </w:t>
      </w:r>
      <w:proofErr w:type="spellStart"/>
      <w:r>
        <w:t>Guess</w:t>
      </w:r>
      <w:proofErr w:type="spellEnd"/>
    </w:p>
    <w:p w:rsidR="00DE703D" w:rsidRDefault="00726134" w:rsidP="00DE703D">
      <w:pPr>
        <w:pStyle w:val="Brdtext"/>
      </w:pPr>
      <w:r>
        <w:t xml:space="preserve">Egenskap, av typen </w:t>
      </w:r>
      <w:proofErr w:type="spellStart"/>
      <w:r>
        <w:rPr>
          <w:rStyle w:val="Kod"/>
        </w:rPr>
        <w:t>int</w:t>
      </w:r>
      <w:proofErr w:type="spellEnd"/>
      <w:proofErr w:type="gramStart"/>
      <w:r>
        <w:rPr>
          <w:rStyle w:val="Kod"/>
        </w:rPr>
        <w:t>?,</w:t>
      </w:r>
      <w:proofErr w:type="gramEnd"/>
      <w:r w:rsidRPr="00FE62FA">
        <w:t xml:space="preserve"> där </w:t>
      </w:r>
      <w:r w:rsidRPr="00402055">
        <w:rPr>
          <w:rStyle w:val="Kod"/>
        </w:rPr>
        <w:t>get</w:t>
      </w:r>
      <w:r>
        <w:t xml:space="preserve"> är publik och </w:t>
      </w:r>
      <w:r w:rsidRPr="00402055">
        <w:rPr>
          <w:rStyle w:val="Kod"/>
        </w:rPr>
        <w:t>set</w:t>
      </w:r>
      <w:r>
        <w:t xml:space="preserve"> är privat, som innehåller den senaste gissningen</w:t>
      </w:r>
      <w:r w:rsidR="00C656AE">
        <w:t>s</w:t>
      </w:r>
      <w:r>
        <w:t xml:space="preserve"> värde. Innan någon gissning gjorts ska egenskapen ha värdet </w:t>
      </w:r>
      <w:r w:rsidRPr="00726134">
        <w:rPr>
          <w:rStyle w:val="Kod"/>
        </w:rPr>
        <w:t>null</w:t>
      </w:r>
      <w:r>
        <w:t>.</w:t>
      </w:r>
    </w:p>
    <w:p w:rsidR="00C70391" w:rsidRDefault="00C70391" w:rsidP="00C70391">
      <w:pPr>
        <w:pStyle w:val="Rubrik4"/>
      </w:pPr>
      <w:r>
        <w:t xml:space="preserve">Egenskapen </w:t>
      </w:r>
      <w:proofErr w:type="spellStart"/>
      <w:r>
        <w:t>GuessedNumbers</w:t>
      </w:r>
      <w:proofErr w:type="spellEnd"/>
    </w:p>
    <w:p w:rsidR="00C70391" w:rsidRDefault="00C70391" w:rsidP="00C70391">
      <w:pPr>
        <w:pStyle w:val="Brdtext"/>
      </w:pPr>
      <w:r>
        <w:t xml:space="preserve">”Read-only”-egenskap, av typen </w:t>
      </w:r>
      <w:proofErr w:type="spellStart"/>
      <w:r>
        <w:rPr>
          <w:rStyle w:val="Kod"/>
        </w:rPr>
        <w:t>GuessedNumber</w:t>
      </w:r>
      <w:proofErr w:type="spellEnd"/>
      <w:r>
        <w:rPr>
          <w:rStyle w:val="Kod"/>
        </w:rPr>
        <w:t>[]</w:t>
      </w:r>
      <w:r>
        <w:t xml:space="preserve">som ger en referens till en kopia av det privata fältet </w:t>
      </w:r>
      <w:r w:rsidRPr="00C70391">
        <w:rPr>
          <w:rStyle w:val="Kod"/>
        </w:rPr>
        <w:t>_</w:t>
      </w:r>
      <w:proofErr w:type="spellStart"/>
      <w:r w:rsidRPr="00C70391">
        <w:rPr>
          <w:rStyle w:val="Kod"/>
        </w:rPr>
        <w:t>guessedNumbers</w:t>
      </w:r>
      <w:proofErr w:type="spellEnd"/>
      <w:r>
        <w:t xml:space="preserve">. OBS! För att undvika en </w:t>
      </w:r>
      <w:r w:rsidRPr="00C70391">
        <w:rPr>
          <w:i/>
        </w:rPr>
        <w:t>”</w:t>
      </w:r>
      <w:proofErr w:type="spellStart"/>
      <w:r w:rsidRPr="00C70391">
        <w:rPr>
          <w:i/>
        </w:rPr>
        <w:t>privacy</w:t>
      </w:r>
      <w:proofErr w:type="spellEnd"/>
      <w:r w:rsidRPr="00C70391">
        <w:rPr>
          <w:i/>
        </w:rPr>
        <w:t xml:space="preserve"> </w:t>
      </w:r>
      <w:proofErr w:type="spellStart"/>
      <w:r w:rsidRPr="00C70391">
        <w:rPr>
          <w:i/>
        </w:rPr>
        <w:t>leak</w:t>
      </w:r>
      <w:proofErr w:type="spellEnd"/>
      <w:r w:rsidRPr="00C70391">
        <w:rPr>
          <w:i/>
        </w:rPr>
        <w:t>”</w:t>
      </w:r>
      <w:r>
        <w:t xml:space="preserve"> får under inga omständigheter en referens till det privata fältet </w:t>
      </w:r>
      <w:r w:rsidRPr="00C70391">
        <w:rPr>
          <w:rStyle w:val="Kod"/>
        </w:rPr>
        <w:t>_</w:t>
      </w:r>
      <w:proofErr w:type="spellStart"/>
      <w:r w:rsidRPr="00C70391">
        <w:rPr>
          <w:rStyle w:val="Kod"/>
        </w:rPr>
        <w:t>guessedNumbers</w:t>
      </w:r>
      <w:proofErr w:type="spellEnd"/>
      <w:r>
        <w:t xml:space="preserve"> returneras av egenskapen.</w:t>
      </w:r>
    </w:p>
    <w:p w:rsidR="00F41C76" w:rsidRDefault="00F41C76" w:rsidP="00F41C76">
      <w:pPr>
        <w:pStyle w:val="Rubrik4"/>
      </w:pPr>
      <w:r>
        <w:t xml:space="preserve">Egenskapen </w:t>
      </w:r>
      <w:proofErr w:type="spellStart"/>
      <w:r>
        <w:t>Number</w:t>
      </w:r>
      <w:proofErr w:type="spellEnd"/>
    </w:p>
    <w:p w:rsidR="00F41C76" w:rsidRDefault="00F41C76" w:rsidP="00F41C76">
      <w:pPr>
        <w:pStyle w:val="Brdtext"/>
      </w:pPr>
      <w:r>
        <w:t xml:space="preserve">Egenskap, av typen </w:t>
      </w:r>
      <w:proofErr w:type="spellStart"/>
      <w:r>
        <w:rPr>
          <w:rStyle w:val="Kod"/>
        </w:rPr>
        <w:t>int</w:t>
      </w:r>
      <w:proofErr w:type="spellEnd"/>
      <w:proofErr w:type="gramStart"/>
      <w:r>
        <w:rPr>
          <w:rStyle w:val="Kod"/>
        </w:rPr>
        <w:t>?,</w:t>
      </w:r>
      <w:proofErr w:type="gramEnd"/>
      <w:r w:rsidRPr="00FE62FA">
        <w:t xml:space="preserve"> där </w:t>
      </w:r>
      <w:r w:rsidRPr="00402055">
        <w:rPr>
          <w:rStyle w:val="Kod"/>
        </w:rPr>
        <w:t>get</w:t>
      </w:r>
      <w:r>
        <w:t xml:space="preserve"> är publik och </w:t>
      </w:r>
      <w:r w:rsidRPr="00402055">
        <w:rPr>
          <w:rStyle w:val="Kod"/>
        </w:rPr>
        <w:t>set</w:t>
      </w:r>
      <w:r>
        <w:t xml:space="preserve"> är privat, som innehåller det hemliga talet. Så länge som det går att gissa ska egenskapen ge värdet </w:t>
      </w:r>
      <w:r w:rsidRPr="00726134">
        <w:rPr>
          <w:rStyle w:val="Kod"/>
        </w:rPr>
        <w:t>null</w:t>
      </w:r>
      <w:r>
        <w:t xml:space="preserve">. Går det inte att gissa ska egenskapen ge värdet den privata egenskapen </w:t>
      </w:r>
      <w:r w:rsidRPr="00F41C76">
        <w:rPr>
          <w:rStyle w:val="Kod"/>
        </w:rPr>
        <w:t>_</w:t>
      </w:r>
      <w:proofErr w:type="spellStart"/>
      <w:r w:rsidRPr="00F41C76">
        <w:rPr>
          <w:rStyle w:val="Kod"/>
        </w:rPr>
        <w:t>number</w:t>
      </w:r>
      <w:proofErr w:type="spellEnd"/>
      <w:r>
        <w:t xml:space="preserve"> har.</w:t>
      </w:r>
    </w:p>
    <w:p w:rsidR="00F41C76" w:rsidRDefault="00F41C76" w:rsidP="00F41C76">
      <w:pPr>
        <w:pStyle w:val="Rubrik4"/>
      </w:pPr>
      <w:r>
        <w:lastRenderedPageBreak/>
        <w:t xml:space="preserve">Egenskapen </w:t>
      </w:r>
      <w:proofErr w:type="spellStart"/>
      <w:r>
        <w:t>Outcome</w:t>
      </w:r>
      <w:proofErr w:type="spellEnd"/>
    </w:p>
    <w:p w:rsidR="00F41C76" w:rsidRDefault="00F41C76" w:rsidP="00F41C76">
      <w:pPr>
        <w:pStyle w:val="Brdtext"/>
      </w:pPr>
      <w:r>
        <w:t xml:space="preserve">Egenskap, av typen </w:t>
      </w:r>
      <w:proofErr w:type="spellStart"/>
      <w:r>
        <w:rPr>
          <w:rStyle w:val="Kod"/>
        </w:rPr>
        <w:t>OutCome</w:t>
      </w:r>
      <w:proofErr w:type="spellEnd"/>
      <w:r>
        <w:rPr>
          <w:rStyle w:val="Kod"/>
        </w:rPr>
        <w:t>,</w:t>
      </w:r>
      <w:r w:rsidRPr="00FE62FA">
        <w:t xml:space="preserve"> där </w:t>
      </w:r>
      <w:r w:rsidRPr="00402055">
        <w:rPr>
          <w:rStyle w:val="Kod"/>
        </w:rPr>
        <w:t>get</w:t>
      </w:r>
      <w:r>
        <w:t xml:space="preserve"> är publik och </w:t>
      </w:r>
      <w:r w:rsidRPr="00402055">
        <w:rPr>
          <w:rStyle w:val="Kod"/>
        </w:rPr>
        <w:t>set</w:t>
      </w:r>
      <w:r>
        <w:t xml:space="preserve"> är privat, som innehåller utfallet av den senaste gissningen. Innan någon gissning gjorts ska egenskapen ha </w:t>
      </w:r>
      <w:r w:rsidR="003B21B7">
        <w:t>standard</w:t>
      </w:r>
      <w:r>
        <w:t xml:space="preserve">värdet </w:t>
      </w:r>
      <w:proofErr w:type="spellStart"/>
      <w:r w:rsidR="003B21B7">
        <w:rPr>
          <w:rStyle w:val="Kod"/>
        </w:rPr>
        <w:t>Outcome</w:t>
      </w:r>
      <w:proofErr w:type="gramStart"/>
      <w:r w:rsidR="003B21B7">
        <w:rPr>
          <w:rStyle w:val="Kod"/>
        </w:rPr>
        <w:t>.Indefinite</w:t>
      </w:r>
      <w:proofErr w:type="spellEnd"/>
      <w:proofErr w:type="gramEnd"/>
      <w:r>
        <w:t>.</w:t>
      </w:r>
    </w:p>
    <w:p w:rsidR="00DE703D" w:rsidRDefault="00DE703D" w:rsidP="00DE703D">
      <w:pPr>
        <w:pStyle w:val="Rubrik4"/>
      </w:pPr>
      <w:r>
        <w:t xml:space="preserve">Metoden </w:t>
      </w:r>
      <w:proofErr w:type="spellStart"/>
      <w:r>
        <w:t>Initialize</w:t>
      </w:r>
      <w:proofErr w:type="spellEnd"/>
    </w:p>
    <w:p w:rsidR="00DE703D" w:rsidRDefault="00DE703D" w:rsidP="00DE703D">
      <w:pPr>
        <w:pStyle w:val="Brdtext"/>
      </w:pPr>
      <w:r w:rsidRPr="00555F5B">
        <w:t>Publi</w:t>
      </w:r>
      <w:r>
        <w:t>k</w:t>
      </w:r>
      <w:r w:rsidRPr="00555F5B">
        <w:t xml:space="preserve"> metod som init</w:t>
      </w:r>
      <w:r>
        <w:t>i</w:t>
      </w:r>
      <w:r w:rsidRPr="00555F5B">
        <w:t xml:space="preserve">erar </w:t>
      </w:r>
      <w:r>
        <w:t xml:space="preserve">klassens fält och egenskaper. </w:t>
      </w:r>
    </w:p>
    <w:p w:rsidR="00DE703D" w:rsidRDefault="00DE703D" w:rsidP="00DE703D">
      <w:pPr>
        <w:pStyle w:val="Brdtext"/>
        <w:numPr>
          <w:ilvl w:val="0"/>
          <w:numId w:val="32"/>
        </w:numPr>
      </w:pPr>
      <w:r>
        <w:t xml:space="preserve">Arrayen </w:t>
      </w:r>
      <w:r w:rsidRPr="00960FAE">
        <w:rPr>
          <w:rStyle w:val="Kod"/>
        </w:rPr>
        <w:t>_</w:t>
      </w:r>
      <w:proofErr w:type="spellStart"/>
      <w:r w:rsidRPr="00960FAE">
        <w:rPr>
          <w:rStyle w:val="Kod"/>
        </w:rPr>
        <w:t>guessedNumbers</w:t>
      </w:r>
      <w:proofErr w:type="spellEnd"/>
      <w:r>
        <w:t xml:space="preserve"> refererar till ska återanvändas och måste därför rensas på gjorda gissningar och elementen initieras till standardvärdet för typen </w:t>
      </w:r>
      <w:proofErr w:type="spellStart"/>
      <w:r w:rsidR="00737A90">
        <w:rPr>
          <w:rStyle w:val="Kod"/>
        </w:rPr>
        <w:t>GuessedNumber</w:t>
      </w:r>
      <w:proofErr w:type="spellEnd"/>
      <w:r>
        <w:t xml:space="preserve">. </w:t>
      </w:r>
    </w:p>
    <w:p w:rsidR="00DE703D" w:rsidRDefault="00737A90" w:rsidP="00DE703D">
      <w:pPr>
        <w:pStyle w:val="Brdtext"/>
        <w:numPr>
          <w:ilvl w:val="0"/>
          <w:numId w:val="32"/>
        </w:numPr>
      </w:pPr>
      <w:proofErr w:type="spellStart"/>
      <w:r>
        <w:rPr>
          <w:rStyle w:val="Kod"/>
        </w:rPr>
        <w:t>N</w:t>
      </w:r>
      <w:r w:rsidR="00DE703D" w:rsidRPr="00555F5B">
        <w:rPr>
          <w:rStyle w:val="Kod"/>
        </w:rPr>
        <w:t>umber</w:t>
      </w:r>
      <w:proofErr w:type="spellEnd"/>
      <w:r w:rsidR="00DE703D">
        <w:t xml:space="preserve"> ska tilldelas ett slumpat heltal i det slutna intervallet mellan 1 och 100. </w:t>
      </w:r>
    </w:p>
    <w:p w:rsidR="00DE703D" w:rsidRDefault="00DE703D" w:rsidP="00DE703D">
      <w:pPr>
        <w:pStyle w:val="Brdtext"/>
        <w:numPr>
          <w:ilvl w:val="0"/>
          <w:numId w:val="32"/>
        </w:numPr>
      </w:pPr>
      <w:r>
        <w:rPr>
          <w:rStyle w:val="Kod"/>
        </w:rPr>
        <w:t>C</w:t>
      </w:r>
      <w:r w:rsidRPr="00555F5B">
        <w:rPr>
          <w:rStyle w:val="Kod"/>
        </w:rPr>
        <w:t>ount</w:t>
      </w:r>
      <w:r>
        <w:t xml:space="preserve"> ska tilldelas värdet </w:t>
      </w:r>
      <w:r w:rsidRPr="00555F5B">
        <w:rPr>
          <w:rStyle w:val="Kod"/>
        </w:rPr>
        <w:t>0</w:t>
      </w:r>
      <w:r>
        <w:t>.</w:t>
      </w:r>
    </w:p>
    <w:p w:rsidR="00737A90" w:rsidRDefault="00737A90" w:rsidP="00DE703D">
      <w:pPr>
        <w:pStyle w:val="Brdtext"/>
        <w:numPr>
          <w:ilvl w:val="0"/>
          <w:numId w:val="32"/>
        </w:numPr>
      </w:pPr>
      <w:proofErr w:type="spellStart"/>
      <w:r w:rsidRPr="00737A90">
        <w:rPr>
          <w:rStyle w:val="Kod"/>
        </w:rPr>
        <w:t>Guess</w:t>
      </w:r>
      <w:proofErr w:type="spellEnd"/>
      <w:r>
        <w:t xml:space="preserve"> ska tilldelas värdet </w:t>
      </w:r>
      <w:r w:rsidRPr="00737A90">
        <w:rPr>
          <w:rStyle w:val="Kod"/>
        </w:rPr>
        <w:t>null</w:t>
      </w:r>
      <w:r>
        <w:t>.</w:t>
      </w:r>
    </w:p>
    <w:p w:rsidR="00737A90" w:rsidRPr="00555F5B" w:rsidRDefault="00737A90" w:rsidP="00DE703D">
      <w:pPr>
        <w:pStyle w:val="Brdtext"/>
        <w:numPr>
          <w:ilvl w:val="0"/>
          <w:numId w:val="32"/>
        </w:numPr>
      </w:pPr>
      <w:proofErr w:type="spellStart"/>
      <w:r w:rsidRPr="00737A90">
        <w:rPr>
          <w:rStyle w:val="Kod"/>
        </w:rPr>
        <w:t>Outcome</w:t>
      </w:r>
      <w:proofErr w:type="spellEnd"/>
      <w:r>
        <w:t xml:space="preserve"> ska tilldelas värdet </w:t>
      </w:r>
      <w:proofErr w:type="spellStart"/>
      <w:r w:rsidRPr="00737A90">
        <w:rPr>
          <w:rStyle w:val="Kod"/>
        </w:rPr>
        <w:t>Outcome</w:t>
      </w:r>
      <w:proofErr w:type="gramStart"/>
      <w:r w:rsidRPr="00737A90">
        <w:rPr>
          <w:rStyle w:val="Kod"/>
        </w:rPr>
        <w:t>.Indefinite</w:t>
      </w:r>
      <w:proofErr w:type="spellEnd"/>
      <w:proofErr w:type="gramEnd"/>
      <w:r>
        <w:t>.</w:t>
      </w:r>
    </w:p>
    <w:p w:rsidR="00DE703D" w:rsidRPr="00402055" w:rsidRDefault="00DE703D" w:rsidP="00DE703D">
      <w:pPr>
        <w:pStyle w:val="Rubrik4"/>
      </w:pPr>
      <w:r w:rsidRPr="00402055">
        <w:t xml:space="preserve">Metoden </w:t>
      </w:r>
      <w:proofErr w:type="spellStart"/>
      <w:r w:rsidRPr="00402055">
        <w:t>MakeGuess</w:t>
      </w:r>
      <w:proofErr w:type="spellEnd"/>
    </w:p>
    <w:p w:rsidR="00DE703D" w:rsidRDefault="00DE703D" w:rsidP="00737A90">
      <w:pPr>
        <w:pStyle w:val="Brdtext"/>
      </w:pPr>
      <w:r>
        <w:t xml:space="preserve">Publik metod som anropas för att göra en gissning av det hemliga talet. Beroende om det gissade talets värde, som parametern </w:t>
      </w:r>
      <w:proofErr w:type="spellStart"/>
      <w:r w:rsidRPr="00010545">
        <w:rPr>
          <w:rStyle w:val="Kod"/>
        </w:rPr>
        <w:t>number</w:t>
      </w:r>
      <w:proofErr w:type="spellEnd"/>
      <w:r>
        <w:t xml:space="preserve"> innehåller, är för högt, lågt eller överensstämmer med det hemliga talet ska lämplig</w:t>
      </w:r>
      <w:r w:rsidR="00737A90">
        <w:t xml:space="preserve">t värde av typen </w:t>
      </w:r>
      <w:proofErr w:type="spellStart"/>
      <w:r w:rsidR="00737A90" w:rsidRPr="00737A90">
        <w:rPr>
          <w:rStyle w:val="Kod"/>
        </w:rPr>
        <w:t>Outcome</w:t>
      </w:r>
      <w:proofErr w:type="spellEnd"/>
      <w:r w:rsidR="00737A90">
        <w:t xml:space="preserve"> returneras.</w:t>
      </w:r>
      <w:r>
        <w:t xml:space="preserve"> En gissning på ett tidigare gissat tal ska inte räknas.</w:t>
      </w:r>
    </w:p>
    <w:p w:rsidR="00DE703D" w:rsidRDefault="00DE703D" w:rsidP="00DE703D">
      <w:pPr>
        <w:pStyle w:val="Brdtext"/>
      </w:pPr>
      <w:r>
        <w:t xml:space="preserve">Om det vid anrop av metoden </w:t>
      </w:r>
      <w:proofErr w:type="spellStart"/>
      <w:r w:rsidRPr="0094586C">
        <w:rPr>
          <w:rStyle w:val="Kod"/>
        </w:rPr>
        <w:t>MakeGuess</w:t>
      </w:r>
      <w:proofErr w:type="spellEnd"/>
      <w:r w:rsidRPr="0094586C">
        <w:rPr>
          <w:rStyle w:val="Kod"/>
        </w:rPr>
        <w:t>()</w:t>
      </w:r>
      <w:r>
        <w:t xml:space="preserve"> skickas med ett argument som inte är i det slutna intervallet mellan 1 och 100 ska metoden, efter att undersökt parameterns värde, kasta ett undantag av typen </w:t>
      </w:r>
      <w:proofErr w:type="spellStart"/>
      <w:r w:rsidRPr="0094586C">
        <w:rPr>
          <w:rStyle w:val="Kod"/>
        </w:rPr>
        <w:t>ArgumentOutRange</w:t>
      </w:r>
      <w:r>
        <w:rPr>
          <w:rStyle w:val="Kod"/>
        </w:rPr>
        <w:t>Exception</w:t>
      </w:r>
      <w:proofErr w:type="spellEnd"/>
      <w:r>
        <w:t>.</w:t>
      </w:r>
    </w:p>
    <w:p w:rsidR="00DE703D" w:rsidRDefault="00DE703D" w:rsidP="00DE703D">
      <w:pPr>
        <w:pStyle w:val="Rubrik4"/>
      </w:pPr>
      <w:r>
        <w:t>Konstruktorn</w:t>
      </w:r>
    </w:p>
    <w:p w:rsidR="00DE703D" w:rsidRDefault="00DE703D" w:rsidP="00DE703D">
      <w:pPr>
        <w:pStyle w:val="Brdtext"/>
      </w:pPr>
      <w:r>
        <w:t xml:space="preserve">Konstruktorn har till uppgift att se till att ett </w:t>
      </w:r>
      <w:proofErr w:type="spellStart"/>
      <w:r w:rsidRPr="00865C58">
        <w:rPr>
          <w:rStyle w:val="Kod"/>
        </w:rPr>
        <w:t>SecretNumber</w:t>
      </w:r>
      <w:proofErr w:type="spellEnd"/>
      <w:r>
        <w:t xml:space="preserve">-objekt är korrekt initierat. Det innebär att fält och egenskaper har blivit tilldelade lämpliga värden, vilket enklast görs genom att låta konstruktorn anropa metoden </w:t>
      </w:r>
      <w:proofErr w:type="spellStart"/>
      <w:r w:rsidRPr="00865C58">
        <w:rPr>
          <w:rStyle w:val="Kod"/>
        </w:rPr>
        <w:t>Initialize</w:t>
      </w:r>
      <w:proofErr w:type="spellEnd"/>
      <w:r w:rsidRPr="00865C58">
        <w:rPr>
          <w:rStyle w:val="Kod"/>
        </w:rPr>
        <w:t>()</w:t>
      </w:r>
      <w:r>
        <w:t>.</w:t>
      </w:r>
    </w:p>
    <w:p w:rsidR="00DE703D" w:rsidRDefault="00DE703D" w:rsidP="00DE703D">
      <w:pPr>
        <w:pStyle w:val="Brdtext"/>
      </w:pPr>
      <w:r>
        <w:t>Konstruktorn ska även ansvara för att instansiera arrayen som håller ordning på gjorda gissningar.</w:t>
      </w:r>
    </w:p>
    <w:p w:rsidR="00DE703D" w:rsidRDefault="00DE703D" w:rsidP="00DE703D">
      <w:pPr>
        <w:pStyle w:val="Rubrik2"/>
      </w:pPr>
      <w:bookmarkStart w:id="24" w:name="_Toc303931182"/>
      <w:r>
        <w:t>C-krav</w:t>
      </w:r>
      <w:bookmarkEnd w:id="24"/>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8363"/>
      </w:tblGrid>
      <w:tr w:rsidR="00DE703D" w:rsidTr="00DE703D">
        <w:tc>
          <w:tcPr>
            <w:tcW w:w="817" w:type="dxa"/>
          </w:tcPr>
          <w:p w:rsidR="00DE703D" w:rsidRDefault="00DE703D" w:rsidP="00DE703D">
            <w:pPr>
              <w:pStyle w:val="Brdtext"/>
              <w:numPr>
                <w:ilvl w:val="0"/>
                <w:numId w:val="35"/>
              </w:numPr>
            </w:pPr>
          </w:p>
        </w:tc>
        <w:tc>
          <w:tcPr>
            <w:tcW w:w="8363" w:type="dxa"/>
          </w:tcPr>
          <w:p w:rsidR="00DE703D" w:rsidRDefault="00DE703D" w:rsidP="00DE703D">
            <w:pPr>
              <w:pStyle w:val="Brdtext"/>
            </w:pPr>
            <w:r>
              <w:t xml:space="preserve">Koden i </w:t>
            </w:r>
            <w:proofErr w:type="spellStart"/>
            <w:r w:rsidRPr="004B2B1F">
              <w:rPr>
                <w:rStyle w:val="Kod"/>
              </w:rPr>
              <w:t>Program.cs</w:t>
            </w:r>
            <w:proofErr w:type="spellEnd"/>
            <w:r>
              <w:t xml:space="preserve"> och </w:t>
            </w:r>
            <w:proofErr w:type="spellStart"/>
            <w:r w:rsidRPr="004B2B1F">
              <w:rPr>
                <w:rStyle w:val="Kod"/>
              </w:rPr>
              <w:t>Test.cs</w:t>
            </w:r>
            <w:proofErr w:type="spellEnd"/>
            <w:r>
              <w:t xml:space="preserve"> måste exekveras och får inte ändras på något sätt.</w:t>
            </w:r>
          </w:p>
        </w:tc>
      </w:tr>
      <w:tr w:rsidR="00DE703D" w:rsidTr="00DE703D">
        <w:tc>
          <w:tcPr>
            <w:tcW w:w="817" w:type="dxa"/>
          </w:tcPr>
          <w:p w:rsidR="00DE703D" w:rsidRDefault="00DE703D" w:rsidP="00DE703D">
            <w:pPr>
              <w:pStyle w:val="Brdtext"/>
              <w:numPr>
                <w:ilvl w:val="0"/>
                <w:numId w:val="35"/>
              </w:numPr>
            </w:pPr>
          </w:p>
        </w:tc>
        <w:tc>
          <w:tcPr>
            <w:tcW w:w="8363" w:type="dxa"/>
          </w:tcPr>
          <w:p w:rsidR="00DE703D" w:rsidRDefault="00DE703D" w:rsidP="004D13BF">
            <w:pPr>
              <w:pStyle w:val="Brdtext"/>
            </w:pPr>
            <w:r>
              <w:t xml:space="preserve">Klassen </w:t>
            </w:r>
            <w:proofErr w:type="spellStart"/>
            <w:r w:rsidRPr="00C73107">
              <w:rPr>
                <w:rStyle w:val="Kod"/>
              </w:rPr>
              <w:t>SecretNumber</w:t>
            </w:r>
            <w:proofErr w:type="spellEnd"/>
            <w:r>
              <w:t xml:space="preserve"> ska </w:t>
            </w:r>
            <w:r w:rsidR="004D13BF">
              <w:t xml:space="preserve">vara publik </w:t>
            </w:r>
            <w:r>
              <w:t>placera</w:t>
            </w:r>
            <w:r w:rsidR="004D13BF">
              <w:t>d</w:t>
            </w:r>
            <w:r>
              <w:t xml:space="preserve"> i en egen fil med namnet </w:t>
            </w:r>
            <w:proofErr w:type="spellStart"/>
            <w:r w:rsidRPr="00C73107">
              <w:rPr>
                <w:rStyle w:val="Kod"/>
              </w:rPr>
              <w:t>SecretNumber.cs</w:t>
            </w:r>
            <w:proofErr w:type="spellEnd"/>
            <w:r>
              <w:t>.</w:t>
            </w:r>
            <w:r w:rsidR="00B6022D">
              <w:t xml:space="preserve"> Den uppräkningsbara typen ska även </w:t>
            </w:r>
            <w:r w:rsidR="004D13BF">
              <w:t xml:space="preserve">den vara publik och </w:t>
            </w:r>
            <w:r w:rsidR="00B6022D">
              <w:t>placera</w:t>
            </w:r>
            <w:r w:rsidR="004D13BF">
              <w:t>d</w:t>
            </w:r>
            <w:r w:rsidR="00B6022D">
              <w:t xml:space="preserve"> i denna fil men utanför klassdefinitionen.</w:t>
            </w:r>
          </w:p>
        </w:tc>
      </w:tr>
      <w:tr w:rsidR="00B6022D" w:rsidTr="00DE703D">
        <w:tc>
          <w:tcPr>
            <w:tcW w:w="817" w:type="dxa"/>
          </w:tcPr>
          <w:p w:rsidR="00B6022D" w:rsidRDefault="00B6022D" w:rsidP="00DE703D">
            <w:pPr>
              <w:pStyle w:val="Brdtext"/>
              <w:numPr>
                <w:ilvl w:val="0"/>
                <w:numId w:val="35"/>
              </w:numPr>
            </w:pPr>
          </w:p>
        </w:tc>
        <w:tc>
          <w:tcPr>
            <w:tcW w:w="8363" w:type="dxa"/>
          </w:tcPr>
          <w:p w:rsidR="00B6022D" w:rsidRDefault="00B6022D" w:rsidP="004D13BF">
            <w:pPr>
              <w:pStyle w:val="Brdtext"/>
            </w:pPr>
            <w:r>
              <w:t xml:space="preserve">Strukturen </w:t>
            </w:r>
            <w:proofErr w:type="spellStart"/>
            <w:r w:rsidRPr="00B6022D">
              <w:rPr>
                <w:rStyle w:val="Kod"/>
              </w:rPr>
              <w:t>GuessedNumber</w:t>
            </w:r>
            <w:proofErr w:type="spellEnd"/>
            <w:r>
              <w:t xml:space="preserve"> ska </w:t>
            </w:r>
            <w:r w:rsidR="004D13BF">
              <w:t xml:space="preserve">vara publik och </w:t>
            </w:r>
            <w:r>
              <w:t>placera</w:t>
            </w:r>
            <w:r w:rsidR="004D13BF">
              <w:t>d</w:t>
            </w:r>
            <w:r>
              <w:t xml:space="preserve"> i en egen fil med namnet </w:t>
            </w:r>
            <w:proofErr w:type="spellStart"/>
            <w:r w:rsidRPr="00B6022D">
              <w:rPr>
                <w:rStyle w:val="Kod"/>
              </w:rPr>
              <w:t>GuessedNumber.cs</w:t>
            </w:r>
            <w:proofErr w:type="spellEnd"/>
            <w:r>
              <w:t>.</w:t>
            </w:r>
          </w:p>
        </w:tc>
      </w:tr>
      <w:tr w:rsidR="00DE703D" w:rsidTr="00DE703D">
        <w:tc>
          <w:tcPr>
            <w:tcW w:w="817" w:type="dxa"/>
          </w:tcPr>
          <w:p w:rsidR="00DE703D" w:rsidRDefault="00DE703D" w:rsidP="00DE703D">
            <w:pPr>
              <w:pStyle w:val="Brdtext"/>
              <w:numPr>
                <w:ilvl w:val="0"/>
                <w:numId w:val="35"/>
              </w:numPr>
            </w:pPr>
          </w:p>
        </w:tc>
        <w:tc>
          <w:tcPr>
            <w:tcW w:w="8363" w:type="dxa"/>
          </w:tcPr>
          <w:p w:rsidR="00DE703D" w:rsidRDefault="00DE703D" w:rsidP="00DE703D">
            <w:pPr>
              <w:pStyle w:val="Brdtext"/>
            </w:pPr>
            <w:r>
              <w:t xml:space="preserve">Antalet gissningar användaren har på sig att gissa rätt hemligt tal ska vara sju (7) och lagras i en publik namngiven konstant, med namnet </w:t>
            </w:r>
            <w:proofErr w:type="spellStart"/>
            <w:r>
              <w:rPr>
                <w:rStyle w:val="Kod"/>
              </w:rPr>
              <w:t>MaxNumberOf</w:t>
            </w:r>
            <w:r w:rsidRPr="00C73107">
              <w:rPr>
                <w:rStyle w:val="Kod"/>
              </w:rPr>
              <w:t>Guesses</w:t>
            </w:r>
            <w:proofErr w:type="spellEnd"/>
            <w:r>
              <w:t xml:space="preserve">, i klassen </w:t>
            </w:r>
            <w:proofErr w:type="spellStart"/>
            <w:r w:rsidRPr="00C73107">
              <w:rPr>
                <w:rStyle w:val="Kod"/>
              </w:rPr>
              <w:t>SecretNumber</w:t>
            </w:r>
            <w:proofErr w:type="spellEnd"/>
            <w:r>
              <w:t>.</w:t>
            </w:r>
          </w:p>
        </w:tc>
      </w:tr>
      <w:tr w:rsidR="00DE703D" w:rsidTr="00DE703D">
        <w:tc>
          <w:tcPr>
            <w:tcW w:w="817" w:type="dxa"/>
          </w:tcPr>
          <w:p w:rsidR="00DE703D" w:rsidRDefault="00DE703D" w:rsidP="00DE703D">
            <w:pPr>
              <w:pStyle w:val="Brdtext"/>
              <w:numPr>
                <w:ilvl w:val="0"/>
                <w:numId w:val="35"/>
              </w:numPr>
            </w:pPr>
          </w:p>
        </w:tc>
        <w:tc>
          <w:tcPr>
            <w:tcW w:w="8363" w:type="dxa"/>
          </w:tcPr>
          <w:p w:rsidR="00DE703D" w:rsidRPr="00323FB7" w:rsidRDefault="00DE703D" w:rsidP="00AE323C">
            <w:pPr>
              <w:pStyle w:val="Brdtext"/>
            </w:pPr>
            <w:r>
              <w:t xml:space="preserve">Gissningar som gjorts sedan det hemliga talet slumpats fram ska lagras i det privata fältet </w:t>
            </w:r>
            <w:r w:rsidRPr="00FC6ACF">
              <w:rPr>
                <w:rStyle w:val="Kod"/>
              </w:rPr>
              <w:t>_</w:t>
            </w:r>
            <w:proofErr w:type="spellStart"/>
            <w:r>
              <w:rPr>
                <w:rStyle w:val="Kod"/>
              </w:rPr>
              <w:t>guessedNumbers</w:t>
            </w:r>
            <w:proofErr w:type="spellEnd"/>
            <w:r>
              <w:t xml:space="preserve"> i klassen </w:t>
            </w:r>
            <w:proofErr w:type="spellStart"/>
            <w:r w:rsidRPr="00FC6ACF">
              <w:rPr>
                <w:rStyle w:val="Kod"/>
              </w:rPr>
              <w:t>SecretNumber</w:t>
            </w:r>
            <w:proofErr w:type="spellEnd"/>
            <w:r>
              <w:t xml:space="preserve">. </w:t>
            </w:r>
            <w:r w:rsidRPr="00FC6ACF">
              <w:rPr>
                <w:rStyle w:val="Kod"/>
              </w:rPr>
              <w:t>_</w:t>
            </w:r>
            <w:proofErr w:type="spellStart"/>
            <w:r>
              <w:rPr>
                <w:rStyle w:val="Kod"/>
              </w:rPr>
              <w:t>guessedNumbers</w:t>
            </w:r>
            <w:proofErr w:type="spellEnd"/>
            <w:r w:rsidRPr="00323FB7">
              <w:t xml:space="preserve"> ska referera till en array med </w:t>
            </w:r>
            <w:r w:rsidR="00AE323C">
              <w:t xml:space="preserve">element av typen </w:t>
            </w:r>
            <w:proofErr w:type="spellStart"/>
            <w:r w:rsidR="00AE323C" w:rsidRPr="00AE323C">
              <w:rPr>
                <w:rStyle w:val="Kod"/>
              </w:rPr>
              <w:t>GuessedNumber</w:t>
            </w:r>
            <w:proofErr w:type="spellEnd"/>
            <w:r w:rsidRPr="00323FB7">
              <w:t xml:space="preserve"> och endast ett objekt av typen </w:t>
            </w:r>
            <w:proofErr w:type="spellStart"/>
            <w:r w:rsidR="00AE323C">
              <w:rPr>
                <w:rStyle w:val="Kod"/>
              </w:rPr>
              <w:t>GuessedNumber</w:t>
            </w:r>
            <w:proofErr w:type="spellEnd"/>
            <w:r w:rsidRPr="00323FB7">
              <w:rPr>
                <w:rStyle w:val="Kod"/>
              </w:rPr>
              <w:t>[]</w:t>
            </w:r>
            <w:r w:rsidRPr="00323FB7">
              <w:t xml:space="preserve"> får instansieras per instans</w:t>
            </w:r>
            <w:r>
              <w:t xml:space="preserve"> av</w:t>
            </w:r>
            <w:r w:rsidRPr="00323FB7">
              <w:t xml:space="preserve"> </w:t>
            </w:r>
            <w:proofErr w:type="spellStart"/>
            <w:r w:rsidRPr="00323FB7">
              <w:rPr>
                <w:rStyle w:val="Kod"/>
              </w:rPr>
              <w:t>SecretNumber</w:t>
            </w:r>
            <w:proofErr w:type="spellEnd"/>
            <w:r w:rsidRPr="00323FB7">
              <w:t>-objekt.</w:t>
            </w:r>
          </w:p>
        </w:tc>
      </w:tr>
      <w:tr w:rsidR="00DE703D" w:rsidTr="00DE703D">
        <w:tc>
          <w:tcPr>
            <w:tcW w:w="817" w:type="dxa"/>
          </w:tcPr>
          <w:p w:rsidR="00DE703D" w:rsidRDefault="00DE703D" w:rsidP="00DE703D">
            <w:pPr>
              <w:pStyle w:val="Brdtext"/>
              <w:numPr>
                <w:ilvl w:val="0"/>
                <w:numId w:val="35"/>
              </w:numPr>
            </w:pPr>
          </w:p>
        </w:tc>
        <w:tc>
          <w:tcPr>
            <w:tcW w:w="8363" w:type="dxa"/>
          </w:tcPr>
          <w:p w:rsidR="00DE703D" w:rsidRDefault="00DE703D" w:rsidP="00DE703D">
            <w:pPr>
              <w:pStyle w:val="Brdtext"/>
            </w:pPr>
            <w:r w:rsidRPr="000D5847">
              <w:t xml:space="preserve">Det hemliga </w:t>
            </w:r>
            <w:r>
              <w:t xml:space="preserve">talet ska lagras i ett privat fält, </w:t>
            </w:r>
            <w:r w:rsidRPr="00FC6ACF">
              <w:rPr>
                <w:rStyle w:val="Kod"/>
              </w:rPr>
              <w:t>_</w:t>
            </w:r>
            <w:proofErr w:type="spellStart"/>
            <w:r w:rsidRPr="00FC6ACF">
              <w:rPr>
                <w:rStyle w:val="Kod"/>
              </w:rPr>
              <w:t>number</w:t>
            </w:r>
            <w:proofErr w:type="spellEnd"/>
            <w:r>
              <w:t xml:space="preserve">, i klassen </w:t>
            </w:r>
            <w:proofErr w:type="spellStart"/>
            <w:r w:rsidRPr="00FC6ACF">
              <w:rPr>
                <w:rStyle w:val="Kod"/>
              </w:rPr>
              <w:t>SecretNumber</w:t>
            </w:r>
            <w:proofErr w:type="spellEnd"/>
            <w:r w:rsidRPr="000D5847">
              <w:t>.</w:t>
            </w:r>
          </w:p>
        </w:tc>
      </w:tr>
      <w:tr w:rsidR="00DE703D" w:rsidTr="00DE703D">
        <w:tc>
          <w:tcPr>
            <w:tcW w:w="817" w:type="dxa"/>
          </w:tcPr>
          <w:p w:rsidR="00DE703D" w:rsidRDefault="00DE703D" w:rsidP="00DE703D">
            <w:pPr>
              <w:pStyle w:val="Brdtext"/>
              <w:numPr>
                <w:ilvl w:val="0"/>
                <w:numId w:val="35"/>
              </w:numPr>
            </w:pPr>
          </w:p>
        </w:tc>
        <w:tc>
          <w:tcPr>
            <w:tcW w:w="8363" w:type="dxa"/>
          </w:tcPr>
          <w:p w:rsidR="00DE703D" w:rsidRDefault="00662FF9" w:rsidP="00662FF9">
            <w:pPr>
              <w:pStyle w:val="Brdtext"/>
            </w:pPr>
            <w:r>
              <w:t>E</w:t>
            </w:r>
            <w:r w:rsidR="00DE703D">
              <w:t xml:space="preserve">genskapen </w:t>
            </w:r>
            <w:proofErr w:type="spellStart"/>
            <w:r w:rsidR="00DE703D" w:rsidRPr="00323FB7">
              <w:rPr>
                <w:rStyle w:val="Kod"/>
              </w:rPr>
              <w:t>CanMakeGuess</w:t>
            </w:r>
            <w:proofErr w:type="spellEnd"/>
            <w:r w:rsidR="00DE703D">
              <w:t xml:space="preserve"> </w:t>
            </w:r>
            <w:r>
              <w:t xml:space="preserve">ska ge </w:t>
            </w:r>
            <w:r w:rsidR="00DE703D">
              <w:t xml:space="preserve">om det är meningsfullt att gissa, d.v.s. anropa metoden </w:t>
            </w:r>
            <w:proofErr w:type="spellStart"/>
            <w:r w:rsidR="00DE703D" w:rsidRPr="00323FB7">
              <w:rPr>
                <w:rStyle w:val="Kod"/>
              </w:rPr>
              <w:t>MakeGuess</w:t>
            </w:r>
            <w:proofErr w:type="spellEnd"/>
            <w:r w:rsidR="00DE703D" w:rsidRPr="00323FB7">
              <w:rPr>
                <w:rStyle w:val="Kod"/>
              </w:rPr>
              <w:t>()</w:t>
            </w:r>
            <w:r w:rsidR="00DE703D" w:rsidRPr="00AE323C">
              <w:t xml:space="preserve">, </w:t>
            </w:r>
            <w:r w:rsidR="00DE703D">
              <w:t>eller inte</w:t>
            </w:r>
            <w:r>
              <w:t>, d.v.s. om det finns några gissningar kvar och om rätt tal ännu inte gissats.</w:t>
            </w:r>
          </w:p>
        </w:tc>
      </w:tr>
      <w:tr w:rsidR="00DE703D" w:rsidTr="00DE703D">
        <w:tc>
          <w:tcPr>
            <w:tcW w:w="817" w:type="dxa"/>
          </w:tcPr>
          <w:p w:rsidR="00DE703D" w:rsidRDefault="00DE703D" w:rsidP="00DE703D">
            <w:pPr>
              <w:pStyle w:val="Brdtext"/>
              <w:numPr>
                <w:ilvl w:val="0"/>
                <w:numId w:val="35"/>
              </w:numPr>
            </w:pPr>
          </w:p>
        </w:tc>
        <w:tc>
          <w:tcPr>
            <w:tcW w:w="8363" w:type="dxa"/>
          </w:tcPr>
          <w:p w:rsidR="00DE703D" w:rsidRDefault="00DE703D" w:rsidP="00662FF9">
            <w:pPr>
              <w:pStyle w:val="Brdtext"/>
            </w:pPr>
            <w:r>
              <w:t xml:space="preserve">Antalet gissningar som gjorts sedan det hemliga talet slumpats fram ska lagras i egenskapen </w:t>
            </w:r>
            <w:r>
              <w:rPr>
                <w:rStyle w:val="Kod"/>
              </w:rPr>
              <w:t>C</w:t>
            </w:r>
            <w:r w:rsidRPr="00FC6ACF">
              <w:rPr>
                <w:rStyle w:val="Kod"/>
              </w:rPr>
              <w:t>ount</w:t>
            </w:r>
            <w:r>
              <w:t xml:space="preserve">, där </w:t>
            </w:r>
            <w:r w:rsidRPr="00323FB7">
              <w:rPr>
                <w:rStyle w:val="Kod"/>
              </w:rPr>
              <w:t>get</w:t>
            </w:r>
            <w:r w:rsidR="00662FF9">
              <w:t xml:space="preserve">-metoden </w:t>
            </w:r>
            <w:r>
              <w:t xml:space="preserve">ska vara publik och </w:t>
            </w:r>
            <w:r w:rsidRPr="00323FB7">
              <w:rPr>
                <w:rStyle w:val="Kod"/>
              </w:rPr>
              <w:t>set</w:t>
            </w:r>
            <w:r w:rsidR="00662FF9">
              <w:t xml:space="preserve">-metoden </w:t>
            </w:r>
            <w:r>
              <w:t>priva</w:t>
            </w:r>
            <w:r w:rsidR="00662FF9">
              <w:t>t</w:t>
            </w:r>
            <w:r>
              <w:t xml:space="preserve">. </w:t>
            </w:r>
          </w:p>
        </w:tc>
      </w:tr>
      <w:tr w:rsidR="00DE703D" w:rsidTr="00DE703D">
        <w:tc>
          <w:tcPr>
            <w:tcW w:w="817" w:type="dxa"/>
          </w:tcPr>
          <w:p w:rsidR="00DE703D" w:rsidRDefault="00DE703D" w:rsidP="00DE703D">
            <w:pPr>
              <w:pStyle w:val="Brdtext"/>
              <w:numPr>
                <w:ilvl w:val="0"/>
                <w:numId w:val="35"/>
              </w:numPr>
            </w:pPr>
          </w:p>
        </w:tc>
        <w:tc>
          <w:tcPr>
            <w:tcW w:w="8363" w:type="dxa"/>
          </w:tcPr>
          <w:p w:rsidR="00DE703D" w:rsidRDefault="00DE703D" w:rsidP="00B6022D">
            <w:pPr>
              <w:pStyle w:val="Brdtext"/>
            </w:pPr>
            <w:r>
              <w:t xml:space="preserve">Konstruktorn i klassen </w:t>
            </w:r>
            <w:proofErr w:type="spellStart"/>
            <w:r w:rsidRPr="00FC6ACF">
              <w:rPr>
                <w:rStyle w:val="Kod"/>
              </w:rPr>
              <w:t>SecretNumber</w:t>
            </w:r>
            <w:proofErr w:type="spellEnd"/>
            <w:r>
              <w:t xml:space="preserve"> måste säkerställa att ett objekt av klassen är korrekt </w:t>
            </w:r>
            <w:r>
              <w:lastRenderedPageBreak/>
              <w:t xml:space="preserve">initierat, d.v.s. att fälten och egenskaperna har de värden som kan förväntas då ett nytt objekt instansierats och initierats. Speciellt viktigt är att fältet </w:t>
            </w:r>
            <w:r w:rsidRPr="00340B8C">
              <w:rPr>
                <w:rStyle w:val="Kod"/>
              </w:rPr>
              <w:t>_</w:t>
            </w:r>
            <w:proofErr w:type="spellStart"/>
            <w:r w:rsidRPr="00340B8C">
              <w:rPr>
                <w:rStyle w:val="Kod"/>
              </w:rPr>
              <w:t>number</w:t>
            </w:r>
            <w:proofErr w:type="spellEnd"/>
            <w:r>
              <w:t xml:space="preserve"> verkligen har ett värde i det slutna intervallet mellan 1 och 100 för att inte objektets status ska vara ogiltigt</w:t>
            </w:r>
            <w:r w:rsidR="00B6022D">
              <w:t xml:space="preserve"> efter att konstruktorn exekverats</w:t>
            </w:r>
            <w:r>
              <w:t>.</w:t>
            </w:r>
          </w:p>
        </w:tc>
      </w:tr>
      <w:tr w:rsidR="00DE703D" w:rsidTr="00DE703D">
        <w:tc>
          <w:tcPr>
            <w:tcW w:w="817" w:type="dxa"/>
          </w:tcPr>
          <w:p w:rsidR="00DE703D" w:rsidRDefault="00DE703D" w:rsidP="00DE703D">
            <w:pPr>
              <w:pStyle w:val="Brdtext"/>
              <w:numPr>
                <w:ilvl w:val="0"/>
                <w:numId w:val="35"/>
              </w:numPr>
            </w:pPr>
          </w:p>
        </w:tc>
        <w:tc>
          <w:tcPr>
            <w:tcW w:w="8363" w:type="dxa"/>
          </w:tcPr>
          <w:p w:rsidR="00DE703D" w:rsidRDefault="00DE703D" w:rsidP="00DE703D">
            <w:pPr>
              <w:pStyle w:val="Brdtext"/>
            </w:pPr>
            <w:r>
              <w:t xml:space="preserve">Metoden </w:t>
            </w:r>
            <w:proofErr w:type="spellStart"/>
            <w:r w:rsidRPr="00340B8C">
              <w:rPr>
                <w:rStyle w:val="Kod"/>
              </w:rPr>
              <w:t>Initialze</w:t>
            </w:r>
            <w:proofErr w:type="spellEnd"/>
            <w:r w:rsidRPr="00340B8C">
              <w:rPr>
                <w:rStyle w:val="Kod"/>
              </w:rPr>
              <w:t>()</w:t>
            </w:r>
            <w:r>
              <w:t xml:space="preserve"> ska göra det möjligt att återställa ett objekt så att fält och egenskaper har lämpliga värden så att en ny gissningsomgång kan göras utan ett nytt </w:t>
            </w:r>
            <w:proofErr w:type="spellStart"/>
            <w:r w:rsidRPr="00AE323C">
              <w:rPr>
                <w:rStyle w:val="Kod"/>
              </w:rPr>
              <w:t>SecretNumber</w:t>
            </w:r>
            <w:proofErr w:type="spellEnd"/>
            <w:r>
              <w:t>-objekt behöver instansieras.</w:t>
            </w:r>
          </w:p>
        </w:tc>
      </w:tr>
      <w:tr w:rsidR="00DE703D" w:rsidTr="00DE703D">
        <w:tc>
          <w:tcPr>
            <w:tcW w:w="817" w:type="dxa"/>
          </w:tcPr>
          <w:p w:rsidR="00DE703D" w:rsidRDefault="00DE703D" w:rsidP="00DE703D">
            <w:pPr>
              <w:pStyle w:val="Brdtext"/>
              <w:numPr>
                <w:ilvl w:val="0"/>
                <w:numId w:val="35"/>
              </w:numPr>
            </w:pPr>
          </w:p>
        </w:tc>
        <w:tc>
          <w:tcPr>
            <w:tcW w:w="8363" w:type="dxa"/>
          </w:tcPr>
          <w:p w:rsidR="00DE703D" w:rsidRPr="00340B8C" w:rsidRDefault="00DE703D" w:rsidP="00DE703D">
            <w:pPr>
              <w:pStyle w:val="Brdtext"/>
            </w:pPr>
            <w:r>
              <w:t xml:space="preserve">Koden som slumpar fram det hemliga talet får bara förekomma en gång. (Bryt inte mot principen DRY, </w:t>
            </w:r>
            <w:r w:rsidRPr="00340B8C">
              <w:rPr>
                <w:i/>
              </w:rPr>
              <w:t>”</w:t>
            </w:r>
            <w:proofErr w:type="spellStart"/>
            <w:r>
              <w:rPr>
                <w:i/>
              </w:rPr>
              <w:t>Don’t</w:t>
            </w:r>
            <w:proofErr w:type="spellEnd"/>
            <w:r>
              <w:rPr>
                <w:i/>
              </w:rPr>
              <w:t xml:space="preserve"> </w:t>
            </w:r>
            <w:proofErr w:type="spellStart"/>
            <w:r>
              <w:rPr>
                <w:i/>
              </w:rPr>
              <w:t>Repeat</w:t>
            </w:r>
            <w:proofErr w:type="spellEnd"/>
            <w:r>
              <w:rPr>
                <w:i/>
              </w:rPr>
              <w:t xml:space="preserve"> </w:t>
            </w:r>
            <w:proofErr w:type="spellStart"/>
            <w:r>
              <w:rPr>
                <w:i/>
              </w:rPr>
              <w:t>Yourself</w:t>
            </w:r>
            <w:proofErr w:type="spellEnd"/>
            <w:r>
              <w:rPr>
                <w:i/>
              </w:rPr>
              <w:t>”</w:t>
            </w:r>
            <w:r>
              <w:t>.)</w:t>
            </w:r>
          </w:p>
        </w:tc>
      </w:tr>
      <w:tr w:rsidR="00DE703D" w:rsidTr="00DE703D">
        <w:tc>
          <w:tcPr>
            <w:tcW w:w="817" w:type="dxa"/>
          </w:tcPr>
          <w:p w:rsidR="00DE703D" w:rsidRDefault="00DE703D" w:rsidP="00DE703D">
            <w:pPr>
              <w:pStyle w:val="Brdtext"/>
              <w:numPr>
                <w:ilvl w:val="0"/>
                <w:numId w:val="35"/>
              </w:numPr>
            </w:pPr>
          </w:p>
        </w:tc>
        <w:tc>
          <w:tcPr>
            <w:tcW w:w="8363" w:type="dxa"/>
          </w:tcPr>
          <w:p w:rsidR="00DE703D" w:rsidRDefault="00DE703D" w:rsidP="00DE703D">
            <w:pPr>
              <w:pStyle w:val="Brdtext"/>
            </w:pPr>
            <w:r>
              <w:t xml:space="preserve">En gissning ska göras genom att metoden </w:t>
            </w:r>
            <w:proofErr w:type="spellStart"/>
            <w:r w:rsidRPr="002E0163">
              <w:rPr>
                <w:rStyle w:val="Kod"/>
              </w:rPr>
              <w:t>MakeGuess</w:t>
            </w:r>
            <w:proofErr w:type="spellEnd"/>
            <w:r w:rsidRPr="002E0163">
              <w:rPr>
                <w:rStyle w:val="Kod"/>
              </w:rPr>
              <w:t>()</w:t>
            </w:r>
            <w:r>
              <w:t xml:space="preserve"> i klassen </w:t>
            </w:r>
            <w:proofErr w:type="spellStart"/>
            <w:r w:rsidRPr="004570E4">
              <w:rPr>
                <w:rStyle w:val="Kod"/>
              </w:rPr>
              <w:t>SecretNumber</w:t>
            </w:r>
            <w:proofErr w:type="spellEnd"/>
            <w:r>
              <w:t xml:space="preserve"> anropas. Metoden ska </w:t>
            </w:r>
            <w:r w:rsidR="00AE323C">
              <w:t xml:space="preserve">returnera lämpligt värde </w:t>
            </w:r>
            <w:r>
              <w:t>beroende på resultatet av gissningen.</w:t>
            </w:r>
          </w:p>
          <w:p w:rsidR="004C7D11" w:rsidRDefault="004C7D11" w:rsidP="004C7D11">
            <w:pPr>
              <w:pStyle w:val="Brdtext"/>
              <w:numPr>
                <w:ilvl w:val="0"/>
                <w:numId w:val="36"/>
              </w:numPr>
            </w:pPr>
            <w:r>
              <w:t xml:space="preserve">Är det gissade talet inte i det slutna intervallet mellan 1 och 100 ska ett undantag av typen </w:t>
            </w:r>
            <w:proofErr w:type="spellStart"/>
            <w:r w:rsidRPr="004570E4">
              <w:rPr>
                <w:rStyle w:val="Kod"/>
              </w:rPr>
              <w:t>ArgumentOutOfRangeException</w:t>
            </w:r>
            <w:proofErr w:type="spellEnd"/>
            <w:r>
              <w:t xml:space="preserve"> kastas.</w:t>
            </w:r>
          </w:p>
          <w:p w:rsidR="00DE703D" w:rsidRDefault="00DE703D" w:rsidP="00DE703D">
            <w:pPr>
              <w:pStyle w:val="Brdtext"/>
              <w:numPr>
                <w:ilvl w:val="0"/>
                <w:numId w:val="36"/>
              </w:numPr>
            </w:pPr>
            <w:r>
              <w:t xml:space="preserve">Användaren har sju (7) försök på sig att gissa rätt tal. Det ska inte gå att göra fler gissningar utan att ett nytt hemligt tal slumpas fram. Görs ytterligare försök utöver de stipulerade sju ska </w:t>
            </w:r>
            <w:r w:rsidR="00AE323C">
              <w:t xml:space="preserve">värdet </w:t>
            </w:r>
            <w:proofErr w:type="spellStart"/>
            <w:r w:rsidR="00AE323C" w:rsidRPr="00AE323C">
              <w:rPr>
                <w:rStyle w:val="Kod"/>
              </w:rPr>
              <w:t>Outcome</w:t>
            </w:r>
            <w:proofErr w:type="gramStart"/>
            <w:r w:rsidR="00AE323C" w:rsidRPr="00AE323C">
              <w:rPr>
                <w:rStyle w:val="Kod"/>
              </w:rPr>
              <w:t>.NoMoreGuesses</w:t>
            </w:r>
            <w:proofErr w:type="spellEnd"/>
            <w:proofErr w:type="gramEnd"/>
            <w:r w:rsidR="00AE323C">
              <w:t xml:space="preserve"> returneras</w:t>
            </w:r>
            <w:r>
              <w:t>.</w:t>
            </w:r>
          </w:p>
          <w:p w:rsidR="00DE703D" w:rsidRDefault="00DE703D" w:rsidP="00DE703D">
            <w:pPr>
              <w:pStyle w:val="Brdtext"/>
              <w:numPr>
                <w:ilvl w:val="0"/>
                <w:numId w:val="36"/>
              </w:numPr>
            </w:pPr>
            <w:r>
              <w:t xml:space="preserve">Är det gissade värdet samma som en tidigare gissnings värde ska inte gissningen räknas och </w:t>
            </w:r>
            <w:r w:rsidR="00AE323C">
              <w:t xml:space="preserve">värdet </w:t>
            </w:r>
            <w:proofErr w:type="spellStart"/>
            <w:r w:rsidR="00AE323C" w:rsidRPr="004C7D11">
              <w:rPr>
                <w:rStyle w:val="Kod"/>
              </w:rPr>
              <w:t>Outcome</w:t>
            </w:r>
            <w:proofErr w:type="gramStart"/>
            <w:r w:rsidR="00AE323C" w:rsidRPr="004C7D11">
              <w:rPr>
                <w:rStyle w:val="Kod"/>
              </w:rPr>
              <w:t>.OldGuess</w:t>
            </w:r>
            <w:proofErr w:type="spellEnd"/>
            <w:proofErr w:type="gramEnd"/>
            <w:r w:rsidR="00AE323C">
              <w:t xml:space="preserve"> returneras</w:t>
            </w:r>
            <w:r>
              <w:t>.</w:t>
            </w:r>
          </w:p>
          <w:p w:rsidR="00DE703D" w:rsidRDefault="00DE703D" w:rsidP="00DE703D">
            <w:pPr>
              <w:pStyle w:val="Brdtext"/>
              <w:numPr>
                <w:ilvl w:val="0"/>
                <w:numId w:val="36"/>
              </w:numPr>
            </w:pPr>
            <w:r>
              <w:t xml:space="preserve">Är det gissade värdet lägre än det hemliga talet ska </w:t>
            </w:r>
            <w:r w:rsidR="00AE323C">
              <w:t xml:space="preserve">värdet </w:t>
            </w:r>
            <w:proofErr w:type="spellStart"/>
            <w:r w:rsidR="00AE323C" w:rsidRPr="004C7D11">
              <w:rPr>
                <w:rStyle w:val="Kod"/>
              </w:rPr>
              <w:t>Outcome</w:t>
            </w:r>
            <w:proofErr w:type="gramStart"/>
            <w:r w:rsidR="00AE323C" w:rsidRPr="004C7D11">
              <w:rPr>
                <w:rStyle w:val="Kod"/>
              </w:rPr>
              <w:t>.Low</w:t>
            </w:r>
            <w:proofErr w:type="spellEnd"/>
            <w:proofErr w:type="gramEnd"/>
            <w:r w:rsidR="00AE323C">
              <w:t xml:space="preserve"> returneras</w:t>
            </w:r>
            <w:r>
              <w:t>.</w:t>
            </w:r>
          </w:p>
          <w:p w:rsidR="00DE703D" w:rsidRDefault="00DE703D" w:rsidP="00DE703D">
            <w:pPr>
              <w:pStyle w:val="Brdtext"/>
              <w:numPr>
                <w:ilvl w:val="0"/>
                <w:numId w:val="36"/>
              </w:numPr>
            </w:pPr>
            <w:r>
              <w:t xml:space="preserve">Är det gissade värdet högre än det hemliga talet ska </w:t>
            </w:r>
            <w:r w:rsidR="00AE323C">
              <w:t xml:space="preserve">värdet </w:t>
            </w:r>
            <w:proofErr w:type="spellStart"/>
            <w:r w:rsidR="00AE323C" w:rsidRPr="004C7D11">
              <w:rPr>
                <w:rStyle w:val="Kod"/>
              </w:rPr>
              <w:t>Outcome</w:t>
            </w:r>
            <w:proofErr w:type="gramStart"/>
            <w:r w:rsidR="00AE323C" w:rsidRPr="004C7D11">
              <w:rPr>
                <w:rStyle w:val="Kod"/>
              </w:rPr>
              <w:t>.High</w:t>
            </w:r>
            <w:proofErr w:type="spellEnd"/>
            <w:proofErr w:type="gramEnd"/>
            <w:r w:rsidR="00AE323C">
              <w:t xml:space="preserve"> returneras</w:t>
            </w:r>
            <w:r>
              <w:t>.</w:t>
            </w:r>
          </w:p>
          <w:p w:rsidR="00DE703D" w:rsidRDefault="00DE703D" w:rsidP="004C7D11">
            <w:pPr>
              <w:pStyle w:val="Brdtext"/>
              <w:numPr>
                <w:ilvl w:val="0"/>
                <w:numId w:val="36"/>
              </w:numPr>
            </w:pPr>
            <w:r>
              <w:t xml:space="preserve">Är det gissade värdet samma som det hemliga talet ska </w:t>
            </w:r>
            <w:r w:rsidR="00AE323C">
              <w:t xml:space="preserve">och värdet </w:t>
            </w:r>
            <w:proofErr w:type="spellStart"/>
            <w:r w:rsidR="00AE323C" w:rsidRPr="004C7D11">
              <w:rPr>
                <w:rStyle w:val="Kod"/>
              </w:rPr>
              <w:t>Outcome</w:t>
            </w:r>
            <w:proofErr w:type="gramStart"/>
            <w:r w:rsidR="00AE323C" w:rsidRPr="004C7D11">
              <w:rPr>
                <w:rStyle w:val="Kod"/>
              </w:rPr>
              <w:t>.Right</w:t>
            </w:r>
            <w:proofErr w:type="spellEnd"/>
            <w:proofErr w:type="gramEnd"/>
            <w:r w:rsidR="00AE323C">
              <w:t xml:space="preserve"> returneras</w:t>
            </w:r>
            <w:r>
              <w:t>.</w:t>
            </w:r>
          </w:p>
        </w:tc>
      </w:tr>
      <w:tr w:rsidR="004C7D11" w:rsidTr="00DE703D">
        <w:tc>
          <w:tcPr>
            <w:tcW w:w="817" w:type="dxa"/>
          </w:tcPr>
          <w:p w:rsidR="004C7D11" w:rsidRDefault="004C7D11" w:rsidP="00DE703D">
            <w:pPr>
              <w:pStyle w:val="Brdtext"/>
              <w:numPr>
                <w:ilvl w:val="0"/>
                <w:numId w:val="35"/>
              </w:numPr>
            </w:pPr>
          </w:p>
        </w:tc>
        <w:tc>
          <w:tcPr>
            <w:tcW w:w="8363" w:type="dxa"/>
          </w:tcPr>
          <w:p w:rsidR="004C7D11" w:rsidRDefault="004C7D11" w:rsidP="004C7D11">
            <w:pPr>
              <w:pStyle w:val="Brdtext"/>
            </w:pPr>
            <w:r>
              <w:t xml:space="preserve">Går att genomföra en gissning ska det hemliga talet inte kunna kommas åt via egenskapen </w:t>
            </w:r>
            <w:proofErr w:type="spellStart"/>
            <w:r w:rsidRPr="00AE323C">
              <w:rPr>
                <w:rStyle w:val="Kod"/>
              </w:rPr>
              <w:t>Number</w:t>
            </w:r>
            <w:proofErr w:type="spellEnd"/>
            <w:r>
              <w:t>.</w:t>
            </w:r>
          </w:p>
        </w:tc>
      </w:tr>
      <w:tr w:rsidR="004C7D11" w:rsidTr="00DE703D">
        <w:tc>
          <w:tcPr>
            <w:tcW w:w="817" w:type="dxa"/>
          </w:tcPr>
          <w:p w:rsidR="004C7D11" w:rsidRDefault="004C7D11" w:rsidP="00DE703D">
            <w:pPr>
              <w:pStyle w:val="Brdtext"/>
              <w:numPr>
                <w:ilvl w:val="0"/>
                <w:numId w:val="35"/>
              </w:numPr>
            </w:pPr>
          </w:p>
        </w:tc>
        <w:tc>
          <w:tcPr>
            <w:tcW w:w="8363" w:type="dxa"/>
          </w:tcPr>
          <w:p w:rsidR="004C7D11" w:rsidRDefault="004C7D11" w:rsidP="004C7D11">
            <w:pPr>
              <w:pStyle w:val="Brdtext"/>
            </w:pPr>
            <w:r>
              <w:t xml:space="preserve">Går det inte att genomföra en gissning ska det hemliga talet finnas tillgängligt via egenskapen </w:t>
            </w:r>
            <w:proofErr w:type="spellStart"/>
            <w:r w:rsidRPr="00AE323C">
              <w:rPr>
                <w:rStyle w:val="Kod"/>
              </w:rPr>
              <w:t>Number</w:t>
            </w:r>
            <w:proofErr w:type="spellEnd"/>
            <w:r>
              <w:t>.</w:t>
            </w:r>
          </w:p>
        </w:tc>
      </w:tr>
      <w:tr w:rsidR="004C7D11" w:rsidTr="00DE703D">
        <w:tc>
          <w:tcPr>
            <w:tcW w:w="817" w:type="dxa"/>
          </w:tcPr>
          <w:p w:rsidR="004C7D11" w:rsidRDefault="004C7D11" w:rsidP="00DE703D">
            <w:pPr>
              <w:pStyle w:val="Brdtext"/>
              <w:numPr>
                <w:ilvl w:val="0"/>
                <w:numId w:val="35"/>
              </w:numPr>
            </w:pPr>
          </w:p>
        </w:tc>
        <w:tc>
          <w:tcPr>
            <w:tcW w:w="8363" w:type="dxa"/>
          </w:tcPr>
          <w:p w:rsidR="00662FF9" w:rsidRDefault="004C7D11" w:rsidP="004C7D11">
            <w:pPr>
              <w:pStyle w:val="Brdtext"/>
            </w:pPr>
            <w:r>
              <w:t xml:space="preserve">Egenskapen </w:t>
            </w:r>
            <w:proofErr w:type="spellStart"/>
            <w:r w:rsidRPr="004C7D11">
              <w:rPr>
                <w:rStyle w:val="Kod"/>
              </w:rPr>
              <w:t>GuessedNumbers</w:t>
            </w:r>
            <w:proofErr w:type="spellEnd"/>
            <w:r>
              <w:t xml:space="preserve"> får inte returnera en referens till det privata fältet </w:t>
            </w:r>
            <w:r w:rsidRPr="004C7D11">
              <w:rPr>
                <w:rStyle w:val="Kod"/>
              </w:rPr>
              <w:t>_</w:t>
            </w:r>
            <w:proofErr w:type="spellStart"/>
            <w:r w:rsidRPr="004C7D11">
              <w:rPr>
                <w:rStyle w:val="Kod"/>
              </w:rPr>
              <w:t>guessedNumbers</w:t>
            </w:r>
            <w:proofErr w:type="spellEnd"/>
            <w:r>
              <w:t>.</w:t>
            </w:r>
          </w:p>
        </w:tc>
      </w:tr>
      <w:tr w:rsidR="00662FF9" w:rsidTr="00DE703D">
        <w:tc>
          <w:tcPr>
            <w:tcW w:w="817" w:type="dxa"/>
          </w:tcPr>
          <w:p w:rsidR="00662FF9" w:rsidRDefault="00662FF9" w:rsidP="00DE703D">
            <w:pPr>
              <w:pStyle w:val="Brdtext"/>
              <w:numPr>
                <w:ilvl w:val="0"/>
                <w:numId w:val="35"/>
              </w:numPr>
            </w:pPr>
          </w:p>
        </w:tc>
        <w:tc>
          <w:tcPr>
            <w:tcW w:w="8363" w:type="dxa"/>
          </w:tcPr>
          <w:p w:rsidR="00662FF9" w:rsidRDefault="00662FF9" w:rsidP="00662FF9">
            <w:pPr>
              <w:pStyle w:val="Brdtext"/>
            </w:pPr>
            <w:r w:rsidRPr="00662FF9">
              <w:rPr>
                <w:rStyle w:val="Kod"/>
              </w:rPr>
              <w:t>set</w:t>
            </w:r>
            <w:r>
              <w:t xml:space="preserve">-metoderna för egenskaperna </w:t>
            </w:r>
            <w:r w:rsidRPr="00662FF9">
              <w:rPr>
                <w:rStyle w:val="Kod"/>
              </w:rPr>
              <w:t>Count</w:t>
            </w:r>
            <w:r>
              <w:t xml:space="preserve">, </w:t>
            </w:r>
            <w:proofErr w:type="spellStart"/>
            <w:r w:rsidRPr="00662FF9">
              <w:rPr>
                <w:rStyle w:val="Kod"/>
              </w:rPr>
              <w:t>Guess</w:t>
            </w:r>
            <w:proofErr w:type="spellEnd"/>
            <w:r>
              <w:t xml:space="preserve">, </w:t>
            </w:r>
            <w:proofErr w:type="spellStart"/>
            <w:r w:rsidRPr="00662FF9">
              <w:rPr>
                <w:rStyle w:val="Kod"/>
              </w:rPr>
              <w:t>Number</w:t>
            </w:r>
            <w:proofErr w:type="spellEnd"/>
            <w:r>
              <w:t xml:space="preserve"> och </w:t>
            </w:r>
            <w:proofErr w:type="spellStart"/>
            <w:r w:rsidRPr="00662FF9">
              <w:rPr>
                <w:rStyle w:val="Kod"/>
              </w:rPr>
              <w:t>Outcome</w:t>
            </w:r>
            <w:proofErr w:type="spellEnd"/>
            <w:r>
              <w:t xml:space="preserve"> måste vara privata.</w:t>
            </w:r>
          </w:p>
        </w:tc>
      </w:tr>
    </w:tbl>
    <w:p w:rsidR="00142A3E" w:rsidRDefault="00142A3E" w:rsidP="00142A3E">
      <w:pPr>
        <w:pStyle w:val="Rubrik2"/>
      </w:pPr>
      <w:bookmarkStart w:id="25" w:name="_Toc303931183"/>
      <w:r>
        <w:t>Läsvärt</w:t>
      </w:r>
      <w:bookmarkEnd w:id="25"/>
    </w:p>
    <w:p w:rsidR="000E1132" w:rsidRDefault="000E1132" w:rsidP="000E1132">
      <w:pPr>
        <w:pStyle w:val="Brdtext"/>
        <w:numPr>
          <w:ilvl w:val="0"/>
          <w:numId w:val="15"/>
        </w:numPr>
        <w:ind w:left="714" w:hanging="357"/>
      </w:pPr>
      <w:r>
        <w:t>Klasser</w:t>
      </w:r>
    </w:p>
    <w:p w:rsidR="000E1132" w:rsidRDefault="000E1132" w:rsidP="000E1132">
      <w:pPr>
        <w:pStyle w:val="Brdtext"/>
        <w:numPr>
          <w:ilvl w:val="1"/>
          <w:numId w:val="15"/>
        </w:numPr>
      </w:pPr>
      <w:r>
        <w:t xml:space="preserve">Essential C# </w:t>
      </w:r>
      <w:r w:rsidR="00694C11">
        <w:t>5</w:t>
      </w:r>
      <w:r>
        <w:t>.0, 20</w:t>
      </w:r>
      <w:r w:rsidR="00694C11">
        <w:t>9</w:t>
      </w:r>
      <w:r>
        <w:t>-2</w:t>
      </w:r>
      <w:r w:rsidR="00694C11">
        <w:t>21</w:t>
      </w:r>
      <w:r>
        <w:t>.</w:t>
      </w:r>
    </w:p>
    <w:p w:rsidR="000E1132" w:rsidRDefault="00F31781" w:rsidP="000E1132">
      <w:pPr>
        <w:pStyle w:val="Brdtext"/>
        <w:numPr>
          <w:ilvl w:val="1"/>
          <w:numId w:val="15"/>
        </w:numPr>
      </w:pPr>
      <w:hyperlink r:id="rId56" w:history="1">
        <w:r w:rsidR="000E1132">
          <w:rPr>
            <w:rStyle w:val="Hyperlnk"/>
          </w:rPr>
          <w:t>http://msdn.microsoft.com/en-us/library/0b0thckt.aspx</w:t>
        </w:r>
      </w:hyperlink>
      <w:r w:rsidR="000E1132">
        <w:t>.</w:t>
      </w:r>
    </w:p>
    <w:p w:rsidR="000E1132" w:rsidRDefault="000E1132" w:rsidP="000E1132">
      <w:pPr>
        <w:pStyle w:val="Brdtext"/>
        <w:numPr>
          <w:ilvl w:val="0"/>
          <w:numId w:val="15"/>
        </w:numPr>
      </w:pPr>
      <w:r>
        <w:t>Åtkomstmodifierare (</w:t>
      </w:r>
      <w:r w:rsidRPr="00D32A6A">
        <w:rPr>
          <w:i/>
        </w:rPr>
        <w:t xml:space="preserve">”Access </w:t>
      </w:r>
      <w:proofErr w:type="spellStart"/>
      <w:r w:rsidRPr="00D32A6A">
        <w:rPr>
          <w:i/>
        </w:rPr>
        <w:t>Modifiers</w:t>
      </w:r>
      <w:proofErr w:type="spellEnd"/>
      <w:r w:rsidRPr="00D32A6A">
        <w:rPr>
          <w:i/>
        </w:rPr>
        <w:t>”</w:t>
      </w:r>
      <w:r>
        <w:t>)</w:t>
      </w:r>
    </w:p>
    <w:p w:rsidR="000E1132" w:rsidRDefault="000E1132" w:rsidP="000E1132">
      <w:pPr>
        <w:pStyle w:val="Brdtext"/>
        <w:numPr>
          <w:ilvl w:val="1"/>
          <w:numId w:val="15"/>
        </w:numPr>
      </w:pPr>
      <w:r>
        <w:t xml:space="preserve">Essential C# </w:t>
      </w:r>
      <w:r w:rsidR="00694C11">
        <w:t>5</w:t>
      </w:r>
      <w:r>
        <w:t>.0, 22</w:t>
      </w:r>
      <w:r w:rsidR="00694C11">
        <w:t>7</w:t>
      </w:r>
      <w:r>
        <w:t>-22</w:t>
      </w:r>
      <w:r w:rsidR="00694C11">
        <w:t>9</w:t>
      </w:r>
      <w:r>
        <w:t>.</w:t>
      </w:r>
    </w:p>
    <w:p w:rsidR="000E1132" w:rsidRDefault="00F31781" w:rsidP="000E1132">
      <w:pPr>
        <w:pStyle w:val="Brdtext"/>
        <w:numPr>
          <w:ilvl w:val="1"/>
          <w:numId w:val="15"/>
        </w:numPr>
      </w:pPr>
      <w:hyperlink r:id="rId57" w:history="1">
        <w:r w:rsidR="000E1132">
          <w:rPr>
            <w:rStyle w:val="Hyperlnk"/>
          </w:rPr>
          <w:t>http://msdn.microsoft.com/en-us/library/ms173121.aspx</w:t>
        </w:r>
      </w:hyperlink>
      <w:r w:rsidR="000E1132">
        <w:t>.</w:t>
      </w:r>
    </w:p>
    <w:p w:rsidR="000E1132" w:rsidRDefault="000E1132" w:rsidP="000E1132">
      <w:pPr>
        <w:pStyle w:val="Brdtext"/>
        <w:numPr>
          <w:ilvl w:val="0"/>
          <w:numId w:val="15"/>
        </w:numPr>
      </w:pPr>
      <w:r>
        <w:t>Konstruktorer</w:t>
      </w:r>
    </w:p>
    <w:p w:rsidR="000E1132" w:rsidRDefault="000E1132" w:rsidP="000E1132">
      <w:pPr>
        <w:pStyle w:val="Brdtext"/>
        <w:numPr>
          <w:ilvl w:val="1"/>
          <w:numId w:val="15"/>
        </w:numPr>
      </w:pPr>
      <w:r>
        <w:t xml:space="preserve">Essential C# </w:t>
      </w:r>
      <w:r w:rsidR="00694C11">
        <w:t>5</w:t>
      </w:r>
      <w:r>
        <w:t>.0, 2</w:t>
      </w:r>
      <w:r w:rsidR="00694C11">
        <w:t>44</w:t>
      </w:r>
      <w:r>
        <w:t>-24</w:t>
      </w:r>
      <w:r w:rsidR="00694C11">
        <w:t>8</w:t>
      </w:r>
      <w:r>
        <w:t>, 2</w:t>
      </w:r>
      <w:r w:rsidR="00694C11">
        <w:t>52</w:t>
      </w:r>
      <w:r>
        <w:t>-2</w:t>
      </w:r>
      <w:r w:rsidR="00694C11">
        <w:t>53</w:t>
      </w:r>
      <w:r>
        <w:t>.</w:t>
      </w:r>
    </w:p>
    <w:p w:rsidR="000E1132" w:rsidRDefault="00F31781" w:rsidP="000E1132">
      <w:pPr>
        <w:pStyle w:val="Brdtext"/>
        <w:numPr>
          <w:ilvl w:val="1"/>
          <w:numId w:val="15"/>
        </w:numPr>
      </w:pPr>
      <w:hyperlink r:id="rId58" w:history="1">
        <w:r w:rsidR="000E1132">
          <w:rPr>
            <w:rStyle w:val="Hyperlnk"/>
          </w:rPr>
          <w:t>http://msdn.microsoft.com/en-us/library/k6sa6h87.aspx</w:t>
        </w:r>
      </w:hyperlink>
    </w:p>
    <w:p w:rsidR="000E1132" w:rsidRDefault="000E1132" w:rsidP="00C43D10">
      <w:pPr>
        <w:pStyle w:val="Brdtext"/>
        <w:keepNext/>
        <w:numPr>
          <w:ilvl w:val="0"/>
          <w:numId w:val="15"/>
        </w:numPr>
      </w:pPr>
      <w:r>
        <w:lastRenderedPageBreak/>
        <w:t>Egenskaper</w:t>
      </w:r>
    </w:p>
    <w:p w:rsidR="000E1132" w:rsidRDefault="000E1132" w:rsidP="00C43D10">
      <w:pPr>
        <w:pStyle w:val="Brdtext"/>
        <w:keepNext/>
        <w:numPr>
          <w:ilvl w:val="1"/>
          <w:numId w:val="15"/>
        </w:numPr>
      </w:pPr>
      <w:r>
        <w:t xml:space="preserve">Essential C# </w:t>
      </w:r>
      <w:r w:rsidR="00694C11">
        <w:t>5</w:t>
      </w:r>
      <w:r>
        <w:t>.0, 22</w:t>
      </w:r>
      <w:r w:rsidR="00694C11">
        <w:t>9</w:t>
      </w:r>
      <w:r>
        <w:t>-2</w:t>
      </w:r>
      <w:r w:rsidR="00694C11">
        <w:t>44</w:t>
      </w:r>
      <w:r>
        <w:t>.</w:t>
      </w:r>
    </w:p>
    <w:p w:rsidR="000E1132" w:rsidRDefault="00F31781" w:rsidP="000E1132">
      <w:pPr>
        <w:pStyle w:val="Brdtext"/>
        <w:numPr>
          <w:ilvl w:val="1"/>
          <w:numId w:val="15"/>
        </w:numPr>
      </w:pPr>
      <w:hyperlink r:id="rId59" w:history="1">
        <w:r w:rsidR="000E1132">
          <w:rPr>
            <w:rStyle w:val="Hyperlnk"/>
          </w:rPr>
          <w:t>http://msdn.microsoft.com/en-us/library/x9fsa0sw.aspx</w:t>
        </w:r>
      </w:hyperlink>
      <w:r w:rsidR="000E1132">
        <w:t>.</w:t>
      </w:r>
    </w:p>
    <w:p w:rsidR="000E1132" w:rsidRDefault="000E1132" w:rsidP="000E1132">
      <w:pPr>
        <w:pStyle w:val="Brdtext"/>
        <w:numPr>
          <w:ilvl w:val="0"/>
          <w:numId w:val="15"/>
        </w:numPr>
      </w:pPr>
      <w:r>
        <w:t>Konstanter</w:t>
      </w:r>
    </w:p>
    <w:p w:rsidR="000E1132" w:rsidRDefault="000E1132" w:rsidP="000E1132">
      <w:pPr>
        <w:pStyle w:val="Brdtext"/>
        <w:numPr>
          <w:ilvl w:val="1"/>
          <w:numId w:val="15"/>
        </w:numPr>
      </w:pPr>
      <w:r>
        <w:t xml:space="preserve">Essential C# </w:t>
      </w:r>
      <w:r w:rsidR="00C43D10">
        <w:t>5</w:t>
      </w:r>
      <w:r>
        <w:t>.0, 2</w:t>
      </w:r>
      <w:r w:rsidR="00C43D10">
        <w:t>67</w:t>
      </w:r>
      <w:r>
        <w:t>.</w:t>
      </w:r>
    </w:p>
    <w:p w:rsidR="000E1132" w:rsidRDefault="00F31781" w:rsidP="000E1132">
      <w:pPr>
        <w:pStyle w:val="Brdtext"/>
        <w:numPr>
          <w:ilvl w:val="1"/>
          <w:numId w:val="15"/>
        </w:numPr>
      </w:pPr>
      <w:hyperlink r:id="rId60" w:history="1">
        <w:r w:rsidR="000E1132">
          <w:rPr>
            <w:rStyle w:val="Hyperlnk"/>
          </w:rPr>
          <w:t>http://msdn.microsoft.com/en-us/library/e6w8fe1b.aspx</w:t>
        </w:r>
      </w:hyperlink>
    </w:p>
    <w:p w:rsidR="000E1132" w:rsidRDefault="000E1132" w:rsidP="000E1132">
      <w:pPr>
        <w:pStyle w:val="Brdtext"/>
        <w:numPr>
          <w:ilvl w:val="0"/>
          <w:numId w:val="15"/>
        </w:numPr>
      </w:pPr>
      <w:r>
        <w:t>Klassen Array</w:t>
      </w:r>
    </w:p>
    <w:p w:rsidR="000E1132" w:rsidRDefault="00F31781" w:rsidP="000E1132">
      <w:pPr>
        <w:pStyle w:val="Brdtext"/>
        <w:numPr>
          <w:ilvl w:val="1"/>
          <w:numId w:val="15"/>
        </w:numPr>
      </w:pPr>
      <w:hyperlink r:id="rId61" w:history="1">
        <w:r w:rsidR="000E1132">
          <w:rPr>
            <w:rStyle w:val="Hyperlnk"/>
          </w:rPr>
          <w:t>http://msdn.microsoft.com/en-us/library/czz5hkty.aspx</w:t>
        </w:r>
      </w:hyperlink>
      <w:r w:rsidR="000E1132">
        <w:t>.</w:t>
      </w:r>
    </w:p>
    <w:p w:rsidR="000E1132" w:rsidRDefault="000E1132" w:rsidP="000E1132">
      <w:pPr>
        <w:pStyle w:val="Brdtext"/>
        <w:numPr>
          <w:ilvl w:val="0"/>
          <w:numId w:val="15"/>
        </w:numPr>
      </w:pPr>
      <w:r>
        <w:t xml:space="preserve">Klassen </w:t>
      </w:r>
      <w:proofErr w:type="spellStart"/>
      <w:r>
        <w:t>Random</w:t>
      </w:r>
      <w:proofErr w:type="spellEnd"/>
    </w:p>
    <w:p w:rsidR="000E1132" w:rsidRDefault="00F31781" w:rsidP="000E1132">
      <w:pPr>
        <w:pStyle w:val="Brdtext"/>
        <w:numPr>
          <w:ilvl w:val="1"/>
          <w:numId w:val="4"/>
        </w:numPr>
      </w:pPr>
      <w:hyperlink r:id="rId62" w:history="1">
        <w:r w:rsidR="000E1132">
          <w:rPr>
            <w:rStyle w:val="Hyperlnk"/>
          </w:rPr>
          <w:t>http://msdn.microsoft.com/en-us/library/ts6se2ek.aspx</w:t>
        </w:r>
      </w:hyperlink>
    </w:p>
    <w:sectPr w:rsidR="000E1132" w:rsidSect="008069A4">
      <w:type w:val="oddPage"/>
      <w:pgSz w:w="11906" w:h="16838" w:code="9"/>
      <w:pgMar w:top="301" w:right="1418" w:bottom="301" w:left="1418" w:header="624" w:footer="510" w:gutter="0"/>
      <w:pgBorders w:offsetFrom="page">
        <w:left w:val="single" w:sz="24" w:space="24" w:color="D99594" w:themeColor="accent2" w:themeTint="99"/>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1781" w:rsidRDefault="00F31781">
      <w:r>
        <w:separator/>
      </w:r>
    </w:p>
  </w:endnote>
  <w:endnote w:type="continuationSeparator" w:id="0">
    <w:p w:rsidR="00F31781" w:rsidRDefault="00F31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97E" w:rsidRPr="00126181" w:rsidRDefault="00D7197E" w:rsidP="008069A4">
    <w:pPr>
      <w:pStyle w:val="Sidfot"/>
      <w:pBdr>
        <w:top w:val="single" w:sz="4" w:space="1" w:color="auto"/>
      </w:pBdr>
      <w:spacing w:line="240" w:lineRule="auto"/>
      <w:rPr>
        <w:sz w:val="2"/>
        <w:szCs w:val="2"/>
      </w:rPr>
    </w:pPr>
    <w:r w:rsidRPr="00CB7F93">
      <w:rPr>
        <w:noProof/>
        <w:szCs w:val="16"/>
      </w:rPr>
      <w:t>Inledande programmering med C#</w:t>
    </w:r>
    <w:r>
      <w:rPr>
        <w:noProof/>
        <w:szCs w:val="16"/>
      </w:rPr>
      <w:t xml:space="preserve"> (</w:t>
    </w:r>
    <w:r w:rsidRPr="00CB7F93">
      <w:rPr>
        <w:noProof/>
        <w:szCs w:val="16"/>
      </w:rPr>
      <w:t>1DV402</w:t>
    </w:r>
    <w:r>
      <w:rPr>
        <w:noProof/>
        <w:szCs w:val="16"/>
      </w:rPr>
      <w:t>)</w:t>
    </w:r>
    <w:r>
      <w:rPr>
        <w:noProof/>
        <w:szCs w:val="16"/>
      </w:rPr>
      <w:tab/>
    </w:r>
    <w:r w:rsidRPr="00CB7F93">
      <w:rPr>
        <w:noProof/>
        <w:szCs w:val="16"/>
      </w:rPr>
      <w:tab/>
    </w:r>
    <w:r w:rsidRPr="00E05BB6">
      <w:rPr>
        <w:rStyle w:val="Sidnummer"/>
        <w:sz w:val="16"/>
        <w:szCs w:val="16"/>
      </w:rPr>
      <w:fldChar w:fldCharType="begin"/>
    </w:r>
    <w:r w:rsidRPr="00CB7F93">
      <w:rPr>
        <w:rStyle w:val="Sidnummer"/>
        <w:sz w:val="16"/>
        <w:szCs w:val="16"/>
      </w:rPr>
      <w:instrText xml:space="preserve"> PAGE </w:instrText>
    </w:r>
    <w:r w:rsidRPr="00E05BB6">
      <w:rPr>
        <w:rStyle w:val="Sidnummer"/>
        <w:sz w:val="16"/>
        <w:szCs w:val="16"/>
      </w:rPr>
      <w:fldChar w:fldCharType="separate"/>
    </w:r>
    <w:r w:rsidR="00ED3694">
      <w:rPr>
        <w:rStyle w:val="Sidnummer"/>
        <w:noProof/>
        <w:sz w:val="16"/>
        <w:szCs w:val="16"/>
      </w:rPr>
      <w:t>19</w:t>
    </w:r>
    <w:r w:rsidRPr="00E05BB6">
      <w:rPr>
        <w:rStyle w:val="Sidnummer"/>
        <w:sz w:val="16"/>
        <w:szCs w:val="16"/>
      </w:rPr>
      <w:fldChar w:fldCharType="end"/>
    </w:r>
    <w:r w:rsidRPr="00CB7F93">
      <w:rPr>
        <w:rStyle w:val="Sidnummer"/>
        <w:sz w:val="16"/>
        <w:szCs w:val="16"/>
      </w:rPr>
      <w:t xml:space="preserve"> (</w:t>
    </w:r>
    <w:r w:rsidRPr="00E05BB6">
      <w:rPr>
        <w:rStyle w:val="Sidnummer"/>
        <w:sz w:val="16"/>
        <w:szCs w:val="16"/>
      </w:rPr>
      <w:fldChar w:fldCharType="begin"/>
    </w:r>
    <w:r w:rsidRPr="00CB7F93">
      <w:rPr>
        <w:rStyle w:val="Sidnummer"/>
        <w:sz w:val="16"/>
        <w:szCs w:val="16"/>
      </w:rPr>
      <w:instrText xml:space="preserve"> NUMPAGES </w:instrText>
    </w:r>
    <w:r w:rsidRPr="00E05BB6">
      <w:rPr>
        <w:rStyle w:val="Sidnummer"/>
        <w:sz w:val="16"/>
        <w:szCs w:val="16"/>
      </w:rPr>
      <w:fldChar w:fldCharType="separate"/>
    </w:r>
    <w:r w:rsidR="00ED3694">
      <w:rPr>
        <w:rStyle w:val="Sidnummer"/>
        <w:noProof/>
        <w:sz w:val="16"/>
        <w:szCs w:val="16"/>
      </w:rPr>
      <w:t>22</w:t>
    </w:r>
    <w:r w:rsidRPr="00E05BB6">
      <w:rPr>
        <w:rStyle w:val="Sidnummer"/>
        <w:sz w:val="16"/>
        <w:szCs w:val="16"/>
      </w:rPr>
      <w:fldChar w:fldCharType="end"/>
    </w:r>
    <w:r w:rsidRPr="00CB7F93">
      <w:rPr>
        <w:rStyle w:val="Sidnummer"/>
        <w:sz w:val="16"/>
        <w:szCs w:val="16"/>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97E" w:rsidRPr="00126181" w:rsidRDefault="00D7197E" w:rsidP="008069A4">
    <w:pPr>
      <w:pStyle w:val="Sidfot"/>
      <w:pBdr>
        <w:top w:val="single" w:sz="4" w:space="1" w:color="auto"/>
      </w:pBdr>
      <w:spacing w:line="240" w:lineRule="auto"/>
      <w:rPr>
        <w:sz w:val="2"/>
        <w:szCs w:val="2"/>
      </w:rPr>
    </w:pPr>
    <w:r w:rsidRPr="00CB7F93">
      <w:rPr>
        <w:noProof/>
        <w:szCs w:val="16"/>
      </w:rPr>
      <w:t>Inledande programmering med C#</w:t>
    </w:r>
    <w:r>
      <w:rPr>
        <w:noProof/>
        <w:szCs w:val="16"/>
      </w:rPr>
      <w:t xml:space="preserve"> (</w:t>
    </w:r>
    <w:r w:rsidRPr="00CB7F93">
      <w:rPr>
        <w:noProof/>
        <w:szCs w:val="16"/>
      </w:rPr>
      <w:t>1DV402</w:t>
    </w:r>
    <w:r>
      <w:rPr>
        <w:noProof/>
        <w:szCs w:val="16"/>
      </w:rPr>
      <w:t>)</w:t>
    </w:r>
    <w:r>
      <w:rPr>
        <w:noProof/>
        <w:szCs w:val="16"/>
      </w:rPr>
      <w:tab/>
    </w:r>
    <w:r w:rsidRPr="00CB7F93">
      <w:rPr>
        <w:noProof/>
        <w:szCs w:val="16"/>
      </w:rPr>
      <w:tab/>
    </w:r>
    <w:r w:rsidRPr="00E05BB6">
      <w:rPr>
        <w:rStyle w:val="Sidnummer"/>
        <w:sz w:val="16"/>
        <w:szCs w:val="16"/>
      </w:rPr>
      <w:fldChar w:fldCharType="begin"/>
    </w:r>
    <w:r w:rsidRPr="00CB7F93">
      <w:rPr>
        <w:rStyle w:val="Sidnummer"/>
        <w:sz w:val="16"/>
        <w:szCs w:val="16"/>
      </w:rPr>
      <w:instrText xml:space="preserve"> PAGE </w:instrText>
    </w:r>
    <w:r w:rsidRPr="00E05BB6">
      <w:rPr>
        <w:rStyle w:val="Sidnummer"/>
        <w:sz w:val="16"/>
        <w:szCs w:val="16"/>
      </w:rPr>
      <w:fldChar w:fldCharType="separate"/>
    </w:r>
    <w:r w:rsidR="00ED3694">
      <w:rPr>
        <w:rStyle w:val="Sidnummer"/>
        <w:noProof/>
        <w:sz w:val="16"/>
        <w:szCs w:val="16"/>
      </w:rPr>
      <w:t>17</w:t>
    </w:r>
    <w:r w:rsidRPr="00E05BB6">
      <w:rPr>
        <w:rStyle w:val="Sidnummer"/>
        <w:sz w:val="16"/>
        <w:szCs w:val="16"/>
      </w:rPr>
      <w:fldChar w:fldCharType="end"/>
    </w:r>
    <w:r w:rsidRPr="00CB7F93">
      <w:rPr>
        <w:rStyle w:val="Sidnummer"/>
        <w:sz w:val="16"/>
        <w:szCs w:val="16"/>
      </w:rPr>
      <w:t xml:space="preserve"> (</w:t>
    </w:r>
    <w:r w:rsidRPr="00E05BB6">
      <w:rPr>
        <w:rStyle w:val="Sidnummer"/>
        <w:sz w:val="16"/>
        <w:szCs w:val="16"/>
      </w:rPr>
      <w:fldChar w:fldCharType="begin"/>
    </w:r>
    <w:r w:rsidRPr="00CB7F93">
      <w:rPr>
        <w:rStyle w:val="Sidnummer"/>
        <w:sz w:val="16"/>
        <w:szCs w:val="16"/>
      </w:rPr>
      <w:instrText xml:space="preserve"> NUMPAGES </w:instrText>
    </w:r>
    <w:r w:rsidRPr="00E05BB6">
      <w:rPr>
        <w:rStyle w:val="Sidnummer"/>
        <w:sz w:val="16"/>
        <w:szCs w:val="16"/>
      </w:rPr>
      <w:fldChar w:fldCharType="separate"/>
    </w:r>
    <w:r w:rsidR="00ED3694">
      <w:rPr>
        <w:rStyle w:val="Sidnummer"/>
        <w:noProof/>
        <w:sz w:val="16"/>
        <w:szCs w:val="16"/>
      </w:rPr>
      <w:t>22</w:t>
    </w:r>
    <w:r w:rsidRPr="00E05BB6">
      <w:rPr>
        <w:rStyle w:val="Sidnummer"/>
        <w:sz w:val="16"/>
        <w:szCs w:val="16"/>
      </w:rPr>
      <w:fldChar w:fldCharType="end"/>
    </w:r>
    <w:r w:rsidRPr="00CB7F93">
      <w:rPr>
        <w:rStyle w:val="Sidnummer"/>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1781" w:rsidRDefault="00F31781">
      <w:r>
        <w:separator/>
      </w:r>
    </w:p>
  </w:footnote>
  <w:footnote w:type="continuationSeparator" w:id="0">
    <w:p w:rsidR="00F31781" w:rsidRDefault="00F317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7197E" w:rsidTr="009523A7">
      <w:trPr>
        <w:cantSplit/>
      </w:trPr>
      <w:tc>
        <w:tcPr>
          <w:tcW w:w="7168" w:type="dxa"/>
          <w:tcBorders>
            <w:left w:val="nil"/>
          </w:tcBorders>
          <w:tcMar>
            <w:left w:w="113" w:type="dxa"/>
          </w:tcMar>
        </w:tcPr>
        <w:p w:rsidR="00D7197E" w:rsidRDefault="00D7197E" w:rsidP="00F73EA7">
          <w:pPr>
            <w:pStyle w:val="Brdtext"/>
            <w:spacing w:before="10"/>
          </w:pPr>
          <w:r>
            <w:rPr>
              <w:noProof/>
            </w:rPr>
            <w:drawing>
              <wp:anchor distT="0" distB="0" distL="114300" distR="114300" simplePos="0" relativeHeight="251658752" behindDoc="0" locked="1" layoutInCell="1" allowOverlap="1" wp14:anchorId="3D1E1707" wp14:editId="46662FB3">
                <wp:simplePos x="0" y="0"/>
                <wp:positionH relativeFrom="column">
                  <wp:posOffset>-1371600</wp:posOffset>
                </wp:positionH>
                <wp:positionV relativeFrom="paragraph">
                  <wp:posOffset>10795</wp:posOffset>
                </wp:positionV>
                <wp:extent cx="320675" cy="427990"/>
                <wp:effectExtent l="19050" t="0" r="3175" b="0"/>
                <wp:wrapNone/>
                <wp:docPr id="2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5940BCCB" wp14:editId="23979EA0">
                <wp:extent cx="3162300" cy="476250"/>
                <wp:effectExtent l="19050" t="0" r="0" b="0"/>
                <wp:docPr id="24" name="Bild 2" descr="Lnu_Wordmark_I_Datavetenska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nu_Wordmark_I_Datavetenskap copy"/>
                        <pic:cNvPicPr>
                          <a:picLocks noChangeAspect="1" noChangeArrowheads="1"/>
                        </pic:cNvPicPr>
                      </pic:nvPicPr>
                      <pic:blipFill>
                        <a:blip r:embed="rId2"/>
                        <a:srcRect/>
                        <a:stretch>
                          <a:fillRect/>
                        </a:stretch>
                      </pic:blipFill>
                      <pic:spPr bwMode="auto">
                        <a:xfrm>
                          <a:off x="0" y="0"/>
                          <a:ext cx="3162300" cy="476250"/>
                        </a:xfrm>
                        <a:prstGeom prst="rect">
                          <a:avLst/>
                        </a:prstGeom>
                        <a:noFill/>
                        <a:ln w="9525">
                          <a:noFill/>
                          <a:miter lim="800000"/>
                          <a:headEnd/>
                          <a:tailEnd/>
                        </a:ln>
                      </pic:spPr>
                    </pic:pic>
                  </a:graphicData>
                </a:graphic>
              </wp:inline>
            </w:drawing>
          </w:r>
        </w:p>
      </w:tc>
      <w:tc>
        <w:tcPr>
          <w:tcW w:w="1539" w:type="dxa"/>
        </w:tcPr>
        <w:p w:rsidR="00D7197E" w:rsidRDefault="00D7197E" w:rsidP="009523A7">
          <w:pPr>
            <w:pStyle w:val="Brdtext"/>
            <w:spacing w:before="10"/>
          </w:pPr>
        </w:p>
      </w:tc>
    </w:tr>
  </w:tbl>
  <w:p w:rsidR="00D7197E" w:rsidRDefault="00D7197E" w:rsidP="007F0B27">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7197E" w:rsidTr="00D177EE">
      <w:trPr>
        <w:cantSplit/>
      </w:trPr>
      <w:tc>
        <w:tcPr>
          <w:tcW w:w="7168" w:type="dxa"/>
          <w:tcBorders>
            <w:left w:val="nil"/>
          </w:tcBorders>
          <w:tcMar>
            <w:left w:w="113" w:type="dxa"/>
          </w:tcMar>
        </w:tcPr>
        <w:p w:rsidR="00D7197E" w:rsidRDefault="00D7197E" w:rsidP="00F73EA7">
          <w:pPr>
            <w:pStyle w:val="Brdtext"/>
            <w:spacing w:before="10"/>
          </w:pPr>
          <w:r>
            <w:rPr>
              <w:noProof/>
            </w:rPr>
            <w:drawing>
              <wp:anchor distT="0" distB="0" distL="114300" distR="114300" simplePos="0" relativeHeight="251656704" behindDoc="0" locked="1" layoutInCell="1" allowOverlap="1" wp14:anchorId="4A6E598C" wp14:editId="066E2D99">
                <wp:simplePos x="0" y="0"/>
                <wp:positionH relativeFrom="column">
                  <wp:posOffset>-1371600</wp:posOffset>
                </wp:positionH>
                <wp:positionV relativeFrom="paragraph">
                  <wp:posOffset>10795</wp:posOffset>
                </wp:positionV>
                <wp:extent cx="320675" cy="427990"/>
                <wp:effectExtent l="19050" t="0" r="3175" b="0"/>
                <wp:wrapNone/>
                <wp:docPr id="25"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4BD802F9" wp14:editId="38F6F3BB">
                <wp:extent cx="2447925" cy="476250"/>
                <wp:effectExtent l="0" t="0" r="9525" b="0"/>
                <wp:docPr id="14" name="Bildobjekt 14"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7197E" w:rsidRDefault="00D7197E" w:rsidP="00EA7634">
          <w:pPr>
            <w:pStyle w:val="Brdtext"/>
            <w:spacing w:before="10"/>
          </w:pPr>
        </w:p>
      </w:tc>
    </w:tr>
  </w:tbl>
  <w:p w:rsidR="00D7197E" w:rsidRPr="002E10FA" w:rsidRDefault="00D7197E" w:rsidP="009141A7">
    <w:pPr>
      <w:pStyle w:val="Sidhuvud"/>
    </w:pPr>
    <w:r>
      <w:drawing>
        <wp:anchor distT="0" distB="0" distL="114300" distR="114300" simplePos="0" relativeHeight="251657728" behindDoc="1" locked="0" layoutInCell="1" allowOverlap="1" wp14:anchorId="74F12EA3" wp14:editId="63971E05">
          <wp:simplePos x="0" y="0"/>
          <wp:positionH relativeFrom="page">
            <wp:posOffset>-1332230</wp:posOffset>
          </wp:positionH>
          <wp:positionV relativeFrom="page">
            <wp:posOffset>5523230</wp:posOffset>
          </wp:positionV>
          <wp:extent cx="5419725" cy="6372225"/>
          <wp:effectExtent l="19050" t="0" r="9525" b="0"/>
          <wp:wrapNone/>
          <wp:docPr id="27"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3"/>
                  <a:srcRect/>
                  <a:stretch>
                    <a:fillRect/>
                  </a:stretch>
                </pic:blipFill>
                <pic:spPr bwMode="auto">
                  <a:xfrm>
                    <a:off x="0" y="0"/>
                    <a:ext cx="5419725" cy="6372225"/>
                  </a:xfrm>
                  <a:prstGeom prst="rect">
                    <a:avLst/>
                  </a:prstGeom>
                  <a:noFill/>
                  <a:ln w="9525">
                    <a:noFill/>
                    <a:miter lim="800000"/>
                    <a:headEnd/>
                    <a:tailEnd/>
                  </a:ln>
                </pic:spPr>
              </pic:pic>
            </a:graphicData>
          </a:graphic>
        </wp:anchor>
      </w:drawing>
    </w:r>
    <w:r>
      <mc:AlternateContent>
        <mc:Choice Requires="wps">
          <w:drawing>
            <wp:anchor distT="0" distB="0" distL="114300" distR="114300" simplePos="0" relativeHeight="251655680" behindDoc="0" locked="1" layoutInCell="1" allowOverlap="1" wp14:anchorId="37679AEE" wp14:editId="1CAF72A2">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" strokeweight=".5pt">
              <w10:wrap type="tight" anchory="page"/>
              <w10:anchorlock/>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7197E" w:rsidTr="00ED202D">
      <w:trPr>
        <w:cantSplit/>
      </w:trPr>
      <w:tc>
        <w:tcPr>
          <w:tcW w:w="7168" w:type="dxa"/>
          <w:tcBorders>
            <w:left w:val="nil"/>
          </w:tcBorders>
          <w:tcMar>
            <w:left w:w="113" w:type="dxa"/>
          </w:tcMar>
        </w:tcPr>
        <w:p w:rsidR="00D7197E" w:rsidRDefault="00D7197E" w:rsidP="00ED202D">
          <w:pPr>
            <w:pStyle w:val="Brdtext"/>
            <w:spacing w:before="10"/>
          </w:pPr>
          <w:r>
            <w:rPr>
              <w:noProof/>
            </w:rPr>
            <w:drawing>
              <wp:anchor distT="0" distB="0" distL="114300" distR="114300" simplePos="0" relativeHeight="251661824" behindDoc="0" locked="0" layoutInCell="0" allowOverlap="0" wp14:anchorId="008CB37D" wp14:editId="30CE6541">
                <wp:simplePos x="0" y="0"/>
                <wp:positionH relativeFrom="page">
                  <wp:posOffset>463855</wp:posOffset>
                </wp:positionH>
                <wp:positionV relativeFrom="page">
                  <wp:posOffset>360045</wp:posOffset>
                </wp:positionV>
                <wp:extent cx="320400" cy="428400"/>
                <wp:effectExtent l="0" t="0" r="3810" b="0"/>
                <wp:wrapNone/>
                <wp:docPr id="10"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90F33D8" wp14:editId="5744EAE1">
                <wp:extent cx="2447925" cy="476250"/>
                <wp:effectExtent l="0" t="0" r="9525" b="0"/>
                <wp:docPr id="5" name="Bildobjekt 5"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7197E" w:rsidRDefault="00D7197E" w:rsidP="00ED202D">
          <w:pPr>
            <w:pStyle w:val="Brdtext"/>
            <w:spacing w:before="10"/>
          </w:pPr>
        </w:p>
      </w:tc>
    </w:tr>
  </w:tbl>
  <w:p w:rsidR="00D7197E" w:rsidRPr="00ED202D" w:rsidRDefault="00D7197E" w:rsidP="00ED202D">
    <w:pPr>
      <w:pStyle w:val="Sidhuvu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7197E" w:rsidTr="009523A7">
      <w:trPr>
        <w:cantSplit/>
      </w:trPr>
      <w:tc>
        <w:tcPr>
          <w:tcW w:w="7168" w:type="dxa"/>
          <w:tcBorders>
            <w:left w:val="nil"/>
          </w:tcBorders>
          <w:tcMar>
            <w:left w:w="113" w:type="dxa"/>
          </w:tcMar>
        </w:tcPr>
        <w:p w:rsidR="00D7197E" w:rsidRDefault="00D7197E" w:rsidP="00F73EA7">
          <w:pPr>
            <w:pStyle w:val="Brdtext"/>
            <w:spacing w:before="10"/>
          </w:pPr>
          <w:r>
            <w:rPr>
              <w:noProof/>
            </w:rPr>
            <w:drawing>
              <wp:anchor distT="0" distB="0" distL="114300" distR="114300" simplePos="0" relativeHeight="251659776" behindDoc="0" locked="0" layoutInCell="0" allowOverlap="0" wp14:anchorId="2DDF06D6" wp14:editId="60160952">
                <wp:simplePos x="0" y="0"/>
                <wp:positionH relativeFrom="page">
                  <wp:posOffset>464185</wp:posOffset>
                </wp:positionH>
                <wp:positionV relativeFrom="page">
                  <wp:posOffset>360045</wp:posOffset>
                </wp:positionV>
                <wp:extent cx="320400" cy="428400"/>
                <wp:effectExtent l="0" t="0" r="3810" b="0"/>
                <wp:wrapNone/>
                <wp:docPr id="12"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87076DD" wp14:editId="1D8CE197">
                <wp:extent cx="2447925" cy="476250"/>
                <wp:effectExtent l="0" t="0" r="9525" b="0"/>
                <wp:docPr id="9" name="Bildobjekt 9"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7197E" w:rsidRDefault="00D7197E" w:rsidP="009523A7">
          <w:pPr>
            <w:pStyle w:val="Brdtext"/>
            <w:spacing w:before="10"/>
          </w:pPr>
        </w:p>
      </w:tc>
    </w:tr>
  </w:tbl>
  <w:p w:rsidR="00D7197E" w:rsidRDefault="00D7197E" w:rsidP="007F0B27">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1">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2">
    <w:nsid w:val="009741B0"/>
    <w:multiLevelType w:val="multilevel"/>
    <w:tmpl w:val="70F008B4"/>
    <w:styleLink w:val="Formatmall4"/>
    <w:lvl w:ilvl="0">
      <w:start w:val="2"/>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3">
    <w:nsid w:val="019E36B8"/>
    <w:multiLevelType w:val="hybridMultilevel"/>
    <w:tmpl w:val="DF40270A"/>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03D112D4"/>
    <w:multiLevelType w:val="multilevel"/>
    <w:tmpl w:val="55E0F394"/>
    <w:lvl w:ilvl="0">
      <w:start w:val="1"/>
      <w:numFmt w:val="bullet"/>
      <w:lvlText w:val=""/>
      <w:lvlJc w:val="left"/>
      <w:pPr>
        <w:ind w:left="720" w:hanging="363"/>
      </w:pPr>
      <w:rPr>
        <w:rFonts w:ascii="Symbol" w:hAnsi="Symbol" w:hint="default"/>
      </w:rPr>
    </w:lvl>
    <w:lvl w:ilvl="1">
      <w:start w:val="1"/>
      <w:numFmt w:val="bullet"/>
      <w:lvlText w:val="o"/>
      <w:lvlJc w:val="left"/>
      <w:pPr>
        <w:ind w:left="1440" w:hanging="363"/>
      </w:pPr>
      <w:rPr>
        <w:rFonts w:ascii="Courier New" w:hAnsi="Courier New" w:cs="Courier New"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5">
    <w:nsid w:val="04A37E2A"/>
    <w:multiLevelType w:val="multilevel"/>
    <w:tmpl w:val="61FED82C"/>
    <w:styleLink w:val="Formatmall3"/>
    <w:lvl w:ilvl="0">
      <w:start w:val="3"/>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6">
    <w:nsid w:val="0EE93BFD"/>
    <w:multiLevelType w:val="multilevel"/>
    <w:tmpl w:val="CD62A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0FBA03D5"/>
    <w:multiLevelType w:val="hybridMultilevel"/>
    <w:tmpl w:val="7B54C0E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18313EE1"/>
    <w:multiLevelType w:val="hybridMultilevel"/>
    <w:tmpl w:val="FD94AE4C"/>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1A7E0E4D"/>
    <w:multiLevelType w:val="hybridMultilevel"/>
    <w:tmpl w:val="7C02EAB8"/>
    <w:lvl w:ilvl="0" w:tplc="041D0001">
      <w:start w:val="1"/>
      <w:numFmt w:val="bullet"/>
      <w:lvlText w:val=""/>
      <w:lvlJc w:val="left"/>
      <w:pPr>
        <w:ind w:left="778" w:hanging="360"/>
      </w:pPr>
      <w:rPr>
        <w:rFonts w:ascii="Symbol" w:hAnsi="Symbol" w:hint="default"/>
      </w:rPr>
    </w:lvl>
    <w:lvl w:ilvl="1" w:tplc="041D0003" w:tentative="1">
      <w:start w:val="1"/>
      <w:numFmt w:val="bullet"/>
      <w:lvlText w:val="o"/>
      <w:lvlJc w:val="left"/>
      <w:pPr>
        <w:ind w:left="1498" w:hanging="360"/>
      </w:pPr>
      <w:rPr>
        <w:rFonts w:ascii="Courier New" w:hAnsi="Courier New" w:cs="Courier New" w:hint="default"/>
      </w:rPr>
    </w:lvl>
    <w:lvl w:ilvl="2" w:tplc="041D0005" w:tentative="1">
      <w:start w:val="1"/>
      <w:numFmt w:val="bullet"/>
      <w:lvlText w:val=""/>
      <w:lvlJc w:val="left"/>
      <w:pPr>
        <w:ind w:left="2218" w:hanging="360"/>
      </w:pPr>
      <w:rPr>
        <w:rFonts w:ascii="Wingdings" w:hAnsi="Wingdings" w:hint="default"/>
      </w:rPr>
    </w:lvl>
    <w:lvl w:ilvl="3" w:tplc="041D0001" w:tentative="1">
      <w:start w:val="1"/>
      <w:numFmt w:val="bullet"/>
      <w:lvlText w:val=""/>
      <w:lvlJc w:val="left"/>
      <w:pPr>
        <w:ind w:left="2938" w:hanging="360"/>
      </w:pPr>
      <w:rPr>
        <w:rFonts w:ascii="Symbol" w:hAnsi="Symbol" w:hint="default"/>
      </w:rPr>
    </w:lvl>
    <w:lvl w:ilvl="4" w:tplc="041D0003" w:tentative="1">
      <w:start w:val="1"/>
      <w:numFmt w:val="bullet"/>
      <w:lvlText w:val="o"/>
      <w:lvlJc w:val="left"/>
      <w:pPr>
        <w:ind w:left="3658" w:hanging="360"/>
      </w:pPr>
      <w:rPr>
        <w:rFonts w:ascii="Courier New" w:hAnsi="Courier New" w:cs="Courier New" w:hint="default"/>
      </w:rPr>
    </w:lvl>
    <w:lvl w:ilvl="5" w:tplc="041D0005" w:tentative="1">
      <w:start w:val="1"/>
      <w:numFmt w:val="bullet"/>
      <w:lvlText w:val=""/>
      <w:lvlJc w:val="left"/>
      <w:pPr>
        <w:ind w:left="4378" w:hanging="360"/>
      </w:pPr>
      <w:rPr>
        <w:rFonts w:ascii="Wingdings" w:hAnsi="Wingdings" w:hint="default"/>
      </w:rPr>
    </w:lvl>
    <w:lvl w:ilvl="6" w:tplc="041D0001" w:tentative="1">
      <w:start w:val="1"/>
      <w:numFmt w:val="bullet"/>
      <w:lvlText w:val=""/>
      <w:lvlJc w:val="left"/>
      <w:pPr>
        <w:ind w:left="5098" w:hanging="360"/>
      </w:pPr>
      <w:rPr>
        <w:rFonts w:ascii="Symbol" w:hAnsi="Symbol" w:hint="default"/>
      </w:rPr>
    </w:lvl>
    <w:lvl w:ilvl="7" w:tplc="041D0003" w:tentative="1">
      <w:start w:val="1"/>
      <w:numFmt w:val="bullet"/>
      <w:lvlText w:val="o"/>
      <w:lvlJc w:val="left"/>
      <w:pPr>
        <w:ind w:left="5818" w:hanging="360"/>
      </w:pPr>
      <w:rPr>
        <w:rFonts w:ascii="Courier New" w:hAnsi="Courier New" w:cs="Courier New" w:hint="default"/>
      </w:rPr>
    </w:lvl>
    <w:lvl w:ilvl="8" w:tplc="041D0005" w:tentative="1">
      <w:start w:val="1"/>
      <w:numFmt w:val="bullet"/>
      <w:lvlText w:val=""/>
      <w:lvlJc w:val="left"/>
      <w:pPr>
        <w:ind w:left="6538" w:hanging="360"/>
      </w:pPr>
      <w:rPr>
        <w:rFonts w:ascii="Wingdings" w:hAnsi="Wingdings" w:hint="default"/>
      </w:rPr>
    </w:lvl>
  </w:abstractNum>
  <w:abstractNum w:abstractNumId="10">
    <w:nsid w:val="1BE71CCC"/>
    <w:multiLevelType w:val="hybridMultilevel"/>
    <w:tmpl w:val="00BA43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1DE0508F"/>
    <w:multiLevelType w:val="hybridMultilevel"/>
    <w:tmpl w:val="64C8D5C2"/>
    <w:lvl w:ilvl="0" w:tplc="202A6424">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1E485D4E"/>
    <w:multiLevelType w:val="multilevel"/>
    <w:tmpl w:val="9F1C8252"/>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3">
    <w:nsid w:val="28D23C98"/>
    <w:multiLevelType w:val="multilevel"/>
    <w:tmpl w:val="4C6AE998"/>
    <w:lvl w:ilvl="0">
      <w:start w:val="1"/>
      <w:numFmt w:val="decimal"/>
      <w:lvlText w:val="C%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4">
    <w:nsid w:val="2A507EA8"/>
    <w:multiLevelType w:val="multilevel"/>
    <w:tmpl w:val="46A8298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5">
    <w:nsid w:val="2BF06370"/>
    <w:multiLevelType w:val="hybridMultilevel"/>
    <w:tmpl w:val="39665AD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2664293"/>
    <w:multiLevelType w:val="multilevel"/>
    <w:tmpl w:val="0D9EB6A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7">
    <w:nsid w:val="34782761"/>
    <w:multiLevelType w:val="hybridMultilevel"/>
    <w:tmpl w:val="DE7260F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nsid w:val="399C6612"/>
    <w:multiLevelType w:val="hybridMultilevel"/>
    <w:tmpl w:val="E0409FE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BF272D5"/>
    <w:multiLevelType w:val="multilevel"/>
    <w:tmpl w:val="E800C562"/>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0">
    <w:nsid w:val="3E8B0FEB"/>
    <w:multiLevelType w:val="multilevel"/>
    <w:tmpl w:val="CD62A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07755B4"/>
    <w:multiLevelType w:val="hybridMultilevel"/>
    <w:tmpl w:val="2512949C"/>
    <w:lvl w:ilvl="0" w:tplc="31CA7DC2">
      <w:start w:val="1"/>
      <w:numFmt w:val="lowerLetter"/>
      <w:lvlText w:val="%1)"/>
      <w:lvlJc w:val="left"/>
      <w:pPr>
        <w:ind w:left="778" w:hanging="360"/>
      </w:pPr>
      <w:rPr>
        <w:rFonts w:hint="default"/>
      </w:rPr>
    </w:lvl>
    <w:lvl w:ilvl="1" w:tplc="041D0019" w:tentative="1">
      <w:start w:val="1"/>
      <w:numFmt w:val="lowerLetter"/>
      <w:lvlText w:val="%2."/>
      <w:lvlJc w:val="left"/>
      <w:pPr>
        <w:ind w:left="1498" w:hanging="360"/>
      </w:pPr>
    </w:lvl>
    <w:lvl w:ilvl="2" w:tplc="041D001B" w:tentative="1">
      <w:start w:val="1"/>
      <w:numFmt w:val="lowerRoman"/>
      <w:lvlText w:val="%3."/>
      <w:lvlJc w:val="right"/>
      <w:pPr>
        <w:ind w:left="2218" w:hanging="180"/>
      </w:pPr>
    </w:lvl>
    <w:lvl w:ilvl="3" w:tplc="041D000F" w:tentative="1">
      <w:start w:val="1"/>
      <w:numFmt w:val="decimal"/>
      <w:lvlText w:val="%4."/>
      <w:lvlJc w:val="left"/>
      <w:pPr>
        <w:ind w:left="2938" w:hanging="360"/>
      </w:pPr>
    </w:lvl>
    <w:lvl w:ilvl="4" w:tplc="041D0019" w:tentative="1">
      <w:start w:val="1"/>
      <w:numFmt w:val="lowerLetter"/>
      <w:lvlText w:val="%5."/>
      <w:lvlJc w:val="left"/>
      <w:pPr>
        <w:ind w:left="3658" w:hanging="360"/>
      </w:pPr>
    </w:lvl>
    <w:lvl w:ilvl="5" w:tplc="041D001B" w:tentative="1">
      <w:start w:val="1"/>
      <w:numFmt w:val="lowerRoman"/>
      <w:lvlText w:val="%6."/>
      <w:lvlJc w:val="right"/>
      <w:pPr>
        <w:ind w:left="4378" w:hanging="180"/>
      </w:pPr>
    </w:lvl>
    <w:lvl w:ilvl="6" w:tplc="041D000F" w:tentative="1">
      <w:start w:val="1"/>
      <w:numFmt w:val="decimal"/>
      <w:lvlText w:val="%7."/>
      <w:lvlJc w:val="left"/>
      <w:pPr>
        <w:ind w:left="5098" w:hanging="360"/>
      </w:pPr>
    </w:lvl>
    <w:lvl w:ilvl="7" w:tplc="041D0019" w:tentative="1">
      <w:start w:val="1"/>
      <w:numFmt w:val="lowerLetter"/>
      <w:lvlText w:val="%8."/>
      <w:lvlJc w:val="left"/>
      <w:pPr>
        <w:ind w:left="5818" w:hanging="360"/>
      </w:pPr>
    </w:lvl>
    <w:lvl w:ilvl="8" w:tplc="041D001B" w:tentative="1">
      <w:start w:val="1"/>
      <w:numFmt w:val="lowerRoman"/>
      <w:lvlText w:val="%9."/>
      <w:lvlJc w:val="right"/>
      <w:pPr>
        <w:ind w:left="6538" w:hanging="180"/>
      </w:pPr>
    </w:lvl>
  </w:abstractNum>
  <w:abstractNum w:abstractNumId="22">
    <w:nsid w:val="4801222E"/>
    <w:multiLevelType w:val="hybridMultilevel"/>
    <w:tmpl w:val="D51E84B6"/>
    <w:lvl w:ilvl="0" w:tplc="041D0003">
      <w:start w:val="1"/>
      <w:numFmt w:val="bullet"/>
      <w:lvlText w:val="o"/>
      <w:lvlJc w:val="left"/>
      <w:pPr>
        <w:ind w:left="2744"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4BBE7198"/>
    <w:multiLevelType w:val="multilevel"/>
    <w:tmpl w:val="FE78CAA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4">
    <w:nsid w:val="4BBF1981"/>
    <w:multiLevelType w:val="hybridMultilevel"/>
    <w:tmpl w:val="59D259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1A26D49"/>
    <w:multiLevelType w:val="multilevel"/>
    <w:tmpl w:val="97F89CCC"/>
    <w:styleLink w:val="Formatmall2"/>
    <w:lvl w:ilvl="0">
      <w:start w:val="1"/>
      <w:numFmt w:val="upperLetter"/>
      <w:lvlText w:val="%1."/>
      <w:lvlJc w:val="left"/>
      <w:pPr>
        <w:ind w:left="1664" w:hanging="360"/>
      </w:pPr>
      <w:rPr>
        <w:rFonts w:hint="default"/>
      </w:r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26">
    <w:nsid w:val="53536369"/>
    <w:multiLevelType w:val="hybridMultilevel"/>
    <w:tmpl w:val="FC8AFD2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nsid w:val="53A35413"/>
    <w:multiLevelType w:val="hybridMultilevel"/>
    <w:tmpl w:val="51B061BA"/>
    <w:lvl w:ilvl="0" w:tplc="D04C6B4C">
      <w:start w:val="1"/>
      <w:numFmt w:val="upperLetter"/>
      <w:pStyle w:val="Rubrik1"/>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nsid w:val="57F05DB8"/>
    <w:multiLevelType w:val="multilevel"/>
    <w:tmpl w:val="9A5C45F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1701"/>
        </w:tabs>
        <w:ind w:left="1701" w:hanging="170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9">
    <w:nsid w:val="5B551496"/>
    <w:multiLevelType w:val="hybridMultilevel"/>
    <w:tmpl w:val="E6FE35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5D7349EF"/>
    <w:multiLevelType w:val="multilevel"/>
    <w:tmpl w:val="E800C562"/>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1">
    <w:nsid w:val="60137E54"/>
    <w:multiLevelType w:val="multilevel"/>
    <w:tmpl w:val="21ECB60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2">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3">
    <w:nsid w:val="65D027D6"/>
    <w:multiLevelType w:val="multilevel"/>
    <w:tmpl w:val="4F889494"/>
    <w:styleLink w:val="Formatmall1"/>
    <w:lvl w:ilvl="0">
      <w:start w:val="1"/>
      <w:numFmt w:val="upperLetter"/>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713E1AC2"/>
    <w:multiLevelType w:val="hybridMultilevel"/>
    <w:tmpl w:val="E6168736"/>
    <w:lvl w:ilvl="0" w:tplc="0DB0895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5">
    <w:nsid w:val="727374D2"/>
    <w:multiLevelType w:val="multilevel"/>
    <w:tmpl w:val="9F1C8252"/>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6">
    <w:nsid w:val="7A130947"/>
    <w:multiLevelType w:val="hybridMultilevel"/>
    <w:tmpl w:val="18D60F0A"/>
    <w:lvl w:ilvl="0" w:tplc="041D0003">
      <w:start w:val="1"/>
      <w:numFmt w:val="bullet"/>
      <w:lvlText w:val="o"/>
      <w:lvlJc w:val="left"/>
      <w:pPr>
        <w:ind w:left="2744"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nsid w:val="7FAB19CB"/>
    <w:multiLevelType w:val="hybridMultilevel"/>
    <w:tmpl w:val="6BD65C4A"/>
    <w:lvl w:ilvl="0" w:tplc="FF3EAC4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 w:numId="3">
    <w:abstractNumId w:val="32"/>
  </w:num>
  <w:num w:numId="4">
    <w:abstractNumId w:val="18"/>
  </w:num>
  <w:num w:numId="5">
    <w:abstractNumId w:val="33"/>
  </w:num>
  <w:num w:numId="6">
    <w:abstractNumId w:val="25"/>
  </w:num>
  <w:num w:numId="7">
    <w:abstractNumId w:val="5"/>
  </w:num>
  <w:num w:numId="8">
    <w:abstractNumId w:val="2"/>
  </w:num>
  <w:num w:numId="9">
    <w:abstractNumId w:val="12"/>
  </w:num>
  <w:num w:numId="10">
    <w:abstractNumId w:val="35"/>
  </w:num>
  <w:num w:numId="11">
    <w:abstractNumId w:val="13"/>
  </w:num>
  <w:num w:numId="12">
    <w:abstractNumId w:val="14"/>
  </w:num>
  <w:num w:numId="13">
    <w:abstractNumId w:val="36"/>
  </w:num>
  <w:num w:numId="14">
    <w:abstractNumId w:val="22"/>
  </w:num>
  <w:num w:numId="15">
    <w:abstractNumId w:val="4"/>
  </w:num>
  <w:num w:numId="16">
    <w:abstractNumId w:val="28"/>
  </w:num>
  <w:num w:numId="17">
    <w:abstractNumId w:val="15"/>
  </w:num>
  <w:num w:numId="18">
    <w:abstractNumId w:val="27"/>
  </w:num>
  <w:num w:numId="19">
    <w:abstractNumId w:val="6"/>
  </w:num>
  <w:num w:numId="20">
    <w:abstractNumId w:val="20"/>
  </w:num>
  <w:num w:numId="21">
    <w:abstractNumId w:val="3"/>
  </w:num>
  <w:num w:numId="22">
    <w:abstractNumId w:val="31"/>
  </w:num>
  <w:num w:numId="23">
    <w:abstractNumId w:val="7"/>
  </w:num>
  <w:num w:numId="24">
    <w:abstractNumId w:val="8"/>
  </w:num>
  <w:num w:numId="25">
    <w:abstractNumId w:val="17"/>
  </w:num>
  <w:num w:numId="26">
    <w:abstractNumId w:val="26"/>
  </w:num>
  <w:num w:numId="27">
    <w:abstractNumId w:val="21"/>
  </w:num>
  <w:num w:numId="28">
    <w:abstractNumId w:val="30"/>
  </w:num>
  <w:num w:numId="29">
    <w:abstractNumId w:val="19"/>
  </w:num>
  <w:num w:numId="30">
    <w:abstractNumId w:val="34"/>
  </w:num>
  <w:num w:numId="31">
    <w:abstractNumId w:val="9"/>
  </w:num>
  <w:num w:numId="32">
    <w:abstractNumId w:val="29"/>
  </w:num>
  <w:num w:numId="33">
    <w:abstractNumId w:val="16"/>
  </w:num>
  <w:num w:numId="34">
    <w:abstractNumId w:val="37"/>
  </w:num>
  <w:num w:numId="35">
    <w:abstractNumId w:val="23"/>
  </w:num>
  <w:num w:numId="36">
    <w:abstractNumId w:val="11"/>
  </w:num>
  <w:num w:numId="37">
    <w:abstractNumId w:val="24"/>
  </w:num>
  <w:num w:numId="38">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3B6"/>
    <w:rsid w:val="0000352C"/>
    <w:rsid w:val="000067E0"/>
    <w:rsid w:val="00010545"/>
    <w:rsid w:val="00011C1C"/>
    <w:rsid w:val="00012738"/>
    <w:rsid w:val="0001296C"/>
    <w:rsid w:val="0001528E"/>
    <w:rsid w:val="000201BE"/>
    <w:rsid w:val="0002562D"/>
    <w:rsid w:val="00025F29"/>
    <w:rsid w:val="00034CB9"/>
    <w:rsid w:val="000379F2"/>
    <w:rsid w:val="000419BF"/>
    <w:rsid w:val="00042B39"/>
    <w:rsid w:val="0005131B"/>
    <w:rsid w:val="00054D7C"/>
    <w:rsid w:val="0005671E"/>
    <w:rsid w:val="00061AA6"/>
    <w:rsid w:val="00071666"/>
    <w:rsid w:val="00080855"/>
    <w:rsid w:val="00083C7A"/>
    <w:rsid w:val="00087961"/>
    <w:rsid w:val="00093BA7"/>
    <w:rsid w:val="00096DE5"/>
    <w:rsid w:val="000A1675"/>
    <w:rsid w:val="000A2759"/>
    <w:rsid w:val="000A357A"/>
    <w:rsid w:val="000C0BFA"/>
    <w:rsid w:val="000C116B"/>
    <w:rsid w:val="000C33C4"/>
    <w:rsid w:val="000C6341"/>
    <w:rsid w:val="000C66C0"/>
    <w:rsid w:val="000D4833"/>
    <w:rsid w:val="000D4873"/>
    <w:rsid w:val="000D5847"/>
    <w:rsid w:val="000E1132"/>
    <w:rsid w:val="000E4B28"/>
    <w:rsid w:val="000E5452"/>
    <w:rsid w:val="000E5B15"/>
    <w:rsid w:val="000F51FD"/>
    <w:rsid w:val="000F6314"/>
    <w:rsid w:val="000F6DAA"/>
    <w:rsid w:val="00106F72"/>
    <w:rsid w:val="00112D72"/>
    <w:rsid w:val="001150F8"/>
    <w:rsid w:val="001166B1"/>
    <w:rsid w:val="001200F9"/>
    <w:rsid w:val="001361DC"/>
    <w:rsid w:val="00142A3E"/>
    <w:rsid w:val="00145331"/>
    <w:rsid w:val="00146A2F"/>
    <w:rsid w:val="00146FF7"/>
    <w:rsid w:val="001520AC"/>
    <w:rsid w:val="00162861"/>
    <w:rsid w:val="001658CA"/>
    <w:rsid w:val="00165B9F"/>
    <w:rsid w:val="00173799"/>
    <w:rsid w:val="001857A4"/>
    <w:rsid w:val="00191549"/>
    <w:rsid w:val="001949A1"/>
    <w:rsid w:val="00194DFE"/>
    <w:rsid w:val="001A1E6B"/>
    <w:rsid w:val="001A5F8B"/>
    <w:rsid w:val="001A74DD"/>
    <w:rsid w:val="001B59E3"/>
    <w:rsid w:val="001B67A5"/>
    <w:rsid w:val="001B6F3C"/>
    <w:rsid w:val="001B73B5"/>
    <w:rsid w:val="001B7916"/>
    <w:rsid w:val="001C3094"/>
    <w:rsid w:val="001E02C1"/>
    <w:rsid w:val="001E0400"/>
    <w:rsid w:val="001E1DB5"/>
    <w:rsid w:val="001E3E8B"/>
    <w:rsid w:val="001F0DA8"/>
    <w:rsid w:val="001F13E3"/>
    <w:rsid w:val="001F453D"/>
    <w:rsid w:val="001F51D2"/>
    <w:rsid w:val="0020018F"/>
    <w:rsid w:val="00225C36"/>
    <w:rsid w:val="00234140"/>
    <w:rsid w:val="002369CE"/>
    <w:rsid w:val="0023792D"/>
    <w:rsid w:val="002428A5"/>
    <w:rsid w:val="002713DA"/>
    <w:rsid w:val="00274F8D"/>
    <w:rsid w:val="0027545B"/>
    <w:rsid w:val="00276559"/>
    <w:rsid w:val="00277F36"/>
    <w:rsid w:val="00283D8A"/>
    <w:rsid w:val="0028592E"/>
    <w:rsid w:val="0029400B"/>
    <w:rsid w:val="002A2A76"/>
    <w:rsid w:val="002A3DEB"/>
    <w:rsid w:val="002B2AC2"/>
    <w:rsid w:val="002B3D93"/>
    <w:rsid w:val="002C7CC7"/>
    <w:rsid w:val="002D1996"/>
    <w:rsid w:val="002D5C76"/>
    <w:rsid w:val="002E0163"/>
    <w:rsid w:val="002E29CE"/>
    <w:rsid w:val="00323FB7"/>
    <w:rsid w:val="00325882"/>
    <w:rsid w:val="003273AE"/>
    <w:rsid w:val="00327998"/>
    <w:rsid w:val="003311BE"/>
    <w:rsid w:val="00331643"/>
    <w:rsid w:val="0033176D"/>
    <w:rsid w:val="003351C8"/>
    <w:rsid w:val="0033649A"/>
    <w:rsid w:val="00340B8C"/>
    <w:rsid w:val="003457CD"/>
    <w:rsid w:val="003469D2"/>
    <w:rsid w:val="00350FDE"/>
    <w:rsid w:val="003545A5"/>
    <w:rsid w:val="003566BA"/>
    <w:rsid w:val="00356FD5"/>
    <w:rsid w:val="00360EDD"/>
    <w:rsid w:val="003651BB"/>
    <w:rsid w:val="003726A8"/>
    <w:rsid w:val="00374A5A"/>
    <w:rsid w:val="003764D7"/>
    <w:rsid w:val="00377649"/>
    <w:rsid w:val="00384384"/>
    <w:rsid w:val="0039081B"/>
    <w:rsid w:val="003912B9"/>
    <w:rsid w:val="00391BBB"/>
    <w:rsid w:val="00391F0A"/>
    <w:rsid w:val="00393002"/>
    <w:rsid w:val="00394C17"/>
    <w:rsid w:val="003A46FF"/>
    <w:rsid w:val="003B0E8E"/>
    <w:rsid w:val="003B17AD"/>
    <w:rsid w:val="003B21B7"/>
    <w:rsid w:val="003C2235"/>
    <w:rsid w:val="003D1CA6"/>
    <w:rsid w:val="003E1377"/>
    <w:rsid w:val="003E4C4D"/>
    <w:rsid w:val="003F1F40"/>
    <w:rsid w:val="003F36E9"/>
    <w:rsid w:val="003F57A2"/>
    <w:rsid w:val="003F697B"/>
    <w:rsid w:val="003F6A9F"/>
    <w:rsid w:val="00401CCE"/>
    <w:rsid w:val="00401F7F"/>
    <w:rsid w:val="00402055"/>
    <w:rsid w:val="00404AA4"/>
    <w:rsid w:val="004051C6"/>
    <w:rsid w:val="00406D92"/>
    <w:rsid w:val="004114A5"/>
    <w:rsid w:val="00414E0C"/>
    <w:rsid w:val="004221E8"/>
    <w:rsid w:val="004242A5"/>
    <w:rsid w:val="004250B3"/>
    <w:rsid w:val="00427A25"/>
    <w:rsid w:val="00430017"/>
    <w:rsid w:val="00435E13"/>
    <w:rsid w:val="00442F63"/>
    <w:rsid w:val="004444C0"/>
    <w:rsid w:val="004446B7"/>
    <w:rsid w:val="00445C0F"/>
    <w:rsid w:val="00446E41"/>
    <w:rsid w:val="00454FE1"/>
    <w:rsid w:val="00454FFA"/>
    <w:rsid w:val="00456940"/>
    <w:rsid w:val="004570E4"/>
    <w:rsid w:val="00457107"/>
    <w:rsid w:val="004643C8"/>
    <w:rsid w:val="00464EEE"/>
    <w:rsid w:val="00465D0B"/>
    <w:rsid w:val="00474399"/>
    <w:rsid w:val="00476A3A"/>
    <w:rsid w:val="0048001B"/>
    <w:rsid w:val="004874E7"/>
    <w:rsid w:val="00493A49"/>
    <w:rsid w:val="004951BF"/>
    <w:rsid w:val="004A041C"/>
    <w:rsid w:val="004A28DF"/>
    <w:rsid w:val="004B0DF3"/>
    <w:rsid w:val="004B2B1F"/>
    <w:rsid w:val="004C3AB0"/>
    <w:rsid w:val="004C5419"/>
    <w:rsid w:val="004C7D11"/>
    <w:rsid w:val="004D043F"/>
    <w:rsid w:val="004D09BC"/>
    <w:rsid w:val="004D13BF"/>
    <w:rsid w:val="004D3BB7"/>
    <w:rsid w:val="004D6BC0"/>
    <w:rsid w:val="004E18B8"/>
    <w:rsid w:val="004E50FE"/>
    <w:rsid w:val="004E588F"/>
    <w:rsid w:val="004E791A"/>
    <w:rsid w:val="004F064B"/>
    <w:rsid w:val="004F07DA"/>
    <w:rsid w:val="004F2917"/>
    <w:rsid w:val="004F7B38"/>
    <w:rsid w:val="00500659"/>
    <w:rsid w:val="00512D4B"/>
    <w:rsid w:val="00512DE3"/>
    <w:rsid w:val="00514BE8"/>
    <w:rsid w:val="00522A42"/>
    <w:rsid w:val="00523506"/>
    <w:rsid w:val="00523BF7"/>
    <w:rsid w:val="005272B0"/>
    <w:rsid w:val="0053009F"/>
    <w:rsid w:val="00530537"/>
    <w:rsid w:val="00535E35"/>
    <w:rsid w:val="005477D3"/>
    <w:rsid w:val="00550886"/>
    <w:rsid w:val="0055149D"/>
    <w:rsid w:val="00555151"/>
    <w:rsid w:val="0055575F"/>
    <w:rsid w:val="00555F5B"/>
    <w:rsid w:val="00562D42"/>
    <w:rsid w:val="005654D5"/>
    <w:rsid w:val="00572ABC"/>
    <w:rsid w:val="00575FF8"/>
    <w:rsid w:val="00576708"/>
    <w:rsid w:val="00584046"/>
    <w:rsid w:val="00586585"/>
    <w:rsid w:val="00596511"/>
    <w:rsid w:val="005A1EDB"/>
    <w:rsid w:val="005A326F"/>
    <w:rsid w:val="005A3996"/>
    <w:rsid w:val="005A4326"/>
    <w:rsid w:val="005B06F4"/>
    <w:rsid w:val="005B4D06"/>
    <w:rsid w:val="005B7E7B"/>
    <w:rsid w:val="005C5876"/>
    <w:rsid w:val="005C5FFD"/>
    <w:rsid w:val="005D4307"/>
    <w:rsid w:val="005D4789"/>
    <w:rsid w:val="005E3747"/>
    <w:rsid w:val="005E747E"/>
    <w:rsid w:val="005F27E2"/>
    <w:rsid w:val="00604B25"/>
    <w:rsid w:val="00616A8E"/>
    <w:rsid w:val="006174A9"/>
    <w:rsid w:val="00622B33"/>
    <w:rsid w:val="006371CD"/>
    <w:rsid w:val="00644729"/>
    <w:rsid w:val="00645C6D"/>
    <w:rsid w:val="00657077"/>
    <w:rsid w:val="00662FF9"/>
    <w:rsid w:val="00665FD6"/>
    <w:rsid w:val="006764EC"/>
    <w:rsid w:val="006779BD"/>
    <w:rsid w:val="00683472"/>
    <w:rsid w:val="00690AE1"/>
    <w:rsid w:val="006941DF"/>
    <w:rsid w:val="00694B0A"/>
    <w:rsid w:val="00694C11"/>
    <w:rsid w:val="0069797E"/>
    <w:rsid w:val="006A0271"/>
    <w:rsid w:val="006A482D"/>
    <w:rsid w:val="006B06F3"/>
    <w:rsid w:val="006B603D"/>
    <w:rsid w:val="006B65D5"/>
    <w:rsid w:val="006B7BF5"/>
    <w:rsid w:val="006C1924"/>
    <w:rsid w:val="006C1CD7"/>
    <w:rsid w:val="006C480D"/>
    <w:rsid w:val="006D7315"/>
    <w:rsid w:val="006D7D46"/>
    <w:rsid w:val="006E0813"/>
    <w:rsid w:val="006E231D"/>
    <w:rsid w:val="006E796A"/>
    <w:rsid w:val="00704CD4"/>
    <w:rsid w:val="00707634"/>
    <w:rsid w:val="0071396A"/>
    <w:rsid w:val="00716668"/>
    <w:rsid w:val="00720F02"/>
    <w:rsid w:val="00726134"/>
    <w:rsid w:val="00727C35"/>
    <w:rsid w:val="00735448"/>
    <w:rsid w:val="00737A90"/>
    <w:rsid w:val="007413BB"/>
    <w:rsid w:val="00747221"/>
    <w:rsid w:val="0075453F"/>
    <w:rsid w:val="00763F73"/>
    <w:rsid w:val="007640C5"/>
    <w:rsid w:val="00767457"/>
    <w:rsid w:val="00771A2B"/>
    <w:rsid w:val="00773F75"/>
    <w:rsid w:val="00782499"/>
    <w:rsid w:val="00783A2B"/>
    <w:rsid w:val="00784D35"/>
    <w:rsid w:val="007926C8"/>
    <w:rsid w:val="007A07F0"/>
    <w:rsid w:val="007C154B"/>
    <w:rsid w:val="007C1C62"/>
    <w:rsid w:val="007C49FC"/>
    <w:rsid w:val="007C53F7"/>
    <w:rsid w:val="007D01E3"/>
    <w:rsid w:val="007D02C0"/>
    <w:rsid w:val="007D0870"/>
    <w:rsid w:val="007D23E1"/>
    <w:rsid w:val="007E1C2A"/>
    <w:rsid w:val="007E6A24"/>
    <w:rsid w:val="007E7F3D"/>
    <w:rsid w:val="007F0164"/>
    <w:rsid w:val="007F03B6"/>
    <w:rsid w:val="007F0B27"/>
    <w:rsid w:val="007F0BE5"/>
    <w:rsid w:val="007F22B3"/>
    <w:rsid w:val="007F5052"/>
    <w:rsid w:val="0080441F"/>
    <w:rsid w:val="00805F3D"/>
    <w:rsid w:val="008064CE"/>
    <w:rsid w:val="008069A4"/>
    <w:rsid w:val="00824B5F"/>
    <w:rsid w:val="00826BD3"/>
    <w:rsid w:val="00830B07"/>
    <w:rsid w:val="00832A9C"/>
    <w:rsid w:val="0083324B"/>
    <w:rsid w:val="0083453F"/>
    <w:rsid w:val="00836CF0"/>
    <w:rsid w:val="00836F7E"/>
    <w:rsid w:val="00837C20"/>
    <w:rsid w:val="00840C28"/>
    <w:rsid w:val="00841C75"/>
    <w:rsid w:val="008529CC"/>
    <w:rsid w:val="00854C6F"/>
    <w:rsid w:val="00857E76"/>
    <w:rsid w:val="00865C58"/>
    <w:rsid w:val="00865EB3"/>
    <w:rsid w:val="00870256"/>
    <w:rsid w:val="00873C55"/>
    <w:rsid w:val="0087689F"/>
    <w:rsid w:val="00881D5E"/>
    <w:rsid w:val="00882A40"/>
    <w:rsid w:val="0088746D"/>
    <w:rsid w:val="00887D41"/>
    <w:rsid w:val="00890C50"/>
    <w:rsid w:val="008A0355"/>
    <w:rsid w:val="008A1C48"/>
    <w:rsid w:val="008A3F83"/>
    <w:rsid w:val="008B26BA"/>
    <w:rsid w:val="008B2C05"/>
    <w:rsid w:val="008B4F7A"/>
    <w:rsid w:val="008B77BC"/>
    <w:rsid w:val="008D034D"/>
    <w:rsid w:val="008D5431"/>
    <w:rsid w:val="008E0713"/>
    <w:rsid w:val="008E26B5"/>
    <w:rsid w:val="008E2A19"/>
    <w:rsid w:val="008E2C08"/>
    <w:rsid w:val="008E35CB"/>
    <w:rsid w:val="008E4C1A"/>
    <w:rsid w:val="008F3F3E"/>
    <w:rsid w:val="008F6F67"/>
    <w:rsid w:val="008F7809"/>
    <w:rsid w:val="009010B9"/>
    <w:rsid w:val="009038CC"/>
    <w:rsid w:val="009141A7"/>
    <w:rsid w:val="00915D6F"/>
    <w:rsid w:val="009161C9"/>
    <w:rsid w:val="00926EAA"/>
    <w:rsid w:val="0093432A"/>
    <w:rsid w:val="0093616B"/>
    <w:rsid w:val="00936B99"/>
    <w:rsid w:val="00936CBD"/>
    <w:rsid w:val="009379AC"/>
    <w:rsid w:val="00941CCA"/>
    <w:rsid w:val="00942CC1"/>
    <w:rsid w:val="0094586C"/>
    <w:rsid w:val="009523A7"/>
    <w:rsid w:val="00956091"/>
    <w:rsid w:val="0096032F"/>
    <w:rsid w:val="00960B93"/>
    <w:rsid w:val="00960FAE"/>
    <w:rsid w:val="00964491"/>
    <w:rsid w:val="009665E9"/>
    <w:rsid w:val="00966A32"/>
    <w:rsid w:val="00966FA3"/>
    <w:rsid w:val="00967E08"/>
    <w:rsid w:val="00970C24"/>
    <w:rsid w:val="00974CC2"/>
    <w:rsid w:val="009846B4"/>
    <w:rsid w:val="00993302"/>
    <w:rsid w:val="00993C00"/>
    <w:rsid w:val="009A0494"/>
    <w:rsid w:val="009A3EF6"/>
    <w:rsid w:val="009A75DA"/>
    <w:rsid w:val="009B0D93"/>
    <w:rsid w:val="009B5424"/>
    <w:rsid w:val="009B6D1D"/>
    <w:rsid w:val="009C0915"/>
    <w:rsid w:val="009C465E"/>
    <w:rsid w:val="009C57E9"/>
    <w:rsid w:val="009E237B"/>
    <w:rsid w:val="009E4FE9"/>
    <w:rsid w:val="009E73C5"/>
    <w:rsid w:val="009F0ECB"/>
    <w:rsid w:val="009F2682"/>
    <w:rsid w:val="00A05FBD"/>
    <w:rsid w:val="00A11696"/>
    <w:rsid w:val="00A119FE"/>
    <w:rsid w:val="00A11A06"/>
    <w:rsid w:val="00A14F2A"/>
    <w:rsid w:val="00A15AAC"/>
    <w:rsid w:val="00A2437E"/>
    <w:rsid w:val="00A24E88"/>
    <w:rsid w:val="00A373E7"/>
    <w:rsid w:val="00A53D43"/>
    <w:rsid w:val="00A6347C"/>
    <w:rsid w:val="00A67560"/>
    <w:rsid w:val="00A71E00"/>
    <w:rsid w:val="00A84D8D"/>
    <w:rsid w:val="00A86310"/>
    <w:rsid w:val="00A94295"/>
    <w:rsid w:val="00A942B0"/>
    <w:rsid w:val="00AA098C"/>
    <w:rsid w:val="00AA3143"/>
    <w:rsid w:val="00AA4A9E"/>
    <w:rsid w:val="00AB0F9E"/>
    <w:rsid w:val="00AB3A49"/>
    <w:rsid w:val="00AB7193"/>
    <w:rsid w:val="00AB7FEC"/>
    <w:rsid w:val="00AC38A4"/>
    <w:rsid w:val="00AC461B"/>
    <w:rsid w:val="00AD0D37"/>
    <w:rsid w:val="00AD1DB7"/>
    <w:rsid w:val="00AE0951"/>
    <w:rsid w:val="00AE323C"/>
    <w:rsid w:val="00AE3516"/>
    <w:rsid w:val="00AF1420"/>
    <w:rsid w:val="00AF189F"/>
    <w:rsid w:val="00B17615"/>
    <w:rsid w:val="00B2008D"/>
    <w:rsid w:val="00B20AEA"/>
    <w:rsid w:val="00B21543"/>
    <w:rsid w:val="00B22979"/>
    <w:rsid w:val="00B23DE8"/>
    <w:rsid w:val="00B25BCE"/>
    <w:rsid w:val="00B32F23"/>
    <w:rsid w:val="00B335E2"/>
    <w:rsid w:val="00B35FF6"/>
    <w:rsid w:val="00B40DB4"/>
    <w:rsid w:val="00B46465"/>
    <w:rsid w:val="00B55098"/>
    <w:rsid w:val="00B569C7"/>
    <w:rsid w:val="00B6022D"/>
    <w:rsid w:val="00B60A05"/>
    <w:rsid w:val="00B65200"/>
    <w:rsid w:val="00B70A35"/>
    <w:rsid w:val="00B719C5"/>
    <w:rsid w:val="00B73F27"/>
    <w:rsid w:val="00B8505E"/>
    <w:rsid w:val="00B86214"/>
    <w:rsid w:val="00B864F7"/>
    <w:rsid w:val="00B9051F"/>
    <w:rsid w:val="00B907B7"/>
    <w:rsid w:val="00B91F91"/>
    <w:rsid w:val="00B94D06"/>
    <w:rsid w:val="00BA1BD0"/>
    <w:rsid w:val="00BA5CC5"/>
    <w:rsid w:val="00BA7679"/>
    <w:rsid w:val="00BB3CF2"/>
    <w:rsid w:val="00BD7076"/>
    <w:rsid w:val="00BD7389"/>
    <w:rsid w:val="00BE1B1C"/>
    <w:rsid w:val="00BE5351"/>
    <w:rsid w:val="00BF3503"/>
    <w:rsid w:val="00C1152C"/>
    <w:rsid w:val="00C17C7F"/>
    <w:rsid w:val="00C312E5"/>
    <w:rsid w:val="00C31EAD"/>
    <w:rsid w:val="00C36977"/>
    <w:rsid w:val="00C405CF"/>
    <w:rsid w:val="00C4079A"/>
    <w:rsid w:val="00C439AB"/>
    <w:rsid w:val="00C43D10"/>
    <w:rsid w:val="00C5032E"/>
    <w:rsid w:val="00C57239"/>
    <w:rsid w:val="00C605DA"/>
    <w:rsid w:val="00C656AE"/>
    <w:rsid w:val="00C70391"/>
    <w:rsid w:val="00C72B96"/>
    <w:rsid w:val="00C72C58"/>
    <w:rsid w:val="00C73107"/>
    <w:rsid w:val="00C760E8"/>
    <w:rsid w:val="00C77F50"/>
    <w:rsid w:val="00C854DE"/>
    <w:rsid w:val="00C85DF0"/>
    <w:rsid w:val="00CA2181"/>
    <w:rsid w:val="00CA7C1C"/>
    <w:rsid w:val="00CC3707"/>
    <w:rsid w:val="00CC5CA1"/>
    <w:rsid w:val="00CD0944"/>
    <w:rsid w:val="00CD3B18"/>
    <w:rsid w:val="00CD424C"/>
    <w:rsid w:val="00CD5B1C"/>
    <w:rsid w:val="00CE244D"/>
    <w:rsid w:val="00CE6CED"/>
    <w:rsid w:val="00CF44E6"/>
    <w:rsid w:val="00D014BB"/>
    <w:rsid w:val="00D02532"/>
    <w:rsid w:val="00D03D03"/>
    <w:rsid w:val="00D05678"/>
    <w:rsid w:val="00D104D1"/>
    <w:rsid w:val="00D10541"/>
    <w:rsid w:val="00D17761"/>
    <w:rsid w:val="00D177EE"/>
    <w:rsid w:val="00D244AA"/>
    <w:rsid w:val="00D24C5E"/>
    <w:rsid w:val="00D273C5"/>
    <w:rsid w:val="00D32A6A"/>
    <w:rsid w:val="00D3330B"/>
    <w:rsid w:val="00D33325"/>
    <w:rsid w:val="00D33FA2"/>
    <w:rsid w:val="00D349EB"/>
    <w:rsid w:val="00D40BD3"/>
    <w:rsid w:val="00D41618"/>
    <w:rsid w:val="00D448FB"/>
    <w:rsid w:val="00D52B04"/>
    <w:rsid w:val="00D551D0"/>
    <w:rsid w:val="00D55FE9"/>
    <w:rsid w:val="00D61DF2"/>
    <w:rsid w:val="00D664ED"/>
    <w:rsid w:val="00D674E5"/>
    <w:rsid w:val="00D71778"/>
    <w:rsid w:val="00D7197E"/>
    <w:rsid w:val="00D825F1"/>
    <w:rsid w:val="00D86FB4"/>
    <w:rsid w:val="00D95578"/>
    <w:rsid w:val="00DA06B2"/>
    <w:rsid w:val="00DA2A35"/>
    <w:rsid w:val="00DA5E4C"/>
    <w:rsid w:val="00DB2901"/>
    <w:rsid w:val="00DC3E8B"/>
    <w:rsid w:val="00DC4DDA"/>
    <w:rsid w:val="00DD4C7B"/>
    <w:rsid w:val="00DE0CCC"/>
    <w:rsid w:val="00DE703D"/>
    <w:rsid w:val="00DE7A91"/>
    <w:rsid w:val="00DF18FC"/>
    <w:rsid w:val="00DF600E"/>
    <w:rsid w:val="00DF6896"/>
    <w:rsid w:val="00E05BB6"/>
    <w:rsid w:val="00E12946"/>
    <w:rsid w:val="00E16385"/>
    <w:rsid w:val="00E2724B"/>
    <w:rsid w:val="00E401B8"/>
    <w:rsid w:val="00E42EFD"/>
    <w:rsid w:val="00E55B57"/>
    <w:rsid w:val="00E6144C"/>
    <w:rsid w:val="00E625BA"/>
    <w:rsid w:val="00E706AE"/>
    <w:rsid w:val="00E724EB"/>
    <w:rsid w:val="00E73329"/>
    <w:rsid w:val="00E755E2"/>
    <w:rsid w:val="00E83B25"/>
    <w:rsid w:val="00E8520D"/>
    <w:rsid w:val="00E9321E"/>
    <w:rsid w:val="00E95EBD"/>
    <w:rsid w:val="00EA2896"/>
    <w:rsid w:val="00EA7634"/>
    <w:rsid w:val="00EB251F"/>
    <w:rsid w:val="00EB4066"/>
    <w:rsid w:val="00EC11F2"/>
    <w:rsid w:val="00ED1173"/>
    <w:rsid w:val="00ED202D"/>
    <w:rsid w:val="00ED3694"/>
    <w:rsid w:val="00EE222F"/>
    <w:rsid w:val="00F03476"/>
    <w:rsid w:val="00F04723"/>
    <w:rsid w:val="00F07FD7"/>
    <w:rsid w:val="00F102EE"/>
    <w:rsid w:val="00F1288B"/>
    <w:rsid w:val="00F15EB1"/>
    <w:rsid w:val="00F15EBA"/>
    <w:rsid w:val="00F2153D"/>
    <w:rsid w:val="00F2257F"/>
    <w:rsid w:val="00F27109"/>
    <w:rsid w:val="00F2762D"/>
    <w:rsid w:val="00F31781"/>
    <w:rsid w:val="00F355A0"/>
    <w:rsid w:val="00F36E78"/>
    <w:rsid w:val="00F41C76"/>
    <w:rsid w:val="00F476C2"/>
    <w:rsid w:val="00F549B4"/>
    <w:rsid w:val="00F57520"/>
    <w:rsid w:val="00F64F71"/>
    <w:rsid w:val="00F73EA7"/>
    <w:rsid w:val="00F75319"/>
    <w:rsid w:val="00F76D1B"/>
    <w:rsid w:val="00F81E1D"/>
    <w:rsid w:val="00FB236E"/>
    <w:rsid w:val="00FB64CD"/>
    <w:rsid w:val="00FC6ACF"/>
    <w:rsid w:val="00FD2C6E"/>
    <w:rsid w:val="00FD300D"/>
    <w:rsid w:val="00FD3B31"/>
    <w:rsid w:val="00FD486F"/>
    <w:rsid w:val="00FE03A5"/>
    <w:rsid w:val="00FE05D1"/>
    <w:rsid w:val="00FE51D8"/>
    <w:rsid w:val="00FE62FA"/>
    <w:rsid w:val="00FE6D9F"/>
    <w:rsid w:val="00FF1C6A"/>
    <w:rsid w:val="00FF1E99"/>
    <w:rsid w:val="00FF599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semiHidden="1" w:uiPriority="35" w:unhideWhenUsed="1" w:qFormat="1"/>
    <w:lsdException w:name="footnote reference" w:uiPriority="99"/>
    <w:lsdException w:name="Title" w:qFormat="1"/>
    <w:lsdException w:name="Body Text"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2C7CC7"/>
    <w:rPr>
      <w:sz w:val="24"/>
      <w:szCs w:val="24"/>
    </w:rPr>
  </w:style>
  <w:style w:type="paragraph" w:styleId="Rubrik1">
    <w:name w:val="heading 1"/>
    <w:basedOn w:val="Normal"/>
    <w:next w:val="Brdtext"/>
    <w:qFormat/>
    <w:rsid w:val="001C3094"/>
    <w:pPr>
      <w:keepNext/>
      <w:pageBreakBefore/>
      <w:numPr>
        <w:numId w:val="18"/>
      </w:numPr>
      <w:spacing w:after="240" w:line="260" w:lineRule="atLeast"/>
      <w:ind w:left="357" w:hanging="357"/>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5"/>
      </w:numPr>
    </w:pPr>
  </w:style>
  <w:style w:type="numbering" w:customStyle="1" w:styleId="Formatmall2">
    <w:name w:val="Formatmall2"/>
    <w:uiPriority w:val="99"/>
    <w:rsid w:val="00142A3E"/>
    <w:pPr>
      <w:numPr>
        <w:numId w:val="6"/>
      </w:numPr>
    </w:pPr>
  </w:style>
  <w:style w:type="numbering" w:customStyle="1" w:styleId="Formatmall3">
    <w:name w:val="Formatmall3"/>
    <w:uiPriority w:val="99"/>
    <w:rsid w:val="00142A3E"/>
    <w:pPr>
      <w:numPr>
        <w:numId w:val="7"/>
      </w:numPr>
    </w:pPr>
  </w:style>
  <w:style w:type="numbering" w:customStyle="1" w:styleId="Formatmall4">
    <w:name w:val="Formatmall4"/>
    <w:uiPriority w:val="99"/>
    <w:rsid w:val="008D5431"/>
    <w:pPr>
      <w:numPr>
        <w:numId w:val="8"/>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Windows">
    <w:name w:val="Windows"/>
    <w:basedOn w:val="Standardstycketeckensnitt"/>
    <w:uiPriority w:val="1"/>
    <w:qFormat/>
    <w:rsid w:val="00430017"/>
    <w:rPr>
      <w:rFonts w:ascii="Segoe UI" w:hAnsi="Segoe UI"/>
      <w:b/>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semiHidden="1" w:uiPriority="35" w:unhideWhenUsed="1" w:qFormat="1"/>
    <w:lsdException w:name="footnote reference" w:uiPriority="99"/>
    <w:lsdException w:name="Title" w:qFormat="1"/>
    <w:lsdException w:name="Body Text"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2C7CC7"/>
    <w:rPr>
      <w:sz w:val="24"/>
      <w:szCs w:val="24"/>
    </w:rPr>
  </w:style>
  <w:style w:type="paragraph" w:styleId="Rubrik1">
    <w:name w:val="heading 1"/>
    <w:basedOn w:val="Normal"/>
    <w:next w:val="Brdtext"/>
    <w:qFormat/>
    <w:rsid w:val="001C3094"/>
    <w:pPr>
      <w:keepNext/>
      <w:pageBreakBefore/>
      <w:numPr>
        <w:numId w:val="18"/>
      </w:numPr>
      <w:spacing w:after="240" w:line="260" w:lineRule="atLeast"/>
      <w:ind w:left="357" w:hanging="357"/>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5"/>
      </w:numPr>
    </w:pPr>
  </w:style>
  <w:style w:type="numbering" w:customStyle="1" w:styleId="Formatmall2">
    <w:name w:val="Formatmall2"/>
    <w:uiPriority w:val="99"/>
    <w:rsid w:val="00142A3E"/>
    <w:pPr>
      <w:numPr>
        <w:numId w:val="6"/>
      </w:numPr>
    </w:pPr>
  </w:style>
  <w:style w:type="numbering" w:customStyle="1" w:styleId="Formatmall3">
    <w:name w:val="Formatmall3"/>
    <w:uiPriority w:val="99"/>
    <w:rsid w:val="00142A3E"/>
    <w:pPr>
      <w:numPr>
        <w:numId w:val="7"/>
      </w:numPr>
    </w:pPr>
  </w:style>
  <w:style w:type="numbering" w:customStyle="1" w:styleId="Formatmall4">
    <w:name w:val="Formatmall4"/>
    <w:uiPriority w:val="99"/>
    <w:rsid w:val="008D5431"/>
    <w:pPr>
      <w:numPr>
        <w:numId w:val="8"/>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Windows">
    <w:name w:val="Windows"/>
    <w:basedOn w:val="Standardstycketeckensnitt"/>
    <w:uiPriority w:val="1"/>
    <w:qFormat/>
    <w:rsid w:val="00430017"/>
    <w:rPr>
      <w:rFonts w:ascii="Segoe UI" w:hAnsi="Segoe UI"/>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534360">
      <w:bodyDiv w:val="1"/>
      <w:marLeft w:val="0"/>
      <w:marRight w:val="0"/>
      <w:marTop w:val="0"/>
      <w:marBottom w:val="0"/>
      <w:divBdr>
        <w:top w:val="none" w:sz="0" w:space="0" w:color="auto"/>
        <w:left w:val="none" w:sz="0" w:space="0" w:color="auto"/>
        <w:bottom w:val="none" w:sz="0" w:space="0" w:color="auto"/>
        <w:right w:val="none" w:sz="0" w:space="0" w:color="auto"/>
      </w:divBdr>
    </w:div>
    <w:div w:id="169561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reativecommons.org/licenses/by-nc-sa/2.5/se/"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2.png"/><Relationship Id="rId21" Type="http://schemas.openxmlformats.org/officeDocument/2006/relationships/image" Target="media/image9.png"/><Relationship Id="rId34" Type="http://schemas.openxmlformats.org/officeDocument/2006/relationships/image" Target="media/image17.png"/><Relationship Id="rId42" Type="http://schemas.openxmlformats.org/officeDocument/2006/relationships/hyperlink" Target="http://msdn.microsoft.com/en-us/library/0b0thckt.aspx" TargetMode="External"/><Relationship Id="rId47" Type="http://schemas.openxmlformats.org/officeDocument/2006/relationships/hyperlink" Target="http://msdn.microsoft.com/en-us/library/czz5hkty.aspx" TargetMode="External"/><Relationship Id="rId50" Type="http://schemas.openxmlformats.org/officeDocument/2006/relationships/image" Target="media/image26.png"/><Relationship Id="rId55" Type="http://schemas.openxmlformats.org/officeDocument/2006/relationships/image" Target="media/image31.png"/><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hyperlink" Target="http://msdn.microsoft.com/en-us/library/k6sa6h87.aspx" TargetMode="Externa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hyperlink" Target="http://msdn.microsoft.com/en-us/library/x9fsa0sw.aspx" TargetMode="External"/><Relationship Id="rId53" Type="http://schemas.openxmlformats.org/officeDocument/2006/relationships/image" Target="media/image29.png"/><Relationship Id="rId58" Type="http://schemas.openxmlformats.org/officeDocument/2006/relationships/hyperlink" Target="http://msdn.microsoft.com/en-us/library/k6sa6h87.aspx" TargetMode="External"/><Relationship Id="rId5" Type="http://schemas.openxmlformats.org/officeDocument/2006/relationships/settings" Target="settings.xml"/><Relationship Id="rId61" Type="http://schemas.openxmlformats.org/officeDocument/2006/relationships/hyperlink" Target="http://msdn.microsoft.com/en-us/library/czz5hkty.aspx" TargetMode="External"/><Relationship Id="rId19" Type="http://schemas.openxmlformats.org/officeDocument/2006/relationships/image" Target="media/image7.png"/><Relationship Id="rId14" Type="http://schemas.openxmlformats.org/officeDocument/2006/relationships/hyperlink" Target="https://coursepress.lnu.se/kurs/inledande-programmering-med-csharp" TargetMode="External"/><Relationship Id="rId22" Type="http://schemas.openxmlformats.org/officeDocument/2006/relationships/image" Target="media/image10.png"/><Relationship Id="rId27" Type="http://schemas.openxmlformats.org/officeDocument/2006/relationships/hyperlink" Target="http://msdn.microsoft.com/en-us/library/0b0thckt.aspx" TargetMode="External"/><Relationship Id="rId30" Type="http://schemas.openxmlformats.org/officeDocument/2006/relationships/hyperlink" Target="http://msdn.microsoft.com/en-us/library/e6w8fe1b.aspx" TargetMode="External"/><Relationship Id="rId35" Type="http://schemas.openxmlformats.org/officeDocument/2006/relationships/image" Target="media/image18.png"/><Relationship Id="rId43" Type="http://schemas.openxmlformats.org/officeDocument/2006/relationships/hyperlink" Target="http://msdn.microsoft.com/en-us/library/ms173121.aspx" TargetMode="External"/><Relationship Id="rId48" Type="http://schemas.openxmlformats.org/officeDocument/2006/relationships/hyperlink" Target="http://msdn.microsoft.com/en-us/library/ts6se2ek.aspx" TargetMode="External"/><Relationship Id="rId56" Type="http://schemas.openxmlformats.org/officeDocument/2006/relationships/hyperlink" Target="http://msdn.microsoft.com/en-us/library/0b0thckt.aspx" TargetMode="Externa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7.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image" Target="media/image13.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hyperlink" Target="http://msdn.microsoft.com/en-us/library/e6w8fe1b.aspx" TargetMode="External"/><Relationship Id="rId59" Type="http://schemas.openxmlformats.org/officeDocument/2006/relationships/hyperlink" Target="http://msdn.microsoft.com/en-us/library/x9fsa0sw.aspx" TargetMode="External"/><Relationship Id="rId20" Type="http://schemas.openxmlformats.org/officeDocument/2006/relationships/image" Target="media/image8.png"/><Relationship Id="rId41" Type="http://schemas.openxmlformats.org/officeDocument/2006/relationships/image" Target="media/image24.png"/><Relationship Id="rId54" Type="http://schemas.openxmlformats.org/officeDocument/2006/relationships/image" Target="media/image30.png"/><Relationship Id="rId62" Type="http://schemas.openxmlformats.org/officeDocument/2006/relationships/hyperlink" Target="http://msdn.microsoft.com/en-us/library/ts6se2ek.aspx"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11.png"/><Relationship Id="rId28" Type="http://schemas.openxmlformats.org/officeDocument/2006/relationships/hyperlink" Target="http://msdn.microsoft.com/en-us/library/ms173121.aspx" TargetMode="External"/><Relationship Id="rId36" Type="http://schemas.openxmlformats.org/officeDocument/2006/relationships/image" Target="media/image19.png"/><Relationship Id="rId49" Type="http://schemas.openxmlformats.org/officeDocument/2006/relationships/image" Target="media/image25.png"/><Relationship Id="rId57" Type="http://schemas.openxmlformats.org/officeDocument/2006/relationships/hyperlink" Target="http://msdn.microsoft.com/en-us/library/ms173121.aspx" TargetMode="External"/><Relationship Id="rId10" Type="http://schemas.openxmlformats.org/officeDocument/2006/relationships/footer" Target="footer1.xml"/><Relationship Id="rId31" Type="http://schemas.openxmlformats.org/officeDocument/2006/relationships/hyperlink" Target="http://msdn.microsoft.com/en-us/library/ts6se2ek.aspx" TargetMode="External"/><Relationship Id="rId44" Type="http://schemas.openxmlformats.org/officeDocument/2006/relationships/hyperlink" Target="http://msdn.microsoft.com/en-us/library/k6sa6h87.aspx" TargetMode="External"/><Relationship Id="rId52" Type="http://schemas.openxmlformats.org/officeDocument/2006/relationships/image" Target="media/image28.png"/><Relationship Id="rId60" Type="http://schemas.openxmlformats.org/officeDocument/2006/relationships/hyperlink" Target="http://msdn.microsoft.com/en-us/library/e6w8fe1b.aspx" TargetMode="Externa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cfg\Templates\1dv402%20-%20Laborationsanvisnin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03ECBE-0B74-4B2E-920B-1000298A1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1dv402 - Laborationsanvisning.dotx</Template>
  <TotalTime>465</TotalTime>
  <Pages>22</Pages>
  <Words>5301</Words>
  <Characters>28098</Characters>
  <Application>Microsoft Office Word</Application>
  <DocSecurity>0</DocSecurity>
  <Lines>234</Lines>
  <Paragraphs>66</Paragraphs>
  <ScaleCrop>false</ScaleCrop>
  <HeadingPairs>
    <vt:vector size="6" baseType="variant">
      <vt:variant>
        <vt:lpstr>Rubrik</vt:lpstr>
      </vt:variant>
      <vt:variant>
        <vt:i4>1</vt:i4>
      </vt:variant>
      <vt:variant>
        <vt:lpstr>Title</vt:lpstr>
      </vt:variant>
      <vt:variant>
        <vt:i4>1</vt:i4>
      </vt:variant>
      <vt:variant>
        <vt:lpstr>Headings</vt:lpstr>
      </vt:variant>
      <vt:variant>
        <vt:i4>2</vt:i4>
      </vt:variant>
    </vt:vector>
  </HeadingPairs>
  <TitlesOfParts>
    <vt:vector size="4" baseType="lpstr">
      <vt:lpstr/>
      <vt:lpstr>Regeldokument - Linnéuniversitetet</vt:lpstr>
      <vt:lpstr/>
      <vt:lpstr>Inledning</vt:lpstr>
    </vt:vector>
  </TitlesOfParts>
  <Company/>
  <LinksUpToDate>false</LinksUpToDate>
  <CharactersWithSpaces>33333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 Loock</dc:creator>
  <dc:description/>
  <cp:lastModifiedBy>Mats Loock</cp:lastModifiedBy>
  <cp:revision>34</cp:revision>
  <cp:lastPrinted>2012-08-13T09:10:00Z</cp:lastPrinted>
  <dcterms:created xsi:type="dcterms:W3CDTF">2011-09-20T12:57:00Z</dcterms:created>
  <dcterms:modified xsi:type="dcterms:W3CDTF">2013-08-29T09:43:00Z</dcterms:modified>
</cp:coreProperties>
</file>