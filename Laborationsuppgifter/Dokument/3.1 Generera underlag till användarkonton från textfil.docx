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266FA4" w:rsidP="00735448">
      <w:pPr>
        <w:pStyle w:val="Brdtext"/>
        <w:spacing w:line="240" w:lineRule="auto"/>
        <w:rPr>
          <w:i/>
          <w:sz w:val="36"/>
          <w:szCs w:val="36"/>
        </w:rPr>
      </w:pPr>
      <w:r w:rsidRPr="00607B73">
        <w:rPr>
          <w:sz w:val="60"/>
          <w:szCs w:val="60"/>
        </w:rPr>
        <w:t xml:space="preserve">Generera </w:t>
      </w:r>
      <w:r>
        <w:rPr>
          <w:sz w:val="60"/>
          <w:szCs w:val="60"/>
        </w:rPr>
        <w:t>underlag till användarkonton</w:t>
      </w:r>
      <w:r w:rsidR="00CE3138">
        <w:rPr>
          <w:sz w:val="60"/>
          <w:szCs w:val="60"/>
        </w:rPr>
        <w:t xml:space="preserve"> från textfil</w:t>
      </w:r>
    </w:p>
    <w:p w:rsidR="00391F0A" w:rsidRPr="00391F0A" w:rsidRDefault="002B3D93" w:rsidP="00391F0A">
      <w:pPr>
        <w:pStyle w:val="Brdtext"/>
      </w:pPr>
      <w:r>
        <w:t xml:space="preserve">Steg </w:t>
      </w:r>
      <w:r w:rsidR="00E04C94">
        <w:t>3</w:t>
      </w:r>
      <w:r>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9712CC">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 xml:space="preserve">Allt innehåll i verket </w:t>
      </w:r>
      <w:r w:rsidR="00266FA4" w:rsidRPr="00266FA4">
        <w:t>Generera underlag till användarkonton</w:t>
      </w:r>
      <w:r>
        <w:t xml:space="preserve">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Pr="00266FA4" w:rsidRDefault="004D54EC" w:rsidP="004D54EC">
      <w:pPr>
        <w:rPr>
          <w:sz w:val="22"/>
        </w:rPr>
      </w:pPr>
      <w:r w:rsidRPr="00266FA4">
        <w:rPr>
          <w:sz w:val="22"/>
        </w:rPr>
        <w:t xml:space="preserve">Vid all användning måste du ange källan: ”Linnéuniversitetet – Inledande programmering med C#” och en länk till </w:t>
      </w:r>
      <w:hyperlink r:id="rId14" w:history="1">
        <w:r w:rsidRPr="00266FA4">
          <w:rPr>
            <w:rStyle w:val="Hyperlnk"/>
            <w:sz w:val="22"/>
          </w:rPr>
          <w:t>https://coursepress.lnu.se/kurs/inledande-programmering-med-csharp</w:t>
        </w:r>
      </w:hyperlink>
      <w:r w:rsidRPr="00266FA4">
        <w:rPr>
          <w:sz w:val="22"/>
        </w:rPr>
        <w:t xml:space="preserve"> och till </w:t>
      </w:r>
      <w:proofErr w:type="spellStart"/>
      <w:r w:rsidRPr="00266FA4">
        <w:rPr>
          <w:sz w:val="22"/>
        </w:rPr>
        <w:t>Creative</w:t>
      </w:r>
      <w:proofErr w:type="spellEnd"/>
      <w:r w:rsidRPr="00266FA4">
        <w:rPr>
          <w:sz w:val="22"/>
        </w:rPr>
        <w:t xml:space="preserve"> Common-licensen här ovan.</w:t>
      </w:r>
    </w:p>
    <w:p w:rsidR="004D54EC" w:rsidRPr="00266FA4" w:rsidRDefault="004D54EC" w:rsidP="004D54EC">
      <w:pPr>
        <w:rPr>
          <w:b/>
          <w:sz w:val="32"/>
          <w:szCs w:val="34"/>
        </w:rPr>
      </w:pPr>
      <w:r w:rsidRPr="00266FA4">
        <w:rPr>
          <w:b/>
          <w:sz w:val="32"/>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712D59"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2379939" w:history="1">
            <w:r w:rsidR="00712D59" w:rsidRPr="003C6FCB">
              <w:rPr>
                <w:rStyle w:val="Hyperlnk"/>
                <w:noProof/>
              </w:rPr>
              <w:t>Uppgift</w:t>
            </w:r>
            <w:r w:rsidR="00712D59">
              <w:rPr>
                <w:noProof/>
                <w:webHidden/>
              </w:rPr>
              <w:tab/>
            </w:r>
            <w:r w:rsidR="00712D59">
              <w:rPr>
                <w:noProof/>
                <w:webHidden/>
              </w:rPr>
              <w:fldChar w:fldCharType="begin"/>
            </w:r>
            <w:r w:rsidR="00712D59">
              <w:rPr>
                <w:noProof/>
                <w:webHidden/>
              </w:rPr>
              <w:instrText xml:space="preserve"> PAGEREF _Toc382379939 \h </w:instrText>
            </w:r>
            <w:r w:rsidR="00712D59">
              <w:rPr>
                <w:noProof/>
                <w:webHidden/>
              </w:rPr>
            </w:r>
            <w:r w:rsidR="00712D59">
              <w:rPr>
                <w:noProof/>
                <w:webHidden/>
              </w:rPr>
              <w:fldChar w:fldCharType="separate"/>
            </w:r>
            <w:r w:rsidR="00712D59">
              <w:rPr>
                <w:noProof/>
                <w:webHidden/>
              </w:rPr>
              <w:t>5</w:t>
            </w:r>
            <w:r w:rsidR="00712D59">
              <w:rPr>
                <w:noProof/>
                <w:webHidden/>
              </w:rPr>
              <w:fldChar w:fldCharType="end"/>
            </w:r>
          </w:hyperlink>
        </w:p>
        <w:p w:rsidR="00712D59" w:rsidRDefault="00712D59">
          <w:pPr>
            <w:pStyle w:val="Innehll2"/>
            <w:rPr>
              <w:rFonts w:asciiTheme="minorHAnsi" w:eastAsiaTheme="minorEastAsia" w:hAnsiTheme="minorHAnsi" w:cstheme="minorBidi"/>
              <w:noProof/>
              <w:szCs w:val="22"/>
            </w:rPr>
          </w:pPr>
          <w:hyperlink w:anchor="_Toc382379940" w:history="1">
            <w:r w:rsidRPr="003C6FCB">
              <w:rPr>
                <w:rStyle w:val="Hyperlnk"/>
                <w:noProof/>
              </w:rPr>
              <w:t>Problem</w:t>
            </w:r>
            <w:r>
              <w:rPr>
                <w:noProof/>
                <w:webHidden/>
              </w:rPr>
              <w:tab/>
            </w:r>
            <w:r>
              <w:rPr>
                <w:noProof/>
                <w:webHidden/>
              </w:rPr>
              <w:fldChar w:fldCharType="begin"/>
            </w:r>
            <w:r>
              <w:rPr>
                <w:noProof/>
                <w:webHidden/>
              </w:rPr>
              <w:instrText xml:space="preserve"> PAGEREF _Toc382379940 \h </w:instrText>
            </w:r>
            <w:r>
              <w:rPr>
                <w:noProof/>
                <w:webHidden/>
              </w:rPr>
            </w:r>
            <w:r>
              <w:rPr>
                <w:noProof/>
                <w:webHidden/>
              </w:rPr>
              <w:fldChar w:fldCharType="separate"/>
            </w:r>
            <w:r>
              <w:rPr>
                <w:noProof/>
                <w:webHidden/>
              </w:rPr>
              <w:t>5</w:t>
            </w:r>
            <w:r>
              <w:rPr>
                <w:noProof/>
                <w:webHidden/>
              </w:rPr>
              <w:fldChar w:fldCharType="end"/>
            </w:r>
          </w:hyperlink>
        </w:p>
        <w:p w:rsidR="00712D59" w:rsidRDefault="00712D59">
          <w:pPr>
            <w:pStyle w:val="Innehll2"/>
            <w:rPr>
              <w:rFonts w:asciiTheme="minorHAnsi" w:eastAsiaTheme="minorEastAsia" w:hAnsiTheme="minorHAnsi" w:cstheme="minorBidi"/>
              <w:noProof/>
              <w:szCs w:val="22"/>
            </w:rPr>
          </w:pPr>
          <w:hyperlink w:anchor="_Toc382379941" w:history="1">
            <w:r w:rsidRPr="003C6FCB">
              <w:rPr>
                <w:rStyle w:val="Hyperlnk"/>
                <w:noProof/>
              </w:rPr>
              <w:t>Format på textfil med anställda</w:t>
            </w:r>
            <w:r>
              <w:rPr>
                <w:noProof/>
                <w:webHidden/>
              </w:rPr>
              <w:tab/>
            </w:r>
            <w:r>
              <w:rPr>
                <w:noProof/>
                <w:webHidden/>
              </w:rPr>
              <w:fldChar w:fldCharType="begin"/>
            </w:r>
            <w:r>
              <w:rPr>
                <w:noProof/>
                <w:webHidden/>
              </w:rPr>
              <w:instrText xml:space="preserve"> PAGEREF _Toc382379941 \h </w:instrText>
            </w:r>
            <w:r>
              <w:rPr>
                <w:noProof/>
                <w:webHidden/>
              </w:rPr>
            </w:r>
            <w:r>
              <w:rPr>
                <w:noProof/>
                <w:webHidden/>
              </w:rPr>
              <w:fldChar w:fldCharType="separate"/>
            </w:r>
            <w:r>
              <w:rPr>
                <w:noProof/>
                <w:webHidden/>
              </w:rPr>
              <w:t>5</w:t>
            </w:r>
            <w:r>
              <w:rPr>
                <w:noProof/>
                <w:webHidden/>
              </w:rPr>
              <w:fldChar w:fldCharType="end"/>
            </w:r>
          </w:hyperlink>
        </w:p>
        <w:p w:rsidR="00712D59" w:rsidRDefault="00712D59">
          <w:pPr>
            <w:pStyle w:val="Innehll2"/>
            <w:rPr>
              <w:rFonts w:asciiTheme="minorHAnsi" w:eastAsiaTheme="minorEastAsia" w:hAnsiTheme="minorHAnsi" w:cstheme="minorBidi"/>
              <w:noProof/>
              <w:szCs w:val="22"/>
            </w:rPr>
          </w:pPr>
          <w:hyperlink w:anchor="_Toc382379942" w:history="1">
            <w:r w:rsidRPr="003C6FCB">
              <w:rPr>
                <w:rStyle w:val="Hyperlnk"/>
                <w:noProof/>
              </w:rPr>
              <w:t>Algoritm för att läsa in anställda</w:t>
            </w:r>
            <w:r>
              <w:rPr>
                <w:noProof/>
                <w:webHidden/>
              </w:rPr>
              <w:tab/>
            </w:r>
            <w:r>
              <w:rPr>
                <w:noProof/>
                <w:webHidden/>
              </w:rPr>
              <w:fldChar w:fldCharType="begin"/>
            </w:r>
            <w:r>
              <w:rPr>
                <w:noProof/>
                <w:webHidden/>
              </w:rPr>
              <w:instrText xml:space="preserve"> PAGEREF _Toc382379942 \h </w:instrText>
            </w:r>
            <w:r>
              <w:rPr>
                <w:noProof/>
                <w:webHidden/>
              </w:rPr>
            </w:r>
            <w:r>
              <w:rPr>
                <w:noProof/>
                <w:webHidden/>
              </w:rPr>
              <w:fldChar w:fldCharType="separate"/>
            </w:r>
            <w:r>
              <w:rPr>
                <w:noProof/>
                <w:webHidden/>
              </w:rPr>
              <w:t>6</w:t>
            </w:r>
            <w:r>
              <w:rPr>
                <w:noProof/>
                <w:webHidden/>
              </w:rPr>
              <w:fldChar w:fldCharType="end"/>
            </w:r>
          </w:hyperlink>
        </w:p>
        <w:p w:rsidR="00712D59" w:rsidRDefault="00712D59">
          <w:pPr>
            <w:pStyle w:val="Innehll2"/>
            <w:rPr>
              <w:rFonts w:asciiTheme="minorHAnsi" w:eastAsiaTheme="minorEastAsia" w:hAnsiTheme="minorHAnsi" w:cstheme="minorBidi"/>
              <w:noProof/>
              <w:szCs w:val="22"/>
            </w:rPr>
          </w:pPr>
          <w:hyperlink w:anchor="_Toc382379943" w:history="1">
            <w:r w:rsidRPr="003C6FCB">
              <w:rPr>
                <w:rStyle w:val="Hyperlnk"/>
                <w:noProof/>
              </w:rPr>
              <w:t>Klassdiagram</w:t>
            </w:r>
            <w:r>
              <w:rPr>
                <w:noProof/>
                <w:webHidden/>
              </w:rPr>
              <w:tab/>
            </w:r>
            <w:r>
              <w:rPr>
                <w:noProof/>
                <w:webHidden/>
              </w:rPr>
              <w:fldChar w:fldCharType="begin"/>
            </w:r>
            <w:r>
              <w:rPr>
                <w:noProof/>
                <w:webHidden/>
              </w:rPr>
              <w:instrText xml:space="preserve"> PAGEREF _Toc382379943 \h </w:instrText>
            </w:r>
            <w:r>
              <w:rPr>
                <w:noProof/>
                <w:webHidden/>
              </w:rPr>
            </w:r>
            <w:r>
              <w:rPr>
                <w:noProof/>
                <w:webHidden/>
              </w:rPr>
              <w:fldChar w:fldCharType="separate"/>
            </w:r>
            <w:r>
              <w:rPr>
                <w:noProof/>
                <w:webHidden/>
              </w:rPr>
              <w:t>6</w:t>
            </w:r>
            <w:r>
              <w:rPr>
                <w:noProof/>
                <w:webHidden/>
              </w:rPr>
              <w:fldChar w:fldCharType="end"/>
            </w:r>
          </w:hyperlink>
        </w:p>
        <w:p w:rsidR="00712D59" w:rsidRDefault="00712D59">
          <w:pPr>
            <w:pStyle w:val="Innehll3"/>
            <w:tabs>
              <w:tab w:val="right" w:leader="underscore" w:pos="9060"/>
            </w:tabs>
            <w:rPr>
              <w:rFonts w:asciiTheme="minorHAnsi" w:eastAsiaTheme="minorEastAsia" w:hAnsiTheme="minorHAnsi" w:cstheme="minorBidi"/>
              <w:noProof/>
              <w:sz w:val="22"/>
              <w:szCs w:val="22"/>
            </w:rPr>
          </w:pPr>
          <w:hyperlink w:anchor="_Toc382379944" w:history="1">
            <w:r w:rsidRPr="003C6FCB">
              <w:rPr>
                <w:rStyle w:val="Hyperlnk"/>
                <w:noProof/>
              </w:rPr>
              <w:t>Strukturen Employee</w:t>
            </w:r>
            <w:r>
              <w:rPr>
                <w:noProof/>
                <w:webHidden/>
              </w:rPr>
              <w:tab/>
            </w:r>
            <w:r>
              <w:rPr>
                <w:noProof/>
                <w:webHidden/>
              </w:rPr>
              <w:fldChar w:fldCharType="begin"/>
            </w:r>
            <w:r>
              <w:rPr>
                <w:noProof/>
                <w:webHidden/>
              </w:rPr>
              <w:instrText xml:space="preserve"> PAGEREF _Toc382379944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712D59" w:rsidRDefault="00712D59">
          <w:pPr>
            <w:pStyle w:val="Innehll3"/>
            <w:tabs>
              <w:tab w:val="right" w:leader="underscore" w:pos="9060"/>
            </w:tabs>
            <w:rPr>
              <w:rFonts w:asciiTheme="minorHAnsi" w:eastAsiaTheme="minorEastAsia" w:hAnsiTheme="minorHAnsi" w:cstheme="minorBidi"/>
              <w:noProof/>
              <w:sz w:val="22"/>
              <w:szCs w:val="22"/>
            </w:rPr>
          </w:pPr>
          <w:hyperlink w:anchor="_Toc382379945" w:history="1">
            <w:r w:rsidRPr="003C6FCB">
              <w:rPr>
                <w:rStyle w:val="Hyperlnk"/>
                <w:noProof/>
              </w:rPr>
              <w:t>Klassen User</w:t>
            </w:r>
            <w:r>
              <w:rPr>
                <w:noProof/>
                <w:webHidden/>
              </w:rPr>
              <w:tab/>
            </w:r>
            <w:r>
              <w:rPr>
                <w:noProof/>
                <w:webHidden/>
              </w:rPr>
              <w:fldChar w:fldCharType="begin"/>
            </w:r>
            <w:r>
              <w:rPr>
                <w:noProof/>
                <w:webHidden/>
              </w:rPr>
              <w:instrText xml:space="preserve"> PAGEREF _Toc382379945 \h </w:instrText>
            </w:r>
            <w:r>
              <w:rPr>
                <w:noProof/>
                <w:webHidden/>
              </w:rPr>
            </w:r>
            <w:r>
              <w:rPr>
                <w:noProof/>
                <w:webHidden/>
              </w:rPr>
              <w:fldChar w:fldCharType="separate"/>
            </w:r>
            <w:r>
              <w:rPr>
                <w:noProof/>
                <w:webHidden/>
              </w:rPr>
              <w:t>8</w:t>
            </w:r>
            <w:r>
              <w:rPr>
                <w:noProof/>
                <w:webHidden/>
              </w:rPr>
              <w:fldChar w:fldCharType="end"/>
            </w:r>
          </w:hyperlink>
        </w:p>
        <w:p w:rsidR="00712D59" w:rsidRDefault="00712D59">
          <w:pPr>
            <w:pStyle w:val="Innehll3"/>
            <w:tabs>
              <w:tab w:val="right" w:leader="underscore" w:pos="9060"/>
            </w:tabs>
            <w:rPr>
              <w:rFonts w:asciiTheme="minorHAnsi" w:eastAsiaTheme="minorEastAsia" w:hAnsiTheme="minorHAnsi" w:cstheme="minorBidi"/>
              <w:noProof/>
              <w:sz w:val="22"/>
              <w:szCs w:val="22"/>
            </w:rPr>
          </w:pPr>
          <w:hyperlink w:anchor="_Toc382379946" w:history="1">
            <w:r w:rsidRPr="003C6FCB">
              <w:rPr>
                <w:rStyle w:val="Hyperlnk"/>
                <w:noProof/>
              </w:rPr>
              <w:t>Klassen Repository</w:t>
            </w:r>
            <w:r>
              <w:rPr>
                <w:noProof/>
                <w:webHidden/>
              </w:rPr>
              <w:tab/>
            </w:r>
            <w:r>
              <w:rPr>
                <w:noProof/>
                <w:webHidden/>
              </w:rPr>
              <w:fldChar w:fldCharType="begin"/>
            </w:r>
            <w:r>
              <w:rPr>
                <w:noProof/>
                <w:webHidden/>
              </w:rPr>
              <w:instrText xml:space="preserve"> PAGEREF _Toc382379946 \h </w:instrText>
            </w:r>
            <w:r>
              <w:rPr>
                <w:noProof/>
                <w:webHidden/>
              </w:rPr>
            </w:r>
            <w:r>
              <w:rPr>
                <w:noProof/>
                <w:webHidden/>
              </w:rPr>
              <w:fldChar w:fldCharType="separate"/>
            </w:r>
            <w:r>
              <w:rPr>
                <w:noProof/>
                <w:webHidden/>
              </w:rPr>
              <w:t>9</w:t>
            </w:r>
            <w:r>
              <w:rPr>
                <w:noProof/>
                <w:webHidden/>
              </w:rPr>
              <w:fldChar w:fldCharType="end"/>
            </w:r>
          </w:hyperlink>
        </w:p>
        <w:p w:rsidR="00712D59" w:rsidRDefault="00712D59">
          <w:pPr>
            <w:pStyle w:val="Innehll3"/>
            <w:tabs>
              <w:tab w:val="right" w:leader="underscore" w:pos="9060"/>
            </w:tabs>
            <w:rPr>
              <w:rFonts w:asciiTheme="minorHAnsi" w:eastAsiaTheme="minorEastAsia" w:hAnsiTheme="minorHAnsi" w:cstheme="minorBidi"/>
              <w:noProof/>
              <w:sz w:val="22"/>
              <w:szCs w:val="22"/>
            </w:rPr>
          </w:pPr>
          <w:hyperlink w:anchor="_Toc382379947" w:history="1">
            <w:r w:rsidRPr="003C6FCB">
              <w:rPr>
                <w:rStyle w:val="Hyperlnk"/>
                <w:noProof/>
              </w:rPr>
              <w:t>Klassen AdService</w:t>
            </w:r>
            <w:r>
              <w:rPr>
                <w:noProof/>
                <w:webHidden/>
              </w:rPr>
              <w:tab/>
            </w:r>
            <w:r>
              <w:rPr>
                <w:noProof/>
                <w:webHidden/>
              </w:rPr>
              <w:fldChar w:fldCharType="begin"/>
            </w:r>
            <w:r>
              <w:rPr>
                <w:noProof/>
                <w:webHidden/>
              </w:rPr>
              <w:instrText xml:space="preserve"> PAGEREF _Toc382379947 \h </w:instrText>
            </w:r>
            <w:r>
              <w:rPr>
                <w:noProof/>
                <w:webHidden/>
              </w:rPr>
            </w:r>
            <w:r>
              <w:rPr>
                <w:noProof/>
                <w:webHidden/>
              </w:rPr>
              <w:fldChar w:fldCharType="separate"/>
            </w:r>
            <w:r>
              <w:rPr>
                <w:noProof/>
                <w:webHidden/>
              </w:rPr>
              <w:t>10</w:t>
            </w:r>
            <w:r>
              <w:rPr>
                <w:noProof/>
                <w:webHidden/>
              </w:rPr>
              <w:fldChar w:fldCharType="end"/>
            </w:r>
          </w:hyperlink>
        </w:p>
        <w:p w:rsidR="00712D59" w:rsidRDefault="00712D59">
          <w:pPr>
            <w:pStyle w:val="Innehll3"/>
            <w:tabs>
              <w:tab w:val="right" w:leader="underscore" w:pos="9060"/>
            </w:tabs>
            <w:rPr>
              <w:rFonts w:asciiTheme="minorHAnsi" w:eastAsiaTheme="minorEastAsia" w:hAnsiTheme="minorHAnsi" w:cstheme="minorBidi"/>
              <w:noProof/>
              <w:sz w:val="22"/>
              <w:szCs w:val="22"/>
            </w:rPr>
          </w:pPr>
          <w:hyperlink w:anchor="_Toc382379948" w:history="1">
            <w:r w:rsidRPr="003C6FCB">
              <w:rPr>
                <w:rStyle w:val="Hyperlnk"/>
                <w:noProof/>
              </w:rPr>
              <w:t>Klassen FakeActiveDiretory</w:t>
            </w:r>
            <w:r>
              <w:rPr>
                <w:noProof/>
                <w:webHidden/>
              </w:rPr>
              <w:tab/>
            </w:r>
            <w:r>
              <w:rPr>
                <w:noProof/>
                <w:webHidden/>
              </w:rPr>
              <w:fldChar w:fldCharType="begin"/>
            </w:r>
            <w:r>
              <w:rPr>
                <w:noProof/>
                <w:webHidden/>
              </w:rPr>
              <w:instrText xml:space="preserve"> PAGEREF _Toc382379948 \h </w:instrText>
            </w:r>
            <w:r>
              <w:rPr>
                <w:noProof/>
                <w:webHidden/>
              </w:rPr>
            </w:r>
            <w:r>
              <w:rPr>
                <w:noProof/>
                <w:webHidden/>
              </w:rPr>
              <w:fldChar w:fldCharType="separate"/>
            </w:r>
            <w:r>
              <w:rPr>
                <w:noProof/>
                <w:webHidden/>
              </w:rPr>
              <w:t>11</w:t>
            </w:r>
            <w:r>
              <w:rPr>
                <w:noProof/>
                <w:webHidden/>
              </w:rPr>
              <w:fldChar w:fldCharType="end"/>
            </w:r>
          </w:hyperlink>
        </w:p>
        <w:p w:rsidR="00712D59" w:rsidRDefault="00712D59">
          <w:pPr>
            <w:pStyle w:val="Innehll3"/>
            <w:tabs>
              <w:tab w:val="right" w:leader="underscore" w:pos="9060"/>
            </w:tabs>
            <w:rPr>
              <w:rFonts w:asciiTheme="minorHAnsi" w:eastAsiaTheme="minorEastAsia" w:hAnsiTheme="minorHAnsi" w:cstheme="minorBidi"/>
              <w:noProof/>
              <w:sz w:val="22"/>
              <w:szCs w:val="22"/>
            </w:rPr>
          </w:pPr>
          <w:hyperlink w:anchor="_Toc382379949" w:history="1">
            <w:r w:rsidRPr="003C6FCB">
              <w:rPr>
                <w:rStyle w:val="Hyperlnk"/>
                <w:noProof/>
              </w:rPr>
              <w:t>Klassen Program</w:t>
            </w:r>
            <w:r>
              <w:rPr>
                <w:noProof/>
                <w:webHidden/>
              </w:rPr>
              <w:tab/>
            </w:r>
            <w:r>
              <w:rPr>
                <w:noProof/>
                <w:webHidden/>
              </w:rPr>
              <w:fldChar w:fldCharType="begin"/>
            </w:r>
            <w:r>
              <w:rPr>
                <w:noProof/>
                <w:webHidden/>
              </w:rPr>
              <w:instrText xml:space="preserve"> PAGEREF _Toc382379949 \h </w:instrText>
            </w:r>
            <w:r>
              <w:rPr>
                <w:noProof/>
                <w:webHidden/>
              </w:rPr>
            </w:r>
            <w:r>
              <w:rPr>
                <w:noProof/>
                <w:webHidden/>
              </w:rPr>
              <w:fldChar w:fldCharType="separate"/>
            </w:r>
            <w:r>
              <w:rPr>
                <w:noProof/>
                <w:webHidden/>
              </w:rPr>
              <w:t>11</w:t>
            </w:r>
            <w:r>
              <w:rPr>
                <w:noProof/>
                <w:webHidden/>
              </w:rPr>
              <w:fldChar w:fldCharType="end"/>
            </w:r>
          </w:hyperlink>
        </w:p>
        <w:p w:rsidR="00712D59" w:rsidRDefault="00712D59">
          <w:pPr>
            <w:pStyle w:val="Innehll2"/>
            <w:rPr>
              <w:rFonts w:asciiTheme="minorHAnsi" w:eastAsiaTheme="minorEastAsia" w:hAnsiTheme="minorHAnsi" w:cstheme="minorBidi"/>
              <w:noProof/>
              <w:szCs w:val="22"/>
            </w:rPr>
          </w:pPr>
          <w:hyperlink w:anchor="_Toc382379950" w:history="1">
            <w:r w:rsidRPr="003C6FCB">
              <w:rPr>
                <w:rStyle w:val="Hyperlnk"/>
                <w:noProof/>
              </w:rPr>
              <w:t>Krav</w:t>
            </w:r>
            <w:r>
              <w:rPr>
                <w:noProof/>
                <w:webHidden/>
              </w:rPr>
              <w:tab/>
            </w:r>
            <w:r>
              <w:rPr>
                <w:noProof/>
                <w:webHidden/>
              </w:rPr>
              <w:fldChar w:fldCharType="begin"/>
            </w:r>
            <w:r>
              <w:rPr>
                <w:noProof/>
                <w:webHidden/>
              </w:rPr>
              <w:instrText xml:space="preserve"> PAGEREF _Toc382379950 \h </w:instrText>
            </w:r>
            <w:r>
              <w:rPr>
                <w:noProof/>
                <w:webHidden/>
              </w:rPr>
            </w:r>
            <w:r>
              <w:rPr>
                <w:noProof/>
                <w:webHidden/>
              </w:rPr>
              <w:fldChar w:fldCharType="separate"/>
            </w:r>
            <w:r>
              <w:rPr>
                <w:noProof/>
                <w:webHidden/>
              </w:rPr>
              <w:t>11</w:t>
            </w:r>
            <w:r>
              <w:rPr>
                <w:noProof/>
                <w:webHidden/>
              </w:rPr>
              <w:fldChar w:fldCharType="end"/>
            </w:r>
          </w:hyperlink>
        </w:p>
        <w:p w:rsidR="00712D59" w:rsidRDefault="00712D59">
          <w:pPr>
            <w:pStyle w:val="Innehll2"/>
            <w:rPr>
              <w:rFonts w:asciiTheme="minorHAnsi" w:eastAsiaTheme="minorEastAsia" w:hAnsiTheme="minorHAnsi" w:cstheme="minorBidi"/>
              <w:noProof/>
              <w:szCs w:val="22"/>
            </w:rPr>
          </w:pPr>
          <w:hyperlink w:anchor="_Toc382379951" w:history="1">
            <w:r w:rsidRPr="003C6FCB">
              <w:rPr>
                <w:rStyle w:val="Hyperlnk"/>
                <w:noProof/>
              </w:rPr>
              <w:t>Tips</w:t>
            </w:r>
            <w:r>
              <w:rPr>
                <w:noProof/>
                <w:webHidden/>
              </w:rPr>
              <w:tab/>
            </w:r>
            <w:r>
              <w:rPr>
                <w:noProof/>
                <w:webHidden/>
              </w:rPr>
              <w:fldChar w:fldCharType="begin"/>
            </w:r>
            <w:r>
              <w:rPr>
                <w:noProof/>
                <w:webHidden/>
              </w:rPr>
              <w:instrText xml:space="preserve"> PAGEREF _Toc382379951 \h </w:instrText>
            </w:r>
            <w:r>
              <w:rPr>
                <w:noProof/>
                <w:webHidden/>
              </w:rPr>
            </w:r>
            <w:r>
              <w:rPr>
                <w:noProof/>
                <w:webHidden/>
              </w:rPr>
              <w:fldChar w:fldCharType="separate"/>
            </w:r>
            <w:r>
              <w:rPr>
                <w:noProof/>
                <w:webHidden/>
              </w:rPr>
              <w:t>12</w:t>
            </w:r>
            <w:r>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401CCE" w:rsidRDefault="00401CCE" w:rsidP="00E04C94">
      <w:pPr>
        <w:pStyle w:val="Rubrik1"/>
      </w:pPr>
      <w:bookmarkStart w:id="1" w:name="_Toc382379939"/>
      <w:r w:rsidRPr="001C3094">
        <w:lastRenderedPageBreak/>
        <w:t>Uppgift</w:t>
      </w:r>
      <w:bookmarkEnd w:id="1"/>
    </w:p>
    <w:p w:rsidR="00266FA4" w:rsidRDefault="00266FA4" w:rsidP="00266FA4">
      <w:pPr>
        <w:pStyle w:val="Rubrik2"/>
      </w:pPr>
      <w:bookmarkStart w:id="2" w:name="_Toc318713250"/>
      <w:bookmarkStart w:id="3" w:name="_Toc382379940"/>
      <w:r>
        <w:t>Problem</w:t>
      </w:r>
      <w:bookmarkEnd w:id="2"/>
      <w:bookmarkEnd w:id="3"/>
    </w:p>
    <w:p w:rsidR="00266FA4" w:rsidRDefault="00266FA4" w:rsidP="00266FA4">
      <w:pPr>
        <w:pStyle w:val="Brdtext"/>
      </w:pPr>
      <w:r w:rsidRPr="00095E07">
        <w:t xml:space="preserve">Med utgångspunkt från en textfil med flera hundra anställda på ett företag tillhörande olika avdelningar ska du </w:t>
      </w:r>
      <w:r>
        <w:t xml:space="preserve">färdigställa </w:t>
      </w:r>
      <w:r w:rsidRPr="00095E07">
        <w:t>e</w:t>
      </w:r>
      <w:r>
        <w:t>n påbörjad applikation</w:t>
      </w:r>
      <w:r w:rsidRPr="00095E07">
        <w:t xml:space="preserve"> som skapar </w:t>
      </w:r>
      <w:r>
        <w:t xml:space="preserve">en textfil innehållande det data som krävs för att AD-konton ska kunna </w:t>
      </w:r>
      <w:r w:rsidRPr="00095E07">
        <w:t xml:space="preserve">skapas </w:t>
      </w:r>
      <w:r>
        <w:t xml:space="preserve">med hjälp av existerande </w:t>
      </w:r>
      <w:proofErr w:type="spellStart"/>
      <w:r>
        <w:t>batch</w:t>
      </w:r>
      <w:proofErr w:type="spellEnd"/>
      <w:r>
        <w:t>-fil</w:t>
      </w:r>
      <w:r w:rsidRPr="00095E07">
        <w:t>.</w:t>
      </w:r>
    </w:p>
    <w:p w:rsidR="00266FA4" w:rsidRDefault="00266FA4" w:rsidP="00266FA4">
      <w:pPr>
        <w:pStyle w:val="Brdtext"/>
      </w:pPr>
      <w:r>
        <w:t>Applikationen ska vara utformad så att den kan köras från kommandoprompten utan att användaren behöver interagera med applikationen efter att applikationen startat.</w:t>
      </w:r>
    </w:p>
    <w:p w:rsidR="00266FA4" w:rsidRDefault="00266FA4" w:rsidP="00266FA4">
      <w:pPr>
        <w:pStyle w:val="Brdtext"/>
      </w:pPr>
      <w:r>
        <w:rPr>
          <w:noProof/>
        </w:rPr>
        <w:drawing>
          <wp:inline distT="0" distB="0" distL="0" distR="0" wp14:anchorId="0C9201AF" wp14:editId="58575C8E">
            <wp:extent cx="5714211" cy="3226158"/>
            <wp:effectExtent l="0" t="0" r="1270" b="0"/>
            <wp:docPr id="27" name="Bildobjekt 27" descr="C:\Users\mats\AppData\Local\Temp\SNAGHTML3533f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3533f01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4655" cy="3226409"/>
                    </a:xfrm>
                    <a:prstGeom prst="rect">
                      <a:avLst/>
                    </a:prstGeom>
                    <a:noFill/>
                    <a:ln>
                      <a:noFill/>
                    </a:ln>
                  </pic:spPr>
                </pic:pic>
              </a:graphicData>
            </a:graphic>
          </wp:inline>
        </w:drawing>
      </w:r>
      <w:r>
        <w:rPr>
          <w:noProof/>
        </w:rPr>
        <w:t xml:space="preserve"> </w:t>
      </w:r>
    </w:p>
    <w:p w:rsidR="00266FA4" w:rsidRDefault="00266FA4" w:rsidP="00266FA4">
      <w:pPr>
        <w:pStyle w:val="Beskrivning"/>
      </w:pPr>
      <w:r>
        <w:t xml:space="preserve">Figur </w:t>
      </w:r>
      <w:r w:rsidR="00BD5452">
        <w:fldChar w:fldCharType="begin"/>
      </w:r>
      <w:r w:rsidR="00BD5452">
        <w:instrText xml:space="preserve"> SEQ Figur \* ARABIC </w:instrText>
      </w:r>
      <w:r w:rsidR="00BD5452">
        <w:fldChar w:fldCharType="separate"/>
      </w:r>
      <w:r>
        <w:rPr>
          <w:noProof/>
        </w:rPr>
        <w:t>1</w:t>
      </w:r>
      <w:r w:rsidR="00BD5452">
        <w:rPr>
          <w:noProof/>
        </w:rPr>
        <w:fldChar w:fldCharType="end"/>
      </w:r>
      <w:r>
        <w:t>.</w:t>
      </w:r>
    </w:p>
    <w:p w:rsidR="00266FA4" w:rsidRDefault="00266FA4" w:rsidP="00266FA4">
      <w:pPr>
        <w:pStyle w:val="Brdtext"/>
      </w:pPr>
      <w:r>
        <w:t>Applikationen ska delas upp i flera typer med klara ansvarsområden, t.ex. ska all hantering av filer placeras i en klass medan hanteringen av anställda och AD-användare placeras i andra klasser. Ett allmänt krav på applikationen är att den ska ge beskrivande felmeddelanden då fel eventuellt inträffar.</w:t>
      </w:r>
    </w:p>
    <w:p w:rsidR="00266FA4" w:rsidRDefault="00266FA4" w:rsidP="00266FA4">
      <w:pPr>
        <w:pStyle w:val="Rubrik2"/>
      </w:pPr>
      <w:bookmarkStart w:id="4" w:name="_Ref306525932"/>
      <w:bookmarkStart w:id="5" w:name="_Ref306525948"/>
      <w:bookmarkStart w:id="6" w:name="_Ref318656302"/>
      <w:bookmarkStart w:id="7" w:name="_Toc318713251"/>
      <w:bookmarkStart w:id="8" w:name="_Toc382379941"/>
      <w:r>
        <w:t xml:space="preserve">Format på textfil med </w:t>
      </w:r>
      <w:bookmarkEnd w:id="4"/>
      <w:bookmarkEnd w:id="5"/>
      <w:r>
        <w:t>anställda</w:t>
      </w:r>
      <w:bookmarkEnd w:id="6"/>
      <w:bookmarkEnd w:id="7"/>
      <w:bookmarkEnd w:id="8"/>
    </w:p>
    <w:p w:rsidR="00266FA4" w:rsidRDefault="00266FA4" w:rsidP="00266FA4">
      <w:pPr>
        <w:pStyle w:val="Brdtext"/>
      </w:pPr>
      <w:r>
        <w:t>Information om de anställda finns att tillgå i form av en textfil. För att kunna skilja anställda åt är textfilen vara formaterad på ett bestämt sätt.</w:t>
      </w:r>
    </w:p>
    <w:p w:rsidR="00266FA4" w:rsidRDefault="00266FA4" w:rsidP="00266FA4">
      <w:pPr>
        <w:pStyle w:val="Brdtext"/>
      </w:pPr>
      <w:r>
        <w:t>Varje anställd har en egen rad i textfilen där varje rad består av 12 delar separerade med semikolon (</w:t>
      </w:r>
      <w:r w:rsidRPr="009E3DBE">
        <w:rPr>
          <w:rStyle w:val="Kod"/>
        </w:rPr>
        <w:t>;</w:t>
      </w:r>
      <w:r>
        <w:t xml:space="preserve">). Första raden innehåller rubriker som definierar typen av data för de olika delarna. </w:t>
      </w:r>
    </w:p>
    <w:p w:rsidR="00266FA4" w:rsidRDefault="00266FA4" w:rsidP="00266FA4">
      <w:pPr>
        <w:pStyle w:val="Brdtext"/>
        <w:keepNext/>
      </w:pPr>
      <w:r>
        <w:rPr>
          <w:noProof/>
        </w:rPr>
        <w:drawing>
          <wp:inline distT="0" distB="0" distL="0" distR="0" wp14:anchorId="2A86A674" wp14:editId="0AAC7514">
            <wp:extent cx="4903200" cy="1918800"/>
            <wp:effectExtent l="0" t="0" r="0" b="5715"/>
            <wp:docPr id="30" name="Bildobjekt 30" descr="C:\Users\mats\AppData\Local\Temp\SNAGHTML3537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353739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3200" cy="1918800"/>
                    </a:xfrm>
                    <a:prstGeom prst="rect">
                      <a:avLst/>
                    </a:prstGeom>
                    <a:noFill/>
                    <a:ln>
                      <a:noFill/>
                    </a:ln>
                  </pic:spPr>
                </pic:pic>
              </a:graphicData>
            </a:graphic>
          </wp:inline>
        </w:drawing>
      </w:r>
      <w:r>
        <w:rPr>
          <w:noProof/>
        </w:rPr>
        <w:t xml:space="preserve">  </w:t>
      </w:r>
    </w:p>
    <w:p w:rsidR="00266FA4" w:rsidRDefault="00266FA4" w:rsidP="00266FA4">
      <w:pPr>
        <w:pStyle w:val="Beskrivning"/>
      </w:pPr>
      <w:r>
        <w:t xml:space="preserve">Figur </w:t>
      </w:r>
      <w:r w:rsidR="00BD5452">
        <w:fldChar w:fldCharType="begin"/>
      </w:r>
      <w:r w:rsidR="00BD5452">
        <w:instrText xml:space="preserve"> SEQ Figur \* ARABIC </w:instrText>
      </w:r>
      <w:r w:rsidR="00BD5452">
        <w:fldChar w:fldCharType="separate"/>
      </w:r>
      <w:r>
        <w:rPr>
          <w:noProof/>
        </w:rPr>
        <w:t>2</w:t>
      </w:r>
      <w:r w:rsidR="00BD5452">
        <w:rPr>
          <w:noProof/>
        </w:rPr>
        <w:fldChar w:fldCharType="end"/>
      </w:r>
      <w:r>
        <w:t>. Del av textfil med semikolonseparerade värden med information om anställda.</w:t>
      </w:r>
    </w:p>
    <w:p w:rsidR="00266FA4" w:rsidRDefault="00266FA4" w:rsidP="00266FA4">
      <w:pPr>
        <w:pStyle w:val="Rubrik2"/>
      </w:pPr>
      <w:bookmarkStart w:id="9" w:name="_Ref306525942"/>
      <w:bookmarkStart w:id="10" w:name="_Ref318656312"/>
      <w:bookmarkStart w:id="11" w:name="_Toc318713252"/>
      <w:bookmarkStart w:id="12" w:name="_Toc382379942"/>
      <w:r>
        <w:lastRenderedPageBreak/>
        <w:t xml:space="preserve">Algoritm för att läsa in </w:t>
      </w:r>
      <w:bookmarkEnd w:id="9"/>
      <w:r>
        <w:t>anställda</w:t>
      </w:r>
      <w:bookmarkEnd w:id="10"/>
      <w:bookmarkEnd w:id="11"/>
      <w:bookmarkEnd w:id="12"/>
    </w:p>
    <w:p w:rsidR="00266FA4" w:rsidRDefault="00266FA4" w:rsidP="00266FA4">
      <w:pPr>
        <w:pStyle w:val="Brdtext"/>
      </w:pPr>
      <w:r>
        <w:t>Textfilen med anställda ska läsas rad för rad. Varje rad ska tolkas för att bestämma vad raden beskriver. Förfarandet att läsa in och tolka textfilen till en samling med objekt kan upplevas vara en stor utmaning varför en beskrivning av en algoritm kan underlätta.</w:t>
      </w:r>
    </w:p>
    <w:p w:rsidR="00266FA4" w:rsidRDefault="00266FA4" w:rsidP="00266FA4">
      <w:pPr>
        <w:pStyle w:val="Brdtext"/>
      </w:pPr>
      <w:r>
        <w:t xml:space="preserve">Algoritmen beskriver innehållet i metoden </w:t>
      </w:r>
      <w:proofErr w:type="spellStart"/>
      <w:r w:rsidRPr="00C933DE">
        <w:rPr>
          <w:rStyle w:val="Kod"/>
        </w:rPr>
        <w:t>Repository</w:t>
      </w:r>
      <w:proofErr w:type="gramStart"/>
      <w:r w:rsidRPr="00C933DE">
        <w:rPr>
          <w:rStyle w:val="Kod"/>
        </w:rPr>
        <w:t>.Load</w:t>
      </w:r>
      <w:proofErr w:type="spellEnd"/>
      <w:proofErr w:type="gramEnd"/>
      <w:r w:rsidRPr="00C933DE">
        <w:rPr>
          <w:rStyle w:val="Kod"/>
        </w:rPr>
        <w:t>()</w:t>
      </w:r>
      <w:r>
        <w:t xml:space="preserve"> som returnerar en lista med referenser till </w:t>
      </w:r>
      <w:proofErr w:type="spellStart"/>
      <w:r>
        <w:rPr>
          <w:rStyle w:val="Kod"/>
        </w:rPr>
        <w:t>Employee</w:t>
      </w:r>
      <w:proofErr w:type="spellEnd"/>
      <w:r>
        <w:t>-objekt.</w:t>
      </w:r>
    </w:p>
    <w:p w:rsidR="00266FA4" w:rsidRDefault="00266FA4" w:rsidP="00266FA4">
      <w:pPr>
        <w:pStyle w:val="Brdtext"/>
        <w:numPr>
          <w:ilvl w:val="0"/>
          <w:numId w:val="42"/>
        </w:numPr>
      </w:pPr>
      <w:r>
        <w:t>Skapa lista som kan innehålla referenser till objekt representerande anställda.</w:t>
      </w:r>
    </w:p>
    <w:p w:rsidR="00266FA4" w:rsidRDefault="00266FA4" w:rsidP="00266FA4">
      <w:pPr>
        <w:pStyle w:val="Brdtext"/>
        <w:numPr>
          <w:ilvl w:val="0"/>
          <w:numId w:val="42"/>
        </w:numPr>
      </w:pPr>
      <w:r>
        <w:t>Öppna textfilen för läsning.</w:t>
      </w:r>
    </w:p>
    <w:p w:rsidR="00266FA4" w:rsidRDefault="00266FA4" w:rsidP="00266FA4">
      <w:pPr>
        <w:pStyle w:val="Brdtext"/>
        <w:numPr>
          <w:ilvl w:val="0"/>
          <w:numId w:val="42"/>
        </w:numPr>
      </w:pPr>
      <w:r>
        <w:t>Läs rad med rubrik från textfilen.</w:t>
      </w:r>
    </w:p>
    <w:p w:rsidR="00266FA4" w:rsidRDefault="00266FA4" w:rsidP="00266FA4">
      <w:pPr>
        <w:pStyle w:val="Brdtext"/>
        <w:numPr>
          <w:ilvl w:val="0"/>
          <w:numId w:val="42"/>
        </w:numPr>
      </w:pPr>
      <w:r>
        <w:t>Läs rad från textfilen tills det är slut på filen.</w:t>
      </w:r>
    </w:p>
    <w:p w:rsidR="00266FA4" w:rsidRDefault="00266FA4" w:rsidP="00266FA4">
      <w:pPr>
        <w:pStyle w:val="Brdtext"/>
        <w:numPr>
          <w:ilvl w:val="1"/>
          <w:numId w:val="42"/>
        </w:numPr>
      </w:pPr>
      <w:r>
        <w:t>Om det är en tom rad…</w:t>
      </w:r>
    </w:p>
    <w:p w:rsidR="00266FA4" w:rsidRDefault="00266FA4" w:rsidP="00266FA4">
      <w:pPr>
        <w:pStyle w:val="Brdtext"/>
        <w:numPr>
          <w:ilvl w:val="2"/>
          <w:numId w:val="42"/>
        </w:numPr>
      </w:pPr>
      <w:proofErr w:type="gramStart"/>
      <w:r>
        <w:t>…fortsätt</w:t>
      </w:r>
      <w:proofErr w:type="gramEnd"/>
      <w:r>
        <w:t xml:space="preserve"> med att läsa in nästa rad.</w:t>
      </w:r>
    </w:p>
    <w:p w:rsidR="00266FA4" w:rsidRDefault="00266FA4" w:rsidP="00266FA4">
      <w:pPr>
        <w:pStyle w:val="Brdtext"/>
        <w:numPr>
          <w:ilvl w:val="1"/>
          <w:numId w:val="42"/>
        </w:numPr>
      </w:pPr>
      <w:proofErr w:type="gramStart"/>
      <w:r>
        <w:t>…annars</w:t>
      </w:r>
      <w:proofErr w:type="gramEnd"/>
      <w:r>
        <w:t xml:space="preserve"> är det en rad med information om en anställd</w:t>
      </w:r>
    </w:p>
    <w:p w:rsidR="00266FA4" w:rsidRDefault="00266FA4" w:rsidP="00266FA4">
      <w:pPr>
        <w:pStyle w:val="Brdtext"/>
        <w:numPr>
          <w:ilvl w:val="2"/>
          <w:numId w:val="42"/>
        </w:numPr>
      </w:pPr>
      <w:r>
        <w:t xml:space="preserve">Dela upp raden i delar genom att använda metoden </w:t>
      </w:r>
      <w:r w:rsidRPr="00473169">
        <w:rPr>
          <w:rStyle w:val="Kod"/>
        </w:rPr>
        <w:t>Split()</w:t>
      </w:r>
      <w:r>
        <w:t xml:space="preserve"> i klassen </w:t>
      </w:r>
      <w:r>
        <w:rPr>
          <w:rStyle w:val="Kod"/>
        </w:rPr>
        <w:t>string</w:t>
      </w:r>
      <w:r>
        <w:t>. De olika delarna separeras åt med semikolon varför det alltid ska bli 12 delar.</w:t>
      </w:r>
    </w:p>
    <w:p w:rsidR="00266FA4" w:rsidRDefault="00266FA4" w:rsidP="00266FA4">
      <w:pPr>
        <w:pStyle w:val="Brdtext"/>
        <w:numPr>
          <w:ilvl w:val="2"/>
          <w:numId w:val="42"/>
        </w:numPr>
      </w:pPr>
      <w:r>
        <w:t>Om antalet delar inte är 12…</w:t>
      </w:r>
    </w:p>
    <w:p w:rsidR="00266FA4" w:rsidRDefault="00266FA4" w:rsidP="00266FA4">
      <w:pPr>
        <w:pStyle w:val="Brdtext"/>
        <w:numPr>
          <w:ilvl w:val="3"/>
          <w:numId w:val="42"/>
        </w:numPr>
      </w:pPr>
      <w:proofErr w:type="gramStart"/>
      <w:r>
        <w:t>…är</w:t>
      </w:r>
      <w:proofErr w:type="gramEnd"/>
      <w:r>
        <w:t xml:space="preserve"> något fel varför ett undantag ska kastas.</w:t>
      </w:r>
    </w:p>
    <w:p w:rsidR="00266FA4" w:rsidRDefault="00266FA4" w:rsidP="00266FA4">
      <w:pPr>
        <w:pStyle w:val="Brdtext"/>
        <w:numPr>
          <w:ilvl w:val="2"/>
          <w:numId w:val="42"/>
        </w:numPr>
      </w:pPr>
      <w:r>
        <w:t>Skapa ett objekt representerande den anställde och initiera det med de 12 olika delarna.</w:t>
      </w:r>
    </w:p>
    <w:p w:rsidR="00266FA4" w:rsidRDefault="00266FA4" w:rsidP="00266FA4">
      <w:pPr>
        <w:pStyle w:val="Brdtext"/>
        <w:numPr>
          <w:ilvl w:val="2"/>
          <w:numId w:val="42"/>
        </w:numPr>
      </w:pPr>
      <w:r>
        <w:t>Lägg till den anställde till listan med anställda.</w:t>
      </w:r>
    </w:p>
    <w:p w:rsidR="00266FA4" w:rsidRDefault="00266FA4" w:rsidP="00266FA4">
      <w:pPr>
        <w:pStyle w:val="Brdtext"/>
        <w:numPr>
          <w:ilvl w:val="0"/>
          <w:numId w:val="42"/>
        </w:numPr>
      </w:pPr>
      <w:r>
        <w:t>Sortera listan med anställda med avseende på förnamn och efternamn.</w:t>
      </w:r>
    </w:p>
    <w:p w:rsidR="00266FA4" w:rsidRDefault="00266FA4" w:rsidP="00266FA4">
      <w:pPr>
        <w:pStyle w:val="Brdtext"/>
        <w:numPr>
          <w:ilvl w:val="0"/>
          <w:numId w:val="42"/>
        </w:numPr>
      </w:pPr>
      <w:r>
        <w:t>Returnera en referens till listan.</w:t>
      </w:r>
    </w:p>
    <w:p w:rsidR="00266FA4" w:rsidRDefault="00266FA4" w:rsidP="00266FA4">
      <w:pPr>
        <w:pStyle w:val="Rubrik2"/>
        <w:keepLines/>
      </w:pPr>
      <w:bookmarkStart w:id="13" w:name="_Toc318713253"/>
      <w:bookmarkStart w:id="14" w:name="_Toc382379943"/>
      <w:r>
        <w:t>Klassdiagram</w:t>
      </w:r>
      <w:bookmarkEnd w:id="13"/>
      <w:bookmarkEnd w:id="14"/>
    </w:p>
    <w:p w:rsidR="00266FA4" w:rsidRPr="00A35EC4" w:rsidRDefault="00266FA4" w:rsidP="00266FA4">
      <w:pPr>
        <w:pStyle w:val="Brdtext"/>
      </w:pPr>
      <w:r w:rsidRPr="00A35EC4">
        <w:t xml:space="preserve">Applikationen ska delas upp i flera typer. Typerna </w:t>
      </w:r>
      <w:proofErr w:type="spellStart"/>
      <w:r>
        <w:rPr>
          <w:rStyle w:val="Kod"/>
        </w:rPr>
        <w:t>Employee</w:t>
      </w:r>
      <w:proofErr w:type="spellEnd"/>
      <w:r w:rsidRPr="00A35EC4">
        <w:t xml:space="preserve">, </w:t>
      </w:r>
      <w:proofErr w:type="spellStart"/>
      <w:r>
        <w:rPr>
          <w:rStyle w:val="Kod"/>
        </w:rPr>
        <w:t>User</w:t>
      </w:r>
      <w:proofErr w:type="spellEnd"/>
      <w:r w:rsidRPr="00A35EC4">
        <w:t xml:space="preserve">, </w:t>
      </w:r>
      <w:r w:rsidRPr="00A35EC4">
        <w:rPr>
          <w:rStyle w:val="Kod"/>
        </w:rPr>
        <w:t>Repository</w:t>
      </w:r>
      <w:r w:rsidRPr="00A35EC4">
        <w:t xml:space="preserve">, </w:t>
      </w:r>
      <w:proofErr w:type="spellStart"/>
      <w:r>
        <w:rPr>
          <w:rStyle w:val="Kod"/>
        </w:rPr>
        <w:t>AdService</w:t>
      </w:r>
      <w:proofErr w:type="spellEnd"/>
      <w:r w:rsidRPr="00A35EC4">
        <w:t xml:space="preserve">, </w:t>
      </w:r>
      <w:proofErr w:type="spellStart"/>
      <w:r>
        <w:rPr>
          <w:rStyle w:val="Kod"/>
        </w:rPr>
        <w:t>FakeActiveDirectory</w:t>
      </w:r>
      <w:proofErr w:type="spellEnd"/>
      <w:r w:rsidRPr="00A35EC4">
        <w:t xml:space="preserve"> och </w:t>
      </w:r>
      <w:r w:rsidRPr="00A35EC4">
        <w:rPr>
          <w:rStyle w:val="Kod"/>
        </w:rPr>
        <w:t>Program</w:t>
      </w:r>
      <w:r w:rsidRPr="00A35EC4">
        <w:t xml:space="preserve"> ansvara var och en för sin del av applikationen.</w:t>
      </w:r>
    </w:p>
    <w:p w:rsidR="00266FA4" w:rsidRDefault="00097787" w:rsidP="00266FA4">
      <w:pPr>
        <w:pStyle w:val="Bldmedefterfljandebeskrivning"/>
        <w:spacing w:before="240"/>
      </w:pPr>
      <w:r>
        <w:drawing>
          <wp:inline distT="0" distB="0" distL="0" distR="0" wp14:anchorId="7F284270" wp14:editId="4125FB4B">
            <wp:extent cx="5140800" cy="2919600"/>
            <wp:effectExtent l="0" t="0" r="3175"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40800" cy="2919600"/>
                    </a:xfrm>
                    <a:prstGeom prst="rect">
                      <a:avLst/>
                    </a:prstGeom>
                  </pic:spPr>
                </pic:pic>
              </a:graphicData>
            </a:graphic>
          </wp:inline>
        </w:drawing>
      </w:r>
    </w:p>
    <w:p w:rsidR="00266FA4" w:rsidRDefault="00266FA4" w:rsidP="00266FA4">
      <w:pPr>
        <w:pStyle w:val="Beskrivning"/>
      </w:pPr>
      <w:r>
        <w:t xml:space="preserve">Figur </w:t>
      </w:r>
      <w:r w:rsidR="00BD5452">
        <w:fldChar w:fldCharType="begin"/>
      </w:r>
      <w:r w:rsidR="00BD5452">
        <w:instrText xml:space="preserve"> SEQ Figur \* ARABIC </w:instrText>
      </w:r>
      <w:r w:rsidR="00BD5452">
        <w:fldChar w:fldCharType="separate"/>
      </w:r>
      <w:r>
        <w:rPr>
          <w:noProof/>
        </w:rPr>
        <w:t>3</w:t>
      </w:r>
      <w:r w:rsidR="00BD5452">
        <w:rPr>
          <w:noProof/>
        </w:rPr>
        <w:fldChar w:fldCharType="end"/>
      </w:r>
      <w:r>
        <w:t xml:space="preserve">. Övergripande klassdiagram där klassen </w:t>
      </w:r>
      <w:proofErr w:type="spellStart"/>
      <w:r>
        <w:t>FakeActiveDirectory</w:t>
      </w:r>
      <w:proofErr w:type="spellEnd"/>
      <w:r>
        <w:t xml:space="preserve"> samt metoderna </w:t>
      </w:r>
      <w:proofErr w:type="spellStart"/>
      <w:r>
        <w:t>ConvertToNonDiacriticString</w:t>
      </w:r>
      <w:proofErr w:type="spellEnd"/>
      <w:r>
        <w:t xml:space="preserve"> och </w:t>
      </w:r>
      <w:proofErr w:type="spellStart"/>
      <w:r>
        <w:t>CreatePssword</w:t>
      </w:r>
      <w:proofErr w:type="spellEnd"/>
      <w:r>
        <w:t xml:space="preserve"> i klassen </w:t>
      </w:r>
      <w:proofErr w:type="spellStart"/>
      <w:r>
        <w:t>AdService</w:t>
      </w:r>
      <w:proofErr w:type="spellEnd"/>
      <w:r>
        <w:t xml:space="preserve"> är givna.</w:t>
      </w:r>
    </w:p>
    <w:p w:rsidR="00266FA4" w:rsidRDefault="00266FA4" w:rsidP="00266FA4">
      <w:pPr>
        <w:pStyle w:val="Brdtext"/>
      </w:pPr>
      <w:r>
        <w:lastRenderedPageBreak/>
        <w:t xml:space="preserve">Strukturen </w:t>
      </w:r>
      <w:proofErr w:type="spellStart"/>
      <w:r>
        <w:rPr>
          <w:rStyle w:val="Kod"/>
        </w:rPr>
        <w:t>Employee</w:t>
      </w:r>
      <w:proofErr w:type="spellEnd"/>
      <w:r>
        <w:t xml:space="preserve"> beskriver anställd med alla relevanta uppgifter. Klassen </w:t>
      </w:r>
      <w:proofErr w:type="spellStart"/>
      <w:r>
        <w:rPr>
          <w:rStyle w:val="Kod"/>
        </w:rPr>
        <w:t>User</w:t>
      </w:r>
      <w:proofErr w:type="spellEnd"/>
      <w:r>
        <w:t xml:space="preserve"> definierar data intressant för att skapa en anställds användarkonto.</w:t>
      </w:r>
    </w:p>
    <w:p w:rsidR="00266FA4" w:rsidRDefault="00266FA4" w:rsidP="00266FA4">
      <w:pPr>
        <w:pStyle w:val="Brdtext"/>
      </w:pPr>
      <w:r w:rsidRPr="002F43A3">
        <w:rPr>
          <w:rStyle w:val="Kod"/>
        </w:rPr>
        <w:t>Repository</w:t>
      </w:r>
      <w:r>
        <w:t xml:space="preserve"> ansvarar för allt som har med persistent lagring av anställda och underlag till användarkonton, d.v.s. klassen har metoder för att läsa anställda från en textfil och skriva underlag till användarkonton till en textfil.</w:t>
      </w:r>
    </w:p>
    <w:p w:rsidR="00266FA4" w:rsidRDefault="00266FA4" w:rsidP="00266FA4">
      <w:pPr>
        <w:pStyle w:val="Brdtext"/>
      </w:pPr>
      <w:r>
        <w:t xml:space="preserve">Klassen </w:t>
      </w:r>
      <w:r w:rsidRPr="00AF106A">
        <w:rPr>
          <w:rStyle w:val="Kod"/>
        </w:rPr>
        <w:t>Program</w:t>
      </w:r>
      <w:r>
        <w:t xml:space="preserve"> har huvudansvaret för exekveringen av applikationen och ansvara för att tolka argument till applikationen, skapa lämpliga objekt och anropa metoder.</w:t>
      </w:r>
    </w:p>
    <w:p w:rsidR="00266FA4" w:rsidRDefault="00266FA4" w:rsidP="00266FA4">
      <w:pPr>
        <w:pStyle w:val="Rubrik3"/>
      </w:pPr>
      <w:bookmarkStart w:id="15" w:name="_Toc318713254"/>
      <w:bookmarkStart w:id="16" w:name="_Toc382379944"/>
      <w:r>
        <w:t xml:space="preserve">Strukturen </w:t>
      </w:r>
      <w:proofErr w:type="spellStart"/>
      <w:r>
        <w:t>Employee</w:t>
      </w:r>
      <w:bookmarkEnd w:id="15"/>
      <w:bookmarkEnd w:id="16"/>
      <w:proofErr w:type="spellEnd"/>
    </w:p>
    <w:p w:rsidR="00266FA4" w:rsidRDefault="00266FA4" w:rsidP="00266FA4">
      <w:pPr>
        <w:pStyle w:val="Brdtext"/>
      </w:pPr>
      <w:r>
        <w:t>För att lagra information om en anställd ska en struktur användas. Strukturen ska vara enkelt utformad och bara ha autoimplementerade egenskaper, vilket innebär att ingen av egenskaperna ska vilideras. Den ska även innehålla en ”read-only”-egenskap för den anställdes fullständiga namn bestående av för- och efternamn.</w:t>
      </w:r>
    </w:p>
    <w:p w:rsidR="00266FA4" w:rsidRDefault="00097787" w:rsidP="00266FA4">
      <w:pPr>
        <w:pStyle w:val="Bldmedefterfljandebeskrivning"/>
      </w:pPr>
      <w:r>
        <w:drawing>
          <wp:inline distT="0" distB="0" distL="0" distR="0" wp14:anchorId="7ED708A8" wp14:editId="1A74166F">
            <wp:extent cx="2062800" cy="2343600"/>
            <wp:effectExtent l="0" t="0" r="0" b="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62800" cy="2343600"/>
                    </a:xfrm>
                    <a:prstGeom prst="rect">
                      <a:avLst/>
                    </a:prstGeom>
                  </pic:spPr>
                </pic:pic>
              </a:graphicData>
            </a:graphic>
          </wp:inline>
        </w:drawing>
      </w:r>
      <w:r w:rsidR="00266FA4">
        <w:t xml:space="preserve"> </w:t>
      </w:r>
    </w:p>
    <w:p w:rsidR="00266FA4" w:rsidRDefault="00266FA4" w:rsidP="00266FA4">
      <w:pPr>
        <w:pStyle w:val="Beskrivning"/>
      </w:pPr>
      <w:r>
        <w:t xml:space="preserve">Figur </w:t>
      </w:r>
      <w:r w:rsidR="00BD5452">
        <w:fldChar w:fldCharType="begin"/>
      </w:r>
      <w:r w:rsidR="00BD5452">
        <w:instrText xml:space="preserve"> SEQ Figur \* ARABIC </w:instrText>
      </w:r>
      <w:r w:rsidR="00BD5452">
        <w:fldChar w:fldCharType="separate"/>
      </w:r>
      <w:r>
        <w:rPr>
          <w:noProof/>
        </w:rPr>
        <w:t>4</w:t>
      </w:r>
      <w:r w:rsidR="00BD5452">
        <w:rPr>
          <w:noProof/>
        </w:rPr>
        <w:fldChar w:fldCharType="end"/>
      </w:r>
      <w:r>
        <w:t xml:space="preserve">. Strukturen </w:t>
      </w:r>
      <w:proofErr w:type="spellStart"/>
      <w:r>
        <w:t>Employee</w:t>
      </w:r>
      <w:proofErr w:type="spellEnd"/>
      <w:r>
        <w:t>.</w:t>
      </w:r>
    </w:p>
    <w:p w:rsidR="00266FA4" w:rsidRDefault="00266FA4" w:rsidP="00266FA4">
      <w:pPr>
        <w:pStyle w:val="Rubrik4"/>
      </w:pPr>
      <w:r>
        <w:t>Egenskapen AdressLine1</w:t>
      </w:r>
    </w:p>
    <w:p w:rsidR="00266FA4" w:rsidRDefault="00266FA4" w:rsidP="00266FA4">
      <w:pPr>
        <w:pStyle w:val="Brdtext"/>
      </w:pPr>
      <w:r>
        <w:t xml:space="preserve">Publik autoimplementerad egenskap av typen </w:t>
      </w:r>
      <w:r>
        <w:rPr>
          <w:rStyle w:val="Kod"/>
        </w:rPr>
        <w:t>string</w:t>
      </w:r>
      <w:r>
        <w:t xml:space="preserve"> representerande adressen.</w:t>
      </w:r>
    </w:p>
    <w:p w:rsidR="00266FA4" w:rsidRDefault="00266FA4" w:rsidP="00266FA4">
      <w:pPr>
        <w:pStyle w:val="Rubrik4"/>
      </w:pPr>
      <w:r>
        <w:t>Egenskapen City</w:t>
      </w:r>
    </w:p>
    <w:p w:rsidR="00266FA4" w:rsidRDefault="00266FA4" w:rsidP="00266FA4">
      <w:pPr>
        <w:pStyle w:val="Brdtext"/>
      </w:pPr>
      <w:r>
        <w:t xml:space="preserve">Publik autoimplementerad egenskap av typen </w:t>
      </w:r>
      <w:r>
        <w:rPr>
          <w:rStyle w:val="Kod"/>
        </w:rPr>
        <w:t>string</w:t>
      </w:r>
      <w:r>
        <w:t xml:space="preserve"> representerande orten.</w:t>
      </w:r>
    </w:p>
    <w:p w:rsidR="00266FA4" w:rsidRDefault="00266FA4" w:rsidP="00266FA4">
      <w:pPr>
        <w:pStyle w:val="Rubrik4"/>
      </w:pPr>
      <w:r>
        <w:t xml:space="preserve">Egenskapen </w:t>
      </w:r>
      <w:proofErr w:type="spellStart"/>
      <w:r>
        <w:t>CountryRegionName</w:t>
      </w:r>
      <w:proofErr w:type="spellEnd"/>
    </w:p>
    <w:p w:rsidR="00266FA4" w:rsidRDefault="00266FA4" w:rsidP="00266FA4">
      <w:pPr>
        <w:pStyle w:val="Brdtext"/>
      </w:pPr>
      <w:r>
        <w:t xml:space="preserve">Publik autoimplementerad egenskap av typen </w:t>
      </w:r>
      <w:r>
        <w:rPr>
          <w:rStyle w:val="Kod"/>
        </w:rPr>
        <w:t>string</w:t>
      </w:r>
      <w:r>
        <w:t xml:space="preserve"> representerande landet.</w:t>
      </w:r>
    </w:p>
    <w:p w:rsidR="00266FA4" w:rsidRDefault="00266FA4" w:rsidP="00266FA4">
      <w:pPr>
        <w:pStyle w:val="Rubrik4"/>
      </w:pPr>
      <w:r>
        <w:t xml:space="preserve">Egenskapen </w:t>
      </w:r>
      <w:proofErr w:type="spellStart"/>
      <w:r>
        <w:t>Department</w:t>
      </w:r>
      <w:proofErr w:type="spellEnd"/>
    </w:p>
    <w:p w:rsidR="00266FA4" w:rsidRDefault="00266FA4" w:rsidP="00266FA4">
      <w:pPr>
        <w:pStyle w:val="Brdtext"/>
      </w:pPr>
      <w:r>
        <w:t xml:space="preserve">Publik autoimplementerad egenskap av typen </w:t>
      </w:r>
      <w:r>
        <w:rPr>
          <w:rStyle w:val="Kod"/>
        </w:rPr>
        <w:t>string</w:t>
      </w:r>
      <w:r>
        <w:t xml:space="preserve"> representerande avdelningen.</w:t>
      </w:r>
    </w:p>
    <w:p w:rsidR="00266FA4" w:rsidRDefault="00266FA4" w:rsidP="00266FA4">
      <w:pPr>
        <w:pStyle w:val="Rubrik4"/>
      </w:pPr>
      <w:r>
        <w:t xml:space="preserve">Egenskapen </w:t>
      </w:r>
      <w:proofErr w:type="spellStart"/>
      <w:r>
        <w:t>FirstName</w:t>
      </w:r>
      <w:proofErr w:type="spellEnd"/>
    </w:p>
    <w:p w:rsidR="00266FA4" w:rsidRDefault="00266FA4" w:rsidP="00266FA4">
      <w:pPr>
        <w:pStyle w:val="Brdtext"/>
      </w:pPr>
      <w:r>
        <w:t xml:space="preserve">Publik autoimplementerad egenskap av typen </w:t>
      </w:r>
      <w:r>
        <w:rPr>
          <w:rStyle w:val="Kod"/>
        </w:rPr>
        <w:t>string</w:t>
      </w:r>
      <w:r>
        <w:t xml:space="preserve"> representerande förnamnet.</w:t>
      </w:r>
    </w:p>
    <w:p w:rsidR="00266FA4" w:rsidRDefault="00266FA4" w:rsidP="00266FA4">
      <w:pPr>
        <w:pStyle w:val="Rubrik4"/>
      </w:pPr>
      <w:r>
        <w:t xml:space="preserve">Egenskapen </w:t>
      </w:r>
      <w:proofErr w:type="spellStart"/>
      <w:r>
        <w:t>FullName</w:t>
      </w:r>
      <w:proofErr w:type="spellEnd"/>
    </w:p>
    <w:p w:rsidR="00266FA4" w:rsidRDefault="00266FA4" w:rsidP="00266FA4">
      <w:pPr>
        <w:pStyle w:val="Brdtext"/>
      </w:pPr>
      <w:r>
        <w:t xml:space="preserve">Publik ”read-only”-egenskap av typen </w:t>
      </w:r>
      <w:r>
        <w:rPr>
          <w:rStyle w:val="Kod"/>
        </w:rPr>
        <w:t>string</w:t>
      </w:r>
      <w:r>
        <w:t xml:space="preserve"> sammansatt av förnamnet och efternamnet.</w:t>
      </w:r>
    </w:p>
    <w:p w:rsidR="00266FA4" w:rsidRDefault="00266FA4" w:rsidP="00266FA4">
      <w:pPr>
        <w:pStyle w:val="Rubrik4"/>
      </w:pPr>
      <w:r>
        <w:t xml:space="preserve">Egenskapen </w:t>
      </w:r>
      <w:proofErr w:type="spellStart"/>
      <w:r>
        <w:t>IsRemote</w:t>
      </w:r>
      <w:proofErr w:type="spellEnd"/>
    </w:p>
    <w:p w:rsidR="00266FA4" w:rsidRDefault="00266FA4" w:rsidP="00266FA4">
      <w:pPr>
        <w:pStyle w:val="Brdtext"/>
      </w:pPr>
      <w:r>
        <w:t xml:space="preserve">Publik autoimplementerad egenskap av typen </w:t>
      </w:r>
      <w:proofErr w:type="spellStart"/>
      <w:r>
        <w:rPr>
          <w:rStyle w:val="Kod"/>
        </w:rPr>
        <w:t>bool</w:t>
      </w:r>
      <w:proofErr w:type="spellEnd"/>
      <w:r>
        <w:t xml:space="preserve"> representerande om den anställde arbetar på distans.</w:t>
      </w:r>
    </w:p>
    <w:p w:rsidR="00266FA4" w:rsidRDefault="00266FA4" w:rsidP="00266FA4">
      <w:pPr>
        <w:pStyle w:val="Rubrik4"/>
      </w:pPr>
      <w:r>
        <w:t xml:space="preserve">Egenskapen </w:t>
      </w:r>
      <w:proofErr w:type="spellStart"/>
      <w:r>
        <w:t>JobTitle</w:t>
      </w:r>
      <w:proofErr w:type="spellEnd"/>
    </w:p>
    <w:p w:rsidR="00266FA4" w:rsidRDefault="00266FA4" w:rsidP="00266FA4">
      <w:pPr>
        <w:pStyle w:val="Brdtext"/>
      </w:pPr>
      <w:r>
        <w:t xml:space="preserve">Publik autoimplementerad egenskap av typen </w:t>
      </w:r>
      <w:r>
        <w:rPr>
          <w:rStyle w:val="Kod"/>
        </w:rPr>
        <w:t>string</w:t>
      </w:r>
      <w:r>
        <w:t xml:space="preserve"> representerande yrkestiteln.</w:t>
      </w:r>
    </w:p>
    <w:p w:rsidR="00266FA4" w:rsidRDefault="00266FA4" w:rsidP="00266FA4">
      <w:pPr>
        <w:pStyle w:val="Rubrik4"/>
      </w:pPr>
      <w:r>
        <w:t xml:space="preserve">Egenskapen </w:t>
      </w:r>
      <w:proofErr w:type="spellStart"/>
      <w:r>
        <w:t>LastName</w:t>
      </w:r>
      <w:proofErr w:type="spellEnd"/>
    </w:p>
    <w:p w:rsidR="00266FA4" w:rsidRDefault="00266FA4" w:rsidP="00266FA4">
      <w:pPr>
        <w:pStyle w:val="Brdtext"/>
      </w:pPr>
      <w:r>
        <w:t xml:space="preserve">Publik autoimplementerad egenskap av typen </w:t>
      </w:r>
      <w:r>
        <w:rPr>
          <w:rStyle w:val="Kod"/>
        </w:rPr>
        <w:t>string</w:t>
      </w:r>
      <w:r>
        <w:t xml:space="preserve"> representerande efternamnet.</w:t>
      </w:r>
    </w:p>
    <w:p w:rsidR="00266FA4" w:rsidRDefault="00266FA4" w:rsidP="00266FA4">
      <w:pPr>
        <w:pStyle w:val="Rubrik4"/>
      </w:pPr>
      <w:r>
        <w:t xml:space="preserve">Egenskapen </w:t>
      </w:r>
      <w:proofErr w:type="spellStart"/>
      <w:r>
        <w:t>MiddleName</w:t>
      </w:r>
      <w:proofErr w:type="spellEnd"/>
    </w:p>
    <w:p w:rsidR="00266FA4" w:rsidRDefault="00266FA4" w:rsidP="00266FA4">
      <w:pPr>
        <w:pStyle w:val="Brdtext"/>
      </w:pPr>
      <w:r>
        <w:t xml:space="preserve">Publik autoimplementerad egenskap av typen </w:t>
      </w:r>
      <w:r>
        <w:rPr>
          <w:rStyle w:val="Kod"/>
        </w:rPr>
        <w:t>string</w:t>
      </w:r>
      <w:r>
        <w:t xml:space="preserve"> representerande mellannamnet.</w:t>
      </w:r>
    </w:p>
    <w:p w:rsidR="00266FA4" w:rsidRDefault="00266FA4" w:rsidP="00266FA4">
      <w:pPr>
        <w:pStyle w:val="Rubrik4"/>
      </w:pPr>
      <w:r>
        <w:lastRenderedPageBreak/>
        <w:t xml:space="preserve">Egenskapen </w:t>
      </w:r>
      <w:proofErr w:type="spellStart"/>
      <w:r>
        <w:t>Phone</w:t>
      </w:r>
      <w:proofErr w:type="spellEnd"/>
    </w:p>
    <w:p w:rsidR="00266FA4" w:rsidRDefault="00266FA4" w:rsidP="00266FA4">
      <w:pPr>
        <w:pStyle w:val="Brdtext"/>
      </w:pPr>
      <w:r>
        <w:t xml:space="preserve">Publik autoimplementerad egenskap av typen </w:t>
      </w:r>
      <w:r>
        <w:rPr>
          <w:rStyle w:val="Kod"/>
        </w:rPr>
        <w:t>string</w:t>
      </w:r>
      <w:r>
        <w:t xml:space="preserve"> representerande ett telefonnummer.</w:t>
      </w:r>
    </w:p>
    <w:p w:rsidR="00266FA4" w:rsidRDefault="00266FA4" w:rsidP="00266FA4">
      <w:pPr>
        <w:pStyle w:val="Rubrik4"/>
      </w:pPr>
      <w:r>
        <w:t xml:space="preserve">Egenskapen </w:t>
      </w:r>
      <w:proofErr w:type="spellStart"/>
      <w:r>
        <w:t>PostalCode</w:t>
      </w:r>
      <w:proofErr w:type="spellEnd"/>
    </w:p>
    <w:p w:rsidR="00266FA4" w:rsidRDefault="00266FA4" w:rsidP="00266FA4">
      <w:pPr>
        <w:pStyle w:val="Brdtext"/>
      </w:pPr>
      <w:r>
        <w:t xml:space="preserve">Publik autoimplementerad egenskap av typen </w:t>
      </w:r>
      <w:r>
        <w:rPr>
          <w:rStyle w:val="Kod"/>
        </w:rPr>
        <w:t>string</w:t>
      </w:r>
      <w:r>
        <w:t xml:space="preserve"> representerande postnumret.</w:t>
      </w:r>
    </w:p>
    <w:p w:rsidR="00266FA4" w:rsidRDefault="00266FA4" w:rsidP="00266FA4">
      <w:pPr>
        <w:pStyle w:val="Rubrik4"/>
      </w:pPr>
      <w:r>
        <w:t xml:space="preserve">Egenskapen </w:t>
      </w:r>
      <w:proofErr w:type="spellStart"/>
      <w:r>
        <w:t>StateProvinceName</w:t>
      </w:r>
      <w:proofErr w:type="spellEnd"/>
    </w:p>
    <w:p w:rsidR="00266FA4" w:rsidRDefault="00266FA4" w:rsidP="00266FA4">
      <w:pPr>
        <w:pStyle w:val="Brdtext"/>
      </w:pPr>
      <w:r>
        <w:t xml:space="preserve">Publik autoimplementerad egenskap av typen </w:t>
      </w:r>
      <w:r>
        <w:rPr>
          <w:rStyle w:val="Kod"/>
        </w:rPr>
        <w:t>string</w:t>
      </w:r>
      <w:r>
        <w:t xml:space="preserve"> representerande namn på staten.</w:t>
      </w:r>
    </w:p>
    <w:p w:rsidR="00266FA4" w:rsidRDefault="00266FA4" w:rsidP="00266FA4">
      <w:pPr>
        <w:pStyle w:val="Rubrik3"/>
      </w:pPr>
      <w:bookmarkStart w:id="17" w:name="_Toc318713255"/>
      <w:bookmarkStart w:id="18" w:name="_Toc382379945"/>
      <w:r>
        <w:t xml:space="preserve">Klassen </w:t>
      </w:r>
      <w:proofErr w:type="spellStart"/>
      <w:r>
        <w:t>User</w:t>
      </w:r>
      <w:bookmarkEnd w:id="17"/>
      <w:bookmarkEnd w:id="18"/>
      <w:proofErr w:type="spellEnd"/>
    </w:p>
    <w:p w:rsidR="00266FA4" w:rsidRDefault="00266FA4" w:rsidP="00266FA4">
      <w:pPr>
        <w:pStyle w:val="Brdtext"/>
      </w:pPr>
      <w:r>
        <w:t xml:space="preserve">Instanser av klassen används för att representera en anställds underlag till användarkonto. Klassen implementerar </w:t>
      </w:r>
      <w:proofErr w:type="spellStart"/>
      <w:r w:rsidRPr="007D0FD1">
        <w:rPr>
          <w:rStyle w:val="Kod"/>
        </w:rPr>
        <w:t>IComparable</w:t>
      </w:r>
      <w:proofErr w:type="spellEnd"/>
      <w:r>
        <w:t xml:space="preserve"> och </w:t>
      </w:r>
      <w:proofErr w:type="spellStart"/>
      <w:r w:rsidRPr="007D0FD1">
        <w:rPr>
          <w:rStyle w:val="Kod"/>
        </w:rPr>
        <w:t>IComparable</w:t>
      </w:r>
      <w:proofErr w:type="spellEnd"/>
      <w:r w:rsidRPr="007D0FD1">
        <w:rPr>
          <w:rStyle w:val="Kod"/>
        </w:rPr>
        <w:t>&lt;T&gt;</w:t>
      </w:r>
      <w:r>
        <w:t xml:space="preserve"> för att det ska vara möjligt att sortera instanser med avseende på användarkontots namn.</w:t>
      </w:r>
    </w:p>
    <w:p w:rsidR="00266FA4" w:rsidRDefault="00097787" w:rsidP="00266FA4">
      <w:pPr>
        <w:pStyle w:val="Bldmedefterfljandebeskrivning"/>
      </w:pPr>
      <w:r>
        <w:drawing>
          <wp:inline distT="0" distB="0" distL="0" distR="0" wp14:anchorId="124B9A93" wp14:editId="31033618">
            <wp:extent cx="1558800" cy="2412000"/>
            <wp:effectExtent l="0" t="0" r="381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58800" cy="2412000"/>
                    </a:xfrm>
                    <a:prstGeom prst="rect">
                      <a:avLst/>
                    </a:prstGeom>
                  </pic:spPr>
                </pic:pic>
              </a:graphicData>
            </a:graphic>
          </wp:inline>
        </w:drawing>
      </w:r>
    </w:p>
    <w:p w:rsidR="00266FA4" w:rsidRDefault="00266FA4" w:rsidP="00266FA4">
      <w:pPr>
        <w:pStyle w:val="Beskrivning"/>
      </w:pPr>
      <w:r>
        <w:t xml:space="preserve">Figur </w:t>
      </w:r>
      <w:r w:rsidR="00BD5452">
        <w:fldChar w:fldCharType="begin"/>
      </w:r>
      <w:r w:rsidR="00BD5452">
        <w:instrText xml:space="preserve"> SEQ Figur \* ARABIC </w:instrText>
      </w:r>
      <w:r w:rsidR="00BD5452">
        <w:fldChar w:fldCharType="separate"/>
      </w:r>
      <w:r>
        <w:rPr>
          <w:noProof/>
        </w:rPr>
        <w:t>5</w:t>
      </w:r>
      <w:r w:rsidR="00BD5452">
        <w:rPr>
          <w:noProof/>
        </w:rPr>
        <w:fldChar w:fldCharType="end"/>
      </w:r>
      <w:r>
        <w:t xml:space="preserve">. Klassen </w:t>
      </w:r>
      <w:proofErr w:type="spellStart"/>
      <w:r>
        <w:t>User</w:t>
      </w:r>
      <w:proofErr w:type="spellEnd"/>
      <w:r>
        <w:t xml:space="preserve"> som implementerar två </w:t>
      </w:r>
      <w:proofErr w:type="gramStart"/>
      <w:r>
        <w:t>interface</w:t>
      </w:r>
      <w:proofErr w:type="gramEnd"/>
      <w:r>
        <w:t>.</w:t>
      </w:r>
    </w:p>
    <w:p w:rsidR="00266FA4" w:rsidRDefault="00266FA4" w:rsidP="00266FA4">
      <w:pPr>
        <w:pStyle w:val="Rubrik4"/>
      </w:pPr>
      <w:r>
        <w:t xml:space="preserve">Egenskapen </w:t>
      </w:r>
      <w:proofErr w:type="spellStart"/>
      <w:r>
        <w:t>FirstName</w:t>
      </w:r>
      <w:proofErr w:type="spellEnd"/>
    </w:p>
    <w:p w:rsidR="00266FA4" w:rsidRDefault="00266FA4" w:rsidP="00266FA4">
      <w:pPr>
        <w:pStyle w:val="Brdtext"/>
      </w:pPr>
      <w:r>
        <w:t xml:space="preserve">Publik autoimplementerad egenskap av typen </w:t>
      </w:r>
      <w:r>
        <w:rPr>
          <w:rStyle w:val="Kod"/>
        </w:rPr>
        <w:t>string</w:t>
      </w:r>
      <w:r>
        <w:t xml:space="preserve"> representerande förnamnet.</w:t>
      </w:r>
    </w:p>
    <w:p w:rsidR="00266FA4" w:rsidRDefault="00266FA4" w:rsidP="00266FA4">
      <w:pPr>
        <w:pStyle w:val="Rubrik4"/>
      </w:pPr>
      <w:r>
        <w:t>Egenskapen Group</w:t>
      </w:r>
    </w:p>
    <w:p w:rsidR="00266FA4" w:rsidRDefault="00266FA4" w:rsidP="00266FA4">
      <w:pPr>
        <w:pStyle w:val="Brdtext"/>
      </w:pPr>
      <w:r>
        <w:t xml:space="preserve">Publik autoimplementerad egenskap av typen </w:t>
      </w:r>
      <w:r>
        <w:rPr>
          <w:rStyle w:val="Kod"/>
        </w:rPr>
        <w:t>string</w:t>
      </w:r>
      <w:r>
        <w:t xml:space="preserve"> representerande den universella gruppens namn.</w:t>
      </w:r>
    </w:p>
    <w:p w:rsidR="00266FA4" w:rsidRDefault="00266FA4" w:rsidP="00266FA4">
      <w:pPr>
        <w:pStyle w:val="Rubrik4"/>
      </w:pPr>
      <w:r>
        <w:t xml:space="preserve">Egenskapen </w:t>
      </w:r>
      <w:proofErr w:type="spellStart"/>
      <w:r>
        <w:t>LastName</w:t>
      </w:r>
      <w:proofErr w:type="spellEnd"/>
    </w:p>
    <w:p w:rsidR="00266FA4" w:rsidRDefault="00266FA4" w:rsidP="00266FA4">
      <w:pPr>
        <w:pStyle w:val="Brdtext"/>
      </w:pPr>
      <w:r>
        <w:t xml:space="preserve">Publik autoimplementerad egenskap av typen </w:t>
      </w:r>
      <w:r>
        <w:rPr>
          <w:rStyle w:val="Kod"/>
        </w:rPr>
        <w:t>string</w:t>
      </w:r>
      <w:r>
        <w:t xml:space="preserve"> representerande efternamnet.</w:t>
      </w:r>
    </w:p>
    <w:p w:rsidR="00266FA4" w:rsidRDefault="00266FA4" w:rsidP="00266FA4">
      <w:pPr>
        <w:pStyle w:val="Rubrik4"/>
      </w:pPr>
      <w:r>
        <w:t>Egenskapen OU</w:t>
      </w:r>
    </w:p>
    <w:p w:rsidR="00266FA4" w:rsidRDefault="00266FA4" w:rsidP="00266FA4">
      <w:pPr>
        <w:pStyle w:val="Brdtext"/>
      </w:pPr>
      <w:r>
        <w:t xml:space="preserve">Publik autoimplementerad egenskap av typen </w:t>
      </w:r>
      <w:r>
        <w:rPr>
          <w:rStyle w:val="Kod"/>
        </w:rPr>
        <w:t>string</w:t>
      </w:r>
      <w:r>
        <w:t xml:space="preserve"> representerande den organisatoriska enhet användaren ska tillhöra.</w:t>
      </w:r>
    </w:p>
    <w:p w:rsidR="00266FA4" w:rsidRDefault="00266FA4" w:rsidP="00266FA4">
      <w:pPr>
        <w:pStyle w:val="Rubrik4"/>
      </w:pPr>
      <w:r>
        <w:t xml:space="preserve">Egenskapen </w:t>
      </w:r>
      <w:proofErr w:type="spellStart"/>
      <w:r>
        <w:t>Password</w:t>
      </w:r>
      <w:proofErr w:type="spellEnd"/>
    </w:p>
    <w:p w:rsidR="00266FA4" w:rsidRDefault="00266FA4" w:rsidP="00266FA4">
      <w:pPr>
        <w:pStyle w:val="Brdtext"/>
      </w:pPr>
      <w:r>
        <w:t xml:space="preserve">Publik autoimplementerad egenskap av typen </w:t>
      </w:r>
      <w:r>
        <w:rPr>
          <w:rStyle w:val="Kod"/>
        </w:rPr>
        <w:t>string</w:t>
      </w:r>
      <w:r>
        <w:t xml:space="preserve"> representerande lösenordet.</w:t>
      </w:r>
    </w:p>
    <w:p w:rsidR="00266FA4" w:rsidRDefault="00266FA4" w:rsidP="00266FA4">
      <w:pPr>
        <w:pStyle w:val="Rubrik4"/>
      </w:pPr>
      <w:r>
        <w:t>Egenskapen Script</w:t>
      </w:r>
    </w:p>
    <w:p w:rsidR="00266FA4" w:rsidRDefault="00266FA4" w:rsidP="00266FA4">
      <w:pPr>
        <w:pStyle w:val="Brdtext"/>
      </w:pPr>
      <w:r>
        <w:t xml:space="preserve">Publik autoimplementerad egenskap av typen </w:t>
      </w:r>
      <w:r>
        <w:rPr>
          <w:rStyle w:val="Kod"/>
        </w:rPr>
        <w:t>string</w:t>
      </w:r>
      <w:r>
        <w:t xml:space="preserve"> representerande namnet på logonskriptet.</w:t>
      </w:r>
    </w:p>
    <w:p w:rsidR="00266FA4" w:rsidRDefault="00266FA4" w:rsidP="00266FA4">
      <w:pPr>
        <w:pStyle w:val="Rubrik4"/>
      </w:pPr>
      <w:r>
        <w:t xml:space="preserve">Egenskapen </w:t>
      </w:r>
      <w:proofErr w:type="spellStart"/>
      <w:r>
        <w:t>UserName</w:t>
      </w:r>
      <w:proofErr w:type="spellEnd"/>
    </w:p>
    <w:p w:rsidR="00266FA4" w:rsidRDefault="00266FA4" w:rsidP="00266FA4">
      <w:pPr>
        <w:pStyle w:val="Brdtext"/>
      </w:pPr>
      <w:r>
        <w:t xml:space="preserve">Publik autoimplementerad egenskap av typen </w:t>
      </w:r>
      <w:r>
        <w:rPr>
          <w:rStyle w:val="Kod"/>
        </w:rPr>
        <w:t>string</w:t>
      </w:r>
      <w:r>
        <w:t xml:space="preserve"> representerande användarnamnet.</w:t>
      </w:r>
    </w:p>
    <w:p w:rsidR="00266FA4" w:rsidRDefault="00266FA4" w:rsidP="00266FA4">
      <w:pPr>
        <w:pStyle w:val="Rubrik4"/>
      </w:pPr>
      <w:r>
        <w:t xml:space="preserve">Metoderna </w:t>
      </w:r>
      <w:proofErr w:type="spellStart"/>
      <w:r>
        <w:t>CompareTo</w:t>
      </w:r>
      <w:proofErr w:type="spellEnd"/>
    </w:p>
    <w:p w:rsidR="00266FA4" w:rsidRDefault="00266FA4" w:rsidP="00266FA4">
      <w:pPr>
        <w:pStyle w:val="Brdtext"/>
      </w:pPr>
      <w:proofErr w:type="spellStart"/>
      <w:r>
        <w:rPr>
          <w:rStyle w:val="Kod"/>
        </w:rPr>
        <w:t>CompareTo</w:t>
      </w:r>
      <w:proofErr w:type="spellEnd"/>
      <w:r w:rsidRPr="00714EAD">
        <w:rPr>
          <w:rStyle w:val="Kod"/>
        </w:rPr>
        <w:t>()</w:t>
      </w:r>
      <w:r>
        <w:t xml:space="preserve"> ska överlagras, d.v.s. det ska finnas två metoder med samma namn men med olika parameterlistor.</w:t>
      </w:r>
    </w:p>
    <w:p w:rsidR="00266FA4" w:rsidRPr="00D42D2F" w:rsidRDefault="00266FA4" w:rsidP="00266FA4">
      <w:pPr>
        <w:pStyle w:val="Brdtext"/>
      </w:pPr>
      <w:r>
        <w:t xml:space="preserve">Metoderna anropas i regel inte direkt av kod utvecklare skriver utan det sker automatiskt av ramverket. </w:t>
      </w:r>
      <w:r w:rsidRPr="00D42D2F">
        <w:t xml:space="preserve">Metoden </w:t>
      </w:r>
      <w:proofErr w:type="spellStart"/>
      <w:r w:rsidRPr="00D42D2F">
        <w:rPr>
          <w:rStyle w:val="Kod"/>
        </w:rPr>
        <w:t>CompareTo</w:t>
      </w:r>
      <w:proofErr w:type="spellEnd"/>
      <w:r w:rsidRPr="00D42D2F">
        <w:rPr>
          <w:rStyle w:val="Kod"/>
        </w:rPr>
        <w:t>(</w:t>
      </w:r>
      <w:proofErr w:type="spellStart"/>
      <w:r w:rsidRPr="00D42D2F">
        <w:rPr>
          <w:rStyle w:val="Kod"/>
        </w:rPr>
        <w:t>object</w:t>
      </w:r>
      <w:proofErr w:type="spellEnd"/>
      <w:r w:rsidRPr="00D42D2F">
        <w:rPr>
          <w:rStyle w:val="Kod"/>
        </w:rPr>
        <w:t xml:space="preserve"> </w:t>
      </w:r>
      <w:proofErr w:type="spellStart"/>
      <w:r w:rsidRPr="00D42D2F">
        <w:rPr>
          <w:rStyle w:val="Kod"/>
        </w:rPr>
        <w:t>obj</w:t>
      </w:r>
      <w:proofErr w:type="spellEnd"/>
      <w:r w:rsidRPr="00D42D2F">
        <w:rPr>
          <w:rStyle w:val="Kod"/>
        </w:rPr>
        <w:t>)</w:t>
      </w:r>
      <w:r w:rsidRPr="00D42D2F">
        <w:t xml:space="preserve"> används t.ex. av metoden </w:t>
      </w:r>
      <w:proofErr w:type="spellStart"/>
      <w:r w:rsidRPr="00D42D2F">
        <w:rPr>
          <w:rStyle w:val="Kod"/>
        </w:rPr>
        <w:t>Array</w:t>
      </w:r>
      <w:proofErr w:type="gramStart"/>
      <w:r w:rsidRPr="00D42D2F">
        <w:rPr>
          <w:rStyle w:val="Kod"/>
        </w:rPr>
        <w:t>.Sort</w:t>
      </w:r>
      <w:proofErr w:type="spellEnd"/>
      <w:proofErr w:type="gramEnd"/>
      <w:r w:rsidRPr="00D42D2F">
        <w:rPr>
          <w:rStyle w:val="Kod"/>
        </w:rPr>
        <w:t>()</w:t>
      </w:r>
      <w:r w:rsidRPr="00D42D2F">
        <w:t xml:space="preserve"> då instanser av typen </w:t>
      </w:r>
      <w:proofErr w:type="spellStart"/>
      <w:r>
        <w:rPr>
          <w:rStyle w:val="Kod"/>
        </w:rPr>
        <w:t>User</w:t>
      </w:r>
      <w:proofErr w:type="spellEnd"/>
      <w:r w:rsidRPr="00D42D2F">
        <w:t xml:space="preserve"> </w:t>
      </w:r>
      <w:r>
        <w:t>ska</w:t>
      </w:r>
      <w:r w:rsidRPr="00D42D2F">
        <w:t xml:space="preserve"> sorteras.</w:t>
      </w:r>
      <w:r>
        <w:t xml:space="preserve"> Metoden </w:t>
      </w:r>
      <w:proofErr w:type="spellStart"/>
      <w:r w:rsidRPr="00D42D2F">
        <w:rPr>
          <w:rStyle w:val="Kod"/>
        </w:rPr>
        <w:t>CompareTo</w:t>
      </w:r>
      <w:proofErr w:type="spellEnd"/>
      <w:r w:rsidRPr="00D42D2F">
        <w:rPr>
          <w:rStyle w:val="Kod"/>
        </w:rPr>
        <w:t>(</w:t>
      </w:r>
      <w:proofErr w:type="spellStart"/>
      <w:r>
        <w:rPr>
          <w:rStyle w:val="Kod"/>
        </w:rPr>
        <w:t>User</w:t>
      </w:r>
      <w:proofErr w:type="spellEnd"/>
      <w:r w:rsidRPr="00D42D2F">
        <w:rPr>
          <w:rStyle w:val="Kod"/>
        </w:rPr>
        <w:t xml:space="preserve"> </w:t>
      </w:r>
      <w:proofErr w:type="spellStart"/>
      <w:r w:rsidRPr="00D42D2F">
        <w:rPr>
          <w:rStyle w:val="Kod"/>
        </w:rPr>
        <w:t>other</w:t>
      </w:r>
      <w:proofErr w:type="spellEnd"/>
      <w:r w:rsidRPr="00D42D2F">
        <w:rPr>
          <w:rStyle w:val="Kod"/>
        </w:rPr>
        <w:t>)</w:t>
      </w:r>
      <w:r>
        <w:t xml:space="preserve"> används av metoden </w:t>
      </w:r>
      <w:proofErr w:type="spellStart"/>
      <w:r w:rsidRPr="00D42D2F">
        <w:rPr>
          <w:rStyle w:val="Kod"/>
        </w:rPr>
        <w:t>List</w:t>
      </w:r>
      <w:proofErr w:type="gramStart"/>
      <w:r w:rsidRPr="00D42D2F">
        <w:rPr>
          <w:rStyle w:val="Kod"/>
        </w:rPr>
        <w:t>.Sort</w:t>
      </w:r>
      <w:proofErr w:type="spellEnd"/>
      <w:proofErr w:type="gramEnd"/>
      <w:r w:rsidRPr="00D42D2F">
        <w:rPr>
          <w:rStyle w:val="Kod"/>
        </w:rPr>
        <w:t>()</w:t>
      </w:r>
      <w:r>
        <w:t xml:space="preserve"> då instanser av typen </w:t>
      </w:r>
      <w:proofErr w:type="spellStart"/>
      <w:r>
        <w:rPr>
          <w:rStyle w:val="Kod"/>
        </w:rPr>
        <w:t>User</w:t>
      </w:r>
      <w:proofErr w:type="spellEnd"/>
      <w:r>
        <w:t xml:space="preserve"> ska sorteras.</w:t>
      </w:r>
    </w:p>
    <w:p w:rsidR="00266FA4" w:rsidRDefault="00266FA4" w:rsidP="00266FA4">
      <w:pPr>
        <w:pStyle w:val="Brdtext"/>
      </w:pPr>
      <w:r>
        <w:lastRenderedPageBreak/>
        <w:t xml:space="preserve">Metoderna ska jämföra två objekt med avseende på fältet för användarnamnet. </w:t>
      </w:r>
    </w:p>
    <w:p w:rsidR="00266FA4" w:rsidRDefault="00266FA4" w:rsidP="00266FA4">
      <w:pPr>
        <w:pStyle w:val="Brdtext"/>
        <w:numPr>
          <w:ilvl w:val="0"/>
          <w:numId w:val="31"/>
        </w:numPr>
      </w:pPr>
      <w:r>
        <w:t xml:space="preserve">Refererar parametern till </w:t>
      </w:r>
      <w:r w:rsidRPr="00691D7D">
        <w:rPr>
          <w:rStyle w:val="Kod"/>
        </w:rPr>
        <w:t>null</w:t>
      </w:r>
      <w:r>
        <w:t xml:space="preserve"> ska ett heltal större än </w:t>
      </w:r>
      <w:r w:rsidRPr="00691D7D">
        <w:rPr>
          <w:rStyle w:val="Kod"/>
        </w:rPr>
        <w:t>0</w:t>
      </w:r>
      <w:r>
        <w:t xml:space="preserve"> returneras.</w:t>
      </w:r>
    </w:p>
    <w:p w:rsidR="00266FA4" w:rsidRDefault="00266FA4" w:rsidP="00266FA4">
      <w:pPr>
        <w:pStyle w:val="Brdtext"/>
        <w:numPr>
          <w:ilvl w:val="0"/>
          <w:numId w:val="31"/>
        </w:numPr>
      </w:pPr>
      <w:r>
        <w:t xml:space="preserve">Refererar parametern till ett objekt som inte är av typen </w:t>
      </w:r>
      <w:proofErr w:type="spellStart"/>
      <w:r>
        <w:rPr>
          <w:rStyle w:val="Kod"/>
        </w:rPr>
        <w:t>User</w:t>
      </w:r>
      <w:proofErr w:type="spellEnd"/>
      <w:r>
        <w:t xml:space="preserve"> ska ett undantag av typen </w:t>
      </w:r>
      <w:proofErr w:type="spellStart"/>
      <w:r w:rsidRPr="00691D7D">
        <w:rPr>
          <w:rStyle w:val="Kod"/>
        </w:rPr>
        <w:t>ArgumentException</w:t>
      </w:r>
      <w:proofErr w:type="spellEnd"/>
      <w:r>
        <w:t xml:space="preserve"> kastas.</w:t>
      </w:r>
    </w:p>
    <w:p w:rsidR="00266FA4" w:rsidRDefault="00266FA4" w:rsidP="00266FA4">
      <w:pPr>
        <w:pStyle w:val="Brdtext"/>
        <w:numPr>
          <w:ilvl w:val="0"/>
          <w:numId w:val="31"/>
        </w:numPr>
      </w:pPr>
      <w:r>
        <w:t xml:space="preserve">Refererar parametern till ett objekt vars användarnamn ska sorteras efter det anropande objektets användarnamn ska ett heltal mindre än </w:t>
      </w:r>
      <w:r w:rsidRPr="00691D7D">
        <w:rPr>
          <w:rStyle w:val="Kod"/>
        </w:rPr>
        <w:t>0</w:t>
      </w:r>
      <w:r>
        <w:t xml:space="preserve"> returneras.</w:t>
      </w:r>
    </w:p>
    <w:p w:rsidR="00266FA4" w:rsidRDefault="00266FA4" w:rsidP="00266FA4">
      <w:pPr>
        <w:pStyle w:val="Brdtext"/>
        <w:numPr>
          <w:ilvl w:val="0"/>
          <w:numId w:val="31"/>
        </w:numPr>
      </w:pPr>
      <w:r>
        <w:t xml:space="preserve">Refererar parametern till ett objekt vars användarnamn ska sorteras före det anropande objektets användarnamn ska ett heltal större än </w:t>
      </w:r>
      <w:r w:rsidRPr="00691D7D">
        <w:rPr>
          <w:rStyle w:val="Kod"/>
        </w:rPr>
        <w:t>0</w:t>
      </w:r>
      <w:r>
        <w:t xml:space="preserve"> returneras.</w:t>
      </w:r>
    </w:p>
    <w:p w:rsidR="00266FA4" w:rsidRDefault="00266FA4" w:rsidP="00266FA4">
      <w:pPr>
        <w:pStyle w:val="Brdtext"/>
        <w:numPr>
          <w:ilvl w:val="0"/>
          <w:numId w:val="31"/>
        </w:numPr>
      </w:pPr>
      <w:r>
        <w:t xml:space="preserve">Refererar parametern till ett objekt ett objekt vars användarnamn är samma som det anropande objektets användarnamn ska heltalet </w:t>
      </w:r>
      <w:r w:rsidRPr="00691D7D">
        <w:rPr>
          <w:rStyle w:val="Kod"/>
        </w:rPr>
        <w:t>0</w:t>
      </w:r>
      <w:r>
        <w:t xml:space="preserve"> returneras.</w:t>
      </w:r>
    </w:p>
    <w:p w:rsidR="00266FA4" w:rsidRDefault="00266FA4" w:rsidP="00266FA4">
      <w:pPr>
        <w:pStyle w:val="Rubrik4"/>
      </w:pPr>
      <w:r>
        <w:t xml:space="preserve">Metoden </w:t>
      </w:r>
      <w:proofErr w:type="spellStart"/>
      <w:r>
        <w:t>ToString</w:t>
      </w:r>
      <w:proofErr w:type="spellEnd"/>
    </w:p>
    <w:p w:rsidR="00266FA4" w:rsidRDefault="00266FA4" w:rsidP="00266FA4">
      <w:pPr>
        <w:pStyle w:val="Brdtext"/>
      </w:pPr>
      <w:r>
        <w:t>Metoden ska returnera en sträng som beskriver en anställd. Strängen ska vara väl formaterad och innehålla väl valda egenskaper.</w:t>
      </w:r>
    </w:p>
    <w:p w:rsidR="00266FA4" w:rsidRDefault="00266FA4" w:rsidP="00266FA4">
      <w:pPr>
        <w:pStyle w:val="Rubrik3"/>
      </w:pPr>
      <w:bookmarkStart w:id="19" w:name="_Toc318713256"/>
      <w:bookmarkStart w:id="20" w:name="_Toc382379946"/>
      <w:r>
        <w:t>Klassen Repository</w:t>
      </w:r>
      <w:bookmarkEnd w:id="19"/>
      <w:bookmarkEnd w:id="20"/>
    </w:p>
    <w:p w:rsidR="00266FA4" w:rsidRDefault="00266FA4" w:rsidP="00266FA4">
      <w:pPr>
        <w:pStyle w:val="Brdtext"/>
      </w:pPr>
      <w:r>
        <w:t xml:space="preserve">En instans av klassen </w:t>
      </w:r>
      <w:r w:rsidRPr="00972B43">
        <w:rPr>
          <w:rStyle w:val="Kod"/>
        </w:rPr>
        <w:t>Repository</w:t>
      </w:r>
      <w:r>
        <w:t xml:space="preserve"> används för att hantera persistent lagrade anställda och underlag till användarkonton.</w:t>
      </w:r>
    </w:p>
    <w:p w:rsidR="00266FA4" w:rsidRDefault="00097787" w:rsidP="00266FA4">
      <w:pPr>
        <w:pStyle w:val="Bldmedefterfljandebeskrivning"/>
      </w:pPr>
      <w:r>
        <w:drawing>
          <wp:inline distT="0" distB="0" distL="0" distR="0" wp14:anchorId="212B056C" wp14:editId="46B59E46">
            <wp:extent cx="1724400" cy="1774800"/>
            <wp:effectExtent l="0" t="0" r="0" b="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24400" cy="1774800"/>
                    </a:xfrm>
                    <a:prstGeom prst="rect">
                      <a:avLst/>
                    </a:prstGeom>
                  </pic:spPr>
                </pic:pic>
              </a:graphicData>
            </a:graphic>
          </wp:inline>
        </w:drawing>
      </w:r>
    </w:p>
    <w:p w:rsidR="00266FA4" w:rsidRPr="00266FA4" w:rsidRDefault="00266FA4" w:rsidP="00266FA4">
      <w:pPr>
        <w:pStyle w:val="Beskrivning"/>
      </w:pPr>
      <w:r w:rsidRPr="00266FA4">
        <w:t xml:space="preserve">Figur </w:t>
      </w:r>
      <w:r>
        <w:fldChar w:fldCharType="begin"/>
      </w:r>
      <w:r w:rsidRPr="00266FA4">
        <w:instrText xml:space="preserve"> SEQ Figur \* ARABIC </w:instrText>
      </w:r>
      <w:r>
        <w:fldChar w:fldCharType="separate"/>
      </w:r>
      <w:r w:rsidRPr="00266FA4">
        <w:rPr>
          <w:noProof/>
        </w:rPr>
        <w:t>6</w:t>
      </w:r>
      <w:r>
        <w:rPr>
          <w:noProof/>
        </w:rPr>
        <w:fldChar w:fldCharType="end"/>
      </w:r>
      <w:r w:rsidRPr="00266FA4">
        <w:t>. Klassen Repository</w:t>
      </w:r>
    </w:p>
    <w:p w:rsidR="00266FA4" w:rsidRPr="00266FA4" w:rsidRDefault="00266FA4" w:rsidP="00266FA4">
      <w:pPr>
        <w:pStyle w:val="Rubrik4"/>
      </w:pPr>
      <w:r w:rsidRPr="00266FA4">
        <w:t>Fältet _</w:t>
      </w:r>
      <w:proofErr w:type="spellStart"/>
      <w:r w:rsidRPr="00266FA4">
        <w:t>sourcePath</w:t>
      </w:r>
      <w:proofErr w:type="spellEnd"/>
    </w:p>
    <w:p w:rsidR="00266FA4" w:rsidRDefault="00266FA4" w:rsidP="00266FA4">
      <w:pPr>
        <w:pStyle w:val="Brdtext"/>
      </w:pPr>
      <w:r>
        <w:t xml:space="preserve">Privat fält av typen </w:t>
      </w:r>
      <w:r w:rsidRPr="0090710B">
        <w:rPr>
          <w:rStyle w:val="Kod"/>
        </w:rPr>
        <w:t>string</w:t>
      </w:r>
      <w:r>
        <w:t xml:space="preserve"> innehållande sökvägen till den </w:t>
      </w:r>
      <w:proofErr w:type="gramStart"/>
      <w:r>
        <w:t>fil</w:t>
      </w:r>
      <w:proofErr w:type="gramEnd"/>
      <w:r>
        <w:t xml:space="preserve"> med anställda en instans av </w:t>
      </w:r>
      <w:r w:rsidRPr="0090710B">
        <w:rPr>
          <w:rStyle w:val="Kod"/>
        </w:rPr>
        <w:t>Repository</w:t>
      </w:r>
      <w:r>
        <w:t xml:space="preserve"> arbetar mot.</w:t>
      </w:r>
    </w:p>
    <w:p w:rsidR="00266FA4" w:rsidRDefault="00266FA4" w:rsidP="00266FA4">
      <w:pPr>
        <w:pStyle w:val="Rubrik4"/>
      </w:pPr>
      <w:r>
        <w:t xml:space="preserve">Egenskapen </w:t>
      </w:r>
      <w:proofErr w:type="spellStart"/>
      <w:r>
        <w:t>SourcePath</w:t>
      </w:r>
      <w:proofErr w:type="spellEnd"/>
    </w:p>
    <w:p w:rsidR="00266FA4" w:rsidRDefault="00266FA4" w:rsidP="00266FA4">
      <w:pPr>
        <w:pStyle w:val="Brdtext"/>
        <w:widowControl w:val="0"/>
      </w:pPr>
      <w:r>
        <w:t xml:space="preserve">Publik egenskap av typen </w:t>
      </w:r>
      <w:r w:rsidRPr="004F2EA2">
        <w:rPr>
          <w:rStyle w:val="Kod"/>
        </w:rPr>
        <w:t>string</w:t>
      </w:r>
      <w:r>
        <w:t xml:space="preserve"> som kapslar in fältet </w:t>
      </w:r>
      <w:r w:rsidRPr="004F2EA2">
        <w:rPr>
          <w:rStyle w:val="Kod"/>
        </w:rPr>
        <w:t>_</w:t>
      </w:r>
      <w:proofErr w:type="spellStart"/>
      <w:r>
        <w:rPr>
          <w:rStyle w:val="Kod"/>
        </w:rPr>
        <w:t>sourceP</w:t>
      </w:r>
      <w:r w:rsidRPr="004F2EA2">
        <w:rPr>
          <w:rStyle w:val="Kod"/>
        </w:rPr>
        <w:t>ath</w:t>
      </w:r>
      <w:proofErr w:type="spellEnd"/>
      <w:r>
        <w:t xml:space="preserve">. </w:t>
      </w:r>
      <w:r w:rsidRPr="004F2EA2">
        <w:rPr>
          <w:rStyle w:val="Kod"/>
        </w:rPr>
        <w:t>set</w:t>
      </w:r>
      <w:r>
        <w:t xml:space="preserve">-metoden ska validera sökvägen så att den inte refererar till </w:t>
      </w:r>
      <w:r w:rsidRPr="004F2EA2">
        <w:rPr>
          <w:rStyle w:val="Kod"/>
        </w:rPr>
        <w:t>null</w:t>
      </w:r>
      <w:r>
        <w:t>, är tom eller bara innehåller vita tecken (”</w:t>
      </w:r>
      <w:proofErr w:type="spellStart"/>
      <w:r w:rsidRPr="004F2EA2">
        <w:rPr>
          <w:i/>
        </w:rPr>
        <w:t>white</w:t>
      </w:r>
      <w:proofErr w:type="spellEnd"/>
      <w:r w:rsidRPr="004F2EA2">
        <w:rPr>
          <w:i/>
        </w:rPr>
        <w:t xml:space="preserve"> </w:t>
      </w:r>
      <w:proofErr w:type="spellStart"/>
      <w:r w:rsidRPr="004F2EA2">
        <w:rPr>
          <w:i/>
        </w:rPr>
        <w:t>spaces</w:t>
      </w:r>
      <w:proofErr w:type="spellEnd"/>
      <w:r>
        <w:t xml:space="preserve">”) och att filen existerar genom att använda </w:t>
      </w:r>
      <w:proofErr w:type="spellStart"/>
      <w:r w:rsidRPr="00DC62E5">
        <w:rPr>
          <w:rStyle w:val="Kod"/>
        </w:rPr>
        <w:t>File</w:t>
      </w:r>
      <w:proofErr w:type="gramStart"/>
      <w:r w:rsidRPr="00DC62E5">
        <w:rPr>
          <w:rStyle w:val="Kod"/>
        </w:rPr>
        <w:t>.Exist</w:t>
      </w:r>
      <w:r>
        <w:rPr>
          <w:rStyle w:val="Kod"/>
        </w:rPr>
        <w:t>s</w:t>
      </w:r>
      <w:proofErr w:type="spellEnd"/>
      <w:proofErr w:type="gramEnd"/>
      <w:r>
        <w:rPr>
          <w:rStyle w:val="Kod"/>
        </w:rPr>
        <w:t>()</w:t>
      </w:r>
      <w:r>
        <w:t>.</w:t>
      </w:r>
    </w:p>
    <w:p w:rsidR="00266FA4" w:rsidRDefault="00266FA4" w:rsidP="00266FA4">
      <w:pPr>
        <w:pStyle w:val="Rubrik4"/>
      </w:pPr>
      <w:r>
        <w:t xml:space="preserve">Egenskapen </w:t>
      </w:r>
      <w:proofErr w:type="spellStart"/>
      <w:r>
        <w:t>DestinationPath</w:t>
      </w:r>
      <w:proofErr w:type="spellEnd"/>
    </w:p>
    <w:p w:rsidR="00266FA4" w:rsidRDefault="00266FA4" w:rsidP="00266FA4">
      <w:pPr>
        <w:pStyle w:val="Brdtext"/>
        <w:widowControl w:val="0"/>
      </w:pPr>
      <w:r>
        <w:t xml:space="preserve">Autoimplementerad privat egenskap av typen </w:t>
      </w:r>
      <w:r w:rsidRPr="004F2EA2">
        <w:rPr>
          <w:rStyle w:val="Kod"/>
        </w:rPr>
        <w:t>string</w:t>
      </w:r>
      <w:r>
        <w:t xml:space="preserve"> innehållande sökvägen till den fil som det genererade underlaget till användarkonton ska skrivas. Egenskapen tilldelas ett värde av konstruktorn.</w:t>
      </w:r>
    </w:p>
    <w:p w:rsidR="00266FA4" w:rsidRDefault="00266FA4" w:rsidP="00266FA4">
      <w:pPr>
        <w:pStyle w:val="Rubrik4"/>
      </w:pPr>
      <w:r>
        <w:t>Konstruktorn</w:t>
      </w:r>
    </w:p>
    <w:p w:rsidR="00266FA4" w:rsidRDefault="00266FA4" w:rsidP="00266FA4">
      <w:pPr>
        <w:pStyle w:val="Brdtext"/>
      </w:pPr>
      <w:r>
        <w:t xml:space="preserve">Konstruktorn ska initiera fältet </w:t>
      </w:r>
      <w:r w:rsidRPr="004F2EA2">
        <w:rPr>
          <w:rStyle w:val="Kod"/>
        </w:rPr>
        <w:t>_</w:t>
      </w:r>
      <w:proofErr w:type="spellStart"/>
      <w:r>
        <w:rPr>
          <w:rStyle w:val="Kod"/>
        </w:rPr>
        <w:t>sourceP</w:t>
      </w:r>
      <w:r w:rsidRPr="004F2EA2">
        <w:rPr>
          <w:rStyle w:val="Kod"/>
        </w:rPr>
        <w:t>ath</w:t>
      </w:r>
      <w:proofErr w:type="spellEnd"/>
      <w:r>
        <w:t xml:space="preserve">, via egenskapen </w:t>
      </w:r>
      <w:proofErr w:type="spellStart"/>
      <w:r>
        <w:rPr>
          <w:rStyle w:val="Kod"/>
        </w:rPr>
        <w:t>SourceP</w:t>
      </w:r>
      <w:r w:rsidRPr="004F2EA2">
        <w:rPr>
          <w:rStyle w:val="Kod"/>
        </w:rPr>
        <w:t>ath</w:t>
      </w:r>
      <w:proofErr w:type="spellEnd"/>
      <w:r>
        <w:t xml:space="preserve">, så att det instansierade objektet innehåller en giltig sökväg till en fil med anställda. Vidare ska egenkapen </w:t>
      </w:r>
      <w:proofErr w:type="spellStart"/>
      <w:r w:rsidRPr="00DC62E5">
        <w:rPr>
          <w:rStyle w:val="Kod"/>
        </w:rPr>
        <w:t>DestinationPath</w:t>
      </w:r>
      <w:proofErr w:type="spellEnd"/>
      <w:r>
        <w:t xml:space="preserve"> tilldelas en sökväg till den fil som underlaget för användarkonton ska skrivas till. Sökvägen ska vara densamma som källfilen med tillägget att </w:t>
      </w:r>
      <w:r w:rsidRPr="007C6D77">
        <w:rPr>
          <w:rStyle w:val="Kod"/>
        </w:rPr>
        <w:t>.</w:t>
      </w:r>
      <w:proofErr w:type="spellStart"/>
      <w:r w:rsidRPr="007C6D77">
        <w:rPr>
          <w:rStyle w:val="Kod"/>
        </w:rPr>
        <w:t>usr</w:t>
      </w:r>
      <w:proofErr w:type="spellEnd"/>
      <w:r>
        <w:t xml:space="preserve"> ska läggas till innan filändelsen. Har källfilen namnet </w:t>
      </w:r>
      <w:r w:rsidRPr="00DC62E5">
        <w:rPr>
          <w:rStyle w:val="Kod"/>
        </w:rPr>
        <w:t>Employees.csv</w:t>
      </w:r>
      <w:r>
        <w:t xml:space="preserve"> ska destinationsfilens namn vara </w:t>
      </w:r>
      <w:r w:rsidRPr="00DC62E5">
        <w:rPr>
          <w:rStyle w:val="Kod"/>
        </w:rPr>
        <w:t>Employees.usr.csv</w:t>
      </w:r>
      <w:r>
        <w:t>.</w:t>
      </w:r>
    </w:p>
    <w:p w:rsidR="00266FA4" w:rsidRDefault="00266FA4" w:rsidP="00266FA4">
      <w:pPr>
        <w:pStyle w:val="Rubrik4"/>
      </w:pPr>
      <w:r>
        <w:t xml:space="preserve">Metoden </w:t>
      </w:r>
      <w:proofErr w:type="spellStart"/>
      <w:r>
        <w:t>Load</w:t>
      </w:r>
      <w:proofErr w:type="spellEnd"/>
    </w:p>
    <w:p w:rsidR="00266FA4" w:rsidRDefault="00266FA4" w:rsidP="00266FA4">
      <w:pPr>
        <w:pStyle w:val="Brdtext"/>
      </w:pPr>
      <w:r>
        <w:t xml:space="preserve">Den publika metoden </w:t>
      </w:r>
      <w:proofErr w:type="spellStart"/>
      <w:r w:rsidRPr="002B2988">
        <w:rPr>
          <w:rStyle w:val="Kod"/>
        </w:rPr>
        <w:t>Load</w:t>
      </w:r>
      <w:proofErr w:type="spellEnd"/>
      <w:r w:rsidRPr="002B2988">
        <w:rPr>
          <w:rStyle w:val="Kod"/>
        </w:rPr>
        <w:t>()</w:t>
      </w:r>
      <w:r>
        <w:t xml:space="preserve"> ska läsa in textfilen med anställda och tolka den för att skapa en lista med referenser till </w:t>
      </w:r>
      <w:proofErr w:type="spellStart"/>
      <w:r>
        <w:rPr>
          <w:rStyle w:val="Kod"/>
        </w:rPr>
        <w:t>Employee</w:t>
      </w:r>
      <w:proofErr w:type="spellEnd"/>
      <w:r>
        <w:t>-objekt som returneras.</w:t>
      </w:r>
    </w:p>
    <w:p w:rsidR="00266FA4" w:rsidRDefault="00266FA4" w:rsidP="00266FA4">
      <w:pPr>
        <w:pStyle w:val="Brdtext"/>
      </w:pPr>
      <w:r>
        <w:lastRenderedPageBreak/>
        <w:t>Under rubriken ’</w:t>
      </w:r>
      <w:r w:rsidR="00BD5452">
        <w:fldChar w:fldCharType="begin"/>
      </w:r>
      <w:r w:rsidR="00BD5452">
        <w:instrText xml:space="preserve"> REF _Ref318656302 </w:instrText>
      </w:r>
      <w:r w:rsidR="00BD5452">
        <w:fldChar w:fldCharType="separate"/>
      </w:r>
      <w:r>
        <w:t>Format på textfil med anställda</w:t>
      </w:r>
      <w:r w:rsidR="00BD5452">
        <w:fldChar w:fldCharType="end"/>
      </w:r>
      <w:r>
        <w:t>’ finns information om textfilen format. Under rubriken ’</w:t>
      </w:r>
      <w:r w:rsidR="00BD5452">
        <w:fldChar w:fldCharType="begin"/>
      </w:r>
      <w:r w:rsidR="00BD5452">
        <w:instrText xml:space="preserve"> REF _Ref318656312 </w:instrText>
      </w:r>
      <w:r w:rsidR="00BD5452">
        <w:fldChar w:fldCharType="separate"/>
      </w:r>
      <w:r>
        <w:t>Algoritm för att läsa in anställda</w:t>
      </w:r>
      <w:r w:rsidR="00BD5452">
        <w:fldChar w:fldCharType="end"/>
      </w:r>
      <w:r>
        <w:t xml:space="preserve">’ finns en algoritm som kan användas för att läsa in och tolka textfilen. </w:t>
      </w:r>
    </w:p>
    <w:p w:rsidR="00266FA4" w:rsidRDefault="00266FA4" w:rsidP="00266FA4">
      <w:pPr>
        <w:pStyle w:val="Brdtext"/>
      </w:pPr>
      <w:r>
        <w:t>Uppstår fel under inläsningen eller tolkningen, t.ex. på grund av att textfilen inte är korrekt formaterad, ska metoden kasta ett undantag.</w:t>
      </w:r>
    </w:p>
    <w:p w:rsidR="00266FA4" w:rsidRDefault="00266FA4" w:rsidP="00266FA4">
      <w:pPr>
        <w:pStyle w:val="Rubrik4"/>
      </w:pPr>
      <w:r>
        <w:t>Metoden Save</w:t>
      </w:r>
    </w:p>
    <w:p w:rsidR="00266FA4" w:rsidRDefault="00266FA4" w:rsidP="00266FA4">
      <w:pPr>
        <w:pStyle w:val="Brdtext"/>
      </w:pPr>
      <w:r>
        <w:t xml:space="preserve">Den publika metoden </w:t>
      </w:r>
      <w:r w:rsidRPr="00683754">
        <w:rPr>
          <w:rStyle w:val="Kod"/>
        </w:rPr>
        <w:t>Save()</w:t>
      </w:r>
      <w:r>
        <w:t xml:space="preserve"> ska spara det underlag till användarkonton som skickas med som argument vid anrop av metoden. Underlaget med användarkonton ska spara enligt det format som krävs för att befintligt skript ska fungera.</w:t>
      </w:r>
    </w:p>
    <w:p w:rsidR="00266FA4" w:rsidRDefault="00266FA4" w:rsidP="00266FA4">
      <w:pPr>
        <w:pStyle w:val="Rubrik3"/>
      </w:pPr>
      <w:bookmarkStart w:id="21" w:name="_Toc318713257"/>
      <w:bookmarkStart w:id="22" w:name="_Toc382379947"/>
      <w:r>
        <w:t xml:space="preserve">Klassen </w:t>
      </w:r>
      <w:proofErr w:type="spellStart"/>
      <w:r>
        <w:t>AdService</w:t>
      </w:r>
      <w:bookmarkEnd w:id="21"/>
      <w:bookmarkEnd w:id="22"/>
      <w:proofErr w:type="spellEnd"/>
    </w:p>
    <w:p w:rsidR="00266FA4" w:rsidRDefault="00266FA4" w:rsidP="00266FA4">
      <w:pPr>
        <w:pStyle w:val="Brdtext"/>
      </w:pPr>
      <w:r>
        <w:t xml:space="preserve">Klassen </w:t>
      </w:r>
      <w:proofErr w:type="spellStart"/>
      <w:r>
        <w:rPr>
          <w:rStyle w:val="Kod"/>
        </w:rPr>
        <w:t>AdService</w:t>
      </w:r>
      <w:proofErr w:type="spellEnd"/>
      <w:r>
        <w:t xml:space="preserve"> används till att generera underlag till anställdas användarkonton.</w:t>
      </w:r>
    </w:p>
    <w:p w:rsidR="00266FA4" w:rsidRDefault="00097787" w:rsidP="00266FA4">
      <w:pPr>
        <w:pStyle w:val="Brdtext"/>
      </w:pPr>
      <w:r>
        <w:rPr>
          <w:noProof/>
        </w:rPr>
        <w:drawing>
          <wp:inline distT="0" distB="0" distL="0" distR="0" wp14:anchorId="7345B9BC" wp14:editId="54F3580F">
            <wp:extent cx="2570400" cy="1472400"/>
            <wp:effectExtent l="0" t="0" r="1905" b="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70400" cy="1472400"/>
                    </a:xfrm>
                    <a:prstGeom prst="rect">
                      <a:avLst/>
                    </a:prstGeom>
                  </pic:spPr>
                </pic:pic>
              </a:graphicData>
            </a:graphic>
          </wp:inline>
        </w:drawing>
      </w:r>
    </w:p>
    <w:p w:rsidR="00266FA4" w:rsidRDefault="00266FA4" w:rsidP="00266FA4">
      <w:pPr>
        <w:pStyle w:val="Beskrivning"/>
      </w:pPr>
      <w:r>
        <w:t xml:space="preserve">Figur </w:t>
      </w:r>
      <w:r w:rsidR="00BD5452">
        <w:fldChar w:fldCharType="begin"/>
      </w:r>
      <w:r w:rsidR="00BD5452">
        <w:instrText xml:space="preserve"> SEQ Figur \* ARABIC </w:instrText>
      </w:r>
      <w:r w:rsidR="00BD5452">
        <w:fldChar w:fldCharType="separate"/>
      </w:r>
      <w:r>
        <w:rPr>
          <w:noProof/>
        </w:rPr>
        <w:t>7</w:t>
      </w:r>
      <w:r w:rsidR="00BD5452">
        <w:rPr>
          <w:noProof/>
        </w:rPr>
        <w:fldChar w:fldCharType="end"/>
      </w:r>
      <w:r>
        <w:t xml:space="preserve">. Klassen </w:t>
      </w:r>
      <w:proofErr w:type="spellStart"/>
      <w:r>
        <w:t>AdService</w:t>
      </w:r>
      <w:proofErr w:type="spellEnd"/>
      <w:r>
        <w:t xml:space="preserve"> där metoderna </w:t>
      </w:r>
      <w:proofErr w:type="spellStart"/>
      <w:r>
        <w:t>CreateUser</w:t>
      </w:r>
      <w:proofErr w:type="spellEnd"/>
      <w:r>
        <w:t xml:space="preserve"> och </w:t>
      </w:r>
      <w:proofErr w:type="spellStart"/>
      <w:r>
        <w:t>CreateUsers</w:t>
      </w:r>
      <w:proofErr w:type="spellEnd"/>
      <w:r>
        <w:t xml:space="preserve"> saknas och måste implementeras.</w:t>
      </w:r>
    </w:p>
    <w:p w:rsidR="00266FA4" w:rsidRDefault="00266FA4" w:rsidP="00266FA4">
      <w:pPr>
        <w:pStyle w:val="Rubrik4"/>
      </w:pPr>
      <w:r>
        <w:t xml:space="preserve">Metoden </w:t>
      </w:r>
      <w:proofErr w:type="spellStart"/>
      <w:r w:rsidRPr="006F0C37">
        <w:t>ConvertToNonDiacriticString</w:t>
      </w:r>
      <w:proofErr w:type="spellEnd"/>
    </w:p>
    <w:p w:rsidR="00266FA4" w:rsidRDefault="00266FA4" w:rsidP="00266FA4">
      <w:pPr>
        <w:pStyle w:val="Brdtext"/>
      </w:pPr>
      <w:r>
        <w:t xml:space="preserve">Den privata metoden </w:t>
      </w:r>
      <w:proofErr w:type="spellStart"/>
      <w:r w:rsidRPr="006F0C37">
        <w:rPr>
          <w:rStyle w:val="Kod"/>
        </w:rPr>
        <w:t>ConvertToNonDiacriticString</w:t>
      </w:r>
      <w:proofErr w:type="spellEnd"/>
      <w:r w:rsidRPr="002B2988">
        <w:rPr>
          <w:rStyle w:val="Kod"/>
        </w:rPr>
        <w:t>()</w:t>
      </w:r>
      <w:r>
        <w:t xml:space="preserve"> </w:t>
      </w:r>
      <w:r w:rsidRPr="008D0698">
        <w:rPr>
          <w:u w:val="single"/>
        </w:rPr>
        <w:t>är redan implementerad</w:t>
      </w:r>
      <w:r>
        <w:t xml:space="preserve"> och används för att ta bort diakritiska tecken, d.v.s. </w:t>
      </w:r>
      <w:r w:rsidRPr="006F0C37">
        <w:t>små skrivtecken som läggs till en bokstav (över, under eller ovanpå)</w:t>
      </w:r>
      <w:r>
        <w:t>.</w:t>
      </w:r>
    </w:p>
    <w:p w:rsidR="00266FA4" w:rsidRDefault="00266FA4" w:rsidP="00266FA4">
      <w:pPr>
        <w:pStyle w:val="Rubrik4"/>
      </w:pPr>
      <w:r>
        <w:t xml:space="preserve">Metoden </w:t>
      </w:r>
      <w:proofErr w:type="spellStart"/>
      <w:r>
        <w:t>CreatePassword</w:t>
      </w:r>
      <w:proofErr w:type="spellEnd"/>
    </w:p>
    <w:p w:rsidR="00266FA4" w:rsidRDefault="00266FA4" w:rsidP="00266FA4">
      <w:pPr>
        <w:pStyle w:val="Brdtext"/>
      </w:pPr>
      <w:r>
        <w:t xml:space="preserve">Den privata metoden </w:t>
      </w:r>
      <w:proofErr w:type="spellStart"/>
      <w:r w:rsidRPr="006F0C37">
        <w:rPr>
          <w:rStyle w:val="Kod"/>
        </w:rPr>
        <w:t>C</w:t>
      </w:r>
      <w:r>
        <w:rPr>
          <w:rStyle w:val="Kod"/>
        </w:rPr>
        <w:t>reatePassword</w:t>
      </w:r>
      <w:proofErr w:type="spellEnd"/>
      <w:r w:rsidRPr="002B2988">
        <w:rPr>
          <w:rStyle w:val="Kod"/>
        </w:rPr>
        <w:t>()</w:t>
      </w:r>
      <w:r>
        <w:t xml:space="preserve"> </w:t>
      </w:r>
      <w:r w:rsidRPr="008D0698">
        <w:rPr>
          <w:u w:val="single"/>
        </w:rPr>
        <w:t>är redan implementerad</w:t>
      </w:r>
      <w:r>
        <w:t xml:space="preserve"> och används för att generera ett unikt lösenord som uppfyller (nästan) ställda krav på komplexitet (bestå av minst sex tecken, innehållande en kombination av minst tre av följande tecken: VERSALER, gemener, siffror och symboler, inte innehålla användarnamnet (inte uppfyllt med 100 % säkerhet!)).</w:t>
      </w:r>
    </w:p>
    <w:p w:rsidR="00266FA4" w:rsidRDefault="00266FA4" w:rsidP="00266FA4">
      <w:pPr>
        <w:pStyle w:val="Rubrik4"/>
      </w:pPr>
      <w:r>
        <w:t xml:space="preserve">Metoden </w:t>
      </w:r>
      <w:proofErr w:type="spellStart"/>
      <w:r>
        <w:t>CreateUser</w:t>
      </w:r>
      <w:proofErr w:type="spellEnd"/>
    </w:p>
    <w:p w:rsidR="00266FA4" w:rsidRDefault="00266FA4" w:rsidP="00266FA4">
      <w:pPr>
        <w:pStyle w:val="Brdtext"/>
      </w:pPr>
      <w:r>
        <w:t xml:space="preserve">Den privata metoden </w:t>
      </w:r>
      <w:proofErr w:type="spellStart"/>
      <w:r w:rsidRPr="006F0C37">
        <w:rPr>
          <w:rStyle w:val="Kod"/>
        </w:rPr>
        <w:t>C</w:t>
      </w:r>
      <w:r>
        <w:rPr>
          <w:rStyle w:val="Kod"/>
        </w:rPr>
        <w:t>reateUser</w:t>
      </w:r>
      <w:proofErr w:type="spellEnd"/>
      <w:r w:rsidRPr="002B2988">
        <w:rPr>
          <w:rStyle w:val="Kod"/>
        </w:rPr>
        <w:t>()</w:t>
      </w:r>
      <w:r>
        <w:t xml:space="preserve"> ska skapa, initiera och returnera en referens till ett </w:t>
      </w:r>
      <w:proofErr w:type="spellStart"/>
      <w:r w:rsidRPr="00DE1544">
        <w:rPr>
          <w:rStyle w:val="Kod"/>
        </w:rPr>
        <w:t>User</w:t>
      </w:r>
      <w:proofErr w:type="spellEnd"/>
      <w:r>
        <w:t xml:space="preserve">-objekt baserat på argumentet, en referens till ett </w:t>
      </w:r>
      <w:proofErr w:type="spellStart"/>
      <w:r w:rsidRPr="00DE1544">
        <w:rPr>
          <w:rStyle w:val="Kod"/>
        </w:rPr>
        <w:t>Employee</w:t>
      </w:r>
      <w:proofErr w:type="spellEnd"/>
      <w:r>
        <w:t xml:space="preserve">-objekt, som skickas till metoden. Användarnamnet ska bestå av de två första bokstäverna i för- respektive efternamn. </w:t>
      </w:r>
      <w:r w:rsidRPr="00DE1544">
        <w:rPr>
          <w:i/>
        </w:rPr>
        <w:t xml:space="preserve">OBS! Användarnamnet behöver inte göras unikt i denna metod, det görs enklast i metoden </w:t>
      </w:r>
      <w:proofErr w:type="spellStart"/>
      <w:r w:rsidRPr="00DE1544">
        <w:rPr>
          <w:rStyle w:val="Kod"/>
          <w:i/>
        </w:rPr>
        <w:t>CreateUsers</w:t>
      </w:r>
      <w:proofErr w:type="spellEnd"/>
      <w:r>
        <w:t>.</w:t>
      </w:r>
    </w:p>
    <w:p w:rsidR="00266FA4" w:rsidRDefault="00266FA4" w:rsidP="00266FA4">
      <w:pPr>
        <w:pStyle w:val="Rubrik4"/>
      </w:pPr>
      <w:r>
        <w:t xml:space="preserve">Metoden </w:t>
      </w:r>
      <w:proofErr w:type="spellStart"/>
      <w:r>
        <w:t>CreateUsers</w:t>
      </w:r>
      <w:proofErr w:type="spellEnd"/>
    </w:p>
    <w:p w:rsidR="00266FA4" w:rsidRDefault="00266FA4" w:rsidP="00266FA4">
      <w:pPr>
        <w:pStyle w:val="Brdtext"/>
      </w:pPr>
      <w:r>
        <w:t xml:space="preserve">Den publika metoden </w:t>
      </w:r>
      <w:proofErr w:type="spellStart"/>
      <w:r w:rsidRPr="006F0C37">
        <w:rPr>
          <w:rStyle w:val="Kod"/>
        </w:rPr>
        <w:t>C</w:t>
      </w:r>
      <w:r>
        <w:rPr>
          <w:rStyle w:val="Kod"/>
        </w:rPr>
        <w:t>reateUsers</w:t>
      </w:r>
      <w:proofErr w:type="spellEnd"/>
      <w:r w:rsidRPr="002B2988">
        <w:rPr>
          <w:rStyle w:val="Kod"/>
        </w:rPr>
        <w:t>()</w:t>
      </w:r>
      <w:r>
        <w:t xml:space="preserve"> ska utifrån en lista med referenser till </w:t>
      </w:r>
      <w:proofErr w:type="spellStart"/>
      <w:r w:rsidRPr="008A28A2">
        <w:rPr>
          <w:rStyle w:val="Kod"/>
        </w:rPr>
        <w:t>Employee</w:t>
      </w:r>
      <w:proofErr w:type="spellEnd"/>
      <w:r>
        <w:t>-objekt skapa en lista,</w:t>
      </w:r>
      <w:r w:rsidRPr="008A28A2">
        <w:t xml:space="preserve"> </w:t>
      </w:r>
      <w:r>
        <w:t xml:space="preserve">sorterad på användarnamn, med referenser till </w:t>
      </w:r>
      <w:proofErr w:type="spellStart"/>
      <w:r w:rsidRPr="008A28A2">
        <w:rPr>
          <w:rStyle w:val="Kod"/>
        </w:rPr>
        <w:t>User</w:t>
      </w:r>
      <w:proofErr w:type="spellEnd"/>
      <w:r>
        <w:t>-objekt.</w:t>
      </w:r>
    </w:p>
    <w:p w:rsidR="00266FA4" w:rsidRDefault="00266FA4" w:rsidP="00266FA4">
      <w:pPr>
        <w:pStyle w:val="Brdtext"/>
      </w:pPr>
      <w:r>
        <w:t xml:space="preserve">Metoden ska säkerställa att en användares användarnamn är unikt. Det får inte vara någon kollision mellan befintliga användarnamn eller nya användarnamn. Befintliga användarnamn kan slås upp med hjälp av klassen </w:t>
      </w:r>
      <w:proofErr w:type="spellStart"/>
      <w:r w:rsidRPr="008E2A9B">
        <w:rPr>
          <w:rStyle w:val="Kod"/>
        </w:rPr>
        <w:t>FakeActiveDirectory</w:t>
      </w:r>
      <w:proofErr w:type="spellEnd"/>
      <w:r>
        <w:t>.</w:t>
      </w:r>
    </w:p>
    <w:p w:rsidR="00266FA4" w:rsidRDefault="00266FA4" w:rsidP="00266FA4">
      <w:pPr>
        <w:pStyle w:val="Brdtext"/>
      </w:pPr>
      <w:r>
        <w:t xml:space="preserve">Existerar redan ett användarnamn ska användarnamnet kompletteras med ett suffix i form av ett tal. Finns redan användarnamnet </w:t>
      </w:r>
      <w:proofErr w:type="spellStart"/>
      <w:r w:rsidRPr="008A28A2">
        <w:rPr>
          <w:rStyle w:val="Kod"/>
        </w:rPr>
        <w:t>albr</w:t>
      </w:r>
      <w:proofErr w:type="spellEnd"/>
      <w:r>
        <w:t xml:space="preserve"> ska användarnamnet </w:t>
      </w:r>
      <w:r w:rsidRPr="008A28A2">
        <w:rPr>
          <w:rStyle w:val="Kod"/>
        </w:rPr>
        <w:t>albr2</w:t>
      </w:r>
      <w:r>
        <w:t xml:space="preserve"> skapas. Finns användarnamnet </w:t>
      </w:r>
      <w:r w:rsidRPr="008A28A2">
        <w:rPr>
          <w:rStyle w:val="Kod"/>
        </w:rPr>
        <w:t>misu9</w:t>
      </w:r>
      <w:r>
        <w:t xml:space="preserve"> ska användarnamnet </w:t>
      </w:r>
      <w:r w:rsidRPr="008A28A2">
        <w:rPr>
          <w:rStyle w:val="Kod"/>
        </w:rPr>
        <w:t>misu10</w:t>
      </w:r>
      <w:r>
        <w:t xml:space="preserve"> skapas.</w:t>
      </w:r>
    </w:p>
    <w:p w:rsidR="00266FA4" w:rsidRDefault="00266FA4" w:rsidP="00266FA4">
      <w:pPr>
        <w:pStyle w:val="Brdtext"/>
      </w:pPr>
      <w:r>
        <w:t xml:space="preserve">Ett användarnamn består garanterat av minst fyra tecken varför metoden </w:t>
      </w:r>
      <w:proofErr w:type="spellStart"/>
      <w:r w:rsidRPr="002C6845">
        <w:rPr>
          <w:rStyle w:val="Kod"/>
        </w:rPr>
        <w:t>String</w:t>
      </w:r>
      <w:proofErr w:type="gramStart"/>
      <w:r w:rsidRPr="002C6845">
        <w:rPr>
          <w:rStyle w:val="Kod"/>
        </w:rPr>
        <w:t>.Substring</w:t>
      </w:r>
      <w:proofErr w:type="spellEnd"/>
      <w:proofErr w:type="gramEnd"/>
      <w:r w:rsidRPr="002C6845">
        <w:rPr>
          <w:rStyle w:val="Kod"/>
        </w:rPr>
        <w:t>()</w:t>
      </w:r>
      <w:r>
        <w:t xml:space="preserve"> kan användas för att ta fram ett eventuellt suffix. Om variabeln </w:t>
      </w:r>
      <w:proofErr w:type="spellStart"/>
      <w:r w:rsidRPr="002C6845">
        <w:rPr>
          <w:rStyle w:val="Kod"/>
        </w:rPr>
        <w:t>userName</w:t>
      </w:r>
      <w:proofErr w:type="spellEnd"/>
      <w:r>
        <w:t xml:space="preserve"> har värdet </w:t>
      </w:r>
      <w:r w:rsidRPr="002C6845">
        <w:rPr>
          <w:rStyle w:val="Kod"/>
        </w:rPr>
        <w:t>”misu9”</w:t>
      </w:r>
      <w:r>
        <w:t xml:space="preserve"> returnerar </w:t>
      </w:r>
      <w:proofErr w:type="spellStart"/>
      <w:r w:rsidRPr="002C6845">
        <w:rPr>
          <w:rStyle w:val="Kod"/>
        </w:rPr>
        <w:t>userName</w:t>
      </w:r>
      <w:proofErr w:type="gramStart"/>
      <w:r w:rsidRPr="002C6845">
        <w:rPr>
          <w:rStyle w:val="Kod"/>
        </w:rPr>
        <w:t>.Substring</w:t>
      </w:r>
      <w:proofErr w:type="spellEnd"/>
      <w:proofErr w:type="gramEnd"/>
      <w:r w:rsidRPr="002C6845">
        <w:rPr>
          <w:rStyle w:val="Kod"/>
        </w:rPr>
        <w:t>(4)</w:t>
      </w:r>
      <w:r>
        <w:t xml:space="preserve"> strängen </w:t>
      </w:r>
      <w:r w:rsidRPr="002C6845">
        <w:rPr>
          <w:rStyle w:val="Kod"/>
        </w:rPr>
        <w:t>”9”</w:t>
      </w:r>
      <w:r>
        <w:t xml:space="preserve"> som enkelt kan göras om till ett heltal vars värde sedan ökas med ett för att slutligen läggas till användarnamnet som då blir </w:t>
      </w:r>
      <w:r w:rsidRPr="002C6845">
        <w:rPr>
          <w:rStyle w:val="Kod"/>
        </w:rPr>
        <w:t>”misu</w:t>
      </w:r>
      <w:r>
        <w:rPr>
          <w:rStyle w:val="Kod"/>
        </w:rPr>
        <w:t>10</w:t>
      </w:r>
      <w:r w:rsidRPr="002C6845">
        <w:rPr>
          <w:rStyle w:val="Kod"/>
        </w:rPr>
        <w:t>”</w:t>
      </w:r>
      <w:r>
        <w:rPr>
          <w:rStyle w:val="Kod"/>
        </w:rPr>
        <w:t>.</w:t>
      </w:r>
    </w:p>
    <w:p w:rsidR="00266FA4" w:rsidRDefault="00266FA4" w:rsidP="00266FA4">
      <w:pPr>
        <w:pStyle w:val="Rubrik3"/>
      </w:pPr>
      <w:bookmarkStart w:id="23" w:name="_Toc318713258"/>
      <w:bookmarkStart w:id="24" w:name="_Toc382379948"/>
      <w:r>
        <w:lastRenderedPageBreak/>
        <w:t xml:space="preserve">Klassen </w:t>
      </w:r>
      <w:proofErr w:type="spellStart"/>
      <w:r>
        <w:t>FakeActiveDiretory</w:t>
      </w:r>
      <w:bookmarkEnd w:id="23"/>
      <w:bookmarkEnd w:id="24"/>
      <w:proofErr w:type="spellEnd"/>
    </w:p>
    <w:p w:rsidR="00266FA4" w:rsidRDefault="00266FA4" w:rsidP="00266FA4">
      <w:pPr>
        <w:pStyle w:val="Brdtext"/>
        <w:keepNext/>
      </w:pPr>
      <w:r>
        <w:t xml:space="preserve">Klassen </w:t>
      </w:r>
      <w:proofErr w:type="spellStart"/>
      <w:r>
        <w:rPr>
          <w:rStyle w:val="Kod"/>
        </w:rPr>
        <w:t>FakeActiveDiretory</w:t>
      </w:r>
      <w:proofErr w:type="spellEnd"/>
      <w:r>
        <w:t xml:space="preserve"> simulerar ett ”</w:t>
      </w:r>
      <w:proofErr w:type="spellStart"/>
      <w:r w:rsidRPr="005C3E84">
        <w:rPr>
          <w:i/>
        </w:rPr>
        <w:t>active</w:t>
      </w:r>
      <w:proofErr w:type="spellEnd"/>
      <w:r w:rsidRPr="005C3E84">
        <w:rPr>
          <w:i/>
        </w:rPr>
        <w:t xml:space="preserve"> directory</w:t>
      </w:r>
      <w:r>
        <w:t>” med ett antal användarnamn. Klassen innehåller två statiska metoder som kan användas för att slå upp befintliga användarnamn (</w:t>
      </w:r>
      <w:proofErr w:type="spellStart"/>
      <w:r w:rsidRPr="005C3E84">
        <w:rPr>
          <w:rStyle w:val="Kod"/>
        </w:rPr>
        <w:t>GetADUsers</w:t>
      </w:r>
      <w:proofErr w:type="spellEnd"/>
      <w:r>
        <w:t>) eller undersöka om ett användarnamn redan existerar (</w:t>
      </w:r>
      <w:proofErr w:type="spellStart"/>
      <w:r w:rsidRPr="005C3E84">
        <w:rPr>
          <w:rStyle w:val="Kod"/>
        </w:rPr>
        <w:t>ADUserExists</w:t>
      </w:r>
      <w:proofErr w:type="spellEnd"/>
      <w:r>
        <w:t>).</w:t>
      </w:r>
    </w:p>
    <w:p w:rsidR="00266FA4" w:rsidRPr="005C3E84" w:rsidRDefault="00266FA4" w:rsidP="00266FA4">
      <w:pPr>
        <w:pStyle w:val="Brdtext"/>
        <w:keepNext/>
        <w:rPr>
          <w:b/>
        </w:rPr>
      </w:pPr>
      <w:r w:rsidRPr="005C3E84">
        <w:rPr>
          <w:b/>
        </w:rPr>
        <w:t>Klassen får under inga omständigheter ändras på något sätt.</w:t>
      </w:r>
    </w:p>
    <w:p w:rsidR="00266FA4" w:rsidRDefault="00097787" w:rsidP="00266FA4">
      <w:pPr>
        <w:pStyle w:val="Brdtext"/>
        <w:keepNext/>
      </w:pPr>
      <w:r>
        <w:rPr>
          <w:noProof/>
        </w:rPr>
        <w:drawing>
          <wp:inline distT="0" distB="0" distL="0" distR="0" wp14:anchorId="7698C609" wp14:editId="313CCF42">
            <wp:extent cx="2242800" cy="1346400"/>
            <wp:effectExtent l="0" t="0" r="5715" b="6350"/>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42800" cy="1346400"/>
                    </a:xfrm>
                    <a:prstGeom prst="rect">
                      <a:avLst/>
                    </a:prstGeom>
                  </pic:spPr>
                </pic:pic>
              </a:graphicData>
            </a:graphic>
          </wp:inline>
        </w:drawing>
      </w:r>
    </w:p>
    <w:p w:rsidR="00266FA4" w:rsidRDefault="00266FA4" w:rsidP="00266FA4">
      <w:pPr>
        <w:pStyle w:val="Beskrivning"/>
      </w:pPr>
      <w:r>
        <w:t xml:space="preserve">Figur </w:t>
      </w:r>
      <w:r w:rsidR="00BD5452">
        <w:fldChar w:fldCharType="begin"/>
      </w:r>
      <w:r w:rsidR="00BD5452">
        <w:instrText xml:space="preserve"> SEQ Figur \* ARABIC </w:instrText>
      </w:r>
      <w:r w:rsidR="00BD5452">
        <w:fldChar w:fldCharType="separate"/>
      </w:r>
      <w:r>
        <w:rPr>
          <w:noProof/>
        </w:rPr>
        <w:t>8</w:t>
      </w:r>
      <w:r w:rsidR="00BD5452">
        <w:rPr>
          <w:noProof/>
        </w:rPr>
        <w:fldChar w:fldCharType="end"/>
      </w:r>
      <w:r>
        <w:t xml:space="preserve">. Klassen </w:t>
      </w:r>
      <w:proofErr w:type="spellStart"/>
      <w:r>
        <w:t>FakeActiveDiretory</w:t>
      </w:r>
      <w:proofErr w:type="spellEnd"/>
      <w:r>
        <w:t xml:space="preserve"> som är fullständigt implementerad.</w:t>
      </w:r>
    </w:p>
    <w:p w:rsidR="00266FA4" w:rsidRDefault="00266FA4" w:rsidP="00266FA4">
      <w:pPr>
        <w:pStyle w:val="Rubrik3"/>
      </w:pPr>
      <w:bookmarkStart w:id="25" w:name="_Toc318713259"/>
      <w:bookmarkStart w:id="26" w:name="_Toc382379949"/>
      <w:r>
        <w:t>Klassen Program</w:t>
      </w:r>
      <w:bookmarkEnd w:id="25"/>
      <w:bookmarkEnd w:id="26"/>
    </w:p>
    <w:p w:rsidR="00266FA4" w:rsidRDefault="00266FA4" w:rsidP="00266FA4">
      <w:pPr>
        <w:pStyle w:val="Brdtext"/>
      </w:pPr>
      <w:r>
        <w:t xml:space="preserve">Klassen </w:t>
      </w:r>
      <w:r w:rsidRPr="00F7690D">
        <w:rPr>
          <w:rStyle w:val="Kod"/>
        </w:rPr>
        <w:t>Program</w:t>
      </w:r>
      <w:r>
        <w:t xml:space="preserve"> ska använda instanser av lämpliga objekt för att läsa in anställda och spara underlag för användakonton.</w:t>
      </w:r>
    </w:p>
    <w:p w:rsidR="00266FA4" w:rsidRDefault="00097787" w:rsidP="00266FA4">
      <w:pPr>
        <w:pStyle w:val="Bldmedefterfljandebeskrivning"/>
      </w:pPr>
      <w:r>
        <w:drawing>
          <wp:inline distT="0" distB="0" distL="0" distR="0" wp14:anchorId="0E2E9371" wp14:editId="0D0F1176">
            <wp:extent cx="1558800" cy="1213200"/>
            <wp:effectExtent l="0" t="0" r="3810" b="6350"/>
            <wp:docPr id="39" name="Bildobjek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58800" cy="1213200"/>
                    </a:xfrm>
                    <a:prstGeom prst="rect">
                      <a:avLst/>
                    </a:prstGeom>
                  </pic:spPr>
                </pic:pic>
              </a:graphicData>
            </a:graphic>
          </wp:inline>
        </w:drawing>
      </w:r>
    </w:p>
    <w:p w:rsidR="00266FA4" w:rsidRDefault="00266FA4" w:rsidP="00266FA4">
      <w:pPr>
        <w:pStyle w:val="Beskrivning"/>
      </w:pPr>
      <w:r>
        <w:t xml:space="preserve">Figur </w:t>
      </w:r>
      <w:r w:rsidR="00BD5452">
        <w:fldChar w:fldCharType="begin"/>
      </w:r>
      <w:r w:rsidR="00BD5452">
        <w:instrText xml:space="preserve"> SEQ Figur \* ARABIC </w:instrText>
      </w:r>
      <w:r w:rsidR="00BD5452">
        <w:fldChar w:fldCharType="separate"/>
      </w:r>
      <w:r>
        <w:rPr>
          <w:noProof/>
        </w:rPr>
        <w:t>9</w:t>
      </w:r>
      <w:r w:rsidR="00BD5452">
        <w:rPr>
          <w:noProof/>
        </w:rPr>
        <w:fldChar w:fldCharType="end"/>
      </w:r>
      <w:r>
        <w:t>. Samtliga medlemmar i klassen Program måste vara statiska.</w:t>
      </w:r>
    </w:p>
    <w:p w:rsidR="00266FA4" w:rsidRPr="003C2BD4" w:rsidRDefault="00266FA4" w:rsidP="00266FA4">
      <w:pPr>
        <w:pStyle w:val="Rubrik4"/>
      </w:pPr>
      <w:r w:rsidRPr="003C2BD4">
        <w:t>Fältet _</w:t>
      </w:r>
      <w:proofErr w:type="spellStart"/>
      <w:r>
        <w:t>employees</w:t>
      </w:r>
      <w:proofErr w:type="spellEnd"/>
    </w:p>
    <w:p w:rsidR="00266FA4" w:rsidRDefault="00266FA4" w:rsidP="00266FA4">
      <w:pPr>
        <w:pStyle w:val="Brdtext"/>
      </w:pPr>
      <w:r>
        <w:t xml:space="preserve">Privat statiskt fält av typen </w:t>
      </w:r>
      <w:r>
        <w:rPr>
          <w:rStyle w:val="Kod"/>
        </w:rPr>
        <w:t>List&lt;</w:t>
      </w:r>
      <w:proofErr w:type="spellStart"/>
      <w:r>
        <w:rPr>
          <w:rStyle w:val="Kod"/>
        </w:rPr>
        <w:t>Employee</w:t>
      </w:r>
      <w:proofErr w:type="spellEnd"/>
      <w:r>
        <w:rPr>
          <w:rStyle w:val="Kod"/>
        </w:rPr>
        <w:t>&gt;</w:t>
      </w:r>
      <w:r>
        <w:t xml:space="preserve"> innehållande referenser till objekt med information om anställda.</w:t>
      </w:r>
    </w:p>
    <w:p w:rsidR="00266FA4" w:rsidRPr="003C2BD4" w:rsidRDefault="00266FA4" w:rsidP="00266FA4">
      <w:pPr>
        <w:pStyle w:val="Rubrik4"/>
      </w:pPr>
      <w:r w:rsidRPr="003C2BD4">
        <w:t>Fältet _</w:t>
      </w:r>
      <w:proofErr w:type="spellStart"/>
      <w:r>
        <w:t>users</w:t>
      </w:r>
      <w:proofErr w:type="spellEnd"/>
    </w:p>
    <w:p w:rsidR="00266FA4" w:rsidRDefault="00266FA4" w:rsidP="00266FA4">
      <w:pPr>
        <w:pStyle w:val="Brdtext"/>
      </w:pPr>
      <w:r>
        <w:t xml:space="preserve">Privat statiskt fält av typen </w:t>
      </w:r>
      <w:r>
        <w:rPr>
          <w:rStyle w:val="Kod"/>
        </w:rPr>
        <w:t>List&lt;</w:t>
      </w:r>
      <w:proofErr w:type="spellStart"/>
      <w:r>
        <w:rPr>
          <w:rStyle w:val="Kod"/>
        </w:rPr>
        <w:t>User</w:t>
      </w:r>
      <w:proofErr w:type="spellEnd"/>
      <w:r>
        <w:rPr>
          <w:rStyle w:val="Kod"/>
        </w:rPr>
        <w:t>&gt;</w:t>
      </w:r>
      <w:r>
        <w:t xml:space="preserve"> innehållande referenser till objekt med underlag till användarkonton.</w:t>
      </w:r>
    </w:p>
    <w:p w:rsidR="00266FA4" w:rsidRDefault="00266FA4" w:rsidP="00266FA4">
      <w:pPr>
        <w:pStyle w:val="Rubrik4"/>
      </w:pPr>
      <w:r>
        <w:t>Metoden Main</w:t>
      </w:r>
    </w:p>
    <w:p w:rsidR="00266FA4" w:rsidRDefault="00266FA4" w:rsidP="00266FA4">
      <w:pPr>
        <w:pStyle w:val="Brdtext"/>
        <w:widowControl w:val="0"/>
      </w:pPr>
      <w:r w:rsidRPr="000A0973">
        <w:t xml:space="preserve">Metoden </w:t>
      </w:r>
      <w:r w:rsidRPr="000A0973">
        <w:rPr>
          <w:rStyle w:val="Kod"/>
        </w:rPr>
        <w:t>Main</w:t>
      </w:r>
      <w:r w:rsidRPr="000A0973">
        <w:t xml:space="preserve"> ska </w:t>
      </w:r>
      <w:r>
        <w:t xml:space="preserve">instansiera objekt av typerna </w:t>
      </w:r>
      <w:r w:rsidRPr="00B82FEA">
        <w:rPr>
          <w:rStyle w:val="Kod"/>
        </w:rPr>
        <w:t>Repository</w:t>
      </w:r>
      <w:r>
        <w:t xml:space="preserve"> och </w:t>
      </w:r>
      <w:proofErr w:type="spellStart"/>
      <w:r w:rsidRPr="00B82FEA">
        <w:rPr>
          <w:rStyle w:val="Kod"/>
        </w:rPr>
        <w:t>AdService</w:t>
      </w:r>
      <w:proofErr w:type="spellEnd"/>
      <w:r>
        <w:t>.</w:t>
      </w:r>
    </w:p>
    <w:p w:rsidR="00266FA4" w:rsidRDefault="00266FA4" w:rsidP="00266FA4">
      <w:pPr>
        <w:pStyle w:val="Brdtext"/>
        <w:widowControl w:val="0"/>
      </w:pPr>
      <w:r>
        <w:t xml:space="preserve">Repository-objektet ska användas för att läsa in information om anställda från den textfil som skickas som argument med in till applikationen. </w:t>
      </w:r>
      <w:proofErr w:type="spellStart"/>
      <w:r w:rsidRPr="00DB6AF6">
        <w:rPr>
          <w:rStyle w:val="Kod"/>
        </w:rPr>
        <w:t>AdService</w:t>
      </w:r>
      <w:proofErr w:type="spellEnd"/>
      <w:r>
        <w:t xml:space="preserve">-objektet ska sedan användas till att skapa underlag för användarkonton. Avslutningsvis används </w:t>
      </w:r>
      <w:r w:rsidRPr="00DB6AF6">
        <w:rPr>
          <w:rStyle w:val="Kod"/>
        </w:rPr>
        <w:t>Repository</w:t>
      </w:r>
      <w:r>
        <w:t>-objektet igen, denna gång för att skriva underlaget för användarkontona till en textfil.</w:t>
      </w:r>
    </w:p>
    <w:p w:rsidR="00266FA4" w:rsidRDefault="00266FA4" w:rsidP="00266FA4">
      <w:pPr>
        <w:pStyle w:val="Brdtext"/>
        <w:widowControl w:val="0"/>
      </w:pPr>
      <w:r>
        <w:t>Eventuella fel ska fångas av metoden och felmeddelande presenteras.</w:t>
      </w:r>
    </w:p>
    <w:p w:rsidR="00266FA4" w:rsidRDefault="00266FA4" w:rsidP="00266FA4">
      <w:pPr>
        <w:pStyle w:val="Rubrik2"/>
      </w:pPr>
      <w:bookmarkStart w:id="27" w:name="_Toc318713260"/>
      <w:bookmarkStart w:id="28" w:name="_Toc382379950"/>
      <w:r>
        <w:t>Krav</w:t>
      </w:r>
      <w:bookmarkEnd w:id="27"/>
      <w:bookmarkEnd w:id="28"/>
    </w:p>
    <w:p w:rsidR="00266FA4" w:rsidRPr="00810680" w:rsidRDefault="00266FA4" w:rsidP="00266FA4">
      <w:pPr>
        <w:pStyle w:val="Brdtext"/>
      </w:pPr>
      <w:r>
        <w:t>Samtliga krav som ställs under rubrikerna ovan ska vara uppfyllda.</w:t>
      </w:r>
    </w:p>
    <w:p w:rsidR="00266FA4" w:rsidRDefault="001A0DE0" w:rsidP="00266FA4">
      <w:pPr>
        <w:pStyle w:val="Rubrik2"/>
      </w:pPr>
      <w:bookmarkStart w:id="29" w:name="_Toc382379951"/>
      <w:r>
        <w:lastRenderedPageBreak/>
        <w:t>Tips</w:t>
      </w:r>
      <w:bookmarkEnd w:id="29"/>
    </w:p>
    <w:p w:rsidR="00266FA4" w:rsidRDefault="00266FA4" w:rsidP="00266FA4">
      <w:pPr>
        <w:pStyle w:val="Brdtext"/>
        <w:keepNext/>
        <w:numPr>
          <w:ilvl w:val="0"/>
          <w:numId w:val="15"/>
        </w:numPr>
        <w:ind w:left="714" w:hanging="357"/>
      </w:pPr>
      <w:r>
        <w:t>Strukturer</w:t>
      </w:r>
    </w:p>
    <w:p w:rsidR="00266FA4" w:rsidRDefault="00266FA4" w:rsidP="00266FA4">
      <w:pPr>
        <w:pStyle w:val="Brdtext"/>
        <w:keepNext/>
        <w:numPr>
          <w:ilvl w:val="1"/>
          <w:numId w:val="15"/>
        </w:numPr>
      </w:pPr>
      <w:proofErr w:type="spellStart"/>
      <w:r>
        <w:t>Essential</w:t>
      </w:r>
      <w:proofErr w:type="spellEnd"/>
      <w:r>
        <w:t xml:space="preserve"> C# </w:t>
      </w:r>
      <w:r w:rsidR="00CE3138">
        <w:t>5</w:t>
      </w:r>
      <w:r>
        <w:t>.0, 3</w:t>
      </w:r>
      <w:r w:rsidR="00CE3138">
        <w:t>40</w:t>
      </w:r>
      <w:r>
        <w:t>-3</w:t>
      </w:r>
      <w:r w:rsidR="00CE3138">
        <w:t>47</w:t>
      </w:r>
      <w:r>
        <w:t>.</w:t>
      </w:r>
    </w:p>
    <w:p w:rsidR="00266FA4" w:rsidRDefault="00BD5452" w:rsidP="00266FA4">
      <w:pPr>
        <w:pStyle w:val="Brdtext"/>
        <w:keepNext/>
        <w:numPr>
          <w:ilvl w:val="1"/>
          <w:numId w:val="15"/>
        </w:numPr>
      </w:pPr>
      <w:hyperlink r:id="rId27" w:history="1">
        <w:r w:rsidR="00266FA4">
          <w:rPr>
            <w:rStyle w:val="Hyperlnk"/>
          </w:rPr>
          <w:t>http://msdn.microsoft.com/en-us/library/ah19swz4.aspx</w:t>
        </w:r>
      </w:hyperlink>
    </w:p>
    <w:p w:rsidR="00266FA4" w:rsidRDefault="00266FA4" w:rsidP="00266FA4">
      <w:pPr>
        <w:pStyle w:val="Brdtext"/>
        <w:keepNext/>
        <w:numPr>
          <w:ilvl w:val="0"/>
          <w:numId w:val="15"/>
        </w:numPr>
        <w:ind w:left="714" w:hanging="357"/>
      </w:pPr>
      <w:r>
        <w:t xml:space="preserve">Sortera med </w:t>
      </w:r>
      <w:proofErr w:type="spellStart"/>
      <w:r>
        <w:t>OrderBy</w:t>
      </w:r>
      <w:proofErr w:type="spellEnd"/>
      <w:r>
        <w:t>()</w:t>
      </w:r>
    </w:p>
    <w:p w:rsidR="00266FA4" w:rsidRDefault="00266FA4" w:rsidP="00266FA4">
      <w:pPr>
        <w:pStyle w:val="Brdtext"/>
        <w:keepNext/>
        <w:numPr>
          <w:ilvl w:val="1"/>
          <w:numId w:val="15"/>
        </w:numPr>
      </w:pPr>
      <w:proofErr w:type="spellStart"/>
      <w:r>
        <w:t>Essential</w:t>
      </w:r>
      <w:proofErr w:type="spellEnd"/>
      <w:r>
        <w:t xml:space="preserve"> C# </w:t>
      </w:r>
      <w:r w:rsidR="00CE3138">
        <w:t>5</w:t>
      </w:r>
      <w:r>
        <w:t>.0, 5</w:t>
      </w:r>
      <w:r w:rsidR="00CE3138">
        <w:t>90</w:t>
      </w:r>
      <w:r>
        <w:t>-5</w:t>
      </w:r>
      <w:r w:rsidR="00CE3138">
        <w:t>92</w:t>
      </w:r>
      <w:r>
        <w:t>.</w:t>
      </w:r>
      <w:r w:rsidRPr="000A4648">
        <w:t xml:space="preserve"> </w:t>
      </w:r>
    </w:p>
    <w:p w:rsidR="00266FA4" w:rsidRDefault="00BD5452" w:rsidP="00266FA4">
      <w:pPr>
        <w:pStyle w:val="Brdtext"/>
        <w:keepNext/>
        <w:numPr>
          <w:ilvl w:val="1"/>
          <w:numId w:val="15"/>
        </w:numPr>
      </w:pPr>
      <w:hyperlink r:id="rId28" w:history="1">
        <w:r w:rsidR="00266FA4">
          <w:rPr>
            <w:rStyle w:val="Hyperlnk"/>
          </w:rPr>
          <w:t>http://msdn.microsoft.com/en-us/library/6sh2ey19.aspx</w:t>
        </w:r>
      </w:hyperlink>
    </w:p>
    <w:p w:rsidR="00266FA4" w:rsidRDefault="00266FA4" w:rsidP="00266FA4">
      <w:pPr>
        <w:pStyle w:val="Brdtext"/>
        <w:keepNext/>
        <w:numPr>
          <w:ilvl w:val="0"/>
          <w:numId w:val="15"/>
        </w:numPr>
        <w:ind w:left="714" w:hanging="357"/>
      </w:pPr>
      <w:r>
        <w:t>Klassen List&lt;T&gt;</w:t>
      </w:r>
    </w:p>
    <w:p w:rsidR="00266FA4" w:rsidRDefault="00266FA4" w:rsidP="00266FA4">
      <w:pPr>
        <w:pStyle w:val="Brdtext"/>
        <w:keepNext/>
        <w:numPr>
          <w:ilvl w:val="1"/>
          <w:numId w:val="15"/>
        </w:numPr>
      </w:pPr>
      <w:proofErr w:type="spellStart"/>
      <w:r>
        <w:t>Essential</w:t>
      </w:r>
      <w:proofErr w:type="spellEnd"/>
      <w:r>
        <w:t xml:space="preserve"> C# </w:t>
      </w:r>
      <w:r w:rsidR="00CE3138">
        <w:t>5</w:t>
      </w:r>
      <w:r>
        <w:t xml:space="preserve">.0, </w:t>
      </w:r>
      <w:r w:rsidR="00CE3138">
        <w:t>639-645</w:t>
      </w:r>
      <w:r>
        <w:t>.</w:t>
      </w:r>
      <w:r w:rsidRPr="000A4648">
        <w:t xml:space="preserve"> </w:t>
      </w:r>
    </w:p>
    <w:p w:rsidR="00266FA4" w:rsidRDefault="00BD5452" w:rsidP="00266FA4">
      <w:pPr>
        <w:pStyle w:val="Brdtext"/>
        <w:keepNext/>
        <w:numPr>
          <w:ilvl w:val="1"/>
          <w:numId w:val="15"/>
        </w:numPr>
      </w:pPr>
      <w:hyperlink r:id="rId29" w:history="1">
        <w:r w:rsidR="00266FA4">
          <w:rPr>
            <w:rStyle w:val="Hyperlnk"/>
          </w:rPr>
          <w:t>http://msdn.microsoft.com/en-us/library/6sh2ey19.aspx</w:t>
        </w:r>
      </w:hyperlink>
    </w:p>
    <w:p w:rsidR="00266FA4" w:rsidRDefault="00266FA4" w:rsidP="00266FA4">
      <w:pPr>
        <w:pStyle w:val="Brdtext"/>
        <w:keepNext/>
        <w:numPr>
          <w:ilvl w:val="0"/>
          <w:numId w:val="15"/>
        </w:numPr>
      </w:pPr>
      <w:r>
        <w:t>Läsa och skriva till textfiler</w:t>
      </w:r>
    </w:p>
    <w:p w:rsidR="00266FA4" w:rsidRPr="00D3617D" w:rsidRDefault="00266FA4" w:rsidP="00266FA4">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30" w:history="1">
        <w:r w:rsidRPr="00D3617D">
          <w:rPr>
            <w:rStyle w:val="Hyperlnk"/>
            <w:lang w:val="en-US"/>
          </w:rPr>
          <w:t>http://msdn.microsoft.com/en-us/library/6aetdk20.aspx</w:t>
        </w:r>
      </w:hyperlink>
      <w:r w:rsidRPr="00D3617D">
        <w:rPr>
          <w:lang w:val="en-US"/>
        </w:rPr>
        <w:t>.</w:t>
      </w:r>
    </w:p>
    <w:p w:rsidR="00266FA4" w:rsidRPr="00D3617D" w:rsidRDefault="00266FA4" w:rsidP="00266FA4">
      <w:pPr>
        <w:pStyle w:val="Brdtext"/>
        <w:keepNext/>
        <w:numPr>
          <w:ilvl w:val="1"/>
          <w:numId w:val="15"/>
        </w:numPr>
        <w:rPr>
          <w:lang w:val="en-US"/>
        </w:rPr>
      </w:pPr>
      <w:proofErr w:type="spellStart"/>
      <w:r>
        <w:rPr>
          <w:lang w:val="en-US"/>
        </w:rPr>
        <w:t>StreamWriter</w:t>
      </w:r>
      <w:proofErr w:type="spellEnd"/>
      <w:r>
        <w:rPr>
          <w:lang w:val="en-US"/>
        </w:rPr>
        <w:t xml:space="preserve">, </w:t>
      </w:r>
      <w:hyperlink r:id="rId31" w:history="1">
        <w:r w:rsidRPr="00D3617D">
          <w:rPr>
            <w:rStyle w:val="Hyperlnk"/>
            <w:lang w:val="en-US"/>
          </w:rPr>
          <w:t>http://msdn.microsoft.com/en-us/library/3ssew6tk.aspx</w:t>
        </w:r>
      </w:hyperlink>
    </w:p>
    <w:p w:rsidR="00CE3138" w:rsidRDefault="00BD5452" w:rsidP="00CE3138">
      <w:pPr>
        <w:pStyle w:val="Brdtext"/>
        <w:keepNext/>
        <w:numPr>
          <w:ilvl w:val="1"/>
          <w:numId w:val="15"/>
        </w:numPr>
        <w:rPr>
          <w:lang w:val="en-US"/>
        </w:rPr>
      </w:pPr>
      <w:hyperlink r:id="rId32" w:history="1">
        <w:r w:rsidR="00CE3138" w:rsidRPr="008E3467">
          <w:rPr>
            <w:rStyle w:val="Hyperlnk"/>
            <w:lang w:val="en-US"/>
          </w:rPr>
          <w:t>http://coursepress.lnu.se/pub/education/course/1DV402/ht13/doc/artiklar/hur-hanterar-jag-textfiler.pdf</w:t>
        </w:r>
      </w:hyperlink>
    </w:p>
    <w:p w:rsidR="00266FA4" w:rsidRPr="00CE3138" w:rsidRDefault="00266FA4" w:rsidP="00CE3138">
      <w:pPr>
        <w:pStyle w:val="Brdtext"/>
        <w:keepNext/>
        <w:numPr>
          <w:ilvl w:val="0"/>
          <w:numId w:val="15"/>
        </w:numPr>
        <w:rPr>
          <w:lang w:val="en-US"/>
        </w:rPr>
      </w:pPr>
      <w:proofErr w:type="spellStart"/>
      <w:r w:rsidRPr="00CE3138">
        <w:rPr>
          <w:lang w:val="en-US"/>
        </w:rPr>
        <w:t>Klassen</w:t>
      </w:r>
      <w:proofErr w:type="spellEnd"/>
      <w:r w:rsidRPr="00CE3138">
        <w:rPr>
          <w:lang w:val="en-US"/>
        </w:rPr>
        <w:t xml:space="preserve"> Path</w:t>
      </w:r>
    </w:p>
    <w:p w:rsidR="00266FA4" w:rsidRPr="001A0DE0" w:rsidRDefault="00BD5452" w:rsidP="00266FA4">
      <w:pPr>
        <w:pStyle w:val="Brdtext"/>
        <w:keepNext/>
        <w:numPr>
          <w:ilvl w:val="1"/>
          <w:numId w:val="15"/>
        </w:numPr>
        <w:rPr>
          <w:rStyle w:val="Hyperlnk"/>
          <w:color w:val="auto"/>
          <w:u w:val="none"/>
          <w:lang w:val="en-US"/>
        </w:rPr>
      </w:pPr>
      <w:hyperlink r:id="rId33" w:history="1">
        <w:r w:rsidR="00266FA4" w:rsidRPr="001A0DE0">
          <w:rPr>
            <w:rStyle w:val="Hyperlnk"/>
            <w:lang w:val="en-US"/>
          </w:rPr>
          <w:t>http://msdn.microsoft.com/en-us/library/3bdzys9w.aspx</w:t>
        </w:r>
      </w:hyperlink>
    </w:p>
    <w:p w:rsidR="005A7514" w:rsidRPr="001A0DE0" w:rsidRDefault="005A7514" w:rsidP="00266FA4">
      <w:pPr>
        <w:pStyle w:val="Rubrik2"/>
        <w:rPr>
          <w:strike/>
          <w:lang w:val="en-US"/>
        </w:rPr>
      </w:pPr>
    </w:p>
    <w:sectPr w:rsidR="005A7514" w:rsidRPr="001A0DE0" w:rsidSect="00266FA4">
      <w:headerReference w:type="first" r:id="rId34"/>
      <w:type w:val="oddPage"/>
      <w:pgSz w:w="11906" w:h="16838" w:code="9"/>
      <w:pgMar w:top="301" w:right="1418" w:bottom="301" w:left="1418" w:header="624" w:footer="510" w:gutter="0"/>
      <w:pgBorders w:offsetFrom="page">
        <w:left w:val="single" w:sz="24" w:space="24" w:color="00A6A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452" w:rsidRDefault="00BD5452">
      <w:r>
        <w:separator/>
      </w:r>
    </w:p>
  </w:endnote>
  <w:endnote w:type="continuationSeparator" w:id="0">
    <w:p w:rsidR="00BD5452" w:rsidRDefault="00BD5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D2" w:rsidRPr="00266FA4" w:rsidRDefault="00266FA4" w:rsidP="00266F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712D59">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712D59">
      <w:rPr>
        <w:rStyle w:val="Sidnummer"/>
        <w:noProof/>
        <w:sz w:val="16"/>
        <w:szCs w:val="16"/>
      </w:rPr>
      <w:t>12</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712D59">
      <w:rPr>
        <w:rStyle w:val="Sidnummer"/>
        <w:noProof/>
        <w:sz w:val="16"/>
        <w:szCs w:val="16"/>
      </w:rPr>
      <w:t>2</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712D59">
      <w:rPr>
        <w:rStyle w:val="Sidnummer"/>
        <w:noProof/>
        <w:sz w:val="16"/>
        <w:szCs w:val="16"/>
      </w:rPr>
      <w:t>12</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452" w:rsidRDefault="00BD5452">
      <w:r>
        <w:separator/>
      </w:r>
    </w:p>
  </w:footnote>
  <w:footnote w:type="continuationSeparator" w:id="0">
    <w:p w:rsidR="00BD5452" w:rsidRDefault="00BD5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column">
                  <wp:posOffset>-1371600</wp:posOffset>
                </wp:positionH>
                <wp:positionV relativeFrom="paragraph">
                  <wp:posOffset>10795</wp:posOffset>
                </wp:positionV>
                <wp:extent cx="320675" cy="427990"/>
                <wp:effectExtent l="19050" t="0" r="3175" b="0"/>
                <wp:wrapNone/>
                <wp:docPr id="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63E7645" wp14:editId="354C10B4">
                <wp:extent cx="3162300" cy="476250"/>
                <wp:effectExtent l="19050" t="0" r="0" b="0"/>
                <wp:docPr id="10"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1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11" name="Bildobjekt 1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26"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D521D2" w:rsidP="00ED202D">
          <w:pPr>
            <w:pStyle w:val="Brdtext"/>
            <w:spacing w:before="10"/>
          </w:pPr>
          <w:r>
            <w:rPr>
              <w:noProof/>
            </w:rPr>
            <w:drawing>
              <wp:anchor distT="0" distB="0" distL="114300" distR="114300" simplePos="0" relativeHeight="251661824" behindDoc="0" locked="0" layoutInCell="0" allowOverlap="0" wp14:anchorId="6DECEE60" wp14:editId="3581C080">
                <wp:simplePos x="0" y="0"/>
                <wp:positionH relativeFrom="page">
                  <wp:posOffset>463855</wp:posOffset>
                </wp:positionH>
                <wp:positionV relativeFrom="page">
                  <wp:posOffset>360045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66FA4">
            <w:rPr>
              <w:noProof/>
            </w:rPr>
            <w:drawing>
              <wp:inline distT="0" distB="0" distL="0" distR="0" wp14:anchorId="4DC2D06E" wp14:editId="45C2F54F">
                <wp:extent cx="2447925" cy="476250"/>
                <wp:effectExtent l="0" t="0" r="9525" b="0"/>
                <wp:docPr id="28" name="Bildobjekt 2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D521D2"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9776" behindDoc="0" locked="0" layoutInCell="0" allowOverlap="0" wp14:anchorId="0C614B31" wp14:editId="0B8E44F6">
                <wp:simplePos x="0" y="0"/>
                <wp:positionH relativeFrom="page">
                  <wp:posOffset>464185</wp:posOffset>
                </wp:positionH>
                <wp:positionV relativeFrom="page">
                  <wp:posOffset>360045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D54EC">
            <w:rPr>
              <w:noProof/>
            </w:rPr>
            <w:drawing>
              <wp:inline distT="0" distB="0" distL="0" distR="0" wp14:anchorId="6BF840A5" wp14:editId="2DD4EB62">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66944" behindDoc="0" locked="0" layoutInCell="0" allowOverlap="0" wp14:anchorId="1CB01D3F" wp14:editId="2B5EC32B">
                <wp:simplePos x="0" y="0"/>
                <wp:positionH relativeFrom="page">
                  <wp:posOffset>464185</wp:posOffset>
                </wp:positionH>
                <wp:positionV relativeFrom="page">
                  <wp:posOffset>360045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66FA4">
            <w:rPr>
              <w:noProof/>
            </w:rPr>
            <w:drawing>
              <wp:inline distT="0" distB="0" distL="0" distR="0" wp14:anchorId="47658B03" wp14:editId="1D92BBBF">
                <wp:extent cx="2447925" cy="476250"/>
                <wp:effectExtent l="0" t="0" r="9525" b="0"/>
                <wp:docPr id="29" name="Bildobjekt 2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1"/>
  </w:num>
  <w:num w:numId="11">
    <w:abstractNumId w:val="13"/>
  </w:num>
  <w:num w:numId="12">
    <w:abstractNumId w:val="14"/>
  </w:num>
  <w:num w:numId="13">
    <w:abstractNumId w:val="42"/>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0"/>
  </w:num>
  <w:num w:numId="38">
    <w:abstractNumId w:val="35"/>
  </w:num>
  <w:num w:numId="39">
    <w:abstractNumId w:val="11"/>
  </w:num>
  <w:num w:numId="40">
    <w:abstractNumId w:val="25"/>
  </w:num>
  <w:num w:numId="41">
    <w:abstractNumId w:val="30"/>
  </w:num>
  <w:num w:numId="42">
    <w:abstractNumId w:val="17"/>
  </w:num>
  <w:num w:numId="4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7975"/>
    <w:rsid w:val="00071666"/>
    <w:rsid w:val="00071F0E"/>
    <w:rsid w:val="00072BD5"/>
    <w:rsid w:val="00080855"/>
    <w:rsid w:val="00085CE8"/>
    <w:rsid w:val="00087961"/>
    <w:rsid w:val="00093BA7"/>
    <w:rsid w:val="00093D95"/>
    <w:rsid w:val="00094338"/>
    <w:rsid w:val="00097787"/>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3E1C"/>
    <w:rsid w:val="000F4ED0"/>
    <w:rsid w:val="000F51FD"/>
    <w:rsid w:val="000F6DAA"/>
    <w:rsid w:val="00106F72"/>
    <w:rsid w:val="00110A84"/>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0DE0"/>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3099"/>
    <w:rsid w:val="0025323A"/>
    <w:rsid w:val="00264074"/>
    <w:rsid w:val="00266FA4"/>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1CD7"/>
    <w:rsid w:val="006C576B"/>
    <w:rsid w:val="006C7E8B"/>
    <w:rsid w:val="006D7315"/>
    <w:rsid w:val="006D7D46"/>
    <w:rsid w:val="006E0813"/>
    <w:rsid w:val="006E231D"/>
    <w:rsid w:val="006E3918"/>
    <w:rsid w:val="006F2F61"/>
    <w:rsid w:val="0070217B"/>
    <w:rsid w:val="00704CD4"/>
    <w:rsid w:val="007057DC"/>
    <w:rsid w:val="00707634"/>
    <w:rsid w:val="00712D59"/>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82499"/>
    <w:rsid w:val="00782F24"/>
    <w:rsid w:val="00783A2B"/>
    <w:rsid w:val="00785917"/>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432A"/>
    <w:rsid w:val="00936B99"/>
    <w:rsid w:val="00936CBD"/>
    <w:rsid w:val="009379AC"/>
    <w:rsid w:val="00941AF6"/>
    <w:rsid w:val="00941CCA"/>
    <w:rsid w:val="00942CC1"/>
    <w:rsid w:val="009464D7"/>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D3A0C"/>
    <w:rsid w:val="009E237B"/>
    <w:rsid w:val="009E3DBE"/>
    <w:rsid w:val="009E4FE9"/>
    <w:rsid w:val="009F0ECB"/>
    <w:rsid w:val="009F2682"/>
    <w:rsid w:val="009F5448"/>
    <w:rsid w:val="009F7FBB"/>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5452"/>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312E5"/>
    <w:rsid w:val="00C3132F"/>
    <w:rsid w:val="00C31EAD"/>
    <w:rsid w:val="00C361B2"/>
    <w:rsid w:val="00C36977"/>
    <w:rsid w:val="00C405CF"/>
    <w:rsid w:val="00C4079A"/>
    <w:rsid w:val="00C41256"/>
    <w:rsid w:val="00C41F1A"/>
    <w:rsid w:val="00C43F3A"/>
    <w:rsid w:val="00C46231"/>
    <w:rsid w:val="00C47B9C"/>
    <w:rsid w:val="00C5032E"/>
    <w:rsid w:val="00C54306"/>
    <w:rsid w:val="00C55C7E"/>
    <w:rsid w:val="00C57239"/>
    <w:rsid w:val="00C605DA"/>
    <w:rsid w:val="00C624FC"/>
    <w:rsid w:val="00C63F14"/>
    <w:rsid w:val="00C72B96"/>
    <w:rsid w:val="00C72C58"/>
    <w:rsid w:val="00C74D67"/>
    <w:rsid w:val="00C760E8"/>
    <w:rsid w:val="00C77F5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3138"/>
    <w:rsid w:val="00CE6CED"/>
    <w:rsid w:val="00CF1E6C"/>
    <w:rsid w:val="00CF44E6"/>
    <w:rsid w:val="00CF54E3"/>
    <w:rsid w:val="00D00912"/>
    <w:rsid w:val="00D014BB"/>
    <w:rsid w:val="00D03D03"/>
    <w:rsid w:val="00D05569"/>
    <w:rsid w:val="00D05678"/>
    <w:rsid w:val="00D104D1"/>
    <w:rsid w:val="00D10541"/>
    <w:rsid w:val="00D11773"/>
    <w:rsid w:val="00D143DD"/>
    <w:rsid w:val="00D17687"/>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723"/>
    <w:rsid w:val="00F0553B"/>
    <w:rsid w:val="00F05B7F"/>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4730"/>
    <w:rsid w:val="00FC582A"/>
    <w:rsid w:val="00FC5C95"/>
    <w:rsid w:val="00FC6A59"/>
    <w:rsid w:val="00FD056E"/>
    <w:rsid w:val="00FD131F"/>
    <w:rsid w:val="00FD300D"/>
    <w:rsid w:val="00FD3B31"/>
    <w:rsid w:val="00FD4574"/>
    <w:rsid w:val="00FD486F"/>
    <w:rsid w:val="00FE03A5"/>
    <w:rsid w:val="00FE3778"/>
    <w:rsid w:val="00FE51A5"/>
    <w:rsid w:val="00FE51D8"/>
    <w:rsid w:val="00FE63A4"/>
    <w:rsid w:val="00FE6549"/>
    <w:rsid w:val="00FE6D9F"/>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3.png"/><Relationship Id="rId33" Type="http://schemas.openxmlformats.org/officeDocument/2006/relationships/hyperlink" Target="http://msdn.microsoft.com/en-us/library/3bdzys9w.aspx"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png"/><Relationship Id="rId29" Type="http://schemas.openxmlformats.org/officeDocument/2006/relationships/hyperlink" Target="http://msdn.microsoft.com/en-us/library/6sh2ey19.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coursepress.lnu.se/pub/education/course/1DV402/ht13/doc/artiklar/hur-hanterar-jag-textfiler.pdf"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hyperlink" Target="http://msdn.microsoft.com/en-us/library/6sh2ey19.aspx"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msdn.microsoft.com/en-us/library/3ssew6tk.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10.png"/><Relationship Id="rId27" Type="http://schemas.openxmlformats.org/officeDocument/2006/relationships/hyperlink" Target="http://msdn.microsoft.com/en-us/library/ah19swz4.aspx" TargetMode="External"/><Relationship Id="rId30" Type="http://schemas.openxmlformats.org/officeDocument/2006/relationships/hyperlink" Target="http://msdn.microsoft.com/en-us/library/6aetdk20.aspx" TargetMode="External"/><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9B68E-901A-4070-ABA1-501761D7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204</TotalTime>
  <Pages>12</Pages>
  <Words>2706</Words>
  <Characters>14348</Characters>
  <Application>Microsoft Office Word</Application>
  <DocSecurity>0</DocSecurity>
  <Lines>119</Lines>
  <Paragraphs>34</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36</cp:revision>
  <cp:lastPrinted>2013-10-15T14:55:00Z</cp:lastPrinted>
  <dcterms:created xsi:type="dcterms:W3CDTF">2012-10-15T12:39:00Z</dcterms:created>
  <dcterms:modified xsi:type="dcterms:W3CDTF">2014-03-12T08:30:00Z</dcterms:modified>
</cp:coreProperties>
</file>