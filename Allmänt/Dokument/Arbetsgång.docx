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165B9F">
        <w:trPr>
          <w:trHeight w:val="2195"/>
        </w:trPr>
        <w:tc>
          <w:tcPr>
            <w:tcW w:w="7709" w:type="dxa"/>
          </w:tcPr>
          <w:p w:rsidR="005C5FFD" w:rsidRPr="00165B9F" w:rsidRDefault="00207F30" w:rsidP="00F717DB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>Instruktion</w:t>
            </w:r>
          </w:p>
        </w:tc>
      </w:tr>
    </w:tbl>
    <w:p w:rsidR="00165B9F" w:rsidRPr="00165B9F" w:rsidRDefault="00207F30" w:rsidP="00735448">
      <w:pPr>
        <w:pStyle w:val="Brdtext"/>
        <w:spacing w:line="240" w:lineRule="auto"/>
        <w:rPr>
          <w:i/>
          <w:sz w:val="36"/>
          <w:szCs w:val="36"/>
        </w:rPr>
      </w:pPr>
      <w:r>
        <w:rPr>
          <w:sz w:val="60"/>
          <w:szCs w:val="60"/>
        </w:rPr>
        <w:t>Arbetsgång</w:t>
      </w:r>
    </w:p>
    <w:p w:rsidR="00BC3CEA" w:rsidRDefault="00207F30" w:rsidP="00391F0A">
      <w:pPr>
        <w:pStyle w:val="Brdtext"/>
      </w:pPr>
      <w:r>
        <w:t>Laborationsuppgifter och GitHub</w:t>
      </w:r>
    </w:p>
    <w:tbl>
      <w:tblPr>
        <w:tblpPr w:leftFromText="142" w:rightFromText="142" w:vertAnchor="page" w:horzAnchor="page" w:tblpX="7225" w:tblpY="15310"/>
        <w:tblOverlap w:val="never"/>
        <w:tblW w:w="4536" w:type="dxa"/>
        <w:tblLayout w:type="fixed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4536"/>
      </w:tblGrid>
      <w:tr w:rsidR="00F717DB" w:rsidTr="00F717DB">
        <w:tc>
          <w:tcPr>
            <w:tcW w:w="4536" w:type="dxa"/>
            <w:shd w:val="clear" w:color="auto" w:fill="auto"/>
            <w:vAlign w:val="bottom"/>
          </w:tcPr>
          <w:p w:rsidR="00F717DB" w:rsidRDefault="00F717DB" w:rsidP="00F717DB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 w:rsidRPr="00457107">
              <w:rPr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"/>
                  </w:textInput>
                </w:ffData>
              </w:fldChar>
            </w:r>
            <w:r w:rsidRPr="00457107">
              <w:rPr>
                <w:i/>
                <w:sz w:val="22"/>
                <w:szCs w:val="22"/>
              </w:rPr>
              <w:instrText xml:space="preserve"> FORMTEXT </w:instrText>
            </w:r>
            <w:r w:rsidRPr="00457107">
              <w:rPr>
                <w:i/>
                <w:sz w:val="22"/>
                <w:szCs w:val="22"/>
              </w:rPr>
            </w:r>
            <w:r w:rsidRPr="00457107">
              <w:rPr>
                <w:i/>
                <w:sz w:val="22"/>
                <w:szCs w:val="22"/>
              </w:rPr>
              <w:fldChar w:fldCharType="separate"/>
            </w:r>
            <w:r>
              <w:rPr>
                <w:i/>
                <w:noProof/>
                <w:sz w:val="22"/>
                <w:szCs w:val="22"/>
              </w:rPr>
              <w:t>Författare</w:t>
            </w:r>
            <w:r w:rsidRPr="00457107">
              <w:rPr>
                <w:i/>
                <w:sz w:val="22"/>
                <w:szCs w:val="22"/>
              </w:rPr>
              <w:fldChar w:fldCharType="end"/>
            </w:r>
            <w:r>
              <w:rPr>
                <w:i/>
                <w:sz w:val="22"/>
                <w:szCs w:val="22"/>
              </w:rPr>
              <w:t>:</w:t>
            </w:r>
            <w:r w:rsidRPr="00457107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Mats Loock</w:t>
            </w:r>
          </w:p>
          <w:p w:rsidR="00F717DB" w:rsidRDefault="00F717DB" w:rsidP="00F717DB">
            <w:pPr>
              <w:pStyle w:val="FramsideText"/>
              <w:pBdr>
                <w:left w:val="single" w:sz="4" w:space="4" w:color="000000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Kurs:</w:t>
            </w:r>
            <w:r w:rsidRPr="00457107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Inledande programmering med C#</w:t>
            </w:r>
          </w:p>
          <w:p w:rsidR="00F717DB" w:rsidRPr="003A46FF" w:rsidRDefault="00F717DB" w:rsidP="00F717DB">
            <w:pPr>
              <w:pStyle w:val="FramsideText"/>
              <w:pBdr>
                <w:left w:val="single" w:sz="4" w:space="4" w:color="000000"/>
              </w:pBdr>
            </w:pPr>
            <w:r>
              <w:rPr>
                <w:i/>
                <w:sz w:val="22"/>
                <w:szCs w:val="22"/>
              </w:rPr>
              <w:t>Kurskod:</w:t>
            </w:r>
            <w:r>
              <w:rPr>
                <w:sz w:val="22"/>
                <w:szCs w:val="22"/>
              </w:rPr>
              <w:t>1DV402</w:t>
            </w:r>
          </w:p>
        </w:tc>
      </w:tr>
    </w:tbl>
    <w:p w:rsidR="00EE49FF" w:rsidRDefault="00EE49FF" w:rsidP="00391F0A">
      <w:pPr>
        <w:pStyle w:val="Brdtext"/>
      </w:pPr>
    </w:p>
    <w:p w:rsidR="00EE49FF" w:rsidRDefault="00EE49FF">
      <w:pPr>
        <w:sectPr w:rsidR="00EE49FF" w:rsidSect="00F717DB">
          <w:headerReference w:type="default" r:id="rId8"/>
          <w:footerReference w:type="default" r:id="rId9"/>
          <w:headerReference w:type="first" r:id="rId10"/>
          <w:type w:val="oddPage"/>
          <w:pgSz w:w="11906" w:h="16838" w:code="9"/>
          <w:pgMar w:top="3101" w:right="1661" w:bottom="238" w:left="2756" w:header="624" w:footer="510" w:gutter="0"/>
          <w:cols w:space="708"/>
          <w:titlePg/>
          <w:docGrid w:linePitch="360"/>
        </w:sectPr>
      </w:pPr>
    </w:p>
    <w:p w:rsidR="004D54EC" w:rsidRPr="001F1EB8" w:rsidRDefault="004D54EC" w:rsidP="00BC3CEA">
      <w:pPr>
        <w:rPr>
          <w:b/>
          <w:sz w:val="34"/>
          <w:szCs w:val="34"/>
        </w:rPr>
      </w:pPr>
      <w:r w:rsidRPr="001F1EB8">
        <w:rPr>
          <w:b/>
          <w:sz w:val="34"/>
          <w:szCs w:val="34"/>
        </w:rPr>
        <w:lastRenderedPageBreak/>
        <w:t>Upphovsrätt för detta verk</w:t>
      </w:r>
    </w:p>
    <w:p w:rsidR="004D54EC" w:rsidRDefault="004D54EC" w:rsidP="004D54EC">
      <w:pPr>
        <w:pStyle w:val="Brdtext"/>
      </w:pPr>
      <w:r>
        <w:t>Detta verk är framtaget i anslutning till kursen Inledande programmering med C# vid Linnéuniversitetet.</w:t>
      </w:r>
    </w:p>
    <w:p w:rsidR="004D54EC" w:rsidRPr="001F1EB8" w:rsidRDefault="004D54EC" w:rsidP="004D54EC">
      <w:pPr>
        <w:spacing w:after="120"/>
        <w:rPr>
          <w:b/>
          <w:sz w:val="26"/>
          <w:szCs w:val="26"/>
        </w:rPr>
      </w:pPr>
      <w:r w:rsidRPr="001F1EB8">
        <w:rPr>
          <w:b/>
          <w:sz w:val="26"/>
          <w:szCs w:val="26"/>
        </w:rPr>
        <w:t>D</w:t>
      </w:r>
      <w:r w:rsidR="00207F30">
        <w:rPr>
          <w:b/>
          <w:sz w:val="26"/>
          <w:szCs w:val="26"/>
        </w:rPr>
        <w:t>u får använda detta verk så här</w:t>
      </w:r>
    </w:p>
    <w:p w:rsidR="004D54EC" w:rsidRDefault="004D54EC" w:rsidP="004D54EC">
      <w:pPr>
        <w:pStyle w:val="Brdtext"/>
      </w:pPr>
      <w:r>
        <w:t xml:space="preserve">Allt innehåll i </w:t>
      </w:r>
      <w:r w:rsidR="00207F30">
        <w:t xml:space="preserve">detta </w:t>
      </w:r>
      <w:r>
        <w:t xml:space="preserve">verk </w:t>
      </w:r>
      <w:r w:rsidRPr="002F4582">
        <w:t>av </w:t>
      </w:r>
      <w:r w:rsidRPr="00E016E8">
        <w:t>Mats Loock</w:t>
      </w:r>
      <w:r>
        <w:t>, förutom Linnéuniversitetets logotyp, symbol och kopparstick, är licensierad under: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534"/>
      </w:tblGrid>
      <w:tr w:rsidR="004D54EC" w:rsidTr="000D092F">
        <w:tc>
          <w:tcPr>
            <w:tcW w:w="1536" w:type="dxa"/>
            <w:vAlign w:val="center"/>
          </w:tcPr>
          <w:p w:rsidR="004D54EC" w:rsidRDefault="004D54EC" w:rsidP="000D092F">
            <w:pPr>
              <w:pStyle w:val="Brdtext"/>
            </w:pPr>
            <w:r>
              <w:rPr>
                <w:noProof/>
              </w:rPr>
              <w:drawing>
                <wp:inline distT="0" distB="0" distL="0" distR="0" wp14:anchorId="7CD66525" wp14:editId="47F332C1">
                  <wp:extent cx="836930" cy="293370"/>
                  <wp:effectExtent l="0" t="0" r="1270" b="0"/>
                  <wp:docPr id="21" name="Bildobjekt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reative Commons-lic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:rsidR="004D54EC" w:rsidRDefault="004D54EC" w:rsidP="000D092F">
            <w:pPr>
              <w:pStyle w:val="Brdtext"/>
            </w:pPr>
            <w:proofErr w:type="spellStart"/>
            <w:r w:rsidRPr="002F4582">
              <w:t>Creative</w:t>
            </w:r>
            <w:proofErr w:type="spellEnd"/>
            <w:r w:rsidRPr="002F4582">
              <w:t xml:space="preserve"> </w:t>
            </w:r>
            <w:proofErr w:type="spellStart"/>
            <w:r w:rsidRPr="002F4582">
              <w:t>Commons</w:t>
            </w:r>
            <w:proofErr w:type="spellEnd"/>
            <w:r w:rsidRPr="002F4582">
              <w:t xml:space="preserve"> Erkännande-</w:t>
            </w:r>
            <w:proofErr w:type="spellStart"/>
            <w:r w:rsidRPr="002F4582">
              <w:t>IckeKommersiell</w:t>
            </w:r>
            <w:proofErr w:type="spellEnd"/>
            <w:r w:rsidRPr="002F4582">
              <w:t>-</w:t>
            </w:r>
            <w:proofErr w:type="spellStart"/>
            <w:r w:rsidRPr="002F4582">
              <w:t>DelaLika</w:t>
            </w:r>
            <w:proofErr w:type="spellEnd"/>
            <w:r w:rsidRPr="002F4582">
              <w:t xml:space="preserve"> 2.5 Sverige licens.</w:t>
            </w:r>
            <w:r>
              <w:br/>
            </w:r>
            <w:hyperlink r:id="rId12" w:history="1">
              <w:r w:rsidRPr="00D371BD">
                <w:rPr>
                  <w:rStyle w:val="Hyperlnk"/>
                </w:rPr>
                <w:t>http://creativecommons.org/licenses/by-nc-sa/2.5/se/</w:t>
              </w:r>
            </w:hyperlink>
          </w:p>
        </w:tc>
      </w:tr>
    </w:tbl>
    <w:p w:rsidR="004D54EC" w:rsidRPr="00D87413" w:rsidRDefault="004D54EC" w:rsidP="004D54EC">
      <w:pPr>
        <w:spacing w:after="120"/>
        <w:rPr>
          <w:b/>
          <w:sz w:val="26"/>
          <w:szCs w:val="26"/>
        </w:rPr>
      </w:pPr>
      <w:r w:rsidRPr="00D87413">
        <w:rPr>
          <w:b/>
          <w:sz w:val="26"/>
          <w:szCs w:val="26"/>
        </w:rPr>
        <w:t>Det betyder att du i icke-kommersiella syften får:</w:t>
      </w:r>
    </w:p>
    <w:p w:rsidR="004D54EC" w:rsidRDefault="004D54EC" w:rsidP="00AD2343">
      <w:pPr>
        <w:pStyle w:val="Brdtext"/>
        <w:numPr>
          <w:ilvl w:val="0"/>
          <w:numId w:val="8"/>
        </w:numPr>
      </w:pPr>
      <w:r>
        <w:t>kopiera hela eller delar av innehållet</w:t>
      </w:r>
    </w:p>
    <w:p w:rsidR="004D54EC" w:rsidRDefault="004D54EC" w:rsidP="00AD2343">
      <w:pPr>
        <w:pStyle w:val="Brdtext"/>
        <w:numPr>
          <w:ilvl w:val="0"/>
          <w:numId w:val="8"/>
        </w:numPr>
      </w:pPr>
      <w:r>
        <w:t>sprida hela eller delar av innehållet</w:t>
      </w:r>
    </w:p>
    <w:p w:rsidR="004D54EC" w:rsidRDefault="004D54EC" w:rsidP="00AD2343">
      <w:pPr>
        <w:pStyle w:val="Brdtext"/>
        <w:numPr>
          <w:ilvl w:val="0"/>
          <w:numId w:val="8"/>
        </w:numPr>
      </w:pPr>
      <w:r>
        <w:t>visa hela eller delar av innehållet offentligt och digitalt</w:t>
      </w:r>
    </w:p>
    <w:p w:rsidR="004D54EC" w:rsidRDefault="004D54EC" w:rsidP="00AD2343">
      <w:pPr>
        <w:pStyle w:val="Brdtext"/>
        <w:numPr>
          <w:ilvl w:val="0"/>
          <w:numId w:val="8"/>
        </w:numPr>
      </w:pPr>
      <w:r>
        <w:t>konvertera innehållet till annat format</w:t>
      </w:r>
    </w:p>
    <w:p w:rsidR="004D54EC" w:rsidRDefault="004D54EC" w:rsidP="00AD2343">
      <w:pPr>
        <w:pStyle w:val="Brdtext"/>
        <w:numPr>
          <w:ilvl w:val="0"/>
          <w:numId w:val="8"/>
        </w:numPr>
      </w:pPr>
      <w:r>
        <w:t>du får även göra om innehållet</w:t>
      </w:r>
    </w:p>
    <w:p w:rsidR="004D54EC" w:rsidRDefault="004D54EC" w:rsidP="004D54EC">
      <w:pPr>
        <w:pStyle w:val="Brdtext"/>
      </w:pPr>
      <w:r>
        <w:t>Om du förändrar innehållet så ta inte med Linnéuniversitetets logotyp, symbol och/eller kopparstick i din nya version!</w:t>
      </w:r>
    </w:p>
    <w:p w:rsidR="004D54EC" w:rsidRPr="004C6817" w:rsidRDefault="004D54EC" w:rsidP="004D54EC">
      <w:pPr>
        <w:rPr>
          <w:sz w:val="22"/>
        </w:rPr>
      </w:pPr>
      <w:r w:rsidRPr="004C6817">
        <w:rPr>
          <w:sz w:val="22"/>
        </w:rPr>
        <w:t xml:space="preserve">Vid all användning måste du ange källan: ”Linnéuniversitetet – Inledande programmering med C#” och en länk till </w:t>
      </w:r>
      <w:hyperlink r:id="rId13" w:history="1">
        <w:r w:rsidRPr="004C6817">
          <w:rPr>
            <w:rStyle w:val="Hyperlnk"/>
            <w:sz w:val="22"/>
          </w:rPr>
          <w:t>https://coursepress.lnu.se/kurs/inledande-programmering-med-csharp</w:t>
        </w:r>
      </w:hyperlink>
      <w:r w:rsidRPr="004C6817">
        <w:rPr>
          <w:sz w:val="22"/>
        </w:rPr>
        <w:t xml:space="preserve"> och till </w:t>
      </w:r>
      <w:proofErr w:type="spellStart"/>
      <w:r w:rsidRPr="004C6817">
        <w:rPr>
          <w:sz w:val="22"/>
        </w:rPr>
        <w:t>Creative</w:t>
      </w:r>
      <w:proofErr w:type="spellEnd"/>
      <w:r w:rsidRPr="004C6817">
        <w:rPr>
          <w:sz w:val="22"/>
        </w:rPr>
        <w:t xml:space="preserve"> Common-licensen här ovan.</w:t>
      </w:r>
    </w:p>
    <w:p w:rsidR="004D54EC" w:rsidRDefault="004D54EC" w:rsidP="004D54EC">
      <w:pPr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  <w:bookmarkStart w:id="0" w:name="_GoBack"/>
      <w:bookmarkEnd w:id="0"/>
    </w:p>
    <w:p w:rsidR="00401CCE" w:rsidRPr="001B7916" w:rsidRDefault="00401CCE" w:rsidP="001B7916">
      <w:pPr>
        <w:rPr>
          <w:b/>
          <w:sz w:val="34"/>
          <w:szCs w:val="34"/>
        </w:rPr>
      </w:pPr>
      <w:r w:rsidRPr="001B7916">
        <w:rPr>
          <w:b/>
          <w:sz w:val="34"/>
          <w:szCs w:val="34"/>
        </w:rPr>
        <w:lastRenderedPageBreak/>
        <w:t>Innehåll</w:t>
      </w:r>
    </w:p>
    <w:sdt>
      <w:sdtPr>
        <w:rPr>
          <w:sz w:val="22"/>
        </w:rPr>
        <w:id w:val="-29198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341" w:rsidRDefault="001B7916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981027" w:history="1">
            <w:r w:rsidR="00264341" w:rsidRPr="00CA41E0">
              <w:rPr>
                <w:rStyle w:val="Hyperlnk"/>
                <w:noProof/>
              </w:rPr>
              <w:t>1.</w:t>
            </w:r>
            <w:r w:rsidR="002643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4341" w:rsidRPr="00CA41E0">
              <w:rPr>
                <w:rStyle w:val="Hyperlnk"/>
                <w:noProof/>
              </w:rPr>
              <w:t>Skapa konto på GitHub</w:t>
            </w:r>
            <w:r w:rsidR="00264341">
              <w:rPr>
                <w:noProof/>
                <w:webHidden/>
              </w:rPr>
              <w:tab/>
            </w:r>
            <w:r w:rsidR="00264341">
              <w:rPr>
                <w:noProof/>
                <w:webHidden/>
              </w:rPr>
              <w:fldChar w:fldCharType="begin"/>
            </w:r>
            <w:r w:rsidR="00264341">
              <w:rPr>
                <w:noProof/>
                <w:webHidden/>
              </w:rPr>
              <w:instrText xml:space="preserve"> PAGEREF _Toc396981027 \h </w:instrText>
            </w:r>
            <w:r w:rsidR="00264341">
              <w:rPr>
                <w:noProof/>
                <w:webHidden/>
              </w:rPr>
            </w:r>
            <w:r w:rsidR="00264341">
              <w:rPr>
                <w:noProof/>
                <w:webHidden/>
              </w:rPr>
              <w:fldChar w:fldCharType="separate"/>
            </w:r>
            <w:r w:rsidR="00F717DB">
              <w:rPr>
                <w:noProof/>
                <w:webHidden/>
              </w:rPr>
              <w:t>5</w:t>
            </w:r>
            <w:r w:rsidR="00264341">
              <w:rPr>
                <w:noProof/>
                <w:webHidden/>
              </w:rPr>
              <w:fldChar w:fldCharType="end"/>
            </w:r>
          </w:hyperlink>
        </w:p>
        <w:p w:rsidR="00264341" w:rsidRDefault="00604450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6981028" w:history="1">
            <w:r w:rsidR="00264341" w:rsidRPr="00CA41E0">
              <w:rPr>
                <w:rStyle w:val="Hyperlnk"/>
                <w:noProof/>
              </w:rPr>
              <w:t>2.</w:t>
            </w:r>
            <w:r w:rsidR="002643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4341" w:rsidRPr="00CA41E0">
              <w:rPr>
                <w:rStyle w:val="Hyperlnk"/>
                <w:noProof/>
              </w:rPr>
              <w:t>Skapa tomt repositorium till laborationsuppgift på GitHub</w:t>
            </w:r>
            <w:r w:rsidR="00264341">
              <w:rPr>
                <w:noProof/>
                <w:webHidden/>
              </w:rPr>
              <w:tab/>
            </w:r>
            <w:r w:rsidR="00264341">
              <w:rPr>
                <w:noProof/>
                <w:webHidden/>
              </w:rPr>
              <w:fldChar w:fldCharType="begin"/>
            </w:r>
            <w:r w:rsidR="00264341">
              <w:rPr>
                <w:noProof/>
                <w:webHidden/>
              </w:rPr>
              <w:instrText xml:space="preserve"> PAGEREF _Toc396981028 \h </w:instrText>
            </w:r>
            <w:r w:rsidR="00264341">
              <w:rPr>
                <w:noProof/>
                <w:webHidden/>
              </w:rPr>
            </w:r>
            <w:r w:rsidR="00264341">
              <w:rPr>
                <w:noProof/>
                <w:webHidden/>
              </w:rPr>
              <w:fldChar w:fldCharType="separate"/>
            </w:r>
            <w:r w:rsidR="00F717DB">
              <w:rPr>
                <w:noProof/>
                <w:webHidden/>
              </w:rPr>
              <w:t>6</w:t>
            </w:r>
            <w:r w:rsidR="00264341">
              <w:rPr>
                <w:noProof/>
                <w:webHidden/>
              </w:rPr>
              <w:fldChar w:fldCharType="end"/>
            </w:r>
          </w:hyperlink>
        </w:p>
        <w:p w:rsidR="00264341" w:rsidRDefault="00604450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6981029" w:history="1">
            <w:r w:rsidR="00264341" w:rsidRPr="00CA41E0">
              <w:rPr>
                <w:rStyle w:val="Hyperlnk"/>
                <w:noProof/>
              </w:rPr>
              <w:t>3.</w:t>
            </w:r>
            <w:r w:rsidR="002643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4341" w:rsidRPr="00CA41E0">
              <w:rPr>
                <w:rStyle w:val="Hyperlnk"/>
                <w:noProof/>
              </w:rPr>
              <w:t>Skapa lokal klon av tomt repositorium till laborationsuppgift</w:t>
            </w:r>
            <w:r w:rsidR="00264341">
              <w:rPr>
                <w:noProof/>
                <w:webHidden/>
              </w:rPr>
              <w:tab/>
            </w:r>
            <w:r w:rsidR="00264341">
              <w:rPr>
                <w:noProof/>
                <w:webHidden/>
              </w:rPr>
              <w:fldChar w:fldCharType="begin"/>
            </w:r>
            <w:r w:rsidR="00264341">
              <w:rPr>
                <w:noProof/>
                <w:webHidden/>
              </w:rPr>
              <w:instrText xml:space="preserve"> PAGEREF _Toc396981029 \h </w:instrText>
            </w:r>
            <w:r w:rsidR="00264341">
              <w:rPr>
                <w:noProof/>
                <w:webHidden/>
              </w:rPr>
            </w:r>
            <w:r w:rsidR="00264341">
              <w:rPr>
                <w:noProof/>
                <w:webHidden/>
              </w:rPr>
              <w:fldChar w:fldCharType="separate"/>
            </w:r>
            <w:r w:rsidR="00F717DB">
              <w:rPr>
                <w:noProof/>
                <w:webHidden/>
              </w:rPr>
              <w:t>7</w:t>
            </w:r>
            <w:r w:rsidR="00264341">
              <w:rPr>
                <w:noProof/>
                <w:webHidden/>
              </w:rPr>
              <w:fldChar w:fldCharType="end"/>
            </w:r>
          </w:hyperlink>
        </w:p>
        <w:p w:rsidR="00264341" w:rsidRDefault="00604450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6981030" w:history="1">
            <w:r w:rsidR="00264341" w:rsidRPr="00CA41E0">
              <w:rPr>
                <w:rStyle w:val="Hyperlnk"/>
                <w:noProof/>
              </w:rPr>
              <w:t>4.</w:t>
            </w:r>
            <w:r w:rsidR="0026434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4341" w:rsidRPr="00CA41E0">
              <w:rPr>
                <w:rStyle w:val="Hyperlnk"/>
                <w:noProof/>
              </w:rPr>
              <w:t>Hämta objekt från annat repositorium till lokal klon</w:t>
            </w:r>
            <w:r w:rsidR="00264341">
              <w:rPr>
                <w:noProof/>
                <w:webHidden/>
              </w:rPr>
              <w:tab/>
            </w:r>
            <w:r w:rsidR="00264341">
              <w:rPr>
                <w:noProof/>
                <w:webHidden/>
              </w:rPr>
              <w:fldChar w:fldCharType="begin"/>
            </w:r>
            <w:r w:rsidR="00264341">
              <w:rPr>
                <w:noProof/>
                <w:webHidden/>
              </w:rPr>
              <w:instrText xml:space="preserve"> PAGEREF _Toc396981030 \h </w:instrText>
            </w:r>
            <w:r w:rsidR="00264341">
              <w:rPr>
                <w:noProof/>
                <w:webHidden/>
              </w:rPr>
            </w:r>
            <w:r w:rsidR="00264341">
              <w:rPr>
                <w:noProof/>
                <w:webHidden/>
              </w:rPr>
              <w:fldChar w:fldCharType="separate"/>
            </w:r>
            <w:r w:rsidR="00F717DB">
              <w:rPr>
                <w:noProof/>
                <w:webHidden/>
              </w:rPr>
              <w:t>8</w:t>
            </w:r>
            <w:r w:rsidR="00264341">
              <w:rPr>
                <w:noProof/>
                <w:webHidden/>
              </w:rPr>
              <w:fldChar w:fldCharType="end"/>
            </w:r>
          </w:hyperlink>
        </w:p>
        <w:p w:rsidR="001B7916" w:rsidRDefault="001B7916" w:rsidP="00253099">
          <w:pPr>
            <w:pStyle w:val="Innehll2"/>
          </w:pPr>
          <w:r>
            <w:rPr>
              <w:b/>
              <w:bCs/>
            </w:rPr>
            <w:fldChar w:fldCharType="end"/>
          </w:r>
        </w:p>
      </w:sdtContent>
    </w:sdt>
    <w:p w:rsidR="00854A41" w:rsidRDefault="00854A41">
      <w:pPr>
        <w:rPr>
          <w:sz w:val="22"/>
        </w:rPr>
      </w:pPr>
      <w:r>
        <w:br w:type="page"/>
      </w:r>
    </w:p>
    <w:p w:rsidR="00ED4B6E" w:rsidRPr="00ED4B6E" w:rsidRDefault="00ED4B6E" w:rsidP="00AB4719">
      <w:pPr>
        <w:pStyle w:val="Brdtext"/>
      </w:pPr>
      <w:r w:rsidRPr="00ED4B6E">
        <w:lastRenderedPageBreak/>
        <w:t xml:space="preserve">Följande </w:t>
      </w:r>
      <w:r w:rsidR="002676F3">
        <w:t xml:space="preserve">rekommendationer </w:t>
      </w:r>
      <w:r>
        <w:t>gäller vid arbete med</w:t>
      </w:r>
      <w:r w:rsidR="00AB4719">
        <w:t xml:space="preserve"> GitHub och</w:t>
      </w:r>
      <w:r>
        <w:t xml:space="preserve"> laborationsuppgifter</w:t>
      </w:r>
      <w:r w:rsidR="002676F3">
        <w:t xml:space="preserve"> i kursen Inledande programmering med C# (1DV402).</w:t>
      </w:r>
      <w:r w:rsidR="00B939CD">
        <w:t xml:space="preserve"> Det förutsätts att en Git-klient</w:t>
      </w:r>
      <w:r w:rsidR="00B75BC8">
        <w:t xml:space="preserve">, som t.ex. </w:t>
      </w:r>
      <w:hyperlink r:id="rId14" w:history="1">
        <w:r w:rsidR="00B75BC8" w:rsidRPr="00B75BC8">
          <w:rPr>
            <w:rStyle w:val="Hyperlnk"/>
          </w:rPr>
          <w:t>GitHub for Windows</w:t>
        </w:r>
      </w:hyperlink>
      <w:r w:rsidR="00B75BC8">
        <w:t xml:space="preserve">, </w:t>
      </w:r>
      <w:hyperlink r:id="rId15" w:history="1">
        <w:r w:rsidR="00B75BC8" w:rsidRPr="00B75BC8">
          <w:rPr>
            <w:rStyle w:val="Hyperlnk"/>
          </w:rPr>
          <w:t>Git for Windows</w:t>
        </w:r>
      </w:hyperlink>
      <w:r w:rsidR="00B75BC8">
        <w:t xml:space="preserve"> eller </w:t>
      </w:r>
      <w:hyperlink r:id="rId16" w:history="1">
        <w:proofErr w:type="spellStart"/>
        <w:r w:rsidR="00B75BC8" w:rsidRPr="00B75BC8">
          <w:rPr>
            <w:rStyle w:val="Hyperlnk"/>
          </w:rPr>
          <w:t>tortoisegit</w:t>
        </w:r>
        <w:proofErr w:type="spellEnd"/>
      </w:hyperlink>
      <w:r w:rsidR="00B75BC8">
        <w:t xml:space="preserve"> är installerad.</w:t>
      </w:r>
    </w:p>
    <w:p w:rsidR="00ED4B6E" w:rsidRDefault="002676F3" w:rsidP="00AD2343">
      <w:pPr>
        <w:pStyle w:val="Rubrik1"/>
        <w:numPr>
          <w:ilvl w:val="0"/>
          <w:numId w:val="9"/>
        </w:numPr>
        <w:ind w:left="357" w:hanging="357"/>
      </w:pPr>
      <w:bookmarkStart w:id="1" w:name="_Toc396981027"/>
      <w:r>
        <w:lastRenderedPageBreak/>
        <w:t>Skapa konto på GitHub</w:t>
      </w:r>
      <w:bookmarkEnd w:id="1"/>
    </w:p>
    <w:p w:rsidR="000809A2" w:rsidRDefault="000809A2" w:rsidP="00AB4719">
      <w:pPr>
        <w:pStyle w:val="Brdtext"/>
      </w:pPr>
      <w:r>
        <w:t xml:space="preserve">Skapa ett konto på GitHub, </w:t>
      </w:r>
      <w:hyperlink r:id="rId17" w:history="1">
        <w:r w:rsidRPr="00CC0DC8">
          <w:rPr>
            <w:rStyle w:val="Hyperlnk"/>
          </w:rPr>
          <w:t>https://github.com/join/</w:t>
        </w:r>
      </w:hyperlink>
      <w:r>
        <w:t>, och använd det användarnamn och mejladress du fått av universitetet.</w:t>
      </w:r>
      <w:r>
        <w:rPr>
          <w:rStyle w:val="apple-converted-space"/>
          <w:color w:val="333333"/>
        </w:rPr>
        <w:t> </w:t>
      </w:r>
      <w:r>
        <w:rPr>
          <w:rStyle w:val="Betoning"/>
          <w:color w:val="333333"/>
          <w:bdr w:val="none" w:sz="0" w:space="0" w:color="auto" w:frame="1"/>
        </w:rPr>
        <w:t>Det går bra att använda ett befintligt GitHub-konto om du vill</w:t>
      </w:r>
      <w:r w:rsidRPr="00AA401F">
        <w:rPr>
          <w:rStyle w:val="Betoning"/>
          <w:i w:val="0"/>
          <w:color w:val="333333"/>
          <w:bdr w:val="none" w:sz="0" w:space="0" w:color="auto" w:frame="1"/>
        </w:rPr>
        <w:t>.</w:t>
      </w:r>
      <w:r w:rsidRPr="00AA401F">
        <w:rPr>
          <w:i/>
        </w:rPr>
        <w:t xml:space="preserve"> </w:t>
      </w:r>
    </w:p>
    <w:p w:rsidR="000809A2" w:rsidRDefault="000809A2" w:rsidP="0031135B">
      <w:pPr>
        <w:pStyle w:val="Brdtext"/>
        <w:keepNext/>
      </w:pPr>
      <w:r>
        <w:rPr>
          <w:noProof/>
        </w:rPr>
        <w:drawing>
          <wp:inline distT="0" distB="0" distL="0" distR="0" wp14:anchorId="77A0EA4F" wp14:editId="7349E08B">
            <wp:extent cx="3924000" cy="3344400"/>
            <wp:effectExtent l="0" t="0" r="635" b="8890"/>
            <wp:docPr id="39" name="Bildobjekt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A2" w:rsidRPr="00AA401F" w:rsidRDefault="000809A2" w:rsidP="0031135B">
      <w:pPr>
        <w:pStyle w:val="Beskrivning"/>
        <w:rPr>
          <w:iCs/>
          <w:bdr w:val="none" w:sz="0" w:space="0" w:color="auto" w:frame="1"/>
        </w:rPr>
      </w:pPr>
      <w:r>
        <w:t xml:space="preserve">Figur </w:t>
      </w:r>
      <w:r w:rsidR="00604450">
        <w:fldChar w:fldCharType="begin"/>
      </w:r>
      <w:r w:rsidR="00604450">
        <w:instrText xml:space="preserve"> SEQ Figur \* ARABIC </w:instrText>
      </w:r>
      <w:r w:rsidR="00604450">
        <w:fldChar w:fldCharType="separate"/>
      </w:r>
      <w:r w:rsidR="00ED79F1">
        <w:rPr>
          <w:noProof/>
        </w:rPr>
        <w:t>1</w:t>
      </w:r>
      <w:r w:rsidR="00604450">
        <w:rPr>
          <w:noProof/>
        </w:rPr>
        <w:fldChar w:fldCharType="end"/>
      </w:r>
      <w:r>
        <w:t>.</w:t>
      </w:r>
    </w:p>
    <w:p w:rsidR="000809A2" w:rsidRDefault="000809A2" w:rsidP="00D54F94">
      <w:pPr>
        <w:pStyle w:val="Brdtext"/>
        <w:rPr>
          <w:rStyle w:val="Betoning"/>
          <w:i w:val="0"/>
          <w:color w:val="333333"/>
          <w:bdr w:val="none" w:sz="0" w:space="0" w:color="auto" w:frame="1"/>
        </w:rPr>
      </w:pPr>
      <w:r>
        <w:t xml:space="preserve">Ansök gärna, på </w:t>
      </w:r>
      <w:hyperlink r:id="rId19" w:history="1">
        <w:r w:rsidRPr="00CC0DC8">
          <w:rPr>
            <w:rStyle w:val="Hyperlnk"/>
          </w:rPr>
          <w:t>https://education.github.com/discount_requests/new</w:t>
        </w:r>
      </w:hyperlink>
      <w:r>
        <w:t>, om att få ditt GitHub-konto kopplat till en utbildningslicens.</w:t>
      </w:r>
      <w:r>
        <w:rPr>
          <w:rStyle w:val="apple-converted-space"/>
          <w:color w:val="333333"/>
        </w:rPr>
        <w:t> </w:t>
      </w:r>
      <w:r>
        <w:rPr>
          <w:rStyle w:val="Betoning"/>
          <w:color w:val="333333"/>
          <w:bdr w:val="none" w:sz="0" w:space="0" w:color="auto" w:frame="1"/>
        </w:rPr>
        <w:t>Detta kräver att ditt konto är kopplat till den mejladress du fått av universitetet</w:t>
      </w:r>
      <w:r w:rsidRPr="00AA401F">
        <w:rPr>
          <w:rStyle w:val="Betoning"/>
          <w:i w:val="0"/>
          <w:color w:val="333333"/>
          <w:bdr w:val="none" w:sz="0" w:space="0" w:color="auto" w:frame="1"/>
        </w:rPr>
        <w:t>.</w:t>
      </w:r>
    </w:p>
    <w:p w:rsidR="000809A2" w:rsidRDefault="000809A2" w:rsidP="0031135B">
      <w:pPr>
        <w:pStyle w:val="Brdtext"/>
        <w:keepNext/>
      </w:pPr>
      <w:r>
        <w:rPr>
          <w:noProof/>
        </w:rPr>
        <w:drawing>
          <wp:inline distT="0" distB="0" distL="0" distR="0" wp14:anchorId="74381A78" wp14:editId="275C760A">
            <wp:extent cx="3924000" cy="3344400"/>
            <wp:effectExtent l="0" t="0" r="635" b="8890"/>
            <wp:docPr id="40" name="Bildobjekt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A2" w:rsidRDefault="000809A2" w:rsidP="0031135B">
      <w:pPr>
        <w:pStyle w:val="Beskrivning"/>
      </w:pPr>
      <w:r>
        <w:t xml:space="preserve">Figur </w:t>
      </w:r>
      <w:r w:rsidR="00604450">
        <w:fldChar w:fldCharType="begin"/>
      </w:r>
      <w:r w:rsidR="00604450">
        <w:instrText xml:space="preserve"> SEQ Figur \* ARABIC </w:instrText>
      </w:r>
      <w:r w:rsidR="00604450">
        <w:fldChar w:fldCharType="separate"/>
      </w:r>
      <w:r w:rsidR="00ED79F1">
        <w:rPr>
          <w:noProof/>
        </w:rPr>
        <w:t>2</w:t>
      </w:r>
      <w:r w:rsidR="00604450">
        <w:rPr>
          <w:noProof/>
        </w:rPr>
        <w:fldChar w:fldCharType="end"/>
      </w:r>
      <w:r>
        <w:t>.</w:t>
      </w:r>
    </w:p>
    <w:p w:rsidR="00AB4719" w:rsidRDefault="00AB4719" w:rsidP="00AD2343">
      <w:pPr>
        <w:pStyle w:val="Rubrik1"/>
        <w:numPr>
          <w:ilvl w:val="0"/>
          <w:numId w:val="9"/>
        </w:numPr>
        <w:ind w:left="357" w:hanging="357"/>
      </w:pPr>
      <w:bookmarkStart w:id="2" w:name="_Toc396981028"/>
      <w:r>
        <w:lastRenderedPageBreak/>
        <w:t>Skapa</w:t>
      </w:r>
      <w:r w:rsidR="003B4B65">
        <w:t xml:space="preserve"> </w:t>
      </w:r>
      <w:r w:rsidR="00F928C0">
        <w:t xml:space="preserve">tomt </w:t>
      </w:r>
      <w:r w:rsidR="00507691">
        <w:t>repositorium</w:t>
      </w:r>
      <w:r>
        <w:t xml:space="preserve"> till laborationsuppgift på GitHub</w:t>
      </w:r>
      <w:bookmarkEnd w:id="2"/>
    </w:p>
    <w:p w:rsidR="003B4B65" w:rsidRDefault="003B4B65" w:rsidP="003B4B65">
      <w:pPr>
        <w:pStyle w:val="Brdtext"/>
        <w:rPr>
          <w:rFonts w:ascii="Consolas" w:hAnsi="Consolas" w:cs="Consolas"/>
          <w:sz w:val="20"/>
        </w:rPr>
      </w:pPr>
      <w:r>
        <w:t xml:space="preserve">Skapa ett nytt </w:t>
      </w:r>
      <w:r w:rsidR="00F928C0">
        <w:t xml:space="preserve">tomt </w:t>
      </w:r>
      <w:r>
        <w:t xml:space="preserve">repositorium, publikt eller privat. Namnet du ger repositoriet </w:t>
      </w:r>
      <w:r w:rsidRPr="00507691">
        <w:rPr>
          <w:b/>
        </w:rPr>
        <w:t>måste</w:t>
      </w:r>
      <w:r>
        <w:t xml:space="preserve"> vara på formen </w:t>
      </w:r>
      <w:r w:rsidRPr="00507691">
        <w:rPr>
          <w:rFonts w:ascii="Consolas" w:hAnsi="Consolas" w:cs="Consolas"/>
          <w:sz w:val="20"/>
        </w:rPr>
        <w:t>1dv402-[användarnamn]-[laborationsuppgiften</w:t>
      </w:r>
      <w:r>
        <w:rPr>
          <w:rFonts w:ascii="Consolas" w:hAnsi="Consolas" w:cs="Consolas"/>
          <w:sz w:val="20"/>
        </w:rPr>
        <w:t>s-</w:t>
      </w:r>
      <w:proofErr w:type="spellStart"/>
      <w:r w:rsidRPr="00507691">
        <w:rPr>
          <w:rFonts w:ascii="Consolas" w:hAnsi="Consolas" w:cs="Consolas"/>
          <w:sz w:val="20"/>
        </w:rPr>
        <w:t>repositori</w:t>
      </w:r>
      <w:r>
        <w:rPr>
          <w:rFonts w:ascii="Consolas" w:hAnsi="Consolas" w:cs="Consolas"/>
          <w:sz w:val="20"/>
        </w:rPr>
        <w:t>um</w:t>
      </w:r>
      <w:r w:rsidRPr="00507691">
        <w:rPr>
          <w:rFonts w:ascii="Consolas" w:hAnsi="Consolas" w:cs="Consolas"/>
          <w:sz w:val="20"/>
        </w:rPr>
        <w:t>namn</w:t>
      </w:r>
      <w:proofErr w:type="spellEnd"/>
      <w:r w:rsidRPr="00507691">
        <w:rPr>
          <w:rFonts w:ascii="Consolas" w:hAnsi="Consolas" w:cs="Consolas"/>
          <w:sz w:val="20"/>
        </w:rPr>
        <w:t>].</w:t>
      </w:r>
    </w:p>
    <w:p w:rsidR="003B4B65" w:rsidRDefault="003B4B65" w:rsidP="003B4B65">
      <w:pPr>
        <w:pStyle w:val="Brdtext"/>
      </w:pPr>
      <w:r>
        <w:t xml:space="preserve">Heter repositoriet du ska klona </w:t>
      </w:r>
      <w:r w:rsidRPr="00507691">
        <w:rPr>
          <w:rFonts w:ascii="Consolas" w:hAnsi="Consolas" w:cs="Consolas"/>
          <w:sz w:val="20"/>
        </w:rPr>
        <w:t>1-1-vaxelpengar</w:t>
      </w:r>
      <w:r>
        <w:t xml:space="preserve"> skapar du, om du har användarnamnet zz999zz, ett repositorium med namnet </w:t>
      </w:r>
      <w:r w:rsidRPr="00507691">
        <w:rPr>
          <w:rFonts w:ascii="Consolas" w:hAnsi="Consolas" w:cs="Consolas"/>
          <w:sz w:val="20"/>
        </w:rPr>
        <w:t>1dv402-zz999zz-1-1-vaxelpengar</w:t>
      </w:r>
      <w:r>
        <w:t>.</w:t>
      </w:r>
    </w:p>
    <w:p w:rsidR="003B4B65" w:rsidRDefault="003B4B65" w:rsidP="003B4B65">
      <w:pPr>
        <w:pStyle w:val="Brdtext"/>
      </w:pPr>
      <w:r>
        <w:t>Du väljer själv om repositoriet</w:t>
      </w:r>
      <w:r w:rsidR="001F3B00">
        <w:t xml:space="preserve"> ska vara publikt eller privat. </w:t>
      </w:r>
      <w:r w:rsidR="00F928C0">
        <w:t>Då repositoriet ska vara tomt ska det</w:t>
      </w:r>
      <w:r>
        <w:t xml:space="preserve"> </w:t>
      </w:r>
      <w:r w:rsidR="001F3B00" w:rsidRPr="001F3B00">
        <w:rPr>
          <w:u w:val="single"/>
        </w:rPr>
        <w:t>inte</w:t>
      </w:r>
      <w:r w:rsidR="001F3B00">
        <w:t xml:space="preserve"> </w:t>
      </w:r>
      <w:r>
        <w:t xml:space="preserve">initieras med </w:t>
      </w:r>
      <w:r w:rsidR="001F3B00">
        <w:t>några filer.</w:t>
      </w:r>
      <w:r w:rsidR="00F928C0">
        <w:t xml:space="preserve"> (Under andra omständigheter är det </w:t>
      </w:r>
      <w:r w:rsidR="007455E8">
        <w:t>högst lämpligt</w:t>
      </w:r>
      <w:r w:rsidR="00F928C0">
        <w:t xml:space="preserve"> att initiera</w:t>
      </w:r>
      <w:r w:rsidR="007455E8">
        <w:t xml:space="preserve"> nya</w:t>
      </w:r>
      <w:r w:rsidR="00F928C0">
        <w:t xml:space="preserve"> repositorie</w:t>
      </w:r>
      <w:r w:rsidR="007455E8">
        <w:t>r</w:t>
      </w:r>
      <w:r w:rsidR="00F928C0">
        <w:t>.)</w:t>
      </w:r>
    </w:p>
    <w:p w:rsidR="003B4B65" w:rsidRDefault="001F3B00" w:rsidP="003B4B65">
      <w:pPr>
        <w:pStyle w:val="Bldmedefterfljandebeskrivning"/>
      </w:pPr>
      <w:r w:rsidRPr="001F3B00">
        <w:rPr>
          <w:bdr w:val="single" w:sz="8" w:space="0" w:color="BFBFBF" w:themeColor="background1" w:themeShade="BF"/>
        </w:rPr>
        <w:drawing>
          <wp:inline distT="0" distB="0" distL="0" distR="0" wp14:anchorId="43DD13DC" wp14:editId="69FC6E9D">
            <wp:extent cx="2743200" cy="17172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65" w:rsidRDefault="003B4B65" w:rsidP="003B4B65">
      <w:pPr>
        <w:pStyle w:val="Beskrivning"/>
      </w:pPr>
      <w:r>
        <w:t xml:space="preserve">Figur </w:t>
      </w:r>
      <w:r w:rsidR="00604450">
        <w:fldChar w:fldCharType="begin"/>
      </w:r>
      <w:r w:rsidR="00604450">
        <w:instrText xml:space="preserve"> SEQ Figur \* ARABIC </w:instrText>
      </w:r>
      <w:r w:rsidR="00604450">
        <w:fldChar w:fldCharType="separate"/>
      </w:r>
      <w:r w:rsidR="00ED79F1">
        <w:rPr>
          <w:noProof/>
        </w:rPr>
        <w:t>3</w:t>
      </w:r>
      <w:r w:rsidR="00604450">
        <w:rPr>
          <w:noProof/>
        </w:rPr>
        <w:fldChar w:fldCharType="end"/>
      </w:r>
      <w:r>
        <w:t>.</w:t>
      </w:r>
    </w:p>
    <w:p w:rsidR="003B4B65" w:rsidRPr="00892D7F" w:rsidRDefault="003B4B65" w:rsidP="003B4B65">
      <w:pPr>
        <w:pStyle w:val="Brdtext"/>
      </w:pPr>
      <w:r>
        <w:t xml:space="preserve">Alla repositorier har en URL, som används i olika sammanhang tillsammans med </w:t>
      </w:r>
      <w:proofErr w:type="spellStart"/>
      <w:r>
        <w:t>git</w:t>
      </w:r>
      <w:proofErr w:type="spellEnd"/>
      <w:r>
        <w:t>-kommandon.</w:t>
      </w:r>
    </w:p>
    <w:p w:rsidR="003B4B65" w:rsidRDefault="00F928C0" w:rsidP="003B4B65">
      <w:pPr>
        <w:pStyle w:val="Bldmedefterfljandebeskrivning"/>
      </w:pPr>
      <w:r w:rsidRPr="00F928C0">
        <w:rPr>
          <w:bdr w:val="single" w:sz="8" w:space="0" w:color="BFBFBF" w:themeColor="background1" w:themeShade="BF"/>
        </w:rPr>
        <w:drawing>
          <wp:inline distT="0" distB="0" distL="0" distR="0" wp14:anchorId="24C5A7DC" wp14:editId="7F8B3195">
            <wp:extent cx="3596400" cy="1674000"/>
            <wp:effectExtent l="0" t="0" r="4445" b="2540"/>
            <wp:docPr id="73" name="Bildobjekt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6400" cy="16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65" w:rsidRPr="003B4B65" w:rsidRDefault="003B4B65" w:rsidP="003B4B65">
      <w:pPr>
        <w:pStyle w:val="Beskrivning"/>
      </w:pPr>
      <w:r>
        <w:t xml:space="preserve">Figur </w:t>
      </w:r>
      <w:r w:rsidR="00604450">
        <w:fldChar w:fldCharType="begin"/>
      </w:r>
      <w:r w:rsidR="00604450">
        <w:instrText xml:space="preserve"> SEQ Figur \* ARABIC </w:instrText>
      </w:r>
      <w:r w:rsidR="00604450">
        <w:fldChar w:fldCharType="separate"/>
      </w:r>
      <w:r w:rsidR="00ED79F1">
        <w:rPr>
          <w:noProof/>
        </w:rPr>
        <w:t>4</w:t>
      </w:r>
      <w:r w:rsidR="00604450">
        <w:rPr>
          <w:noProof/>
        </w:rPr>
        <w:fldChar w:fldCharType="end"/>
      </w:r>
      <w:r>
        <w:t>.</w:t>
      </w:r>
    </w:p>
    <w:p w:rsidR="000809A2" w:rsidRDefault="000809A2" w:rsidP="00B939CD">
      <w:pPr>
        <w:pStyle w:val="Brdtext"/>
        <w:keepNext/>
        <w:rPr>
          <w:color w:val="333333"/>
        </w:rPr>
      </w:pPr>
      <w:r>
        <w:rPr>
          <w:color w:val="333333"/>
        </w:rPr>
        <w:t xml:space="preserve">Via </w:t>
      </w:r>
      <w:r w:rsidRPr="00B939CD">
        <w:rPr>
          <w:rStyle w:val="Windows"/>
        </w:rPr>
        <w:t>Settings</w:t>
      </w:r>
      <w:r>
        <w:rPr>
          <w:color w:val="333333"/>
        </w:rPr>
        <w:t xml:space="preserve"> </w:t>
      </w:r>
      <w:r w:rsidRPr="00090323">
        <w:rPr>
          <w:rStyle w:val="Windows"/>
          <w:rFonts w:ascii="Arial" w:hAnsi="Arial" w:cs="Arial"/>
        </w:rPr>
        <w:t>►</w:t>
      </w:r>
      <w:r w:rsidRPr="00090323">
        <w:rPr>
          <w:rStyle w:val="Windows"/>
        </w:rPr>
        <w:t xml:space="preserve"> </w:t>
      </w:r>
      <w:proofErr w:type="spellStart"/>
      <w:r w:rsidRPr="00B939CD">
        <w:rPr>
          <w:rStyle w:val="Windows"/>
        </w:rPr>
        <w:t>Collaborators</w:t>
      </w:r>
      <w:proofErr w:type="spellEnd"/>
      <w:r>
        <w:rPr>
          <w:color w:val="333333"/>
        </w:rPr>
        <w:t xml:space="preserve"> kan du lägga till användaren 1dv402 som medarbetare på repositoriet. </w:t>
      </w:r>
      <w:r w:rsidRPr="00254E34">
        <w:rPr>
          <w:b/>
          <w:color w:val="333333"/>
        </w:rPr>
        <w:t>OBS! Det är ett krav om repositoriet är privat</w:t>
      </w:r>
      <w:r>
        <w:rPr>
          <w:b/>
          <w:color w:val="333333"/>
        </w:rPr>
        <w:t xml:space="preserve"> att kursledningen via användaren 1dv402 kan komma åt repositoriet</w:t>
      </w:r>
      <w:r w:rsidRPr="00254E34">
        <w:rPr>
          <w:b/>
          <w:color w:val="333333"/>
        </w:rPr>
        <w:t>.</w:t>
      </w:r>
    </w:p>
    <w:p w:rsidR="000809A2" w:rsidRDefault="000809A2" w:rsidP="00254E34">
      <w:pPr>
        <w:pStyle w:val="Bldmedefterfljandebeskrivning"/>
      </w:pPr>
      <w:r w:rsidRPr="00DC51A4">
        <w:rPr>
          <w:bdr w:val="single" w:sz="8" w:space="0" w:color="BFBFBF" w:themeColor="background1" w:themeShade="BF"/>
        </w:rPr>
        <w:drawing>
          <wp:inline distT="0" distB="0" distL="0" distR="0" wp14:anchorId="4A157DA1" wp14:editId="358162A7">
            <wp:extent cx="3600000" cy="1526400"/>
            <wp:effectExtent l="0" t="0" r="635" b="0"/>
            <wp:docPr id="43" name="Bildobjekt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2640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0809A2" w:rsidRDefault="000809A2" w:rsidP="00B939CD">
      <w:pPr>
        <w:pStyle w:val="Beskrivning"/>
      </w:pPr>
      <w:r>
        <w:t xml:space="preserve">Figur </w:t>
      </w:r>
      <w:r w:rsidR="00604450">
        <w:fldChar w:fldCharType="begin"/>
      </w:r>
      <w:r w:rsidR="00604450">
        <w:instrText xml:space="preserve"> SEQ Figur \* ARABIC </w:instrText>
      </w:r>
      <w:r w:rsidR="00604450">
        <w:fldChar w:fldCharType="separate"/>
      </w:r>
      <w:r w:rsidR="00ED79F1">
        <w:rPr>
          <w:noProof/>
        </w:rPr>
        <w:t>5</w:t>
      </w:r>
      <w:r w:rsidR="00604450">
        <w:rPr>
          <w:noProof/>
        </w:rPr>
        <w:fldChar w:fldCharType="end"/>
      </w:r>
      <w:r>
        <w:t>.</w:t>
      </w:r>
    </w:p>
    <w:p w:rsidR="000809A2" w:rsidRDefault="000809A2" w:rsidP="00AD2343">
      <w:pPr>
        <w:pStyle w:val="Rubrik1"/>
        <w:numPr>
          <w:ilvl w:val="0"/>
          <w:numId w:val="9"/>
        </w:numPr>
        <w:ind w:left="357" w:hanging="357"/>
      </w:pPr>
      <w:bookmarkStart w:id="3" w:name="_Toc396981029"/>
      <w:r>
        <w:lastRenderedPageBreak/>
        <w:t>Skapa lokal klon av</w:t>
      </w:r>
      <w:r w:rsidR="00A20DC8">
        <w:t xml:space="preserve"> tomt</w:t>
      </w:r>
      <w:r>
        <w:t xml:space="preserve"> repositorium</w:t>
      </w:r>
      <w:r w:rsidR="005454BF">
        <w:t xml:space="preserve"> till laborationsuppgift</w:t>
      </w:r>
      <w:bookmarkEnd w:id="3"/>
    </w:p>
    <w:p w:rsidR="00051D19" w:rsidRDefault="00D91F5E" w:rsidP="00463307">
      <w:pPr>
        <w:pStyle w:val="Brdtext"/>
        <w:rPr>
          <w:color w:val="333333"/>
        </w:rPr>
      </w:pPr>
      <w:r>
        <w:rPr>
          <w:color w:val="333333"/>
        </w:rPr>
        <w:t>Du har ett nytt repositorium med filer på GitHub, men du har inte dessa filer på din dator. Du måste därför skapa en klon av dessa filer på din dator.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051D19" w:rsidTr="00A67F30">
        <w:tc>
          <w:tcPr>
            <w:tcW w:w="421" w:type="dxa"/>
          </w:tcPr>
          <w:p w:rsidR="00051D19" w:rsidRDefault="00051D19" w:rsidP="00AD2343">
            <w:pPr>
              <w:pStyle w:val="Brdtext"/>
              <w:numPr>
                <w:ilvl w:val="0"/>
                <w:numId w:val="10"/>
              </w:numPr>
              <w:ind w:left="0" w:firstLine="0"/>
              <w:rPr>
                <w:color w:val="333333"/>
              </w:rPr>
            </w:pPr>
          </w:p>
        </w:tc>
        <w:tc>
          <w:tcPr>
            <w:tcW w:w="8639" w:type="dxa"/>
          </w:tcPr>
          <w:p w:rsidR="00051D19" w:rsidRDefault="00051D19" w:rsidP="007455E8">
            <w:pPr>
              <w:pStyle w:val="Brdtext"/>
              <w:rPr>
                <w:color w:val="333333"/>
              </w:rPr>
            </w:pPr>
            <w:r>
              <w:rPr>
                <w:color w:val="333333"/>
              </w:rPr>
              <w:t xml:space="preserve">Navigera på GitHub till det repositorium </w:t>
            </w:r>
            <w:r w:rsidR="007455E8">
              <w:rPr>
                <w:color w:val="333333"/>
              </w:rPr>
              <w:t>som ska</w:t>
            </w:r>
            <w:r>
              <w:rPr>
                <w:color w:val="333333"/>
              </w:rPr>
              <w:t xml:space="preserve"> klona</w:t>
            </w:r>
            <w:r w:rsidR="007455E8">
              <w:rPr>
                <w:color w:val="333333"/>
              </w:rPr>
              <w:t>s</w:t>
            </w:r>
            <w:r>
              <w:rPr>
                <w:color w:val="333333"/>
              </w:rPr>
              <w:t>.</w:t>
            </w:r>
          </w:p>
        </w:tc>
      </w:tr>
      <w:tr w:rsidR="00051D19" w:rsidTr="00A67F30">
        <w:tc>
          <w:tcPr>
            <w:tcW w:w="421" w:type="dxa"/>
          </w:tcPr>
          <w:p w:rsidR="00051D19" w:rsidRDefault="00051D19" w:rsidP="00AD2343">
            <w:pPr>
              <w:pStyle w:val="Brdtext"/>
              <w:numPr>
                <w:ilvl w:val="0"/>
                <w:numId w:val="10"/>
              </w:numPr>
              <w:ind w:left="0" w:firstLine="0"/>
              <w:rPr>
                <w:color w:val="333333"/>
              </w:rPr>
            </w:pPr>
          </w:p>
        </w:tc>
        <w:tc>
          <w:tcPr>
            <w:tcW w:w="8639" w:type="dxa"/>
          </w:tcPr>
          <w:p w:rsidR="00051D19" w:rsidRDefault="00051D19" w:rsidP="00A20DC8">
            <w:pPr>
              <w:pStyle w:val="Brdtext"/>
              <w:rPr>
                <w:color w:val="333333"/>
              </w:rPr>
            </w:pPr>
            <w:r>
              <w:rPr>
                <w:color w:val="333333"/>
              </w:rPr>
              <w:t xml:space="preserve">I den </w:t>
            </w:r>
            <w:r w:rsidR="00A20DC8">
              <w:rPr>
                <w:color w:val="333333"/>
              </w:rPr>
              <w:t>översta</w:t>
            </w:r>
            <w:r>
              <w:rPr>
                <w:color w:val="333333"/>
              </w:rPr>
              <w:t xml:space="preserve"> delen av </w:t>
            </w:r>
            <w:r w:rsidR="007455E8">
              <w:rPr>
                <w:color w:val="333333"/>
              </w:rPr>
              <w:t xml:space="preserve">det tomma </w:t>
            </w:r>
            <w:r>
              <w:rPr>
                <w:color w:val="333333"/>
              </w:rPr>
              <w:t xml:space="preserve">repositoriets webbsida </w:t>
            </w:r>
            <w:r w:rsidR="007455E8">
              <w:rPr>
                <w:color w:val="333333"/>
              </w:rPr>
              <w:t xml:space="preserve">finns </w:t>
            </w:r>
            <w:r>
              <w:rPr>
                <w:color w:val="333333"/>
              </w:rPr>
              <w:t>repositoriets URL</w:t>
            </w:r>
            <w:r w:rsidR="007455E8">
              <w:rPr>
                <w:color w:val="333333"/>
              </w:rPr>
              <w:t>. Kopiera den</w:t>
            </w:r>
            <w:r>
              <w:rPr>
                <w:color w:val="333333"/>
              </w:rPr>
              <w:t>.</w:t>
            </w:r>
          </w:p>
          <w:p w:rsidR="00ED79F1" w:rsidRDefault="00973314" w:rsidP="00ED79F1">
            <w:pPr>
              <w:pStyle w:val="Brdtext"/>
              <w:keepNext/>
            </w:pPr>
            <w:r w:rsidRPr="00973314">
              <w:rPr>
                <w:noProof/>
                <w:bdr w:val="single" w:sz="8" w:space="0" w:color="BFBFBF" w:themeColor="background1" w:themeShade="BF"/>
              </w:rPr>
              <w:drawing>
                <wp:inline distT="0" distB="0" distL="0" distR="0" wp14:anchorId="427A4B95" wp14:editId="68B25DC1">
                  <wp:extent cx="4647600" cy="1206000"/>
                  <wp:effectExtent l="0" t="0" r="635" b="0"/>
                  <wp:docPr id="76" name="Bildobjekt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C8" w:rsidRDefault="00ED79F1" w:rsidP="00ED79F1">
            <w:pPr>
              <w:pStyle w:val="Beskrivning"/>
              <w:rPr>
                <w:color w:val="333333"/>
              </w:rPr>
            </w:pPr>
            <w:r>
              <w:t xml:space="preserve">Figur </w:t>
            </w:r>
            <w:r w:rsidR="00604450">
              <w:fldChar w:fldCharType="begin"/>
            </w:r>
            <w:r w:rsidR="00604450">
              <w:instrText xml:space="preserve"> SEQ Figur \* ARABIC </w:instrText>
            </w:r>
            <w:r w:rsidR="00604450">
              <w:fldChar w:fldCharType="separate"/>
            </w:r>
            <w:r>
              <w:rPr>
                <w:noProof/>
              </w:rPr>
              <w:t>6</w:t>
            </w:r>
            <w:r w:rsidR="00604450">
              <w:rPr>
                <w:noProof/>
              </w:rPr>
              <w:fldChar w:fldCharType="end"/>
            </w:r>
            <w:r>
              <w:t>.</w:t>
            </w:r>
          </w:p>
        </w:tc>
      </w:tr>
      <w:tr w:rsidR="00051D19" w:rsidTr="00A67F30">
        <w:tc>
          <w:tcPr>
            <w:tcW w:w="421" w:type="dxa"/>
          </w:tcPr>
          <w:p w:rsidR="00051D19" w:rsidRDefault="00051D19" w:rsidP="00AD2343">
            <w:pPr>
              <w:pStyle w:val="Brdtext"/>
              <w:numPr>
                <w:ilvl w:val="0"/>
                <w:numId w:val="10"/>
              </w:numPr>
              <w:ind w:left="0" w:firstLine="0"/>
              <w:rPr>
                <w:color w:val="333333"/>
              </w:rPr>
            </w:pPr>
          </w:p>
        </w:tc>
        <w:tc>
          <w:tcPr>
            <w:tcW w:w="8639" w:type="dxa"/>
          </w:tcPr>
          <w:p w:rsidR="00051D19" w:rsidRDefault="00F206D1" w:rsidP="007455E8">
            <w:pPr>
              <w:pStyle w:val="Brdtext"/>
              <w:tabs>
                <w:tab w:val="left" w:pos="1569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Starta ett kommandoskal för att köra </w:t>
            </w:r>
            <w:proofErr w:type="spellStart"/>
            <w:r>
              <w:rPr>
                <w:color w:val="333333"/>
              </w:rPr>
              <w:t>git</w:t>
            </w:r>
            <w:proofErr w:type="spellEnd"/>
            <w:r>
              <w:rPr>
                <w:color w:val="333333"/>
              </w:rPr>
              <w:t>-kommandon</w:t>
            </w:r>
            <w:r w:rsidR="00B45AEE">
              <w:rPr>
                <w:color w:val="333333"/>
              </w:rPr>
              <w:t xml:space="preserve"> och byt till den katalog </w:t>
            </w:r>
            <w:r w:rsidR="007455E8">
              <w:rPr>
                <w:color w:val="333333"/>
              </w:rPr>
              <w:t>där</w:t>
            </w:r>
            <w:r w:rsidR="00B45AEE">
              <w:rPr>
                <w:color w:val="333333"/>
              </w:rPr>
              <w:t xml:space="preserve"> den lokala klonen ska placeras.</w:t>
            </w:r>
          </w:p>
        </w:tc>
      </w:tr>
      <w:tr w:rsidR="00F206D1" w:rsidTr="00A67F30">
        <w:tc>
          <w:tcPr>
            <w:tcW w:w="421" w:type="dxa"/>
          </w:tcPr>
          <w:p w:rsidR="00F206D1" w:rsidRDefault="00F206D1" w:rsidP="00AD2343">
            <w:pPr>
              <w:pStyle w:val="Brdtext"/>
              <w:numPr>
                <w:ilvl w:val="0"/>
                <w:numId w:val="10"/>
              </w:numPr>
              <w:ind w:left="0" w:firstLine="0"/>
              <w:rPr>
                <w:color w:val="333333"/>
              </w:rPr>
            </w:pPr>
          </w:p>
        </w:tc>
        <w:tc>
          <w:tcPr>
            <w:tcW w:w="8639" w:type="dxa"/>
          </w:tcPr>
          <w:p w:rsidR="00F206D1" w:rsidRDefault="00F206D1" w:rsidP="00F206D1">
            <w:pPr>
              <w:pStyle w:val="Brdtext"/>
              <w:tabs>
                <w:tab w:val="left" w:pos="1569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Skriv </w:t>
            </w:r>
            <w:proofErr w:type="spellStart"/>
            <w:r w:rsidRPr="00A67F30">
              <w:rPr>
                <w:rFonts w:ascii="Consolas" w:hAnsi="Consolas" w:cs="Consolas"/>
                <w:color w:val="333333"/>
                <w:sz w:val="16"/>
                <w:bdr w:val="single" w:sz="8" w:space="0" w:color="BFBFBF" w:themeColor="background1" w:themeShade="BF"/>
                <w:shd w:val="clear" w:color="auto" w:fill="F2F2F2" w:themeFill="background1" w:themeFillShade="F2"/>
              </w:rPr>
              <w:t>git</w:t>
            </w:r>
            <w:proofErr w:type="spellEnd"/>
            <w:r w:rsidRPr="00A67F30">
              <w:rPr>
                <w:rFonts w:ascii="Consolas" w:hAnsi="Consolas" w:cs="Consolas"/>
                <w:color w:val="333333"/>
                <w:sz w:val="16"/>
                <w:bdr w:val="single" w:sz="8" w:space="0" w:color="BFBFBF" w:themeColor="background1" w:themeShade="BF"/>
                <w:shd w:val="clear" w:color="auto" w:fill="F2F2F2" w:themeFill="background1" w:themeFillShade="F2"/>
              </w:rPr>
              <w:t xml:space="preserve"> </w:t>
            </w:r>
            <w:proofErr w:type="spellStart"/>
            <w:r w:rsidRPr="00A67F30">
              <w:rPr>
                <w:rFonts w:ascii="Consolas" w:hAnsi="Consolas" w:cs="Consolas"/>
                <w:color w:val="333333"/>
                <w:sz w:val="16"/>
                <w:bdr w:val="single" w:sz="8" w:space="0" w:color="BFBFBF" w:themeColor="background1" w:themeShade="BF"/>
                <w:shd w:val="clear" w:color="auto" w:fill="F2F2F2" w:themeFill="background1" w:themeFillShade="F2"/>
              </w:rPr>
              <w:t>clone</w:t>
            </w:r>
            <w:proofErr w:type="spellEnd"/>
            <w:r>
              <w:rPr>
                <w:color w:val="333333"/>
              </w:rPr>
              <w:t>, och klistra in URL:en du kopierade i punkt 2.</w:t>
            </w:r>
            <w:r w:rsidR="00A67F30">
              <w:rPr>
                <w:color w:val="333333"/>
              </w:rPr>
              <w:t xml:space="preserve"> </w:t>
            </w:r>
            <w:r w:rsidR="007455E8">
              <w:rPr>
                <w:color w:val="333333"/>
              </w:rPr>
              <w:t xml:space="preserve">Namnet </w:t>
            </w:r>
            <w:r w:rsidR="00A67F30">
              <w:rPr>
                <w:color w:val="333333"/>
              </w:rPr>
              <w:t>på katalogen</w:t>
            </w:r>
            <w:r w:rsidR="007455E8">
              <w:rPr>
                <w:color w:val="333333"/>
              </w:rPr>
              <w:t xml:space="preserve"> kan även anges</w:t>
            </w:r>
            <w:r w:rsidR="00A67F30">
              <w:rPr>
                <w:color w:val="333333"/>
              </w:rPr>
              <w:t>,</w:t>
            </w:r>
            <w:r w:rsidR="005454BF">
              <w:rPr>
                <w:color w:val="333333"/>
              </w:rPr>
              <w:t xml:space="preserve"> avslutande argumentet</w:t>
            </w:r>
            <w:r w:rsidR="00A67F30">
              <w:rPr>
                <w:color w:val="333333"/>
              </w:rPr>
              <w:t xml:space="preserve"> </w:t>
            </w:r>
            <w:r w:rsidR="00A67F30" w:rsidRPr="00A67F30">
              <w:rPr>
                <w:rFonts w:ascii="Consolas" w:hAnsi="Consolas" w:cs="Consolas"/>
                <w:color w:val="333333"/>
                <w:sz w:val="16"/>
                <w:bdr w:val="single" w:sz="8" w:space="0" w:color="BFBFBF" w:themeColor="background1" w:themeShade="BF"/>
                <w:shd w:val="clear" w:color="auto" w:fill="F2F2F2" w:themeFill="background1" w:themeFillShade="F2"/>
              </w:rPr>
              <w:t>1-1-vaxelpengar</w:t>
            </w:r>
            <w:r w:rsidR="00A67F30">
              <w:rPr>
                <w:color w:val="333333"/>
              </w:rPr>
              <w:t xml:space="preserve"> i exemplet nedan, som klonen ska placeras i. Ange</w:t>
            </w:r>
            <w:r w:rsidR="007455E8">
              <w:rPr>
                <w:color w:val="333333"/>
              </w:rPr>
              <w:t>s</w:t>
            </w:r>
            <w:r w:rsidR="00A67F30">
              <w:rPr>
                <w:color w:val="333333"/>
              </w:rPr>
              <w:t xml:space="preserve"> inget namn får katalogen samma namn som repositoriet som klonas.</w:t>
            </w:r>
          </w:p>
          <w:p w:rsidR="00F206D1" w:rsidRDefault="00954BB3" w:rsidP="00954BB3">
            <w:pPr>
              <w:pStyle w:val="Brdtext"/>
              <w:rPr>
                <w:color w:val="333333"/>
              </w:rPr>
            </w:pPr>
            <w:r w:rsidRPr="00890F1B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3DF84C9F" wp14:editId="79A0561C">
                      <wp:extent cx="1009934" cy="252484"/>
                      <wp:effectExtent l="0" t="0" r="20320" b="12065"/>
                      <wp:docPr id="92" name="Textruta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934" cy="2524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4BB3" w:rsidRPr="00954BB3" w:rsidRDefault="00954BB3" w:rsidP="00FD77C9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</w:rPr>
                                  </w:pPr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 xml:space="preserve">&gt; </w:t>
                                  </w:r>
                                  <w:proofErr w:type="spellStart"/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>git</w:t>
                                  </w:r>
                                  <w:proofErr w:type="spellEnd"/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>clone</w:t>
                                  </w:r>
                                  <w:proofErr w:type="spellEnd"/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 xml:space="preserve"> https</w:t>
                                  </w:r>
                                  <w:proofErr w:type="gramStart"/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>://</w:t>
                                  </w:r>
                                  <w:proofErr w:type="gramEnd"/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>github.com/zz999zz/1dv402-zz999zz-1-1-vaxelpengar.git 1-1-vaxelpengar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36000" rIns="9144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F84C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92" o:spid="_x0000_s1026" type="#_x0000_t202" style="width:79.5pt;height:19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" fillcolor="black [3213]" strokeweight=".5pt">
                      <v:textbox style="mso-fit-shape-to-text:t" inset=",1mm,,1mm">
                        <w:txbxContent>
                          <w:p w:rsidR="00954BB3" w:rsidRPr="00954BB3" w:rsidRDefault="00954BB3" w:rsidP="00FD77C9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</w:rPr>
                            </w:pPr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 xml:space="preserve">&gt; </w:t>
                            </w:r>
                            <w:proofErr w:type="spell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>git</w:t>
                            </w:r>
                            <w:proofErr w:type="spell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 xml:space="preserve"> </w:t>
                            </w:r>
                            <w:proofErr w:type="spell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>clone</w:t>
                            </w:r>
                            <w:proofErr w:type="spell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 xml:space="preserve"> https</w:t>
                            </w:r>
                            <w:proofErr w:type="gram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>://</w:t>
                            </w:r>
                            <w:proofErr w:type="gram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>github.com/zz999zz/1dv402-zz999zz-1-1-vaxelpengar.git 1-1-vaxelpengar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206D1" w:rsidRPr="00973314" w:rsidTr="00A67F30">
        <w:tc>
          <w:tcPr>
            <w:tcW w:w="421" w:type="dxa"/>
          </w:tcPr>
          <w:p w:rsidR="00F206D1" w:rsidRDefault="00F206D1" w:rsidP="00AD2343">
            <w:pPr>
              <w:pStyle w:val="Brdtext"/>
              <w:numPr>
                <w:ilvl w:val="0"/>
                <w:numId w:val="10"/>
              </w:numPr>
              <w:ind w:left="0" w:firstLine="0"/>
              <w:rPr>
                <w:color w:val="333333"/>
              </w:rPr>
            </w:pPr>
          </w:p>
        </w:tc>
        <w:tc>
          <w:tcPr>
            <w:tcW w:w="8639" w:type="dxa"/>
          </w:tcPr>
          <w:p w:rsidR="00F206D1" w:rsidRDefault="00F206D1" w:rsidP="00F206D1">
            <w:pPr>
              <w:pStyle w:val="Brdtext"/>
              <w:tabs>
                <w:tab w:val="left" w:pos="1569"/>
              </w:tabs>
              <w:rPr>
                <w:color w:val="333333"/>
              </w:rPr>
            </w:pPr>
            <w:r>
              <w:rPr>
                <w:color w:val="333333"/>
              </w:rPr>
              <w:t>Tryck</w:t>
            </w:r>
            <w:r w:rsidR="005454BF">
              <w:rPr>
                <w:color w:val="333333"/>
              </w:rPr>
              <w:t xml:space="preserve"> </w:t>
            </w:r>
            <w:proofErr w:type="spellStart"/>
            <w:r w:rsidRPr="005454BF">
              <w:rPr>
                <w:rFonts w:ascii="Arial" w:hAnsi="Arial" w:cs="Arial"/>
                <w:b/>
                <w:color w:val="333333"/>
                <w:sz w:val="18"/>
              </w:rPr>
              <w:t>Enter</w:t>
            </w:r>
            <w:proofErr w:type="spellEnd"/>
            <w:r>
              <w:rPr>
                <w:color w:val="333333"/>
              </w:rPr>
              <w:t xml:space="preserve">. </w:t>
            </w:r>
            <w:r w:rsidR="007455E8">
              <w:rPr>
                <w:color w:val="333333"/>
              </w:rPr>
              <w:t>En</w:t>
            </w:r>
            <w:r>
              <w:rPr>
                <w:color w:val="333333"/>
              </w:rPr>
              <w:t xml:space="preserve"> lokal klon kommer att skapas.</w:t>
            </w:r>
          </w:p>
          <w:p w:rsidR="00B45AEE" w:rsidRPr="00954BB3" w:rsidRDefault="00954BB3" w:rsidP="00954BB3">
            <w:pPr>
              <w:pStyle w:val="Brdtext"/>
              <w:tabs>
                <w:tab w:val="left" w:pos="1569"/>
              </w:tabs>
              <w:rPr>
                <w:color w:val="333333"/>
              </w:rPr>
            </w:pPr>
            <w:r w:rsidRPr="00890F1B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656C68D3" wp14:editId="0AFE4DAF">
                      <wp:extent cx="5233916" cy="252484"/>
                      <wp:effectExtent l="0" t="0" r="24130" b="17145"/>
                      <wp:docPr id="93" name="Textruta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3916" cy="2524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4BB3" w:rsidRPr="00954BB3" w:rsidRDefault="00954BB3" w:rsidP="00954BB3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</w:pPr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proofErr w:type="gramEnd"/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 xml:space="preserve"> clone https://github.com/zz999zz/1dv402-zz999zz-1-1-vaxelpengar.git 1-1-vaxelpengar</w:t>
                                  </w:r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br/>
                                    <w:t>Cloning into '1-1-vaxelpengar'...</w:t>
                                  </w:r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br/>
                                    <w:t>warning: You appear to have cloned an empty repository.</w:t>
                                  </w:r>
                                  <w:r w:rsidRPr="00954BB3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br/>
                                    <w:t>Checking connectivity... done.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6C68D3" id="Textruta 93" o:spid="_x0000_s1027" type="#_x0000_t202" style="width:412.1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" fillcolor="black [3213]" strokeweight=".5pt">
                      <v:textbox style="mso-fit-shape-to-text:t" inset=",1mm,,1mm">
                        <w:txbxContent>
                          <w:p w:rsidR="00954BB3" w:rsidRPr="00954BB3" w:rsidRDefault="00954BB3" w:rsidP="00954BB3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</w:pPr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 xml:space="preserve"> clone https://github.com/zz999zz/1dv402-zz999zz-1-1-vaxelpengar.git 1-1-vaxelpengar</w:t>
                            </w:r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br/>
                              <w:t>Cloning into '1-1-vaxelpengar'...</w:t>
                            </w:r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br/>
                              <w:t>warning: You appear to have cloned an empty repository.</w:t>
                            </w:r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br/>
                              <w:t>Checking connectivity... done.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A67F30" w:rsidRDefault="00EF4900" w:rsidP="00463307">
      <w:pPr>
        <w:pStyle w:val="Brdtext"/>
        <w:rPr>
          <w:color w:val="333333"/>
        </w:rPr>
      </w:pPr>
      <w:r>
        <w:rPr>
          <w:color w:val="333333"/>
        </w:rPr>
        <w:t>Nu har du en lokal kopia av det tomma</w:t>
      </w:r>
      <w:r w:rsidR="00A67F30">
        <w:rPr>
          <w:color w:val="333333"/>
        </w:rPr>
        <w:t xml:space="preserve"> repositori</w:t>
      </w:r>
      <w:r>
        <w:rPr>
          <w:color w:val="333333"/>
        </w:rPr>
        <w:t>et</w:t>
      </w:r>
      <w:r w:rsidR="00A67F30">
        <w:rPr>
          <w:color w:val="333333"/>
        </w:rPr>
        <w:t>.</w:t>
      </w:r>
    </w:p>
    <w:p w:rsidR="005454BF" w:rsidRDefault="005454BF" w:rsidP="00AD2343">
      <w:pPr>
        <w:pStyle w:val="Rubrik1"/>
        <w:numPr>
          <w:ilvl w:val="0"/>
          <w:numId w:val="9"/>
        </w:numPr>
        <w:ind w:left="357" w:hanging="357"/>
      </w:pPr>
      <w:bookmarkStart w:id="4" w:name="_Toc396981030"/>
      <w:r>
        <w:lastRenderedPageBreak/>
        <w:t xml:space="preserve">Hämta </w:t>
      </w:r>
      <w:r w:rsidR="00EF4900">
        <w:t>objekt</w:t>
      </w:r>
      <w:r>
        <w:t xml:space="preserve"> från annat repositorium till lokal klon</w:t>
      </w:r>
      <w:bookmarkEnd w:id="4"/>
    </w:p>
    <w:p w:rsidR="000E7808" w:rsidRDefault="000E7808" w:rsidP="00463307">
      <w:pPr>
        <w:pStyle w:val="Brdtext"/>
        <w:rPr>
          <w:color w:val="333333"/>
        </w:rPr>
      </w:pPr>
      <w:r>
        <w:rPr>
          <w:color w:val="333333"/>
        </w:rPr>
        <w:t xml:space="preserve">Du har en lokal klon och vill hämta </w:t>
      </w:r>
      <w:r w:rsidR="00EF4900">
        <w:rPr>
          <w:color w:val="333333"/>
        </w:rPr>
        <w:t>objekt</w:t>
      </w:r>
      <w:r>
        <w:rPr>
          <w:color w:val="333333"/>
        </w:rPr>
        <w:t xml:space="preserve"> från ett annat repositorium än det den lokala klonen är ansluten till.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0E7808" w:rsidTr="000D092F">
        <w:tc>
          <w:tcPr>
            <w:tcW w:w="421" w:type="dxa"/>
          </w:tcPr>
          <w:p w:rsidR="000E7808" w:rsidRDefault="000E7808" w:rsidP="00AD2343">
            <w:pPr>
              <w:pStyle w:val="Brdtext"/>
              <w:numPr>
                <w:ilvl w:val="0"/>
                <w:numId w:val="11"/>
              </w:numPr>
              <w:ind w:left="0" w:firstLine="0"/>
              <w:rPr>
                <w:color w:val="333333"/>
              </w:rPr>
            </w:pPr>
          </w:p>
        </w:tc>
        <w:tc>
          <w:tcPr>
            <w:tcW w:w="8639" w:type="dxa"/>
          </w:tcPr>
          <w:p w:rsidR="000E7808" w:rsidRDefault="000E7808" w:rsidP="00EF4900">
            <w:pPr>
              <w:pStyle w:val="Brdtext"/>
              <w:rPr>
                <w:color w:val="333333"/>
              </w:rPr>
            </w:pPr>
            <w:r>
              <w:rPr>
                <w:color w:val="333333"/>
              </w:rPr>
              <w:t xml:space="preserve">Navigera på GitHub till det repositorium du vill hämta </w:t>
            </w:r>
            <w:r w:rsidR="00EF4900">
              <w:rPr>
                <w:color w:val="333333"/>
              </w:rPr>
              <w:t>objekt</w:t>
            </w:r>
            <w:r>
              <w:rPr>
                <w:color w:val="333333"/>
              </w:rPr>
              <w:t xml:space="preserve"> från.</w:t>
            </w:r>
          </w:p>
        </w:tc>
      </w:tr>
      <w:tr w:rsidR="000E7808" w:rsidTr="000D092F">
        <w:tc>
          <w:tcPr>
            <w:tcW w:w="421" w:type="dxa"/>
          </w:tcPr>
          <w:p w:rsidR="000E7808" w:rsidRDefault="000E7808" w:rsidP="00AD2343">
            <w:pPr>
              <w:pStyle w:val="Brdtext"/>
              <w:numPr>
                <w:ilvl w:val="0"/>
                <w:numId w:val="11"/>
              </w:numPr>
              <w:ind w:left="0" w:firstLine="0"/>
              <w:rPr>
                <w:color w:val="333333"/>
              </w:rPr>
            </w:pPr>
          </w:p>
        </w:tc>
        <w:tc>
          <w:tcPr>
            <w:tcW w:w="8639" w:type="dxa"/>
          </w:tcPr>
          <w:p w:rsidR="000E7808" w:rsidRDefault="000E7808" w:rsidP="00264341">
            <w:pPr>
              <w:pStyle w:val="Brdtext"/>
              <w:rPr>
                <w:color w:val="333333"/>
              </w:rPr>
            </w:pPr>
            <w:r>
              <w:rPr>
                <w:color w:val="333333"/>
              </w:rPr>
              <w:t xml:space="preserve">I den högra delen av repositoriets webbsida </w:t>
            </w:r>
            <w:r w:rsidR="00264341">
              <w:rPr>
                <w:color w:val="333333"/>
              </w:rPr>
              <w:t xml:space="preserve">finns dess </w:t>
            </w:r>
            <w:r>
              <w:rPr>
                <w:color w:val="333333"/>
              </w:rPr>
              <w:t>URL.</w:t>
            </w:r>
            <w:r w:rsidR="00264341">
              <w:rPr>
                <w:color w:val="333333"/>
              </w:rPr>
              <w:t xml:space="preserve"> Kopiera den.</w:t>
            </w:r>
          </w:p>
        </w:tc>
      </w:tr>
      <w:tr w:rsidR="000E7808" w:rsidTr="000D092F">
        <w:tc>
          <w:tcPr>
            <w:tcW w:w="421" w:type="dxa"/>
          </w:tcPr>
          <w:p w:rsidR="000E7808" w:rsidRDefault="000E7808" w:rsidP="00AD2343">
            <w:pPr>
              <w:pStyle w:val="Brdtext"/>
              <w:numPr>
                <w:ilvl w:val="0"/>
                <w:numId w:val="11"/>
              </w:numPr>
              <w:ind w:left="0" w:firstLine="0"/>
              <w:rPr>
                <w:color w:val="333333"/>
              </w:rPr>
            </w:pPr>
          </w:p>
        </w:tc>
        <w:tc>
          <w:tcPr>
            <w:tcW w:w="8639" w:type="dxa"/>
          </w:tcPr>
          <w:p w:rsidR="000E7808" w:rsidRDefault="000E7808" w:rsidP="000E7808">
            <w:pPr>
              <w:pStyle w:val="Brdtext"/>
              <w:tabs>
                <w:tab w:val="left" w:pos="1569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Starta ett kommandoskal för att köra </w:t>
            </w:r>
            <w:proofErr w:type="spellStart"/>
            <w:r>
              <w:rPr>
                <w:color w:val="333333"/>
              </w:rPr>
              <w:t>git</w:t>
            </w:r>
            <w:proofErr w:type="spellEnd"/>
            <w:r>
              <w:rPr>
                <w:color w:val="333333"/>
              </w:rPr>
              <w:t>-kommandon och byt till katalogen som innehåller den lokala klonen.</w:t>
            </w:r>
          </w:p>
        </w:tc>
      </w:tr>
      <w:tr w:rsidR="000E7808" w:rsidRPr="000E7808" w:rsidTr="000D092F">
        <w:tc>
          <w:tcPr>
            <w:tcW w:w="421" w:type="dxa"/>
          </w:tcPr>
          <w:p w:rsidR="000E7808" w:rsidRDefault="000E7808" w:rsidP="00AD2343">
            <w:pPr>
              <w:pStyle w:val="Brdtext"/>
              <w:numPr>
                <w:ilvl w:val="0"/>
                <w:numId w:val="11"/>
              </w:numPr>
              <w:ind w:left="0" w:firstLine="0"/>
              <w:rPr>
                <w:color w:val="333333"/>
              </w:rPr>
            </w:pPr>
          </w:p>
        </w:tc>
        <w:tc>
          <w:tcPr>
            <w:tcW w:w="8639" w:type="dxa"/>
          </w:tcPr>
          <w:p w:rsidR="000E7808" w:rsidRDefault="000E7808" w:rsidP="000D092F">
            <w:pPr>
              <w:pStyle w:val="Brdtext"/>
              <w:tabs>
                <w:tab w:val="left" w:pos="1569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Skriv </w:t>
            </w:r>
            <w:proofErr w:type="spellStart"/>
            <w:r w:rsidRPr="00A67F30">
              <w:rPr>
                <w:rFonts w:ascii="Consolas" w:hAnsi="Consolas" w:cs="Consolas"/>
                <w:color w:val="333333"/>
                <w:sz w:val="16"/>
                <w:bdr w:val="single" w:sz="8" w:space="0" w:color="BFBFBF" w:themeColor="background1" w:themeShade="BF"/>
                <w:shd w:val="clear" w:color="auto" w:fill="F2F2F2" w:themeFill="background1" w:themeFillShade="F2"/>
              </w:rPr>
              <w:t>git</w:t>
            </w:r>
            <w:proofErr w:type="spellEnd"/>
            <w:r w:rsidRPr="00A67F30">
              <w:rPr>
                <w:rFonts w:ascii="Consolas" w:hAnsi="Consolas" w:cs="Consolas"/>
                <w:color w:val="333333"/>
                <w:sz w:val="16"/>
                <w:bdr w:val="single" w:sz="8" w:space="0" w:color="BFBFBF" w:themeColor="background1" w:themeShade="BF"/>
                <w:shd w:val="clear" w:color="auto" w:fill="F2F2F2" w:themeFill="background1" w:themeFillShade="F2"/>
              </w:rPr>
              <w:t xml:space="preserve"> </w:t>
            </w:r>
            <w:proofErr w:type="spellStart"/>
            <w:r w:rsidR="004B28F6">
              <w:rPr>
                <w:rFonts w:ascii="Consolas" w:hAnsi="Consolas" w:cs="Consolas"/>
                <w:color w:val="333333"/>
                <w:sz w:val="16"/>
                <w:bdr w:val="single" w:sz="8" w:space="0" w:color="BFBFBF" w:themeColor="background1" w:themeShade="BF"/>
                <w:shd w:val="clear" w:color="auto" w:fill="F2F2F2" w:themeFill="background1" w:themeFillShade="F2"/>
              </w:rPr>
              <w:t>pull</w:t>
            </w:r>
            <w:proofErr w:type="spellEnd"/>
            <w:r>
              <w:rPr>
                <w:color w:val="333333"/>
              </w:rPr>
              <w:t xml:space="preserve"> </w:t>
            </w:r>
            <w:r w:rsidR="004B28F6">
              <w:rPr>
                <w:color w:val="333333"/>
              </w:rPr>
              <w:t xml:space="preserve">och </w:t>
            </w:r>
            <w:r>
              <w:rPr>
                <w:color w:val="333333"/>
              </w:rPr>
              <w:t>klistra in URL:en du kopierade i punkt 2.</w:t>
            </w:r>
          </w:p>
          <w:p w:rsidR="000E7808" w:rsidRPr="000E7808" w:rsidRDefault="00AE5196" w:rsidP="00AE5196">
            <w:pPr>
              <w:pStyle w:val="Brdtext"/>
              <w:tabs>
                <w:tab w:val="left" w:pos="1569"/>
              </w:tabs>
              <w:rPr>
                <w:color w:val="333333"/>
                <w:lang w:val="en-US"/>
              </w:rPr>
            </w:pPr>
            <w:r w:rsidRPr="00890F1B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164A1C4A" wp14:editId="342BF8E8">
                      <wp:extent cx="3432412" cy="252484"/>
                      <wp:effectExtent l="0" t="0" r="15875" b="12065"/>
                      <wp:docPr id="94" name="Textrut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2412" cy="2524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</w:pP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proofErr w:type="gramEnd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 xml:space="preserve"> pull https://github.com/1dv402/1-1-vaxelpengar.git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4A1C4A" id="Textruta 94" o:spid="_x0000_s1028" type="#_x0000_t202" style="width:270.25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" fillcolor="black [3213]" strokeweight=".5pt">
                      <v:textbox style="mso-fit-shape-to-text:t" inset=",1mm,,1mm">
                        <w:txbxContent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</w:pP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 xml:space="preserve"> pull https://github.com/1dv402/1-1-vaxelpengar.git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E7808" w:rsidRPr="00EF4900" w:rsidTr="000D092F">
        <w:tc>
          <w:tcPr>
            <w:tcW w:w="421" w:type="dxa"/>
          </w:tcPr>
          <w:p w:rsidR="000E7808" w:rsidRPr="000E7808" w:rsidRDefault="000E7808" w:rsidP="00AD2343">
            <w:pPr>
              <w:pStyle w:val="Brdtext"/>
              <w:numPr>
                <w:ilvl w:val="0"/>
                <w:numId w:val="11"/>
              </w:numPr>
              <w:ind w:left="0" w:firstLine="0"/>
              <w:rPr>
                <w:color w:val="333333"/>
                <w:lang w:val="en-US"/>
              </w:rPr>
            </w:pPr>
          </w:p>
        </w:tc>
        <w:tc>
          <w:tcPr>
            <w:tcW w:w="8639" w:type="dxa"/>
          </w:tcPr>
          <w:p w:rsidR="000E7808" w:rsidRDefault="000E7808" w:rsidP="000D092F">
            <w:pPr>
              <w:pStyle w:val="Brdtext"/>
              <w:tabs>
                <w:tab w:val="left" w:pos="1569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Tryck </w:t>
            </w:r>
            <w:proofErr w:type="spellStart"/>
            <w:r w:rsidRPr="005454BF">
              <w:rPr>
                <w:rFonts w:ascii="Arial" w:hAnsi="Arial" w:cs="Arial"/>
                <w:b/>
                <w:color w:val="333333"/>
                <w:sz w:val="18"/>
              </w:rPr>
              <w:t>Enter</w:t>
            </w:r>
            <w:proofErr w:type="spellEnd"/>
            <w:r>
              <w:rPr>
                <w:color w:val="333333"/>
              </w:rPr>
              <w:t xml:space="preserve">. </w:t>
            </w:r>
            <w:r w:rsidR="00EF4900">
              <w:rPr>
                <w:color w:val="333333"/>
              </w:rPr>
              <w:t>Objekten</w:t>
            </w:r>
            <w:r w:rsidR="007D6607">
              <w:rPr>
                <w:color w:val="333333"/>
              </w:rPr>
              <w:t xml:space="preserve"> </w:t>
            </w:r>
            <w:r w:rsidR="004B28F6">
              <w:rPr>
                <w:color w:val="333333"/>
              </w:rPr>
              <w:t xml:space="preserve">hämtas från </w:t>
            </w:r>
            <w:r w:rsidR="007D6607">
              <w:rPr>
                <w:color w:val="333333"/>
              </w:rPr>
              <w:t>repositori</w:t>
            </w:r>
            <w:r w:rsidR="004B28F6">
              <w:rPr>
                <w:color w:val="333333"/>
              </w:rPr>
              <w:t>et läggs till den lokala klonen</w:t>
            </w:r>
            <w:r w:rsidR="007D6607">
              <w:rPr>
                <w:color w:val="333333"/>
              </w:rPr>
              <w:t>.</w:t>
            </w:r>
          </w:p>
          <w:p w:rsidR="000E7808" w:rsidRPr="00AE5196" w:rsidRDefault="00AE5196" w:rsidP="00AE5196">
            <w:pPr>
              <w:pStyle w:val="Brdtext"/>
              <w:tabs>
                <w:tab w:val="left" w:pos="1569"/>
              </w:tabs>
              <w:rPr>
                <w:color w:val="333333"/>
              </w:rPr>
            </w:pPr>
            <w:r w:rsidRPr="00890F1B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1AE8DE9C" wp14:editId="72B0D39F">
                      <wp:extent cx="3439236" cy="1057701"/>
                      <wp:effectExtent l="0" t="0" r="27940" b="22225"/>
                      <wp:docPr id="95" name="Textrut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9236" cy="10577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</w:pP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proofErr w:type="gramEnd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 xml:space="preserve"> pull https://github.com/1dv402/1-1-vaxelpengar.git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br/>
                                  </w: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t>remote: Counting objects: 7, done.</w:t>
                                  </w:r>
                                </w:p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t>remote</w:t>
                                  </w:r>
                                  <w:proofErr w:type="gramEnd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t>: Compressing objects: 100% (6/6), done.</w:t>
                                  </w:r>
                                </w:p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t>remote</w:t>
                                  </w:r>
                                  <w:proofErr w:type="gramEnd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t>: Total 7 (delta 0), reused 4 (delta 0)</w:t>
                                  </w:r>
                                </w:p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</w:pP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t>Unpacking objects: 100% (7/7), done.</w:t>
                                  </w:r>
                                </w:p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</w:pP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t>From https://github.com/1dv402/1-1-vaxelpengar</w:t>
                                  </w:r>
                                </w:p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</w:pP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t xml:space="preserve"> * </w:t>
                                  </w:r>
                                  <w:proofErr w:type="gramStart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t>branch</w:t>
                                  </w:r>
                                  <w:proofErr w:type="gramEnd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  <w:t xml:space="preserve">            master     -&gt; FETCH_HEAD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E8DE9C" id="Textruta 95" o:spid="_x0000_s1029" type="#_x0000_t202" style="width:270.8pt;height:8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" fillcolor="black [3213]" strokeweight=".5pt">
                      <v:textbox style="mso-fit-shape-to-text:t" inset=",1mm,,1mm">
                        <w:txbxContent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</w:pP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 xml:space="preserve"> pull https://github.com/1dv402/1-1-vaxelpengar.git</w:t>
                            </w:r>
                            <w: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br/>
                            </w: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t>remote: Counting objects: 7, done.</w:t>
                            </w:r>
                          </w:p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t>remote</w:t>
                            </w:r>
                            <w:proofErr w:type="gramEnd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t>: Compressing objects: 100% (6/6), done.</w:t>
                            </w:r>
                          </w:p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t>remote</w:t>
                            </w:r>
                            <w:proofErr w:type="gramEnd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t>: Total 7 (delta 0), reused 4 (delta 0)</w:t>
                            </w:r>
                          </w:p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</w:pP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t>Unpacking objects: 100% (7/7), done.</w:t>
                            </w:r>
                          </w:p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</w:pP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t>From https://github.com/1dv402/1-1-vaxelpengar</w:t>
                            </w:r>
                          </w:p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</w:pP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t xml:space="preserve"> * </w:t>
                            </w:r>
                            <w:proofErr w:type="gramStart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t>branch</w:t>
                            </w:r>
                            <w:proofErr w:type="gramEnd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  <w:t xml:space="preserve">            master     -&gt; FETCH_HEAD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28F6" w:rsidRPr="004B28F6" w:rsidTr="000D092F">
        <w:tc>
          <w:tcPr>
            <w:tcW w:w="421" w:type="dxa"/>
          </w:tcPr>
          <w:p w:rsidR="004B28F6" w:rsidRPr="00EF4900" w:rsidRDefault="004B28F6" w:rsidP="00AD2343">
            <w:pPr>
              <w:pStyle w:val="Brdtext"/>
              <w:numPr>
                <w:ilvl w:val="0"/>
                <w:numId w:val="11"/>
              </w:numPr>
              <w:ind w:left="0" w:firstLine="0"/>
              <w:rPr>
                <w:color w:val="333333"/>
                <w:lang w:val="en-US"/>
              </w:rPr>
            </w:pPr>
          </w:p>
        </w:tc>
        <w:tc>
          <w:tcPr>
            <w:tcW w:w="8639" w:type="dxa"/>
          </w:tcPr>
          <w:p w:rsidR="004B28F6" w:rsidRDefault="004B28F6" w:rsidP="004B28F6">
            <w:pPr>
              <w:pStyle w:val="Brdtext"/>
              <w:tabs>
                <w:tab w:val="left" w:pos="1569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Skriv </w:t>
            </w:r>
            <w:proofErr w:type="spellStart"/>
            <w:r w:rsidRPr="00A67F30">
              <w:rPr>
                <w:rFonts w:ascii="Consolas" w:hAnsi="Consolas" w:cs="Consolas"/>
                <w:color w:val="333333"/>
                <w:sz w:val="16"/>
                <w:bdr w:val="single" w:sz="8" w:space="0" w:color="BFBFBF" w:themeColor="background1" w:themeShade="BF"/>
                <w:shd w:val="clear" w:color="auto" w:fill="F2F2F2" w:themeFill="background1" w:themeFillShade="F2"/>
              </w:rPr>
              <w:t>git</w:t>
            </w:r>
            <w:proofErr w:type="spellEnd"/>
            <w:r w:rsidRPr="00A67F30">
              <w:rPr>
                <w:rFonts w:ascii="Consolas" w:hAnsi="Consolas" w:cs="Consolas"/>
                <w:color w:val="333333"/>
                <w:sz w:val="16"/>
                <w:bdr w:val="single" w:sz="8" w:space="0" w:color="BFBFBF" w:themeColor="background1" w:themeShade="BF"/>
                <w:shd w:val="clear" w:color="auto" w:fill="F2F2F2" w:themeFill="background1" w:themeFillShade="F2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16"/>
                <w:bdr w:val="single" w:sz="8" w:space="0" w:color="BFBFBF" w:themeColor="background1" w:themeShade="BF"/>
                <w:shd w:val="clear" w:color="auto" w:fill="F2F2F2" w:themeFill="background1" w:themeFillShade="F2"/>
              </w:rPr>
              <w:t>push</w:t>
            </w:r>
            <w:r>
              <w:rPr>
                <w:color w:val="333333"/>
              </w:rPr>
              <w:t>, för att skicka ändringarna i den lokala klonen till repositori</w:t>
            </w:r>
            <w:r w:rsidR="007455E8">
              <w:rPr>
                <w:color w:val="333333"/>
              </w:rPr>
              <w:t>et</w:t>
            </w:r>
            <w:r>
              <w:rPr>
                <w:color w:val="333333"/>
              </w:rPr>
              <w:t xml:space="preserve"> på GitHub.</w:t>
            </w:r>
          </w:p>
          <w:p w:rsidR="004B28F6" w:rsidRPr="004B28F6" w:rsidRDefault="00AE5196" w:rsidP="00AE5196">
            <w:pPr>
              <w:pStyle w:val="Brdtext"/>
              <w:tabs>
                <w:tab w:val="left" w:pos="1569"/>
              </w:tabs>
              <w:rPr>
                <w:color w:val="333333"/>
              </w:rPr>
            </w:pPr>
            <w:r w:rsidRPr="00890F1B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62F62186" wp14:editId="1770FDA7">
                      <wp:extent cx="3439236" cy="1057701"/>
                      <wp:effectExtent l="0" t="0" r="27940" b="12700"/>
                      <wp:docPr id="96" name="Textruta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9236" cy="10577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</w:pP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 xml:space="preserve">&gt; </w:t>
                                  </w:r>
                                  <w:proofErr w:type="spellStart"/>
                                  <w:proofErr w:type="gramStart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proofErr w:type="gramEnd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>push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br/>
                                  </w: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>Counting objects: 7, done.</w:t>
                                  </w:r>
                                </w:p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</w:pP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>Delta compression using up to 8 threads.</w:t>
                                  </w:r>
                                </w:p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</w:pP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>Compressing objects: 100% (6/6), done.</w:t>
                                  </w:r>
                                </w:p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</w:pP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 xml:space="preserve">Writing objects: 100% (7/7), 30.36 </w:t>
                                  </w:r>
                                  <w:proofErr w:type="spellStart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>KiB</w:t>
                                  </w:r>
                                  <w:proofErr w:type="spellEnd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 xml:space="preserve"> | 0 bytes/s, done.</w:t>
                                  </w:r>
                                </w:p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</w:pP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 xml:space="preserve">Total 7 (delta 0), </w:t>
                                  </w:r>
                                  <w:proofErr w:type="spellStart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>reused</w:t>
                                  </w:r>
                                  <w:proofErr w:type="spellEnd"/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 xml:space="preserve"> 0 (delta 0)</w:t>
                                  </w:r>
                                </w:p>
                                <w:p w:rsidR="00AE5196" w:rsidRPr="001D161F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</w:pPr>
                                  <w:r w:rsidRPr="001D161F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>To https</w:t>
                                  </w:r>
                                  <w:proofErr w:type="gramStart"/>
                                  <w:r w:rsidRPr="001D161F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>://</w:t>
                                  </w:r>
                                  <w:proofErr w:type="gramEnd"/>
                                  <w:r w:rsidRPr="001D161F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>github.com/zz999zz/1dv402-zz999zz-1-1-vaxelpengar.git</w:t>
                                  </w:r>
                                </w:p>
                                <w:p w:rsidR="00AE5196" w:rsidRPr="00AE5196" w:rsidRDefault="00AE5196" w:rsidP="00AE5196">
                                  <w:pPr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lang w:val="en-US"/>
                                    </w:rPr>
                                  </w:pPr>
                                  <w:r w:rsidRPr="001D161F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</w:rPr>
                                    <w:t xml:space="preserve"> </w:t>
                                  </w:r>
                                  <w:r w:rsidRPr="00AE5196">
                                    <w:rPr>
                                      <w:rFonts w:ascii="Consolas" w:hAnsi="Consolas" w:cs="Consolas"/>
                                      <w:color w:val="BFBFBF" w:themeColor="background1" w:themeShade="BF"/>
                                      <w:sz w:val="16"/>
                                      <w:shd w:val="clear" w:color="auto" w:fill="000000" w:themeFill="text1"/>
                                      <w:lang w:val="en-US"/>
                                    </w:rPr>
                                    <w:t>* [new branch]      master -&gt; master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F62186" id="Textruta 96" o:spid="_x0000_s1030" type="#_x0000_t202" style="width:270.8pt;height:8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" fillcolor="black [3213]" strokeweight=".5pt">
                      <v:textbox style="mso-fit-shape-to-text:t" inset=",1mm,,1mm">
                        <w:txbxContent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</w:pP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>push</w:t>
                            </w:r>
                            <w: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br/>
                            </w: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>Counting objects: 7, done.</w:t>
                            </w:r>
                          </w:p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</w:pP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>Delta compression using up to 8 threads.</w:t>
                            </w:r>
                          </w:p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</w:pP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>Compressing objects: 100% (6/6), done.</w:t>
                            </w:r>
                          </w:p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</w:pP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 xml:space="preserve">Writing objects: 100% (7/7), 30.36 </w:t>
                            </w:r>
                            <w:proofErr w:type="spellStart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>KiB</w:t>
                            </w:r>
                            <w:proofErr w:type="spellEnd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 xml:space="preserve"> | 0 bytes/s, done.</w:t>
                            </w:r>
                          </w:p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</w:pP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 xml:space="preserve">Total 7 (delta 0), </w:t>
                            </w:r>
                            <w:proofErr w:type="spellStart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>reused</w:t>
                            </w:r>
                            <w:proofErr w:type="spellEnd"/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 xml:space="preserve"> 0 (delta 0)</w:t>
                            </w:r>
                          </w:p>
                          <w:p w:rsidR="00AE5196" w:rsidRPr="001D161F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</w:pPr>
                            <w:r w:rsidRPr="001D161F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>To https</w:t>
                            </w:r>
                            <w:proofErr w:type="gramStart"/>
                            <w:r w:rsidRPr="001D161F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>://</w:t>
                            </w:r>
                            <w:proofErr w:type="gramEnd"/>
                            <w:r w:rsidRPr="001D161F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>github.com/zz999zz/1dv402-zz999zz-1-1-vaxelpengar.git</w:t>
                            </w:r>
                          </w:p>
                          <w:p w:rsidR="00AE5196" w:rsidRPr="00AE5196" w:rsidRDefault="00AE5196" w:rsidP="00AE5196">
                            <w:pPr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lang w:val="en-US"/>
                              </w:rPr>
                            </w:pPr>
                            <w:r w:rsidRPr="001D161F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</w:rPr>
                              <w:t xml:space="preserve"> </w:t>
                            </w:r>
                            <w:r w:rsidRPr="00AE5196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16"/>
                                <w:shd w:val="clear" w:color="auto" w:fill="000000" w:themeFill="text1"/>
                                <w:lang w:val="en-US"/>
                              </w:rPr>
                              <w:t>* [new branch]      master -&gt; master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455E8" w:rsidRPr="004B28F6" w:rsidTr="000D092F">
        <w:tc>
          <w:tcPr>
            <w:tcW w:w="421" w:type="dxa"/>
          </w:tcPr>
          <w:p w:rsidR="007455E8" w:rsidRPr="00EF4900" w:rsidRDefault="007455E8" w:rsidP="00AD2343">
            <w:pPr>
              <w:pStyle w:val="Brdtext"/>
              <w:numPr>
                <w:ilvl w:val="0"/>
                <w:numId w:val="11"/>
              </w:numPr>
              <w:ind w:left="0" w:firstLine="0"/>
              <w:rPr>
                <w:color w:val="333333"/>
                <w:lang w:val="en-US"/>
              </w:rPr>
            </w:pPr>
          </w:p>
        </w:tc>
        <w:tc>
          <w:tcPr>
            <w:tcW w:w="8639" w:type="dxa"/>
          </w:tcPr>
          <w:p w:rsidR="007455E8" w:rsidRDefault="007455E8" w:rsidP="007455E8">
            <w:pPr>
              <w:pStyle w:val="Brdtext"/>
              <w:tabs>
                <w:tab w:val="left" w:pos="1569"/>
              </w:tabs>
              <w:rPr>
                <w:color w:val="333333"/>
              </w:rPr>
            </w:pPr>
            <w:r>
              <w:rPr>
                <w:color w:val="333333"/>
              </w:rPr>
              <w:t>Nu är den lokala klonen synkroniserad med repositoriet på GitHub.</w:t>
            </w:r>
          </w:p>
          <w:p w:rsidR="00A3380A" w:rsidRDefault="00A3380A" w:rsidP="00A3380A">
            <w:pPr>
              <w:pStyle w:val="Brdtext"/>
              <w:keepNext/>
              <w:tabs>
                <w:tab w:val="left" w:pos="1569"/>
              </w:tabs>
            </w:pPr>
            <w:r w:rsidRPr="00A3380A">
              <w:rPr>
                <w:noProof/>
                <w:bdr w:val="single" w:sz="8" w:space="0" w:color="BFBFBF" w:themeColor="background1" w:themeShade="BF"/>
              </w:rPr>
              <w:drawing>
                <wp:inline distT="0" distB="0" distL="0" distR="0" wp14:anchorId="454E08A0" wp14:editId="5DADBDC3">
                  <wp:extent cx="4798800" cy="3002400"/>
                  <wp:effectExtent l="0" t="0" r="1905" b="7620"/>
                  <wp:docPr id="77" name="Bildobjekt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800" cy="300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80A" w:rsidRDefault="00A3380A" w:rsidP="00264341">
            <w:pPr>
              <w:pStyle w:val="Beskrivning"/>
              <w:spacing w:after="120"/>
              <w:rPr>
                <w:color w:val="333333"/>
              </w:rPr>
            </w:pPr>
            <w:r>
              <w:t xml:space="preserve">Figur </w:t>
            </w:r>
            <w:r w:rsidR="00604450">
              <w:fldChar w:fldCharType="begin"/>
            </w:r>
            <w:r w:rsidR="00604450">
              <w:instrText xml:space="preserve"> SEQ Figur \* ARABIC </w:instrText>
            </w:r>
            <w:r w:rsidR="00604450">
              <w:fldChar w:fldCharType="separate"/>
            </w:r>
            <w:r w:rsidR="00ED79F1">
              <w:rPr>
                <w:noProof/>
              </w:rPr>
              <w:t>7</w:t>
            </w:r>
            <w:r w:rsidR="00604450">
              <w:rPr>
                <w:noProof/>
              </w:rPr>
              <w:fldChar w:fldCharType="end"/>
            </w:r>
            <w:r>
              <w:t>.</w:t>
            </w:r>
          </w:p>
        </w:tc>
      </w:tr>
    </w:tbl>
    <w:p w:rsidR="000E7808" w:rsidRDefault="000E7808" w:rsidP="000E7808">
      <w:pPr>
        <w:pStyle w:val="Brdtext"/>
        <w:rPr>
          <w:color w:val="333333"/>
        </w:rPr>
      </w:pPr>
      <w:r w:rsidRPr="004B28F6">
        <w:rPr>
          <w:color w:val="333333"/>
        </w:rPr>
        <w:t>Nu har du</w:t>
      </w:r>
      <w:r w:rsidR="00EF4900" w:rsidRPr="004B28F6">
        <w:rPr>
          <w:color w:val="333333"/>
        </w:rPr>
        <w:t xml:space="preserve"> hämtat objekt från ett annat repositorium</w:t>
      </w:r>
      <w:r w:rsidRPr="004B28F6">
        <w:rPr>
          <w:color w:val="333333"/>
        </w:rPr>
        <w:t>.</w:t>
      </w:r>
    </w:p>
    <w:p w:rsidR="00264341" w:rsidRDefault="00264341" w:rsidP="00AD2343">
      <w:pPr>
        <w:pStyle w:val="Rubrik1"/>
        <w:numPr>
          <w:ilvl w:val="0"/>
          <w:numId w:val="9"/>
        </w:numPr>
        <w:ind w:left="357" w:hanging="357"/>
      </w:pPr>
      <w:r>
        <w:lastRenderedPageBreak/>
        <w:t>Daglig arbetsgång</w:t>
      </w:r>
    </w:p>
    <w:p w:rsidR="00890F1B" w:rsidRPr="00890F1B" w:rsidRDefault="00890F1B" w:rsidP="00890F1B">
      <w:pPr>
        <w:pStyle w:val="Brdtext"/>
        <w:jc w:val="center"/>
        <w:rPr>
          <w:sz w:val="20"/>
        </w:rPr>
      </w:pPr>
      <w:r w:rsidRPr="00890F1B">
        <w:rPr>
          <w:noProof/>
          <w:sz w:val="20"/>
        </w:rPr>
        <mc:AlternateContent>
          <mc:Choice Requires="wps">
            <w:drawing>
              <wp:inline distT="0" distB="0" distL="0" distR="0" wp14:anchorId="062E3117" wp14:editId="351E0437">
                <wp:extent cx="1009934" cy="252484"/>
                <wp:effectExtent l="0" t="0" r="19050" b="12700"/>
                <wp:docPr id="81" name="Textru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4" cy="2524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2F" w:rsidRPr="00954BB3" w:rsidRDefault="000D092F" w:rsidP="00096600">
                            <w:pPr>
                              <w:jc w:val="center"/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</w:rPr>
                            </w:pPr>
                            <w:proofErr w:type="spell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</w:rPr>
                              <w:t>git</w:t>
                            </w:r>
                            <w:proofErr w:type="spell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</w:rPr>
                              <w:t> </w:t>
                            </w:r>
                            <w:proofErr w:type="spell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</w:rPr>
                              <w:t>pull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2E3117" id="Textruta 81" o:spid="_x0000_s1031" style="width:79.5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" fillcolor="black [3213]" strokeweight=".5pt">
                <v:textbox style="mso-fit-shape-to-text:t" inset=",1mm,,1mm">
                  <w:txbxContent>
                    <w:p w:rsidR="000D092F" w:rsidRPr="00954BB3" w:rsidRDefault="000D092F" w:rsidP="00096600">
                      <w:pPr>
                        <w:jc w:val="center"/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</w:rPr>
                      </w:pPr>
                      <w:proofErr w:type="spellStart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</w:rPr>
                        <w:t>git</w:t>
                      </w:r>
                      <w:proofErr w:type="spellEnd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</w:rPr>
                        <w:t> </w:t>
                      </w:r>
                      <w:proofErr w:type="spellStart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</w:rPr>
                        <w:t>pull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:rsidR="00264341" w:rsidRDefault="00264341" w:rsidP="00096600">
      <w:pPr>
        <w:pStyle w:val="Brdtext"/>
        <w:spacing w:after="360"/>
        <w:jc w:val="center"/>
        <w:rPr>
          <w:color w:val="333333"/>
        </w:rPr>
      </w:pPr>
      <w:r>
        <w:rPr>
          <w:color w:val="333333"/>
        </w:rPr>
        <w:t>hämtar alla ändringar från repositoriet på GitHub.</w:t>
      </w:r>
    </w:p>
    <w:p w:rsidR="00096600" w:rsidRPr="00890F1B" w:rsidRDefault="00AF7D4B" w:rsidP="00096600">
      <w:pPr>
        <w:pStyle w:val="Brdtext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A42E0" wp14:editId="39D46045">
                <wp:simplePos x="0" y="0"/>
                <wp:positionH relativeFrom="column">
                  <wp:posOffset>1151006</wp:posOffset>
                </wp:positionH>
                <wp:positionV relativeFrom="paragraph">
                  <wp:posOffset>144586</wp:posOffset>
                </wp:positionV>
                <wp:extent cx="285777" cy="4841875"/>
                <wp:effectExtent l="1371600" t="76200" r="19050" b="34925"/>
                <wp:wrapNone/>
                <wp:docPr id="97" name="Vinklad 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77" cy="4841875"/>
                        </a:xfrm>
                        <a:prstGeom prst="bentConnector3">
                          <a:avLst>
                            <a:gd name="adj1" fmla="val 576580"/>
                          </a:avLst>
                        </a:prstGeom>
                        <a:ln w="1270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DB2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lad  97" o:spid="_x0000_s1026" type="#_x0000_t34" style="position:absolute;margin-left:90.65pt;margin-top:11.4pt;width:22.5pt;height:38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" adj="124541" strokecolor="#9bbb59 [3206]" strokeweight="1pt">
                <v:stroke endarrow="block"/>
              </v:shape>
            </w:pict>
          </mc:Fallback>
        </mc:AlternateContent>
      </w:r>
      <w:r w:rsidR="00096600" w:rsidRPr="00890F1B">
        <w:rPr>
          <w:noProof/>
          <w:sz w:val="20"/>
        </w:rPr>
        <mc:AlternateContent>
          <mc:Choice Requires="wps">
            <w:drawing>
              <wp:inline distT="0" distB="0" distL="0" distR="0" wp14:anchorId="237E0931" wp14:editId="35335346">
                <wp:extent cx="3364173" cy="252484"/>
                <wp:effectExtent l="0" t="0" r="27305" b="12700"/>
                <wp:docPr id="82" name="Textru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173" cy="2524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2F" w:rsidRPr="00954BB3" w:rsidRDefault="000D092F" w:rsidP="00096600">
                            <w:pPr>
                              <w:jc w:val="center"/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 xml:space="preserve"> checkout –b branch-name-here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7E0931" id="Textruta 82" o:spid="_x0000_s1032" style="width:264.9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" fillcolor="black [3213]" strokeweight=".5pt">
                <v:textbox style="mso-fit-shape-to-text:t" inset=",1mm,,1mm">
                  <w:txbxContent>
                    <w:p w:rsidR="000D092F" w:rsidRPr="00954BB3" w:rsidRDefault="000D092F" w:rsidP="00096600">
                      <w:pPr>
                        <w:jc w:val="center"/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 xml:space="preserve"> checkout –b branch-name-here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264341" w:rsidRDefault="00264341" w:rsidP="00096600">
      <w:pPr>
        <w:pStyle w:val="Brdtext"/>
        <w:spacing w:after="360"/>
        <w:jc w:val="center"/>
        <w:rPr>
          <w:color w:val="333333"/>
        </w:rPr>
      </w:pPr>
      <w:r w:rsidRPr="00264341">
        <w:rPr>
          <w:color w:val="333333"/>
        </w:rPr>
        <w:t xml:space="preserve">skapar en ny </w:t>
      </w:r>
      <w:r w:rsidR="000D092F">
        <w:rPr>
          <w:color w:val="333333"/>
        </w:rPr>
        <w:t>gren (</w:t>
      </w:r>
      <w:r w:rsidRPr="00264341">
        <w:rPr>
          <w:color w:val="333333"/>
        </w:rPr>
        <w:t>“</w:t>
      </w:r>
      <w:proofErr w:type="spellStart"/>
      <w:r w:rsidRPr="00264341">
        <w:rPr>
          <w:color w:val="333333"/>
        </w:rPr>
        <w:t>branch</w:t>
      </w:r>
      <w:proofErr w:type="spellEnd"/>
      <w:r w:rsidRPr="00264341">
        <w:rPr>
          <w:color w:val="333333"/>
        </w:rPr>
        <w:t>”</w:t>
      </w:r>
      <w:r w:rsidR="000D092F">
        <w:rPr>
          <w:color w:val="333333"/>
        </w:rPr>
        <w:t>)</w:t>
      </w:r>
      <w:r w:rsidR="00D77E50">
        <w:rPr>
          <w:color w:val="333333"/>
        </w:rPr>
        <w:t xml:space="preserve"> för </w:t>
      </w:r>
      <w:r w:rsidR="00F717DB">
        <w:rPr>
          <w:color w:val="333333"/>
        </w:rPr>
        <w:t>funktionalitet</w:t>
      </w:r>
      <w:r w:rsidR="00D77E50">
        <w:rPr>
          <w:color w:val="333333"/>
        </w:rPr>
        <w:t xml:space="preserve"> du vill </w:t>
      </w:r>
      <w:r w:rsidR="00F717DB">
        <w:rPr>
          <w:color w:val="333333"/>
        </w:rPr>
        <w:t>lägga till</w:t>
      </w:r>
      <w:r w:rsidR="00F717DB">
        <w:rPr>
          <w:color w:val="333333"/>
        </w:rPr>
        <w:t>/ändra/</w:t>
      </w:r>
      <w:r w:rsidR="00D77E50">
        <w:rPr>
          <w:color w:val="333333"/>
        </w:rPr>
        <w:t>ta bort</w:t>
      </w:r>
    </w:p>
    <w:p w:rsidR="00096600" w:rsidRPr="00890F1B" w:rsidRDefault="00AF7D4B" w:rsidP="00096600">
      <w:pPr>
        <w:pStyle w:val="Brdtext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07D71" wp14:editId="51B92A06">
                <wp:simplePos x="0" y="0"/>
                <wp:positionH relativeFrom="column">
                  <wp:posOffset>4355381</wp:posOffset>
                </wp:positionH>
                <wp:positionV relativeFrom="paragraph">
                  <wp:posOffset>169820</wp:posOffset>
                </wp:positionV>
                <wp:extent cx="468299" cy="2416672"/>
                <wp:effectExtent l="38100" t="76200" r="903605" b="22225"/>
                <wp:wrapNone/>
                <wp:docPr id="98" name="Vinklad 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299" cy="2416672"/>
                        </a:xfrm>
                        <a:prstGeom prst="bentConnector3">
                          <a:avLst>
                            <a:gd name="adj1" fmla="val -18714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EF8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lad  98" o:spid="_x0000_s1026" type="#_x0000_t34" style="position:absolute;margin-left:342.95pt;margin-top:13.35pt;width:36.85pt;height:190.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" adj="-40423" strokecolor="#f68c36 [3049]" strokeweight="1pt">
                <v:stroke endarrow="block"/>
              </v:shape>
            </w:pict>
          </mc:Fallback>
        </mc:AlternateContent>
      </w:r>
      <w:r w:rsidR="00096600" w:rsidRPr="00890F1B">
        <w:rPr>
          <w:noProof/>
          <w:sz w:val="20"/>
        </w:rPr>
        <mc:AlternateContent>
          <mc:Choice Requires="wps">
            <w:drawing>
              <wp:inline distT="0" distB="0" distL="0" distR="0" wp14:anchorId="478DF714" wp14:editId="2C4C9E5F">
                <wp:extent cx="2251881" cy="252484"/>
                <wp:effectExtent l="0" t="0" r="12065" b="25400"/>
                <wp:docPr id="83" name="Textru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1" cy="25248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2F" w:rsidRPr="00096600" w:rsidRDefault="000D092F" w:rsidP="00096600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 w:rsidRPr="00096600">
                              <w:rPr>
                                <w:b/>
                                <w:sz w:val="32"/>
                              </w:rPr>
                              <w:t>ARBET</w:t>
                            </w:r>
                            <w:r>
                              <w:rPr>
                                <w:b/>
                                <w:sz w:val="32"/>
                              </w:rPr>
                              <w:t>A MED KODEN</w:t>
                            </w:r>
                            <w:r w:rsidRPr="00096600">
                              <w:rPr>
                                <w:b/>
                                <w:sz w:val="32"/>
                              </w:rPr>
                              <w:t xml:space="preserve"> HÄR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8DF714" id="Textruta 83" o:spid="_x0000_s1033" style="width:177.3pt;height:19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" fillcolor="#f2f2f2 [3052]" strokeweight=".5pt">
                <v:textbox style="mso-fit-shape-to-text:t" inset=",1mm,,1mm">
                  <w:txbxContent>
                    <w:p w:rsidR="000D092F" w:rsidRPr="00096600" w:rsidRDefault="000D092F" w:rsidP="00096600">
                      <w:pPr>
                        <w:jc w:val="center"/>
                        <w:rPr>
                          <w:rFonts w:ascii="Consolas" w:hAnsi="Consolas" w:cs="Consolas"/>
                          <w:sz w:val="28"/>
                        </w:rPr>
                      </w:pPr>
                      <w:r w:rsidRPr="00096600">
                        <w:rPr>
                          <w:b/>
                          <w:sz w:val="32"/>
                        </w:rPr>
                        <w:t>ARBET</w:t>
                      </w:r>
                      <w:r>
                        <w:rPr>
                          <w:b/>
                          <w:sz w:val="32"/>
                        </w:rPr>
                        <w:t>A MED KODEN</w:t>
                      </w:r>
                      <w:r w:rsidRPr="00096600">
                        <w:rPr>
                          <w:b/>
                          <w:sz w:val="32"/>
                        </w:rPr>
                        <w:t xml:space="preserve"> HÄR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77E50" w:rsidRDefault="00874420" w:rsidP="00096600">
      <w:pPr>
        <w:pStyle w:val="Brdtext"/>
        <w:spacing w:after="360"/>
        <w:jc w:val="center"/>
        <w:rPr>
          <w:color w:val="333333"/>
        </w:rPr>
      </w:pPr>
      <w:r>
        <w:rPr>
          <w:color w:val="333333"/>
        </w:rPr>
        <w:t xml:space="preserve">gör inte stora förändringar, </w:t>
      </w:r>
      <w:r w:rsidR="003E1BF0">
        <w:rPr>
          <w:color w:val="333333"/>
        </w:rPr>
        <w:t>ju</w:t>
      </w:r>
      <w:r w:rsidR="0073665C">
        <w:rPr>
          <w:color w:val="333333"/>
        </w:rPr>
        <w:t xml:space="preserve"> </w:t>
      </w:r>
      <w:r>
        <w:rPr>
          <w:color w:val="333333"/>
        </w:rPr>
        <w:t>mindre förändringar en ”</w:t>
      </w:r>
      <w:proofErr w:type="spellStart"/>
      <w:r>
        <w:rPr>
          <w:color w:val="333333"/>
        </w:rPr>
        <w:t>commit</w:t>
      </w:r>
      <w:proofErr w:type="spellEnd"/>
      <w:r>
        <w:rPr>
          <w:color w:val="333333"/>
        </w:rPr>
        <w:t xml:space="preserve">” innehåller </w:t>
      </w:r>
      <w:r w:rsidR="0073665C">
        <w:rPr>
          <w:color w:val="333333"/>
        </w:rPr>
        <w:t>desto</w:t>
      </w:r>
      <w:r>
        <w:rPr>
          <w:color w:val="333333"/>
        </w:rPr>
        <w:t xml:space="preserve"> bättre är det</w:t>
      </w:r>
    </w:p>
    <w:p w:rsidR="00CA39A6" w:rsidRPr="00890F1B" w:rsidRDefault="005D48E9" w:rsidP="00CA39A6">
      <w:pPr>
        <w:pStyle w:val="Brdtext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FEFC9" wp14:editId="2D4ED0E1">
                <wp:simplePos x="0" y="0"/>
                <wp:positionH relativeFrom="column">
                  <wp:posOffset>5708677</wp:posOffset>
                </wp:positionH>
                <wp:positionV relativeFrom="paragraph">
                  <wp:posOffset>109275</wp:posOffset>
                </wp:positionV>
                <wp:extent cx="333375" cy="1931035"/>
                <wp:effectExtent l="0" t="0" r="0" b="0"/>
                <wp:wrapNone/>
                <wp:docPr id="23" name="Textru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93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8E9" w:rsidRPr="005D48E9" w:rsidRDefault="005D48E9" w:rsidP="005D48E9">
                            <w:pPr>
                              <w:jc w:val="right"/>
                              <w:rPr>
                                <w:color w:val="E36C0A" w:themeColor="accent6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E36C0A" w:themeColor="accent6" w:themeShade="BF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color w:val="E36C0A" w:themeColor="accent6" w:themeShade="BF"/>
                              </w:rPr>
                              <w:t xml:space="preserve"> </w:t>
                            </w:r>
                            <w:r w:rsidRPr="005D48E9">
                              <w:rPr>
                                <w:color w:val="E36C0A" w:themeColor="accent6" w:themeShade="BF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EFC9" id="Textruta 23" o:spid="_x0000_s1034" type="#_x0000_t202" style="position:absolute;left:0;text-align:left;margin-left:449.5pt;margin-top:8.6pt;width:26.25pt;height:152.0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" filled="f" stroked="f" strokeweight=".5pt">
                <v:textbox style="layout-flow:vertical;mso-fit-shape-to-text:t">
                  <w:txbxContent>
                    <w:p w:rsidR="005D48E9" w:rsidRPr="005D48E9" w:rsidRDefault="005D48E9" w:rsidP="005D48E9">
                      <w:pPr>
                        <w:jc w:val="right"/>
                        <w:rPr>
                          <w:color w:val="E36C0A" w:themeColor="accent6" w:themeShade="BF"/>
                        </w:rPr>
                      </w:pPr>
                      <w:proofErr w:type="spellStart"/>
                      <w:r>
                        <w:rPr>
                          <w:color w:val="E36C0A" w:themeColor="accent6" w:themeShade="BF"/>
                        </w:rPr>
                        <w:t>commit</w:t>
                      </w:r>
                      <w:proofErr w:type="spellEnd"/>
                      <w:r>
                        <w:rPr>
                          <w:color w:val="E36C0A" w:themeColor="accent6" w:themeShade="BF"/>
                        </w:rPr>
                        <w:t xml:space="preserve"> </w:t>
                      </w:r>
                      <w:r w:rsidRPr="005D48E9">
                        <w:rPr>
                          <w:color w:val="E36C0A" w:themeColor="accent6" w:themeShade="BF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CA39A6" w:rsidRPr="00890F1B">
        <w:rPr>
          <w:noProof/>
          <w:sz w:val="20"/>
        </w:rPr>
        <mc:AlternateContent>
          <mc:Choice Requires="wps">
            <w:drawing>
              <wp:inline distT="0" distB="0" distL="0" distR="0" wp14:anchorId="43B01FEE" wp14:editId="56C5BF48">
                <wp:extent cx="1105468" cy="252484"/>
                <wp:effectExtent l="0" t="0" r="19050" b="12700"/>
                <wp:docPr id="85" name="Textru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8" cy="2524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2F" w:rsidRPr="00954BB3" w:rsidRDefault="000D092F" w:rsidP="00CA39A6">
                            <w:pPr>
                              <w:jc w:val="center"/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 xml:space="preserve"> add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B01FEE" id="Textruta 85" o:spid="_x0000_s1035" style="width:87.05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" fillcolor="black [3213]" strokeweight=".5pt">
                <v:textbox style="mso-fit-shape-to-text:t" inset=",1mm,,1mm">
                  <w:txbxContent>
                    <w:p w:rsidR="000D092F" w:rsidRPr="00954BB3" w:rsidRDefault="000D092F" w:rsidP="00CA39A6">
                      <w:pPr>
                        <w:jc w:val="center"/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 xml:space="preserve"> add 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74420" w:rsidRDefault="005D48E9" w:rsidP="00096600">
      <w:pPr>
        <w:pStyle w:val="Brdtext"/>
        <w:spacing w:after="360"/>
        <w:jc w:val="center"/>
        <w:rPr>
          <w:color w:val="333333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6E016" wp14:editId="52FF5EA5">
                <wp:simplePos x="0" y="0"/>
                <wp:positionH relativeFrom="column">
                  <wp:posOffset>-572770</wp:posOffset>
                </wp:positionH>
                <wp:positionV relativeFrom="paragraph">
                  <wp:posOffset>139286</wp:posOffset>
                </wp:positionV>
                <wp:extent cx="333375" cy="1931035"/>
                <wp:effectExtent l="0" t="0" r="0" b="0"/>
                <wp:wrapNone/>
                <wp:docPr id="22" name="Textru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93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8E9" w:rsidRPr="005D48E9" w:rsidRDefault="005D48E9" w:rsidP="005D48E9">
                            <w:pPr>
                              <w:jc w:val="right"/>
                              <w:rPr>
                                <w:color w:val="76923C" w:themeColor="accent3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76923C" w:themeColor="accent3" w:themeShade="BF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color w:val="76923C" w:themeColor="accent3" w:themeShade="BF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E016" id="Textruta 22" o:spid="_x0000_s1036" type="#_x0000_t202" style="position:absolute;left:0;text-align:left;margin-left:-45.1pt;margin-top:10.95pt;width:26.25pt;height:152.0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" filled="f" stroked="f" strokeweight=".5pt">
                <v:textbox style="layout-flow:vertical;mso-layout-flow-alt:bottom-to-top;mso-fit-shape-to-text:t">
                  <w:txbxContent>
                    <w:p w:rsidR="005D48E9" w:rsidRPr="005D48E9" w:rsidRDefault="005D48E9" w:rsidP="005D48E9">
                      <w:pPr>
                        <w:jc w:val="right"/>
                        <w:rPr>
                          <w:color w:val="76923C" w:themeColor="accent3" w:themeShade="BF"/>
                        </w:rPr>
                      </w:pPr>
                      <w:proofErr w:type="spellStart"/>
                      <w:r>
                        <w:rPr>
                          <w:color w:val="76923C" w:themeColor="accent3" w:themeShade="BF"/>
                        </w:rPr>
                        <w:t>branch</w:t>
                      </w:r>
                      <w:proofErr w:type="spellEnd"/>
                      <w:r>
                        <w:rPr>
                          <w:color w:val="76923C" w:themeColor="accent3" w:themeShade="BF"/>
                        </w:rPr>
                        <w:t xml:space="preserve"> loop</w:t>
                      </w:r>
                    </w:p>
                  </w:txbxContent>
                </v:textbox>
              </v:shape>
            </w:pict>
          </mc:Fallback>
        </mc:AlternateContent>
      </w:r>
      <w:r w:rsidR="00874420">
        <w:rPr>
          <w:color w:val="333333"/>
        </w:rPr>
        <w:t>lägger till nya filer du skapat</w:t>
      </w:r>
    </w:p>
    <w:p w:rsidR="002A5BCB" w:rsidRPr="00890F1B" w:rsidRDefault="002A5BCB" w:rsidP="002A5BCB">
      <w:pPr>
        <w:pStyle w:val="Brdtext"/>
        <w:jc w:val="center"/>
        <w:rPr>
          <w:sz w:val="20"/>
        </w:rPr>
      </w:pPr>
      <w:r w:rsidRPr="00890F1B">
        <w:rPr>
          <w:noProof/>
          <w:sz w:val="20"/>
        </w:rPr>
        <mc:AlternateContent>
          <mc:Choice Requires="wps">
            <w:drawing>
              <wp:inline distT="0" distB="0" distL="0" distR="0" wp14:anchorId="2B179FCD" wp14:editId="445A3491">
                <wp:extent cx="1214651" cy="252484"/>
                <wp:effectExtent l="0" t="0" r="24130" b="12700"/>
                <wp:docPr id="86" name="Textru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51" cy="2524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2F" w:rsidRPr="00954BB3" w:rsidRDefault="000D092F" w:rsidP="002A5BCB">
                            <w:pPr>
                              <w:jc w:val="center"/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179FCD" id="Textruta 86" o:spid="_x0000_s1037" style="width:95.65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" fillcolor="black [3213]" strokeweight=".5pt">
                <v:textbox style="mso-fit-shape-to-text:t" inset=",1mm,,1mm">
                  <w:txbxContent>
                    <w:p w:rsidR="000D092F" w:rsidRPr="00954BB3" w:rsidRDefault="000D092F" w:rsidP="002A5BCB">
                      <w:pPr>
                        <w:jc w:val="center"/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 xml:space="preserve"> status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sz w:val="20"/>
        </w:rPr>
        <w:t xml:space="preserve"> och/eller </w:t>
      </w:r>
      <w:r w:rsidRPr="00890F1B">
        <w:rPr>
          <w:noProof/>
          <w:sz w:val="20"/>
        </w:rPr>
        <mc:AlternateContent>
          <mc:Choice Requires="wps">
            <w:drawing>
              <wp:inline distT="0" distB="0" distL="0" distR="0" wp14:anchorId="539F8840" wp14:editId="2A3AD678">
                <wp:extent cx="1023582" cy="252484"/>
                <wp:effectExtent l="0" t="0" r="24765" b="12700"/>
                <wp:docPr id="91" name="Textru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2524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2F" w:rsidRPr="00954BB3" w:rsidRDefault="000D092F" w:rsidP="002A5BCB">
                            <w:pPr>
                              <w:jc w:val="center"/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 xml:space="preserve"> 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9F8840" id="Textruta 91" o:spid="_x0000_s1038" style="width:80.6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" fillcolor="black [3213]" strokeweight=".5pt">
                <v:textbox style="mso-fit-shape-to-text:t" inset=",1mm,,1mm">
                  <w:txbxContent>
                    <w:p w:rsidR="000D092F" w:rsidRPr="00954BB3" w:rsidRDefault="000D092F" w:rsidP="002A5BCB">
                      <w:pPr>
                        <w:jc w:val="center"/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 xml:space="preserve"> diff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74420" w:rsidRDefault="00874420" w:rsidP="00096600">
      <w:pPr>
        <w:pStyle w:val="Brdtext"/>
        <w:spacing w:after="360"/>
        <w:jc w:val="center"/>
        <w:rPr>
          <w:color w:val="333333"/>
        </w:rPr>
      </w:pPr>
      <w:r>
        <w:rPr>
          <w:color w:val="333333"/>
        </w:rPr>
        <w:t>visar förändringar som skickas till repositoriet på GitHub vid en ”</w:t>
      </w:r>
      <w:proofErr w:type="spellStart"/>
      <w:r>
        <w:rPr>
          <w:color w:val="333333"/>
        </w:rPr>
        <w:t>commit</w:t>
      </w:r>
      <w:proofErr w:type="spellEnd"/>
      <w:r>
        <w:rPr>
          <w:color w:val="333333"/>
        </w:rPr>
        <w:t>”</w:t>
      </w:r>
    </w:p>
    <w:p w:rsidR="002A5BCB" w:rsidRPr="00890F1B" w:rsidRDefault="002A5BCB" w:rsidP="002A5BCB">
      <w:pPr>
        <w:pStyle w:val="Brdtext"/>
        <w:jc w:val="center"/>
        <w:rPr>
          <w:sz w:val="20"/>
        </w:rPr>
      </w:pPr>
      <w:r w:rsidRPr="00890F1B">
        <w:rPr>
          <w:noProof/>
          <w:sz w:val="20"/>
        </w:rPr>
        <mc:AlternateContent>
          <mc:Choice Requires="wps">
            <w:drawing>
              <wp:inline distT="0" distB="0" distL="0" distR="0" wp14:anchorId="2081B33A" wp14:editId="2AC58300">
                <wp:extent cx="3841845" cy="252484"/>
                <wp:effectExtent l="0" t="0" r="25400" b="12700"/>
                <wp:docPr id="87" name="Textru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845" cy="2524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2F" w:rsidRPr="00954BB3" w:rsidRDefault="000D092F" w:rsidP="002A5BCB">
                            <w:pPr>
                              <w:jc w:val="center"/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 xml:space="preserve"> commit –</w:t>
                            </w:r>
                            <w:proofErr w:type="gram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>m ”</w:t>
                            </w:r>
                            <w:proofErr w:type="gram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>Detailed message here”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81B33A" id="Textruta 87" o:spid="_x0000_s1039" style="width:302.5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" fillcolor="black [3213]" strokeweight=".5pt">
                <v:textbox style="mso-fit-shape-to-text:t" inset=",1mm,,1mm">
                  <w:txbxContent>
                    <w:p w:rsidR="000D092F" w:rsidRPr="00954BB3" w:rsidRDefault="000D092F" w:rsidP="002A5BCB">
                      <w:pPr>
                        <w:jc w:val="center"/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lang w:val="en-US"/>
                        </w:rPr>
                      </w:pPr>
                      <w:proofErr w:type="spellStart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>git</w:t>
                      </w:r>
                      <w:proofErr w:type="spellEnd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 xml:space="preserve"> commit –</w:t>
                      </w:r>
                      <w:proofErr w:type="gramStart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>m ”</w:t>
                      </w:r>
                      <w:proofErr w:type="gramEnd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>Detailed message here”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3665C" w:rsidRDefault="0073665C" w:rsidP="00096600">
      <w:pPr>
        <w:pStyle w:val="Brdtext"/>
        <w:spacing w:after="360"/>
        <w:jc w:val="center"/>
        <w:rPr>
          <w:color w:val="333333"/>
        </w:rPr>
      </w:pPr>
      <w:r>
        <w:rPr>
          <w:color w:val="333333"/>
        </w:rPr>
        <w:t>gör en ”</w:t>
      </w:r>
      <w:proofErr w:type="spellStart"/>
      <w:r>
        <w:rPr>
          <w:color w:val="333333"/>
        </w:rPr>
        <w:t>commit</w:t>
      </w:r>
      <w:proofErr w:type="spellEnd"/>
      <w:r>
        <w:rPr>
          <w:color w:val="333333"/>
        </w:rPr>
        <w:t xml:space="preserve">” med </w:t>
      </w:r>
      <w:r w:rsidR="008B0C91">
        <w:rPr>
          <w:color w:val="333333"/>
        </w:rPr>
        <w:t>tillhörande</w:t>
      </w:r>
      <w:r>
        <w:rPr>
          <w:color w:val="333333"/>
        </w:rPr>
        <w:t xml:space="preserve"> meddelande</w:t>
      </w:r>
    </w:p>
    <w:p w:rsidR="002A5BCB" w:rsidRPr="00890F1B" w:rsidRDefault="002A5BCB" w:rsidP="002A5BCB">
      <w:pPr>
        <w:pStyle w:val="Brdtext"/>
        <w:jc w:val="center"/>
        <w:rPr>
          <w:sz w:val="20"/>
        </w:rPr>
      </w:pPr>
      <w:r w:rsidRPr="00890F1B">
        <w:rPr>
          <w:noProof/>
          <w:sz w:val="20"/>
        </w:rPr>
        <mc:AlternateContent>
          <mc:Choice Requires="wps">
            <w:drawing>
              <wp:inline distT="0" distB="0" distL="0" distR="0" wp14:anchorId="535AFC6A" wp14:editId="649261E5">
                <wp:extent cx="2088108" cy="252484"/>
                <wp:effectExtent l="0" t="0" r="26670" b="12700"/>
                <wp:docPr id="88" name="Textru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108" cy="2524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2F" w:rsidRPr="00954BB3" w:rsidRDefault="000D092F" w:rsidP="002A5BCB">
                            <w:pPr>
                              <w:jc w:val="center"/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 xml:space="preserve"> checkout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5AFC6A" id="Textruta 88" o:spid="_x0000_s1040" style="width:164.4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" fillcolor="black [3213]" strokeweight=".5pt">
                <v:textbox style="mso-fit-shape-to-text:t" inset=",1mm,,1mm">
                  <w:txbxContent>
                    <w:p w:rsidR="000D092F" w:rsidRPr="00954BB3" w:rsidRDefault="000D092F" w:rsidP="002A5BCB">
                      <w:pPr>
                        <w:jc w:val="center"/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 xml:space="preserve"> checkout master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3665C" w:rsidRPr="000D092F" w:rsidRDefault="000D092F" w:rsidP="00096600">
      <w:pPr>
        <w:pStyle w:val="Brdtext"/>
        <w:spacing w:after="360"/>
        <w:jc w:val="center"/>
        <w:rPr>
          <w:color w:val="333333"/>
        </w:rPr>
      </w:pPr>
      <w:r w:rsidRPr="000D092F">
        <w:rPr>
          <w:color w:val="333333"/>
        </w:rPr>
        <w:t xml:space="preserve">byt tillbaka till grenen </w:t>
      </w:r>
      <w:r w:rsidR="008B0C91">
        <w:rPr>
          <w:color w:val="333333"/>
        </w:rPr>
        <w:t xml:space="preserve">med namnet </w:t>
      </w:r>
      <w:r w:rsidRPr="000D092F">
        <w:rPr>
          <w:color w:val="333333"/>
        </w:rPr>
        <w:t>master</w:t>
      </w:r>
    </w:p>
    <w:p w:rsidR="002A5BCB" w:rsidRPr="00890F1B" w:rsidRDefault="002A5BCB" w:rsidP="002A5BCB">
      <w:pPr>
        <w:pStyle w:val="Brdtext"/>
        <w:jc w:val="center"/>
        <w:rPr>
          <w:sz w:val="20"/>
        </w:rPr>
      </w:pPr>
      <w:r w:rsidRPr="00890F1B">
        <w:rPr>
          <w:noProof/>
          <w:sz w:val="20"/>
        </w:rPr>
        <mc:AlternateContent>
          <mc:Choice Requires="wps">
            <w:drawing>
              <wp:inline distT="0" distB="0" distL="0" distR="0" wp14:anchorId="59E0E854" wp14:editId="243DC9E4">
                <wp:extent cx="2797791" cy="252484"/>
                <wp:effectExtent l="0" t="0" r="22225" b="12700"/>
                <wp:docPr id="89" name="Textru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2524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2F" w:rsidRPr="00954BB3" w:rsidRDefault="000D092F" w:rsidP="002A5BCB">
                            <w:pPr>
                              <w:jc w:val="center"/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 xml:space="preserve"> merge branch-name-here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E0E854" id="Textruta 89" o:spid="_x0000_s1041" style="width:220.3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" fillcolor="black [3213]" strokeweight=".5pt">
                <v:textbox style="mso-fit-shape-to-text:t" inset=",1mm,,1mm">
                  <w:txbxContent>
                    <w:p w:rsidR="000D092F" w:rsidRPr="00954BB3" w:rsidRDefault="000D092F" w:rsidP="002A5BCB">
                      <w:pPr>
                        <w:jc w:val="center"/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 xml:space="preserve"> merge branch-name-here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3665C" w:rsidRPr="008B0C91" w:rsidRDefault="008B0C91" w:rsidP="00096600">
      <w:pPr>
        <w:pStyle w:val="Brdtext"/>
        <w:spacing w:after="360"/>
        <w:jc w:val="center"/>
        <w:rPr>
          <w:color w:val="333333"/>
        </w:rPr>
      </w:pPr>
      <w:r w:rsidRPr="008B0C91">
        <w:rPr>
          <w:color w:val="333333"/>
        </w:rPr>
        <w:t xml:space="preserve">uppdaterar </w:t>
      </w:r>
      <w:r>
        <w:rPr>
          <w:color w:val="333333"/>
        </w:rPr>
        <w:t xml:space="preserve">den aktuella grenen </w:t>
      </w:r>
      <w:r w:rsidRPr="008B0C91">
        <w:rPr>
          <w:color w:val="333333"/>
        </w:rPr>
        <w:t>med förändringar från specificerad gren</w:t>
      </w:r>
    </w:p>
    <w:p w:rsidR="002A5BCB" w:rsidRPr="00890F1B" w:rsidRDefault="002A5BCB" w:rsidP="002A5BCB">
      <w:pPr>
        <w:pStyle w:val="Brdtext"/>
        <w:jc w:val="center"/>
        <w:rPr>
          <w:sz w:val="20"/>
        </w:rPr>
      </w:pPr>
      <w:r w:rsidRPr="00890F1B">
        <w:rPr>
          <w:noProof/>
          <w:sz w:val="20"/>
        </w:rPr>
        <mc:AlternateContent>
          <mc:Choice Requires="wps">
            <w:drawing>
              <wp:inline distT="0" distB="0" distL="0" distR="0" wp14:anchorId="59E0E854" wp14:editId="243DC9E4">
                <wp:extent cx="1002532" cy="252484"/>
                <wp:effectExtent l="0" t="0" r="26670" b="12700"/>
                <wp:docPr id="90" name="Textru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532" cy="2524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92F" w:rsidRPr="00954BB3" w:rsidRDefault="000D092F" w:rsidP="002A5BCB">
                            <w:pPr>
                              <w:jc w:val="center"/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954BB3">
                              <w:rPr>
                                <w:rFonts w:ascii="Consolas" w:hAnsi="Consolas" w:cs="Consolas"/>
                                <w:color w:val="BFBFBF" w:themeColor="background1" w:themeShade="BF"/>
                                <w:sz w:val="28"/>
                                <w:shd w:val="clear" w:color="auto" w:fill="000000" w:themeFill="text1"/>
                                <w:lang w:val="en-US"/>
                              </w:rPr>
                              <w:t xml:space="preserve">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E0E854" id="Textruta 90" o:spid="_x0000_s1042" style="width:78.95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" fillcolor="black [3213]" strokeweight=".5pt">
                <v:textbox style="mso-fit-shape-to-text:t" inset=",1mm,,1mm">
                  <w:txbxContent>
                    <w:p w:rsidR="000D092F" w:rsidRPr="00954BB3" w:rsidRDefault="000D092F" w:rsidP="002A5BCB">
                      <w:pPr>
                        <w:jc w:val="center"/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954BB3">
                        <w:rPr>
                          <w:rFonts w:ascii="Consolas" w:hAnsi="Consolas" w:cs="Consolas"/>
                          <w:color w:val="BFBFBF" w:themeColor="background1" w:themeShade="BF"/>
                          <w:sz w:val="28"/>
                          <w:shd w:val="clear" w:color="auto" w:fill="000000" w:themeFill="text1"/>
                          <w:lang w:val="en-US"/>
                        </w:rPr>
                        <w:t xml:space="preserve"> push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3665C" w:rsidRPr="008B0C91" w:rsidRDefault="008B0C91" w:rsidP="003E1BF0">
      <w:pPr>
        <w:pStyle w:val="Brdtext"/>
        <w:spacing w:after="360"/>
        <w:jc w:val="center"/>
        <w:rPr>
          <w:color w:val="333333"/>
        </w:rPr>
      </w:pPr>
      <w:r w:rsidRPr="008B0C91">
        <w:rPr>
          <w:color w:val="333333"/>
        </w:rPr>
        <w:t xml:space="preserve">lägger till ändringar i </w:t>
      </w:r>
      <w:r>
        <w:rPr>
          <w:color w:val="333333"/>
        </w:rPr>
        <w:t xml:space="preserve">den lokala klonen till </w:t>
      </w:r>
      <w:r w:rsidRPr="008B0C91">
        <w:rPr>
          <w:color w:val="333333"/>
        </w:rPr>
        <w:t>repositoriet på GitHub</w:t>
      </w:r>
    </w:p>
    <w:sectPr w:rsidR="0073665C" w:rsidRPr="008B0C91" w:rsidSect="00EE49FF">
      <w:headerReference w:type="first" r:id="rId26"/>
      <w:footerReference w:type="first" r:id="rId27"/>
      <w:pgSz w:w="11906" w:h="16838" w:code="9"/>
      <w:pgMar w:top="301" w:right="1418" w:bottom="301" w:left="1418" w:header="624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450" w:rsidRDefault="00604450">
      <w:r>
        <w:separator/>
      </w:r>
    </w:p>
  </w:endnote>
  <w:endnote w:type="continuationSeparator" w:id="0">
    <w:p w:rsidR="00604450" w:rsidRDefault="0060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CEA" w:rsidRPr="004C6817" w:rsidRDefault="00BC3CEA" w:rsidP="004C6817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5D48E9">
      <w:rPr>
        <w:rStyle w:val="Sidnummer"/>
        <w:noProof/>
        <w:sz w:val="16"/>
        <w:szCs w:val="16"/>
      </w:rPr>
      <w:t>6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5D48E9">
      <w:rPr>
        <w:rStyle w:val="Sidnummer"/>
        <w:noProof/>
        <w:sz w:val="16"/>
        <w:szCs w:val="16"/>
      </w:rPr>
      <w:t>9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9FF" w:rsidRPr="004C6817" w:rsidRDefault="00EE49FF" w:rsidP="00EE49FF">
    <w:pPr>
      <w:pStyle w:val="Sidfot"/>
      <w:pBdr>
        <w:top w:val="single" w:sz="4" w:space="1" w:color="auto"/>
      </w:pBdr>
      <w:spacing w:line="240" w:lineRule="auto"/>
      <w:rPr>
        <w:sz w:val="2"/>
        <w:szCs w:val="2"/>
      </w:rPr>
    </w:pPr>
    <w:r w:rsidRPr="00CB7F93">
      <w:rPr>
        <w:noProof/>
        <w:szCs w:val="16"/>
      </w:rPr>
      <w:t>Inledande programmering med C#</w:t>
    </w:r>
    <w:r>
      <w:rPr>
        <w:noProof/>
        <w:szCs w:val="16"/>
      </w:rPr>
      <w:t xml:space="preserve"> (1DV402)</w:t>
    </w:r>
    <w:r>
      <w:rPr>
        <w:noProof/>
        <w:szCs w:val="16"/>
      </w:rPr>
      <w:tab/>
    </w:r>
    <w:r w:rsidRPr="00CB7F93">
      <w:rPr>
        <w:noProof/>
        <w:szCs w:val="16"/>
      </w:rPr>
      <w:tab/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PAGE </w:instrText>
    </w:r>
    <w:r w:rsidRPr="00E05BB6">
      <w:rPr>
        <w:rStyle w:val="Sidnummer"/>
        <w:sz w:val="16"/>
        <w:szCs w:val="16"/>
      </w:rPr>
      <w:fldChar w:fldCharType="separate"/>
    </w:r>
    <w:r w:rsidR="005D48E9">
      <w:rPr>
        <w:rStyle w:val="Sidnummer"/>
        <w:noProof/>
        <w:sz w:val="16"/>
        <w:szCs w:val="16"/>
      </w:rPr>
      <w:t>2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 xml:space="preserve"> (</w:t>
    </w:r>
    <w:r w:rsidRPr="00E05BB6">
      <w:rPr>
        <w:rStyle w:val="Sidnummer"/>
        <w:sz w:val="16"/>
        <w:szCs w:val="16"/>
      </w:rPr>
      <w:fldChar w:fldCharType="begin"/>
    </w:r>
    <w:r w:rsidRPr="00CB7F93">
      <w:rPr>
        <w:rStyle w:val="Sidnummer"/>
        <w:sz w:val="16"/>
        <w:szCs w:val="16"/>
      </w:rPr>
      <w:instrText xml:space="preserve"> NUMPAGES </w:instrText>
    </w:r>
    <w:r w:rsidRPr="00E05BB6">
      <w:rPr>
        <w:rStyle w:val="Sidnummer"/>
        <w:sz w:val="16"/>
        <w:szCs w:val="16"/>
      </w:rPr>
      <w:fldChar w:fldCharType="separate"/>
    </w:r>
    <w:r w:rsidR="005D48E9">
      <w:rPr>
        <w:rStyle w:val="Sidnummer"/>
        <w:noProof/>
        <w:sz w:val="16"/>
        <w:szCs w:val="16"/>
      </w:rPr>
      <w:t>9</w:t>
    </w:r>
    <w:r w:rsidRPr="00E05BB6">
      <w:rPr>
        <w:rStyle w:val="Sidnummer"/>
        <w:sz w:val="16"/>
        <w:szCs w:val="16"/>
      </w:rPr>
      <w:fldChar w:fldCharType="end"/>
    </w:r>
    <w:r w:rsidRPr="00CB7F93">
      <w:rPr>
        <w:rStyle w:val="Sidnummer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450" w:rsidRDefault="00604450">
      <w:r>
        <w:separator/>
      </w:r>
    </w:p>
  </w:footnote>
  <w:footnote w:type="continuationSeparator" w:id="0">
    <w:p w:rsidR="00604450" w:rsidRDefault="00604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BC3CEA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BC3CEA" w:rsidRDefault="00BC3CEA" w:rsidP="00F73EA7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72064" behindDoc="0" locked="1" layoutInCell="1" allowOverlap="1" wp14:anchorId="1D26DAD3" wp14:editId="76A595CF">
                <wp:simplePos x="0" y="0"/>
                <wp:positionH relativeFrom="page">
                  <wp:posOffset>-307340</wp:posOffset>
                </wp:positionH>
                <wp:positionV relativeFrom="page">
                  <wp:posOffset>-53975</wp:posOffset>
                </wp:positionV>
                <wp:extent cx="320040" cy="427990"/>
                <wp:effectExtent l="0" t="0" r="3810" b="0"/>
                <wp:wrapNone/>
                <wp:docPr id="10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040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711924" wp14:editId="12DE4622">
                <wp:extent cx="2447925" cy="476250"/>
                <wp:effectExtent l="0" t="0" r="9525" b="0"/>
                <wp:docPr id="11" name="Bildobjekt 11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BC3CEA" w:rsidRDefault="00BC3CEA" w:rsidP="009523A7">
          <w:pPr>
            <w:pStyle w:val="Brdtext"/>
            <w:spacing w:before="10"/>
          </w:pPr>
        </w:p>
      </w:tc>
    </w:tr>
  </w:tbl>
  <w:p w:rsidR="00BC3CEA" w:rsidRDefault="00BC3CEA" w:rsidP="007F0B2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EE49FF" w:rsidTr="002319D6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EE49FF" w:rsidRDefault="00EE49FF" w:rsidP="00EE49FF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75136" behindDoc="0" locked="1" layoutInCell="1" allowOverlap="1" wp14:anchorId="38C1F3E9" wp14:editId="03B6FFE0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2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1E82D9C4" wp14:editId="1CE9002F">
                <wp:extent cx="2447925" cy="476250"/>
                <wp:effectExtent l="0" t="0" r="9525" b="0"/>
                <wp:docPr id="13" name="Bildobjekt 13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EE49FF" w:rsidRDefault="00EE49FF" w:rsidP="00EE49FF">
          <w:pPr>
            <w:pStyle w:val="Brdtext"/>
            <w:spacing w:before="10"/>
          </w:pPr>
        </w:p>
      </w:tc>
    </w:tr>
  </w:tbl>
  <w:p w:rsidR="00EE49FF" w:rsidRPr="002E10FA" w:rsidRDefault="00EE49FF" w:rsidP="00EE49FF">
    <w:pPr>
      <w:pStyle w:val="Sidhuvud"/>
    </w:pPr>
    <w:r>
      <w:drawing>
        <wp:anchor distT="0" distB="0" distL="114300" distR="114300" simplePos="0" relativeHeight="251676160" behindDoc="1" locked="0" layoutInCell="1" allowOverlap="1" wp14:anchorId="31B8C598" wp14:editId="18812CBE">
          <wp:simplePos x="0" y="0"/>
          <wp:positionH relativeFrom="page">
            <wp:posOffset>-1332230</wp:posOffset>
          </wp:positionH>
          <wp:positionV relativeFrom="page">
            <wp:posOffset>5523230</wp:posOffset>
          </wp:positionV>
          <wp:extent cx="5419725" cy="6372225"/>
          <wp:effectExtent l="19050" t="0" r="9525" b="0"/>
          <wp:wrapNone/>
          <wp:docPr id="14" name="Bildobjekt 3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637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74112" behindDoc="0" locked="1" layoutInCell="1" allowOverlap="1" wp14:anchorId="2E9E244E" wp14:editId="03E38F6B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3D48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EE49FF" w:rsidTr="002319D6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EE49FF" w:rsidRDefault="00EE49FF" w:rsidP="00EE49FF">
          <w:pPr>
            <w:pStyle w:val="Brd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78208" behindDoc="0" locked="1" layoutInCell="1" allowOverlap="1" wp14:anchorId="33A16763" wp14:editId="5207FE8E">
                <wp:simplePos x="0" y="0"/>
                <wp:positionH relativeFrom="page">
                  <wp:posOffset>-307340</wp:posOffset>
                </wp:positionH>
                <wp:positionV relativeFrom="page">
                  <wp:posOffset>-53975</wp:posOffset>
                </wp:positionV>
                <wp:extent cx="320040" cy="427990"/>
                <wp:effectExtent l="0" t="0" r="3810" b="0"/>
                <wp:wrapNone/>
                <wp:docPr id="19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040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17BD7344" wp14:editId="59FBBDD6">
                <wp:extent cx="2447925" cy="476250"/>
                <wp:effectExtent l="0" t="0" r="9525" b="0"/>
                <wp:docPr id="20" name="Bildobjekt 20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:rsidR="00EE49FF" w:rsidRDefault="00EE49FF" w:rsidP="00EE49FF">
          <w:pPr>
            <w:pStyle w:val="Brdtext"/>
            <w:spacing w:before="10"/>
          </w:pPr>
        </w:p>
      </w:tc>
    </w:tr>
  </w:tbl>
  <w:p w:rsidR="00EE49FF" w:rsidRPr="00EE49FF" w:rsidRDefault="00EE49FF" w:rsidP="00EE49FF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CDC9688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66A299C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741B0"/>
    <w:multiLevelType w:val="multilevel"/>
    <w:tmpl w:val="70F008B4"/>
    <w:styleLink w:val="Formatmall4"/>
    <w:lvl w:ilvl="0">
      <w:start w:val="2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3">
    <w:nsid w:val="04A37E2A"/>
    <w:multiLevelType w:val="multilevel"/>
    <w:tmpl w:val="61FED82C"/>
    <w:styleLink w:val="Formatmall3"/>
    <w:lvl w:ilvl="0">
      <w:start w:val="3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440"/>
      </w:pPr>
      <w:rPr>
        <w:rFonts w:hint="default"/>
      </w:rPr>
    </w:lvl>
  </w:abstractNum>
  <w:abstractNum w:abstractNumId="4">
    <w:nsid w:val="1BE71CCC"/>
    <w:multiLevelType w:val="hybridMultilevel"/>
    <w:tmpl w:val="00BA4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E2993"/>
    <w:multiLevelType w:val="hybridMultilevel"/>
    <w:tmpl w:val="14E85D9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26D49"/>
    <w:multiLevelType w:val="multilevel"/>
    <w:tmpl w:val="97F89CCC"/>
    <w:styleLink w:val="Formatmall2"/>
    <w:lvl w:ilvl="0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7">
    <w:nsid w:val="581A205D"/>
    <w:multiLevelType w:val="hybridMultilevel"/>
    <w:tmpl w:val="14E85D9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9">
    <w:nsid w:val="65D027D6"/>
    <w:multiLevelType w:val="multilevel"/>
    <w:tmpl w:val="4F889494"/>
    <w:styleLink w:val="Formatmall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293773"/>
    <w:multiLevelType w:val="hybridMultilevel"/>
    <w:tmpl w:val="14E85D9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B6"/>
    <w:rsid w:val="00001BA1"/>
    <w:rsid w:val="00004C67"/>
    <w:rsid w:val="00005989"/>
    <w:rsid w:val="000067E0"/>
    <w:rsid w:val="00011253"/>
    <w:rsid w:val="00011C98"/>
    <w:rsid w:val="00012738"/>
    <w:rsid w:val="000135FB"/>
    <w:rsid w:val="000201BE"/>
    <w:rsid w:val="000242A5"/>
    <w:rsid w:val="0002562D"/>
    <w:rsid w:val="00025F29"/>
    <w:rsid w:val="00031FFA"/>
    <w:rsid w:val="00033D96"/>
    <w:rsid w:val="00037258"/>
    <w:rsid w:val="000379F2"/>
    <w:rsid w:val="000419BF"/>
    <w:rsid w:val="00042B39"/>
    <w:rsid w:val="00046F03"/>
    <w:rsid w:val="000505CF"/>
    <w:rsid w:val="0005131B"/>
    <w:rsid w:val="00051D19"/>
    <w:rsid w:val="00054D7C"/>
    <w:rsid w:val="000621CC"/>
    <w:rsid w:val="00063E64"/>
    <w:rsid w:val="00067975"/>
    <w:rsid w:val="00071666"/>
    <w:rsid w:val="00071F0E"/>
    <w:rsid w:val="00072BD5"/>
    <w:rsid w:val="00080855"/>
    <w:rsid w:val="000809A2"/>
    <w:rsid w:val="00087961"/>
    <w:rsid w:val="00093BA7"/>
    <w:rsid w:val="00093D95"/>
    <w:rsid w:val="00094338"/>
    <w:rsid w:val="00096600"/>
    <w:rsid w:val="000A0593"/>
    <w:rsid w:val="000A0973"/>
    <w:rsid w:val="000A1675"/>
    <w:rsid w:val="000A2759"/>
    <w:rsid w:val="000A2C43"/>
    <w:rsid w:val="000A357A"/>
    <w:rsid w:val="000A4648"/>
    <w:rsid w:val="000A583F"/>
    <w:rsid w:val="000B094C"/>
    <w:rsid w:val="000B1DD5"/>
    <w:rsid w:val="000C0BFA"/>
    <w:rsid w:val="000C33C4"/>
    <w:rsid w:val="000C42C0"/>
    <w:rsid w:val="000C5DAA"/>
    <w:rsid w:val="000C6341"/>
    <w:rsid w:val="000C66C0"/>
    <w:rsid w:val="000D035E"/>
    <w:rsid w:val="000D092F"/>
    <w:rsid w:val="000D3D2A"/>
    <w:rsid w:val="000D4833"/>
    <w:rsid w:val="000D4873"/>
    <w:rsid w:val="000E3DC6"/>
    <w:rsid w:val="000E4B28"/>
    <w:rsid w:val="000E5452"/>
    <w:rsid w:val="000E5B15"/>
    <w:rsid w:val="000E7808"/>
    <w:rsid w:val="000F01B8"/>
    <w:rsid w:val="000F3581"/>
    <w:rsid w:val="000F3E1C"/>
    <w:rsid w:val="000F4ED0"/>
    <w:rsid w:val="000F51FD"/>
    <w:rsid w:val="000F6DAA"/>
    <w:rsid w:val="00106F72"/>
    <w:rsid w:val="00110A84"/>
    <w:rsid w:val="0011232F"/>
    <w:rsid w:val="00112D72"/>
    <w:rsid w:val="001144AF"/>
    <w:rsid w:val="001150F8"/>
    <w:rsid w:val="001166B1"/>
    <w:rsid w:val="001200F9"/>
    <w:rsid w:val="00120B67"/>
    <w:rsid w:val="00121725"/>
    <w:rsid w:val="001233DE"/>
    <w:rsid w:val="00135ACC"/>
    <w:rsid w:val="001361DC"/>
    <w:rsid w:val="0014296E"/>
    <w:rsid w:val="00142A3E"/>
    <w:rsid w:val="00142CFE"/>
    <w:rsid w:val="00143AC4"/>
    <w:rsid w:val="00144EC3"/>
    <w:rsid w:val="00145331"/>
    <w:rsid w:val="00146531"/>
    <w:rsid w:val="00146A2F"/>
    <w:rsid w:val="00146FF7"/>
    <w:rsid w:val="00151DC4"/>
    <w:rsid w:val="00160717"/>
    <w:rsid w:val="00160846"/>
    <w:rsid w:val="00162861"/>
    <w:rsid w:val="001638EB"/>
    <w:rsid w:val="00165109"/>
    <w:rsid w:val="001658CA"/>
    <w:rsid w:val="00165B9F"/>
    <w:rsid w:val="00173799"/>
    <w:rsid w:val="00176428"/>
    <w:rsid w:val="0018473D"/>
    <w:rsid w:val="00184943"/>
    <w:rsid w:val="001857A4"/>
    <w:rsid w:val="00191549"/>
    <w:rsid w:val="001927EC"/>
    <w:rsid w:val="00194DFE"/>
    <w:rsid w:val="001A5903"/>
    <w:rsid w:val="001A5F8B"/>
    <w:rsid w:val="001A68A5"/>
    <w:rsid w:val="001A74DD"/>
    <w:rsid w:val="001B48E7"/>
    <w:rsid w:val="001B59E3"/>
    <w:rsid w:val="001B67A5"/>
    <w:rsid w:val="001B6F3C"/>
    <w:rsid w:val="001B73B5"/>
    <w:rsid w:val="001B7916"/>
    <w:rsid w:val="001B79B4"/>
    <w:rsid w:val="001C02EA"/>
    <w:rsid w:val="001C3094"/>
    <w:rsid w:val="001C3CCA"/>
    <w:rsid w:val="001D161F"/>
    <w:rsid w:val="001E02C1"/>
    <w:rsid w:val="001E0400"/>
    <w:rsid w:val="001E06DE"/>
    <w:rsid w:val="001E12ED"/>
    <w:rsid w:val="001E1DB5"/>
    <w:rsid w:val="001E3532"/>
    <w:rsid w:val="001E3E8B"/>
    <w:rsid w:val="001E7FCE"/>
    <w:rsid w:val="001F0DA8"/>
    <w:rsid w:val="001F2E39"/>
    <w:rsid w:val="001F3B00"/>
    <w:rsid w:val="001F453D"/>
    <w:rsid w:val="001F472D"/>
    <w:rsid w:val="001F51D2"/>
    <w:rsid w:val="001F6D99"/>
    <w:rsid w:val="0020018F"/>
    <w:rsid w:val="00203C51"/>
    <w:rsid w:val="002048B1"/>
    <w:rsid w:val="00207A87"/>
    <w:rsid w:val="00207F30"/>
    <w:rsid w:val="00213CFA"/>
    <w:rsid w:val="002209C0"/>
    <w:rsid w:val="00223CEB"/>
    <w:rsid w:val="002240D1"/>
    <w:rsid w:val="0023040B"/>
    <w:rsid w:val="00234140"/>
    <w:rsid w:val="002369CE"/>
    <w:rsid w:val="0023792D"/>
    <w:rsid w:val="00241E44"/>
    <w:rsid w:val="00242292"/>
    <w:rsid w:val="002428A5"/>
    <w:rsid w:val="00244036"/>
    <w:rsid w:val="002517F2"/>
    <w:rsid w:val="00253099"/>
    <w:rsid w:val="0025323A"/>
    <w:rsid w:val="00254E34"/>
    <w:rsid w:val="00264074"/>
    <w:rsid w:val="00264341"/>
    <w:rsid w:val="002676F3"/>
    <w:rsid w:val="00270001"/>
    <w:rsid w:val="002713DA"/>
    <w:rsid w:val="0027264A"/>
    <w:rsid w:val="00274F8D"/>
    <w:rsid w:val="0027545B"/>
    <w:rsid w:val="00276559"/>
    <w:rsid w:val="00277F36"/>
    <w:rsid w:val="00283D8A"/>
    <w:rsid w:val="0028592E"/>
    <w:rsid w:val="00292FCD"/>
    <w:rsid w:val="0029400B"/>
    <w:rsid w:val="002A3DEB"/>
    <w:rsid w:val="002A4698"/>
    <w:rsid w:val="002A5BCB"/>
    <w:rsid w:val="002B11A7"/>
    <w:rsid w:val="002B2988"/>
    <w:rsid w:val="002B2AC2"/>
    <w:rsid w:val="002B3D93"/>
    <w:rsid w:val="002B7C70"/>
    <w:rsid w:val="002C40A1"/>
    <w:rsid w:val="002C436B"/>
    <w:rsid w:val="002C7CC7"/>
    <w:rsid w:val="002D1996"/>
    <w:rsid w:val="002D5AD7"/>
    <w:rsid w:val="002D5C76"/>
    <w:rsid w:val="002D5DF6"/>
    <w:rsid w:val="002E29CE"/>
    <w:rsid w:val="002E2E77"/>
    <w:rsid w:val="002F1E88"/>
    <w:rsid w:val="002F43A3"/>
    <w:rsid w:val="003004F3"/>
    <w:rsid w:val="003011DD"/>
    <w:rsid w:val="00304C40"/>
    <w:rsid w:val="0031135B"/>
    <w:rsid w:val="00325882"/>
    <w:rsid w:val="003273AE"/>
    <w:rsid w:val="0033090B"/>
    <w:rsid w:val="00331643"/>
    <w:rsid w:val="0033176D"/>
    <w:rsid w:val="0033238D"/>
    <w:rsid w:val="003351C8"/>
    <w:rsid w:val="0033649A"/>
    <w:rsid w:val="00342F29"/>
    <w:rsid w:val="003457CD"/>
    <w:rsid w:val="00346E27"/>
    <w:rsid w:val="00350FDE"/>
    <w:rsid w:val="00353BFF"/>
    <w:rsid w:val="003545A5"/>
    <w:rsid w:val="003555F6"/>
    <w:rsid w:val="00356FD5"/>
    <w:rsid w:val="00357781"/>
    <w:rsid w:val="00357EE9"/>
    <w:rsid w:val="00360EDD"/>
    <w:rsid w:val="003651BB"/>
    <w:rsid w:val="00371D1B"/>
    <w:rsid w:val="00374A5A"/>
    <w:rsid w:val="003764D7"/>
    <w:rsid w:val="00377649"/>
    <w:rsid w:val="00384384"/>
    <w:rsid w:val="0038619C"/>
    <w:rsid w:val="003868B2"/>
    <w:rsid w:val="0039081B"/>
    <w:rsid w:val="003912B9"/>
    <w:rsid w:val="00391BBB"/>
    <w:rsid w:val="00391F0A"/>
    <w:rsid w:val="00392A3B"/>
    <w:rsid w:val="00393002"/>
    <w:rsid w:val="00395657"/>
    <w:rsid w:val="003A46FF"/>
    <w:rsid w:val="003A4C85"/>
    <w:rsid w:val="003B0595"/>
    <w:rsid w:val="003B0E8E"/>
    <w:rsid w:val="003B17AD"/>
    <w:rsid w:val="003B2CBE"/>
    <w:rsid w:val="003B4B65"/>
    <w:rsid w:val="003C2235"/>
    <w:rsid w:val="003C56D7"/>
    <w:rsid w:val="003D1CA6"/>
    <w:rsid w:val="003D61B1"/>
    <w:rsid w:val="003D6675"/>
    <w:rsid w:val="003E0C6B"/>
    <w:rsid w:val="003E1377"/>
    <w:rsid w:val="003E1BF0"/>
    <w:rsid w:val="003E359A"/>
    <w:rsid w:val="003E4C4D"/>
    <w:rsid w:val="003E7B0E"/>
    <w:rsid w:val="003F1F40"/>
    <w:rsid w:val="003F36E9"/>
    <w:rsid w:val="003F3844"/>
    <w:rsid w:val="003F57A2"/>
    <w:rsid w:val="003F6A9F"/>
    <w:rsid w:val="004008E6"/>
    <w:rsid w:val="00401CCE"/>
    <w:rsid w:val="00404AA4"/>
    <w:rsid w:val="004051C6"/>
    <w:rsid w:val="00406D92"/>
    <w:rsid w:val="00412080"/>
    <w:rsid w:val="00413421"/>
    <w:rsid w:val="00414E0C"/>
    <w:rsid w:val="0041589B"/>
    <w:rsid w:val="004202B8"/>
    <w:rsid w:val="00420A9C"/>
    <w:rsid w:val="0042106C"/>
    <w:rsid w:val="004221E8"/>
    <w:rsid w:val="004230C5"/>
    <w:rsid w:val="0042390F"/>
    <w:rsid w:val="004242A5"/>
    <w:rsid w:val="004250B3"/>
    <w:rsid w:val="004260B1"/>
    <w:rsid w:val="00432F42"/>
    <w:rsid w:val="00435E13"/>
    <w:rsid w:val="00442F63"/>
    <w:rsid w:val="004444C0"/>
    <w:rsid w:val="004446B7"/>
    <w:rsid w:val="0044553C"/>
    <w:rsid w:val="00445C0F"/>
    <w:rsid w:val="00447F5F"/>
    <w:rsid w:val="00450019"/>
    <w:rsid w:val="0045100B"/>
    <w:rsid w:val="004521E0"/>
    <w:rsid w:val="00454FE1"/>
    <w:rsid w:val="00457107"/>
    <w:rsid w:val="00460B99"/>
    <w:rsid w:val="00462486"/>
    <w:rsid w:val="00463307"/>
    <w:rsid w:val="004643C8"/>
    <w:rsid w:val="00464EEE"/>
    <w:rsid w:val="00465D0B"/>
    <w:rsid w:val="00466408"/>
    <w:rsid w:val="00467AF2"/>
    <w:rsid w:val="00467C68"/>
    <w:rsid w:val="00471E91"/>
    <w:rsid w:val="00473169"/>
    <w:rsid w:val="00473DA3"/>
    <w:rsid w:val="00474399"/>
    <w:rsid w:val="00476A3A"/>
    <w:rsid w:val="0048001B"/>
    <w:rsid w:val="004809E5"/>
    <w:rsid w:val="00483980"/>
    <w:rsid w:val="004951BF"/>
    <w:rsid w:val="0049550F"/>
    <w:rsid w:val="004A041C"/>
    <w:rsid w:val="004A1C05"/>
    <w:rsid w:val="004A2377"/>
    <w:rsid w:val="004A28DF"/>
    <w:rsid w:val="004A2F76"/>
    <w:rsid w:val="004B0DF3"/>
    <w:rsid w:val="004B28F6"/>
    <w:rsid w:val="004B2F19"/>
    <w:rsid w:val="004B37FD"/>
    <w:rsid w:val="004B5073"/>
    <w:rsid w:val="004B7EEC"/>
    <w:rsid w:val="004C3AB0"/>
    <w:rsid w:val="004C409C"/>
    <w:rsid w:val="004C4E73"/>
    <w:rsid w:val="004C5419"/>
    <w:rsid w:val="004C6817"/>
    <w:rsid w:val="004C7F81"/>
    <w:rsid w:val="004D043F"/>
    <w:rsid w:val="004D09BC"/>
    <w:rsid w:val="004D3B1B"/>
    <w:rsid w:val="004D3BB7"/>
    <w:rsid w:val="004D54EC"/>
    <w:rsid w:val="004D5A3A"/>
    <w:rsid w:val="004D613D"/>
    <w:rsid w:val="004D6BC0"/>
    <w:rsid w:val="004E0995"/>
    <w:rsid w:val="004E1028"/>
    <w:rsid w:val="004E18B8"/>
    <w:rsid w:val="004E4269"/>
    <w:rsid w:val="004E488A"/>
    <w:rsid w:val="004E50FE"/>
    <w:rsid w:val="004F064B"/>
    <w:rsid w:val="004F07DA"/>
    <w:rsid w:val="004F2917"/>
    <w:rsid w:val="004F2A6C"/>
    <w:rsid w:val="004F2DFE"/>
    <w:rsid w:val="004F2EA2"/>
    <w:rsid w:val="004F7B38"/>
    <w:rsid w:val="00500659"/>
    <w:rsid w:val="0050673D"/>
    <w:rsid w:val="00507691"/>
    <w:rsid w:val="00512D4B"/>
    <w:rsid w:val="00512DE3"/>
    <w:rsid w:val="00517248"/>
    <w:rsid w:val="005213BC"/>
    <w:rsid w:val="005219DA"/>
    <w:rsid w:val="00523506"/>
    <w:rsid w:val="00523BF7"/>
    <w:rsid w:val="005272B0"/>
    <w:rsid w:val="0053009F"/>
    <w:rsid w:val="00530537"/>
    <w:rsid w:val="005311F5"/>
    <w:rsid w:val="00535E35"/>
    <w:rsid w:val="0053765C"/>
    <w:rsid w:val="00542D91"/>
    <w:rsid w:val="005454BF"/>
    <w:rsid w:val="005477D3"/>
    <w:rsid w:val="00550886"/>
    <w:rsid w:val="0055149D"/>
    <w:rsid w:val="00553E56"/>
    <w:rsid w:val="00555080"/>
    <w:rsid w:val="00555151"/>
    <w:rsid w:val="0055575F"/>
    <w:rsid w:val="00556DD8"/>
    <w:rsid w:val="00557CA1"/>
    <w:rsid w:val="00561F84"/>
    <w:rsid w:val="00562FA4"/>
    <w:rsid w:val="005654D5"/>
    <w:rsid w:val="005750A9"/>
    <w:rsid w:val="00575FF8"/>
    <w:rsid w:val="00576708"/>
    <w:rsid w:val="00576F41"/>
    <w:rsid w:val="00577B6C"/>
    <w:rsid w:val="00581369"/>
    <w:rsid w:val="0058171C"/>
    <w:rsid w:val="0058575E"/>
    <w:rsid w:val="00586585"/>
    <w:rsid w:val="005971C1"/>
    <w:rsid w:val="005A1A5C"/>
    <w:rsid w:val="005A1EDB"/>
    <w:rsid w:val="005A313D"/>
    <w:rsid w:val="005A326F"/>
    <w:rsid w:val="005A3996"/>
    <w:rsid w:val="005A7514"/>
    <w:rsid w:val="005B086E"/>
    <w:rsid w:val="005B4D06"/>
    <w:rsid w:val="005B7288"/>
    <w:rsid w:val="005B7E7B"/>
    <w:rsid w:val="005C3D6A"/>
    <w:rsid w:val="005C5876"/>
    <w:rsid w:val="005C5FFD"/>
    <w:rsid w:val="005C75AA"/>
    <w:rsid w:val="005D3E1D"/>
    <w:rsid w:val="005D4307"/>
    <w:rsid w:val="005D4789"/>
    <w:rsid w:val="005D48E9"/>
    <w:rsid w:val="005E2535"/>
    <w:rsid w:val="005E3747"/>
    <w:rsid w:val="005E7054"/>
    <w:rsid w:val="005E747E"/>
    <w:rsid w:val="005E792B"/>
    <w:rsid w:val="005F1389"/>
    <w:rsid w:val="005F27E2"/>
    <w:rsid w:val="005F4AF7"/>
    <w:rsid w:val="005F4CF6"/>
    <w:rsid w:val="005F6D9A"/>
    <w:rsid w:val="005F704A"/>
    <w:rsid w:val="00602AC3"/>
    <w:rsid w:val="006042DE"/>
    <w:rsid w:val="00604450"/>
    <w:rsid w:val="006118AB"/>
    <w:rsid w:val="006137ED"/>
    <w:rsid w:val="006174A9"/>
    <w:rsid w:val="006211A3"/>
    <w:rsid w:val="00622918"/>
    <w:rsid w:val="0062537B"/>
    <w:rsid w:val="00626463"/>
    <w:rsid w:val="00631646"/>
    <w:rsid w:val="00633F60"/>
    <w:rsid w:val="00634DE5"/>
    <w:rsid w:val="0063568F"/>
    <w:rsid w:val="00635D61"/>
    <w:rsid w:val="00636440"/>
    <w:rsid w:val="006371CD"/>
    <w:rsid w:val="006400E7"/>
    <w:rsid w:val="00640705"/>
    <w:rsid w:val="006431A0"/>
    <w:rsid w:val="00644729"/>
    <w:rsid w:val="00645C6D"/>
    <w:rsid w:val="00645C86"/>
    <w:rsid w:val="00655D00"/>
    <w:rsid w:val="00657077"/>
    <w:rsid w:val="0066109D"/>
    <w:rsid w:val="00666EEE"/>
    <w:rsid w:val="006733FE"/>
    <w:rsid w:val="006764EC"/>
    <w:rsid w:val="006779BD"/>
    <w:rsid w:val="006809A7"/>
    <w:rsid w:val="00683472"/>
    <w:rsid w:val="00683754"/>
    <w:rsid w:val="00690AE1"/>
    <w:rsid w:val="00691D7D"/>
    <w:rsid w:val="006941DF"/>
    <w:rsid w:val="0069797E"/>
    <w:rsid w:val="006A0271"/>
    <w:rsid w:val="006A0820"/>
    <w:rsid w:val="006A20B0"/>
    <w:rsid w:val="006A4058"/>
    <w:rsid w:val="006A482D"/>
    <w:rsid w:val="006A4B2F"/>
    <w:rsid w:val="006A5D11"/>
    <w:rsid w:val="006A6A2B"/>
    <w:rsid w:val="006B06F3"/>
    <w:rsid w:val="006B5480"/>
    <w:rsid w:val="006B603D"/>
    <w:rsid w:val="006B7BF5"/>
    <w:rsid w:val="006C1CD7"/>
    <w:rsid w:val="006C576B"/>
    <w:rsid w:val="006C7E8B"/>
    <w:rsid w:val="006D1395"/>
    <w:rsid w:val="006D7315"/>
    <w:rsid w:val="006D7D46"/>
    <w:rsid w:val="006E0813"/>
    <w:rsid w:val="006E231D"/>
    <w:rsid w:val="006E3918"/>
    <w:rsid w:val="006F2F61"/>
    <w:rsid w:val="0070217B"/>
    <w:rsid w:val="00704CD4"/>
    <w:rsid w:val="007057DC"/>
    <w:rsid w:val="00707634"/>
    <w:rsid w:val="0071396A"/>
    <w:rsid w:val="00720F02"/>
    <w:rsid w:val="00723CD1"/>
    <w:rsid w:val="00727C35"/>
    <w:rsid w:val="00727E85"/>
    <w:rsid w:val="0073017F"/>
    <w:rsid w:val="00735448"/>
    <w:rsid w:val="007355EE"/>
    <w:rsid w:val="0073665C"/>
    <w:rsid w:val="00736945"/>
    <w:rsid w:val="007415F6"/>
    <w:rsid w:val="00741A1A"/>
    <w:rsid w:val="007455E8"/>
    <w:rsid w:val="00747221"/>
    <w:rsid w:val="0075453F"/>
    <w:rsid w:val="0075503F"/>
    <w:rsid w:val="0075518C"/>
    <w:rsid w:val="00757089"/>
    <w:rsid w:val="007607EA"/>
    <w:rsid w:val="00761400"/>
    <w:rsid w:val="00763F73"/>
    <w:rsid w:val="007645ED"/>
    <w:rsid w:val="00764675"/>
    <w:rsid w:val="00764C66"/>
    <w:rsid w:val="00770DB5"/>
    <w:rsid w:val="00771A2B"/>
    <w:rsid w:val="00771CCC"/>
    <w:rsid w:val="0077390E"/>
    <w:rsid w:val="00773F75"/>
    <w:rsid w:val="00775C4D"/>
    <w:rsid w:val="007769AC"/>
    <w:rsid w:val="00782499"/>
    <w:rsid w:val="00782F24"/>
    <w:rsid w:val="00783A2B"/>
    <w:rsid w:val="00785917"/>
    <w:rsid w:val="007926C8"/>
    <w:rsid w:val="00796050"/>
    <w:rsid w:val="007A07F0"/>
    <w:rsid w:val="007A25FC"/>
    <w:rsid w:val="007A2D1F"/>
    <w:rsid w:val="007A3249"/>
    <w:rsid w:val="007A3500"/>
    <w:rsid w:val="007B2A38"/>
    <w:rsid w:val="007C040E"/>
    <w:rsid w:val="007C154B"/>
    <w:rsid w:val="007C1C62"/>
    <w:rsid w:val="007C49FC"/>
    <w:rsid w:val="007D02C0"/>
    <w:rsid w:val="007D0870"/>
    <w:rsid w:val="007D0FD1"/>
    <w:rsid w:val="007D56EB"/>
    <w:rsid w:val="007D6607"/>
    <w:rsid w:val="007D79DF"/>
    <w:rsid w:val="007E1C2A"/>
    <w:rsid w:val="007E416A"/>
    <w:rsid w:val="007E6A24"/>
    <w:rsid w:val="007E7F3D"/>
    <w:rsid w:val="007F0164"/>
    <w:rsid w:val="007F03B6"/>
    <w:rsid w:val="007F0B27"/>
    <w:rsid w:val="007F0BE5"/>
    <w:rsid w:val="007F22B3"/>
    <w:rsid w:val="007F30BC"/>
    <w:rsid w:val="007F5052"/>
    <w:rsid w:val="007F6869"/>
    <w:rsid w:val="00802ED3"/>
    <w:rsid w:val="0080441F"/>
    <w:rsid w:val="00805F3D"/>
    <w:rsid w:val="008064CE"/>
    <w:rsid w:val="008069A4"/>
    <w:rsid w:val="00807357"/>
    <w:rsid w:val="00810680"/>
    <w:rsid w:val="00814943"/>
    <w:rsid w:val="00824459"/>
    <w:rsid w:val="00824B5F"/>
    <w:rsid w:val="00826BD3"/>
    <w:rsid w:val="00827EA7"/>
    <w:rsid w:val="00832A9C"/>
    <w:rsid w:val="0083324B"/>
    <w:rsid w:val="0083352F"/>
    <w:rsid w:val="00834007"/>
    <w:rsid w:val="0083453F"/>
    <w:rsid w:val="00836CF0"/>
    <w:rsid w:val="00836F7E"/>
    <w:rsid w:val="00837A9B"/>
    <w:rsid w:val="00837C20"/>
    <w:rsid w:val="00840C28"/>
    <w:rsid w:val="00841C75"/>
    <w:rsid w:val="00842108"/>
    <w:rsid w:val="00844737"/>
    <w:rsid w:val="00845222"/>
    <w:rsid w:val="008529CC"/>
    <w:rsid w:val="00854A41"/>
    <w:rsid w:val="00854C6F"/>
    <w:rsid w:val="00855835"/>
    <w:rsid w:val="00857308"/>
    <w:rsid w:val="00857E76"/>
    <w:rsid w:val="008629C5"/>
    <w:rsid w:val="00863DB5"/>
    <w:rsid w:val="00865EB3"/>
    <w:rsid w:val="00870256"/>
    <w:rsid w:val="00873C55"/>
    <w:rsid w:val="00874420"/>
    <w:rsid w:val="00874EC4"/>
    <w:rsid w:val="0087689F"/>
    <w:rsid w:val="00881D5E"/>
    <w:rsid w:val="00882A3A"/>
    <w:rsid w:val="00882A40"/>
    <w:rsid w:val="0088746D"/>
    <w:rsid w:val="00890C50"/>
    <w:rsid w:val="00890F1B"/>
    <w:rsid w:val="00892D7F"/>
    <w:rsid w:val="008931D1"/>
    <w:rsid w:val="008935F5"/>
    <w:rsid w:val="008A0355"/>
    <w:rsid w:val="008A170D"/>
    <w:rsid w:val="008A1C48"/>
    <w:rsid w:val="008A3F83"/>
    <w:rsid w:val="008B0C91"/>
    <w:rsid w:val="008B1397"/>
    <w:rsid w:val="008B23E8"/>
    <w:rsid w:val="008B26BA"/>
    <w:rsid w:val="008B2C05"/>
    <w:rsid w:val="008B41C8"/>
    <w:rsid w:val="008B4265"/>
    <w:rsid w:val="008B4F7A"/>
    <w:rsid w:val="008B77BC"/>
    <w:rsid w:val="008C3618"/>
    <w:rsid w:val="008D034D"/>
    <w:rsid w:val="008D05EB"/>
    <w:rsid w:val="008D37AA"/>
    <w:rsid w:val="008D5431"/>
    <w:rsid w:val="008D6571"/>
    <w:rsid w:val="008D6AAC"/>
    <w:rsid w:val="008E0713"/>
    <w:rsid w:val="008E0FFA"/>
    <w:rsid w:val="008E26B5"/>
    <w:rsid w:val="008E2950"/>
    <w:rsid w:val="008E2A19"/>
    <w:rsid w:val="008E35CB"/>
    <w:rsid w:val="008E3871"/>
    <w:rsid w:val="008E4C1A"/>
    <w:rsid w:val="008E5D8D"/>
    <w:rsid w:val="008E5E58"/>
    <w:rsid w:val="008F0D7B"/>
    <w:rsid w:val="008F5F9C"/>
    <w:rsid w:val="008F6F67"/>
    <w:rsid w:val="008F7809"/>
    <w:rsid w:val="009010B9"/>
    <w:rsid w:val="009038CC"/>
    <w:rsid w:val="009059F5"/>
    <w:rsid w:val="0090710B"/>
    <w:rsid w:val="00910AEF"/>
    <w:rsid w:val="00910CC8"/>
    <w:rsid w:val="00912E1E"/>
    <w:rsid w:val="00913FE7"/>
    <w:rsid w:val="009141A7"/>
    <w:rsid w:val="009227BA"/>
    <w:rsid w:val="00925981"/>
    <w:rsid w:val="00926EAA"/>
    <w:rsid w:val="00932B08"/>
    <w:rsid w:val="0093432A"/>
    <w:rsid w:val="00936B99"/>
    <w:rsid w:val="00936CBD"/>
    <w:rsid w:val="009379AC"/>
    <w:rsid w:val="00941AF6"/>
    <w:rsid w:val="00941CCA"/>
    <w:rsid w:val="00942CC1"/>
    <w:rsid w:val="009464D7"/>
    <w:rsid w:val="0094733D"/>
    <w:rsid w:val="0095042A"/>
    <w:rsid w:val="009523A7"/>
    <w:rsid w:val="00952D36"/>
    <w:rsid w:val="009543B1"/>
    <w:rsid w:val="00954BB3"/>
    <w:rsid w:val="00956091"/>
    <w:rsid w:val="0096032F"/>
    <w:rsid w:val="00964491"/>
    <w:rsid w:val="00964F74"/>
    <w:rsid w:val="0096547F"/>
    <w:rsid w:val="009665E9"/>
    <w:rsid w:val="00966872"/>
    <w:rsid w:val="00966A32"/>
    <w:rsid w:val="00966FA3"/>
    <w:rsid w:val="00967E08"/>
    <w:rsid w:val="009703CC"/>
    <w:rsid w:val="00970C24"/>
    <w:rsid w:val="009712CC"/>
    <w:rsid w:val="00972B43"/>
    <w:rsid w:val="00973314"/>
    <w:rsid w:val="00974CC2"/>
    <w:rsid w:val="009755D9"/>
    <w:rsid w:val="00983BD0"/>
    <w:rsid w:val="009846B4"/>
    <w:rsid w:val="00987F32"/>
    <w:rsid w:val="00991B80"/>
    <w:rsid w:val="00993C00"/>
    <w:rsid w:val="00994C2E"/>
    <w:rsid w:val="009A1DC4"/>
    <w:rsid w:val="009A271E"/>
    <w:rsid w:val="009A2801"/>
    <w:rsid w:val="009A3EF6"/>
    <w:rsid w:val="009A425F"/>
    <w:rsid w:val="009A75DA"/>
    <w:rsid w:val="009B3980"/>
    <w:rsid w:val="009B4874"/>
    <w:rsid w:val="009B5424"/>
    <w:rsid w:val="009B6D1D"/>
    <w:rsid w:val="009B72A4"/>
    <w:rsid w:val="009C0915"/>
    <w:rsid w:val="009C465E"/>
    <w:rsid w:val="009C7277"/>
    <w:rsid w:val="009C74DB"/>
    <w:rsid w:val="009D3A0C"/>
    <w:rsid w:val="009D7D18"/>
    <w:rsid w:val="009E237B"/>
    <w:rsid w:val="009E3DBE"/>
    <w:rsid w:val="009E4FE9"/>
    <w:rsid w:val="009F0ECB"/>
    <w:rsid w:val="009F2682"/>
    <w:rsid w:val="009F5448"/>
    <w:rsid w:val="009F7FBB"/>
    <w:rsid w:val="00A0044E"/>
    <w:rsid w:val="00A04D14"/>
    <w:rsid w:val="00A05FBD"/>
    <w:rsid w:val="00A060EE"/>
    <w:rsid w:val="00A11A06"/>
    <w:rsid w:val="00A14F2A"/>
    <w:rsid w:val="00A20A0D"/>
    <w:rsid w:val="00A20DC8"/>
    <w:rsid w:val="00A22AB8"/>
    <w:rsid w:val="00A24E88"/>
    <w:rsid w:val="00A323C2"/>
    <w:rsid w:val="00A3380A"/>
    <w:rsid w:val="00A35EC4"/>
    <w:rsid w:val="00A373E7"/>
    <w:rsid w:val="00A403C0"/>
    <w:rsid w:val="00A411E5"/>
    <w:rsid w:val="00A42A77"/>
    <w:rsid w:val="00A47F55"/>
    <w:rsid w:val="00A53D43"/>
    <w:rsid w:val="00A57EF0"/>
    <w:rsid w:val="00A6052A"/>
    <w:rsid w:val="00A67F30"/>
    <w:rsid w:val="00A71E00"/>
    <w:rsid w:val="00A772A8"/>
    <w:rsid w:val="00A84D8D"/>
    <w:rsid w:val="00A94295"/>
    <w:rsid w:val="00A952AD"/>
    <w:rsid w:val="00A97B37"/>
    <w:rsid w:val="00AA098C"/>
    <w:rsid w:val="00AA0B24"/>
    <w:rsid w:val="00AA2CFF"/>
    <w:rsid w:val="00AA3143"/>
    <w:rsid w:val="00AA401F"/>
    <w:rsid w:val="00AA4A9E"/>
    <w:rsid w:val="00AB0F9E"/>
    <w:rsid w:val="00AB37EF"/>
    <w:rsid w:val="00AB3A49"/>
    <w:rsid w:val="00AB4719"/>
    <w:rsid w:val="00AB69B4"/>
    <w:rsid w:val="00AB7193"/>
    <w:rsid w:val="00AB7FEC"/>
    <w:rsid w:val="00AC36D0"/>
    <w:rsid w:val="00AC38A4"/>
    <w:rsid w:val="00AC3A71"/>
    <w:rsid w:val="00AC461B"/>
    <w:rsid w:val="00AC6490"/>
    <w:rsid w:val="00AD00D9"/>
    <w:rsid w:val="00AD0D37"/>
    <w:rsid w:val="00AD1AA4"/>
    <w:rsid w:val="00AD1DB7"/>
    <w:rsid w:val="00AD2343"/>
    <w:rsid w:val="00AD567C"/>
    <w:rsid w:val="00AD7157"/>
    <w:rsid w:val="00AD7A8E"/>
    <w:rsid w:val="00AE0951"/>
    <w:rsid w:val="00AE1410"/>
    <w:rsid w:val="00AE3516"/>
    <w:rsid w:val="00AE5196"/>
    <w:rsid w:val="00AE70CF"/>
    <w:rsid w:val="00AF106A"/>
    <w:rsid w:val="00AF189F"/>
    <w:rsid w:val="00AF251E"/>
    <w:rsid w:val="00AF7D4B"/>
    <w:rsid w:val="00B1059A"/>
    <w:rsid w:val="00B17615"/>
    <w:rsid w:val="00B2008D"/>
    <w:rsid w:val="00B20AEA"/>
    <w:rsid w:val="00B21543"/>
    <w:rsid w:val="00B22979"/>
    <w:rsid w:val="00B2358E"/>
    <w:rsid w:val="00B23AAE"/>
    <w:rsid w:val="00B23DE8"/>
    <w:rsid w:val="00B25BCE"/>
    <w:rsid w:val="00B31F20"/>
    <w:rsid w:val="00B32F23"/>
    <w:rsid w:val="00B35FF6"/>
    <w:rsid w:val="00B40DB4"/>
    <w:rsid w:val="00B425B0"/>
    <w:rsid w:val="00B42AC3"/>
    <w:rsid w:val="00B45AEE"/>
    <w:rsid w:val="00B46465"/>
    <w:rsid w:val="00B52C77"/>
    <w:rsid w:val="00B569C7"/>
    <w:rsid w:val="00B60A05"/>
    <w:rsid w:val="00B64A96"/>
    <w:rsid w:val="00B65200"/>
    <w:rsid w:val="00B65E5E"/>
    <w:rsid w:val="00B70A35"/>
    <w:rsid w:val="00B70BC6"/>
    <w:rsid w:val="00B719C5"/>
    <w:rsid w:val="00B72779"/>
    <w:rsid w:val="00B73F27"/>
    <w:rsid w:val="00B74267"/>
    <w:rsid w:val="00B74B47"/>
    <w:rsid w:val="00B75BC8"/>
    <w:rsid w:val="00B76694"/>
    <w:rsid w:val="00B76FBE"/>
    <w:rsid w:val="00B8170E"/>
    <w:rsid w:val="00B82E8C"/>
    <w:rsid w:val="00B84C30"/>
    <w:rsid w:val="00B864F7"/>
    <w:rsid w:val="00B907B7"/>
    <w:rsid w:val="00B939CD"/>
    <w:rsid w:val="00B94D06"/>
    <w:rsid w:val="00B97547"/>
    <w:rsid w:val="00BA2E99"/>
    <w:rsid w:val="00BA393E"/>
    <w:rsid w:val="00BA426E"/>
    <w:rsid w:val="00BA5CC5"/>
    <w:rsid w:val="00BA7679"/>
    <w:rsid w:val="00BB0455"/>
    <w:rsid w:val="00BB3990"/>
    <w:rsid w:val="00BB39B7"/>
    <w:rsid w:val="00BB3CF2"/>
    <w:rsid w:val="00BB5BB1"/>
    <w:rsid w:val="00BC042B"/>
    <w:rsid w:val="00BC3CEA"/>
    <w:rsid w:val="00BC7A76"/>
    <w:rsid w:val="00BD494F"/>
    <w:rsid w:val="00BD7076"/>
    <w:rsid w:val="00BE0FAE"/>
    <w:rsid w:val="00BE1B1C"/>
    <w:rsid w:val="00BE2839"/>
    <w:rsid w:val="00BE5351"/>
    <w:rsid w:val="00BE65BD"/>
    <w:rsid w:val="00BF38BE"/>
    <w:rsid w:val="00C00B04"/>
    <w:rsid w:val="00C052C0"/>
    <w:rsid w:val="00C058ED"/>
    <w:rsid w:val="00C1152C"/>
    <w:rsid w:val="00C13419"/>
    <w:rsid w:val="00C139B2"/>
    <w:rsid w:val="00C14ED8"/>
    <w:rsid w:val="00C175BE"/>
    <w:rsid w:val="00C17C7F"/>
    <w:rsid w:val="00C312E5"/>
    <w:rsid w:val="00C3132F"/>
    <w:rsid w:val="00C31EAD"/>
    <w:rsid w:val="00C361B2"/>
    <w:rsid w:val="00C36977"/>
    <w:rsid w:val="00C405CF"/>
    <w:rsid w:val="00C4079A"/>
    <w:rsid w:val="00C41256"/>
    <w:rsid w:val="00C41F1A"/>
    <w:rsid w:val="00C43F3A"/>
    <w:rsid w:val="00C46231"/>
    <w:rsid w:val="00C47B9C"/>
    <w:rsid w:val="00C5032E"/>
    <w:rsid w:val="00C54306"/>
    <w:rsid w:val="00C55C7E"/>
    <w:rsid w:val="00C57239"/>
    <w:rsid w:val="00C605DA"/>
    <w:rsid w:val="00C624FC"/>
    <w:rsid w:val="00C63F14"/>
    <w:rsid w:val="00C72B96"/>
    <w:rsid w:val="00C72C58"/>
    <w:rsid w:val="00C74D67"/>
    <w:rsid w:val="00C760E8"/>
    <w:rsid w:val="00C77F50"/>
    <w:rsid w:val="00C81205"/>
    <w:rsid w:val="00C814CF"/>
    <w:rsid w:val="00C854DE"/>
    <w:rsid w:val="00C859B9"/>
    <w:rsid w:val="00C85DF0"/>
    <w:rsid w:val="00C92BE6"/>
    <w:rsid w:val="00C933DE"/>
    <w:rsid w:val="00C94A2D"/>
    <w:rsid w:val="00CA2181"/>
    <w:rsid w:val="00CA39A6"/>
    <w:rsid w:val="00CA7C1C"/>
    <w:rsid w:val="00CB20FA"/>
    <w:rsid w:val="00CC0D10"/>
    <w:rsid w:val="00CC2315"/>
    <w:rsid w:val="00CC3707"/>
    <w:rsid w:val="00CC5397"/>
    <w:rsid w:val="00CC5CA1"/>
    <w:rsid w:val="00CC68FD"/>
    <w:rsid w:val="00CC76BE"/>
    <w:rsid w:val="00CD0944"/>
    <w:rsid w:val="00CD20C0"/>
    <w:rsid w:val="00CD3B18"/>
    <w:rsid w:val="00CD4853"/>
    <w:rsid w:val="00CE13BB"/>
    <w:rsid w:val="00CE244D"/>
    <w:rsid w:val="00CE6CED"/>
    <w:rsid w:val="00CF1E6C"/>
    <w:rsid w:val="00CF44E6"/>
    <w:rsid w:val="00CF54E3"/>
    <w:rsid w:val="00D00912"/>
    <w:rsid w:val="00D014BB"/>
    <w:rsid w:val="00D03D03"/>
    <w:rsid w:val="00D05569"/>
    <w:rsid w:val="00D05678"/>
    <w:rsid w:val="00D104D1"/>
    <w:rsid w:val="00D10541"/>
    <w:rsid w:val="00D11773"/>
    <w:rsid w:val="00D143DD"/>
    <w:rsid w:val="00D17761"/>
    <w:rsid w:val="00D177EE"/>
    <w:rsid w:val="00D21321"/>
    <w:rsid w:val="00D244AA"/>
    <w:rsid w:val="00D24C5E"/>
    <w:rsid w:val="00D26A0B"/>
    <w:rsid w:val="00D273C5"/>
    <w:rsid w:val="00D33325"/>
    <w:rsid w:val="00D33FA2"/>
    <w:rsid w:val="00D349EB"/>
    <w:rsid w:val="00D3617D"/>
    <w:rsid w:val="00D37F1C"/>
    <w:rsid w:val="00D40BD3"/>
    <w:rsid w:val="00D4121E"/>
    <w:rsid w:val="00D42D2F"/>
    <w:rsid w:val="00D448FB"/>
    <w:rsid w:val="00D521D2"/>
    <w:rsid w:val="00D52B04"/>
    <w:rsid w:val="00D54F94"/>
    <w:rsid w:val="00D551D0"/>
    <w:rsid w:val="00D55FE9"/>
    <w:rsid w:val="00D569A6"/>
    <w:rsid w:val="00D60141"/>
    <w:rsid w:val="00D61779"/>
    <w:rsid w:val="00D662CE"/>
    <w:rsid w:val="00D664ED"/>
    <w:rsid w:val="00D7739D"/>
    <w:rsid w:val="00D77E50"/>
    <w:rsid w:val="00D825F1"/>
    <w:rsid w:val="00D838C3"/>
    <w:rsid w:val="00D84BEC"/>
    <w:rsid w:val="00D91F5E"/>
    <w:rsid w:val="00DA2A35"/>
    <w:rsid w:val="00DA76CD"/>
    <w:rsid w:val="00DB1C11"/>
    <w:rsid w:val="00DB2901"/>
    <w:rsid w:val="00DB2FCC"/>
    <w:rsid w:val="00DC14A1"/>
    <w:rsid w:val="00DC15D1"/>
    <w:rsid w:val="00DC15F7"/>
    <w:rsid w:val="00DC352D"/>
    <w:rsid w:val="00DC3E8B"/>
    <w:rsid w:val="00DC4DDA"/>
    <w:rsid w:val="00DC51A4"/>
    <w:rsid w:val="00DD1E97"/>
    <w:rsid w:val="00DD4C7B"/>
    <w:rsid w:val="00DE0CCC"/>
    <w:rsid w:val="00DE4C87"/>
    <w:rsid w:val="00DE4DDE"/>
    <w:rsid w:val="00DE6703"/>
    <w:rsid w:val="00DF0DB4"/>
    <w:rsid w:val="00DF18FC"/>
    <w:rsid w:val="00DF2278"/>
    <w:rsid w:val="00DF5DBA"/>
    <w:rsid w:val="00DF600E"/>
    <w:rsid w:val="00DF6896"/>
    <w:rsid w:val="00E0405E"/>
    <w:rsid w:val="00E04339"/>
    <w:rsid w:val="00E04C94"/>
    <w:rsid w:val="00E05BB6"/>
    <w:rsid w:val="00E12946"/>
    <w:rsid w:val="00E254B8"/>
    <w:rsid w:val="00E2724B"/>
    <w:rsid w:val="00E32501"/>
    <w:rsid w:val="00E401B8"/>
    <w:rsid w:val="00E42EFD"/>
    <w:rsid w:val="00E43FC4"/>
    <w:rsid w:val="00E47D76"/>
    <w:rsid w:val="00E51FF5"/>
    <w:rsid w:val="00E625BA"/>
    <w:rsid w:val="00E65C39"/>
    <w:rsid w:val="00E706AE"/>
    <w:rsid w:val="00E724EB"/>
    <w:rsid w:val="00E72BEB"/>
    <w:rsid w:val="00E755E2"/>
    <w:rsid w:val="00E80976"/>
    <w:rsid w:val="00E83B25"/>
    <w:rsid w:val="00E879B5"/>
    <w:rsid w:val="00E9321E"/>
    <w:rsid w:val="00E951EF"/>
    <w:rsid w:val="00E95EBD"/>
    <w:rsid w:val="00EA1AA1"/>
    <w:rsid w:val="00EA2896"/>
    <w:rsid w:val="00EA5754"/>
    <w:rsid w:val="00EA7634"/>
    <w:rsid w:val="00EB251F"/>
    <w:rsid w:val="00EB32E2"/>
    <w:rsid w:val="00EB5A6F"/>
    <w:rsid w:val="00EB610F"/>
    <w:rsid w:val="00EC11F2"/>
    <w:rsid w:val="00EC1B9F"/>
    <w:rsid w:val="00EC31FF"/>
    <w:rsid w:val="00ED202D"/>
    <w:rsid w:val="00ED4B6E"/>
    <w:rsid w:val="00ED79F1"/>
    <w:rsid w:val="00EE07A8"/>
    <w:rsid w:val="00EE222F"/>
    <w:rsid w:val="00EE43ED"/>
    <w:rsid w:val="00EE49FF"/>
    <w:rsid w:val="00EF4900"/>
    <w:rsid w:val="00EF5216"/>
    <w:rsid w:val="00EF73F5"/>
    <w:rsid w:val="00F03476"/>
    <w:rsid w:val="00F04572"/>
    <w:rsid w:val="00F04723"/>
    <w:rsid w:val="00F0553B"/>
    <w:rsid w:val="00F05B7F"/>
    <w:rsid w:val="00F07FD7"/>
    <w:rsid w:val="00F102EE"/>
    <w:rsid w:val="00F1288B"/>
    <w:rsid w:val="00F15EB1"/>
    <w:rsid w:val="00F15EBA"/>
    <w:rsid w:val="00F2051D"/>
    <w:rsid w:val="00F206D1"/>
    <w:rsid w:val="00F2153D"/>
    <w:rsid w:val="00F2257F"/>
    <w:rsid w:val="00F2282D"/>
    <w:rsid w:val="00F23924"/>
    <w:rsid w:val="00F23997"/>
    <w:rsid w:val="00F26873"/>
    <w:rsid w:val="00F27109"/>
    <w:rsid w:val="00F2762D"/>
    <w:rsid w:val="00F338A3"/>
    <w:rsid w:val="00F34EE0"/>
    <w:rsid w:val="00F355A0"/>
    <w:rsid w:val="00F36E78"/>
    <w:rsid w:val="00F464EF"/>
    <w:rsid w:val="00F46DBB"/>
    <w:rsid w:val="00F476C2"/>
    <w:rsid w:val="00F5208A"/>
    <w:rsid w:val="00F57520"/>
    <w:rsid w:val="00F654DA"/>
    <w:rsid w:val="00F717DB"/>
    <w:rsid w:val="00F73E4E"/>
    <w:rsid w:val="00F73EA7"/>
    <w:rsid w:val="00F75319"/>
    <w:rsid w:val="00F7690D"/>
    <w:rsid w:val="00F76D1B"/>
    <w:rsid w:val="00F77877"/>
    <w:rsid w:val="00F85EE6"/>
    <w:rsid w:val="00F92476"/>
    <w:rsid w:val="00F928C0"/>
    <w:rsid w:val="00FA1F54"/>
    <w:rsid w:val="00FA576C"/>
    <w:rsid w:val="00FA68DD"/>
    <w:rsid w:val="00FB236E"/>
    <w:rsid w:val="00FB64CD"/>
    <w:rsid w:val="00FB7439"/>
    <w:rsid w:val="00FC3098"/>
    <w:rsid w:val="00FC4730"/>
    <w:rsid w:val="00FC582A"/>
    <w:rsid w:val="00FC5C95"/>
    <w:rsid w:val="00FC6A59"/>
    <w:rsid w:val="00FD056E"/>
    <w:rsid w:val="00FD131F"/>
    <w:rsid w:val="00FD300D"/>
    <w:rsid w:val="00FD3B31"/>
    <w:rsid w:val="00FD4574"/>
    <w:rsid w:val="00FD486F"/>
    <w:rsid w:val="00FD77C9"/>
    <w:rsid w:val="00FE03A5"/>
    <w:rsid w:val="00FE3778"/>
    <w:rsid w:val="00FE3A0B"/>
    <w:rsid w:val="00FE51A5"/>
    <w:rsid w:val="00FE51D8"/>
    <w:rsid w:val="00FE63A4"/>
    <w:rsid w:val="00FE6549"/>
    <w:rsid w:val="00FE6D9F"/>
    <w:rsid w:val="00FF14C9"/>
    <w:rsid w:val="00FF1C6A"/>
    <w:rsid w:val="00FF1E99"/>
    <w:rsid w:val="00FF43D4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1AAF9D-BD3A-41F4-9ABD-9854AF1E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C94"/>
    <w:rPr>
      <w:sz w:val="24"/>
      <w:szCs w:val="24"/>
    </w:rPr>
  </w:style>
  <w:style w:type="paragraph" w:styleId="Rubrik1">
    <w:name w:val="heading 1"/>
    <w:basedOn w:val="Normal"/>
    <w:next w:val="Brdtext"/>
    <w:qFormat/>
    <w:rsid w:val="00E04C94"/>
    <w:pPr>
      <w:keepNext/>
      <w:pageBreakBefore/>
      <w:spacing w:after="240" w:line="260" w:lineRule="atLeast"/>
      <w:outlineLvl w:val="0"/>
    </w:pPr>
    <w:rPr>
      <w:rFonts w:cs="Arial"/>
      <w:b/>
      <w:bCs/>
      <w:kern w:val="32"/>
      <w:sz w:val="34"/>
      <w:szCs w:val="32"/>
    </w:rPr>
  </w:style>
  <w:style w:type="paragraph" w:styleId="Rubrik2">
    <w:name w:val="heading 2"/>
    <w:basedOn w:val="Normal"/>
    <w:next w:val="Brdtext"/>
    <w:qFormat/>
    <w:rsid w:val="008529CC"/>
    <w:pPr>
      <w:keepNext/>
      <w:spacing w:after="120" w:line="260" w:lineRule="atLeast"/>
      <w:outlineLvl w:val="1"/>
    </w:pPr>
    <w:rPr>
      <w:rFonts w:cs="Arial"/>
      <w:b/>
      <w:bCs/>
      <w:iCs/>
      <w:sz w:val="26"/>
      <w:szCs w:val="28"/>
    </w:rPr>
  </w:style>
  <w:style w:type="paragraph" w:styleId="Rubrik3">
    <w:name w:val="heading 3"/>
    <w:basedOn w:val="Normal"/>
    <w:next w:val="Brdtext"/>
    <w:qFormat/>
    <w:rsid w:val="002F54F3"/>
    <w:pPr>
      <w:keepNext/>
      <w:spacing w:line="260" w:lineRule="atLeast"/>
      <w:outlineLvl w:val="2"/>
    </w:pPr>
    <w:rPr>
      <w:rFonts w:cs="Arial"/>
      <w:b/>
      <w:bCs/>
      <w:sz w:val="22"/>
      <w:szCs w:val="26"/>
    </w:rPr>
  </w:style>
  <w:style w:type="paragraph" w:styleId="Rubrik4">
    <w:name w:val="heading 4"/>
    <w:basedOn w:val="Normal"/>
    <w:next w:val="Brdtext"/>
    <w:qFormat/>
    <w:rsid w:val="002F54F3"/>
    <w:pPr>
      <w:keepNext/>
      <w:spacing w:line="260" w:lineRule="atLeast"/>
      <w:outlineLvl w:val="3"/>
    </w:pPr>
    <w:rPr>
      <w:bCs/>
      <w:i/>
      <w:sz w:val="22"/>
      <w:szCs w:val="28"/>
    </w:rPr>
  </w:style>
  <w:style w:type="paragraph" w:styleId="Rubrik5">
    <w:name w:val="heading 5"/>
    <w:basedOn w:val="Normal"/>
    <w:next w:val="Normal"/>
    <w:link w:val="Rubrik5Char"/>
    <w:unhideWhenUsed/>
    <w:qFormat/>
    <w:rsid w:val="00E51FF5"/>
    <w:pPr>
      <w:keepNext/>
      <w:keepLines/>
      <w:spacing w:before="200"/>
      <w:outlineLvl w:val="4"/>
    </w:pPr>
    <w:rPr>
      <w:rFonts w:eastAsiaTheme="majorEastAsia" w:cstheme="majorBidi"/>
      <w:b/>
      <w:sz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27545B"/>
    <w:pPr>
      <w:spacing w:after="120" w:line="260" w:lineRule="atLeast"/>
    </w:pPr>
    <w:rPr>
      <w:sz w:val="22"/>
    </w:rPr>
  </w:style>
  <w:style w:type="paragraph" w:styleId="Sidhuvud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Sidfot">
    <w:name w:val="footer"/>
    <w:basedOn w:val="Normal"/>
    <w:link w:val="SidfotChar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ellrutnt">
    <w:name w:val="Table Grid"/>
    <w:basedOn w:val="Normaltabel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Sidfot"/>
    <w:next w:val="Sidfot"/>
    <w:rsid w:val="00C13149"/>
    <w:rPr>
      <w:i/>
      <w:noProof/>
      <w:lang w:val="en-GB"/>
    </w:rPr>
  </w:style>
  <w:style w:type="paragraph" w:customStyle="1" w:styleId="DokumentRubrik">
    <w:name w:val="DokumentRubrik"/>
    <w:basedOn w:val="Brd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rdtext"/>
    <w:next w:val="DokumentRubrik"/>
    <w:rsid w:val="00C854DE"/>
    <w:pPr>
      <w:spacing w:line="240" w:lineRule="auto"/>
    </w:pPr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rPr>
      <w:color w:val="auto"/>
    </w:rPr>
  </w:style>
  <w:style w:type="paragraph" w:customStyle="1" w:styleId="Toc">
    <w:name w:val="Toc"/>
    <w:basedOn w:val="Brdtext"/>
    <w:next w:val="Brdtext"/>
    <w:rsid w:val="00442F63"/>
    <w:rPr>
      <w:sz w:val="34"/>
      <w:szCs w:val="34"/>
    </w:rPr>
  </w:style>
  <w:style w:type="paragraph" w:customStyle="1" w:styleId="FramsideText">
    <w:name w:val="FramsideText"/>
    <w:basedOn w:val="Brdtext"/>
    <w:next w:val="Brdtext"/>
    <w:rsid w:val="00AD1DB7"/>
    <w:rPr>
      <w:sz w:val="28"/>
    </w:rPr>
  </w:style>
  <w:style w:type="paragraph" w:styleId="Innehll1">
    <w:name w:val="toc 1"/>
    <w:basedOn w:val="Normal"/>
    <w:next w:val="Normal"/>
    <w:autoRedefine/>
    <w:uiPriority w:val="39"/>
    <w:rsid w:val="00253099"/>
    <w:pPr>
      <w:tabs>
        <w:tab w:val="left" w:pos="357"/>
        <w:tab w:val="right" w:leader="underscore" w:pos="9072"/>
      </w:tabs>
      <w:spacing w:before="240"/>
    </w:pPr>
  </w:style>
  <w:style w:type="paragraph" w:customStyle="1" w:styleId="nRubrik1">
    <w:name w:val="nRubrik 1"/>
    <w:basedOn w:val="Rubrik1"/>
    <w:next w:val="Brdtext"/>
    <w:rsid w:val="00F355A0"/>
    <w:pPr>
      <w:numPr>
        <w:numId w:val="3"/>
      </w:numPr>
    </w:pPr>
  </w:style>
  <w:style w:type="paragraph" w:customStyle="1" w:styleId="nRubrik2">
    <w:name w:val="nRubrik 2"/>
    <w:basedOn w:val="Rubrik2"/>
    <w:next w:val="Brdtext"/>
    <w:rsid w:val="00F355A0"/>
    <w:pPr>
      <w:numPr>
        <w:ilvl w:val="1"/>
        <w:numId w:val="3"/>
      </w:numPr>
    </w:pPr>
  </w:style>
  <w:style w:type="paragraph" w:styleId="Innehll2">
    <w:name w:val="toc 2"/>
    <w:basedOn w:val="Normal"/>
    <w:next w:val="Normal"/>
    <w:autoRedefine/>
    <w:uiPriority w:val="39"/>
    <w:rsid w:val="002C7CC7"/>
    <w:pPr>
      <w:tabs>
        <w:tab w:val="right" w:leader="underscore" w:pos="9072"/>
      </w:tabs>
      <w:spacing w:after="120"/>
      <w:ind w:left="720"/>
    </w:pPr>
    <w:rPr>
      <w:sz w:val="22"/>
    </w:rPr>
  </w:style>
  <w:style w:type="paragraph" w:styleId="Numreradlista">
    <w:name w:val="List Number"/>
    <w:basedOn w:val="Brdtext"/>
    <w:rsid w:val="00AB7FEC"/>
    <w:pPr>
      <w:numPr>
        <w:numId w:val="1"/>
      </w:numPr>
    </w:pPr>
  </w:style>
  <w:style w:type="paragraph" w:styleId="Punktlista">
    <w:name w:val="List Bullet"/>
    <w:basedOn w:val="Brdtext"/>
    <w:rsid w:val="00AB7FEC"/>
    <w:pPr>
      <w:numPr>
        <w:numId w:val="2"/>
      </w:numPr>
    </w:pPr>
  </w:style>
  <w:style w:type="character" w:styleId="Platshllartext">
    <w:name w:val="Placeholder Text"/>
    <w:basedOn w:val="Standardstycketeckensnitt"/>
    <w:uiPriority w:val="99"/>
    <w:semiHidden/>
    <w:rsid w:val="00391F0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48001B"/>
    <w:pPr>
      <w:spacing w:after="200"/>
    </w:pPr>
    <w:rPr>
      <w:rFonts w:asciiTheme="minorHAnsi" w:eastAsiaTheme="minorEastAsia" w:hAnsiTheme="minorHAnsi" w:cstheme="minorBidi"/>
      <w:b/>
      <w:bCs/>
      <w:color w:val="808080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unhideWhenUsed/>
    <w:rsid w:val="0048001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48001B"/>
    <w:rPr>
      <w:rFonts w:asciiTheme="minorHAnsi" w:eastAsiaTheme="minorEastAsia" w:hAnsiTheme="minorHAnsi" w:cstheme="minorBidi"/>
    </w:rPr>
  </w:style>
  <w:style w:type="character" w:styleId="Fotnotsreferens">
    <w:name w:val="footnote reference"/>
    <w:basedOn w:val="Standardstycketeckensnitt"/>
    <w:uiPriority w:val="99"/>
    <w:unhideWhenUsed/>
    <w:rsid w:val="0048001B"/>
    <w:rPr>
      <w:vertAlign w:val="superscript"/>
    </w:rPr>
  </w:style>
  <w:style w:type="paragraph" w:styleId="Liststycke">
    <w:name w:val="List Paragraph"/>
    <w:basedOn w:val="Normal"/>
    <w:uiPriority w:val="34"/>
    <w:qFormat/>
    <w:rsid w:val="00AA098C"/>
    <w:pPr>
      <w:ind w:left="720"/>
      <w:contextualSpacing/>
    </w:pPr>
  </w:style>
  <w:style w:type="character" w:customStyle="1" w:styleId="BrdtextChar">
    <w:name w:val="Brödtext Char"/>
    <w:basedOn w:val="Standardstycketeckensnitt"/>
    <w:link w:val="Brdtext"/>
    <w:rsid w:val="004F7B38"/>
    <w:rPr>
      <w:sz w:val="22"/>
      <w:szCs w:val="24"/>
    </w:rPr>
  </w:style>
  <w:style w:type="character" w:customStyle="1" w:styleId="Windowtext">
    <w:name w:val="Windowtext"/>
    <w:uiPriority w:val="1"/>
    <w:qFormat/>
    <w:rsid w:val="009B6D1D"/>
    <w:rPr>
      <w:rFonts w:ascii="Arial" w:hAnsi="Arial"/>
      <w:b/>
    </w:rPr>
  </w:style>
  <w:style w:type="character" w:customStyle="1" w:styleId="Kod">
    <w:name w:val="Kod"/>
    <w:uiPriority w:val="1"/>
    <w:qFormat/>
    <w:rsid w:val="009846B4"/>
    <w:rPr>
      <w:rFonts w:ascii="Consolas" w:hAnsi="Consolas"/>
      <w:sz w:val="20"/>
    </w:rPr>
  </w:style>
  <w:style w:type="character" w:customStyle="1" w:styleId="apple-style-span">
    <w:name w:val="apple-style-span"/>
    <w:basedOn w:val="Standardstycketeckensnitt"/>
    <w:rsid w:val="000C66C0"/>
  </w:style>
  <w:style w:type="character" w:styleId="Hyperlnk">
    <w:name w:val="Hyperlink"/>
    <w:basedOn w:val="Standardstycketeckensnitt"/>
    <w:uiPriority w:val="99"/>
    <w:unhideWhenUsed/>
    <w:rsid w:val="00941CC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B7916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Formatmall1">
    <w:name w:val="Formatmall1"/>
    <w:uiPriority w:val="99"/>
    <w:rsid w:val="00142A3E"/>
    <w:pPr>
      <w:numPr>
        <w:numId w:val="4"/>
      </w:numPr>
    </w:pPr>
  </w:style>
  <w:style w:type="numbering" w:customStyle="1" w:styleId="Formatmall2">
    <w:name w:val="Formatmall2"/>
    <w:uiPriority w:val="99"/>
    <w:rsid w:val="00142A3E"/>
    <w:pPr>
      <w:numPr>
        <w:numId w:val="5"/>
      </w:numPr>
    </w:pPr>
  </w:style>
  <w:style w:type="numbering" w:customStyle="1" w:styleId="Formatmall3">
    <w:name w:val="Formatmall3"/>
    <w:uiPriority w:val="99"/>
    <w:rsid w:val="00142A3E"/>
    <w:pPr>
      <w:numPr>
        <w:numId w:val="6"/>
      </w:numPr>
    </w:pPr>
  </w:style>
  <w:style w:type="numbering" w:customStyle="1" w:styleId="Formatmall4">
    <w:name w:val="Formatmall4"/>
    <w:uiPriority w:val="99"/>
    <w:rsid w:val="008D5431"/>
    <w:pPr>
      <w:numPr>
        <w:numId w:val="7"/>
      </w:numPr>
    </w:pPr>
  </w:style>
  <w:style w:type="character" w:styleId="AnvndHyperlnk">
    <w:name w:val="FollowedHyperlink"/>
    <w:basedOn w:val="Standardstycketeckensnitt"/>
    <w:rsid w:val="00356FD5"/>
    <w:rPr>
      <w:color w:val="800080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rsid w:val="002C7CC7"/>
    <w:pPr>
      <w:spacing w:after="100"/>
      <w:ind w:left="1077"/>
    </w:pPr>
    <w:rPr>
      <w:sz w:val="18"/>
    </w:rPr>
  </w:style>
  <w:style w:type="character" w:customStyle="1" w:styleId="SidfotChar">
    <w:name w:val="Sidfot Char"/>
    <w:basedOn w:val="Standardstycketeckensnitt"/>
    <w:link w:val="Sidfot"/>
    <w:rsid w:val="008069A4"/>
    <w:rPr>
      <w:sz w:val="16"/>
      <w:szCs w:val="24"/>
    </w:rPr>
  </w:style>
  <w:style w:type="character" w:customStyle="1" w:styleId="Rubrik5Char">
    <w:name w:val="Rubrik 5 Char"/>
    <w:basedOn w:val="Standardstycketeckensnitt"/>
    <w:link w:val="Rubrik5"/>
    <w:rsid w:val="00E51FF5"/>
    <w:rPr>
      <w:rFonts w:eastAsiaTheme="majorEastAsia" w:cstheme="majorBidi"/>
      <w:b/>
      <w:sz w:val="22"/>
      <w:szCs w:val="24"/>
    </w:rPr>
  </w:style>
  <w:style w:type="table" w:styleId="Professionelltabell">
    <w:name w:val="Table Professional"/>
    <w:basedOn w:val="Normaltabell"/>
    <w:rsid w:val="0016510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b">
    <w:name w:val="Normal (Web)"/>
    <w:basedOn w:val="Normal"/>
    <w:uiPriority w:val="99"/>
    <w:unhideWhenUsed/>
    <w:rsid w:val="00B64A96"/>
    <w:pPr>
      <w:spacing w:before="100" w:beforeAutospacing="1" w:after="100" w:afterAutospacing="1"/>
    </w:pPr>
    <w:rPr>
      <w:rFonts w:eastAsiaTheme="minorEastAsia"/>
    </w:rPr>
  </w:style>
  <w:style w:type="character" w:styleId="Kommentarsreferens">
    <w:name w:val="annotation reference"/>
    <w:basedOn w:val="Standardstycketeckensnitt"/>
    <w:rsid w:val="00AD7A8E"/>
    <w:rPr>
      <w:sz w:val="16"/>
      <w:szCs w:val="16"/>
    </w:rPr>
  </w:style>
  <w:style w:type="paragraph" w:styleId="Kommentarer">
    <w:name w:val="annotation text"/>
    <w:basedOn w:val="Normal"/>
    <w:link w:val="KommentarerChar"/>
    <w:rsid w:val="00AD7A8E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rsid w:val="00AD7A8E"/>
  </w:style>
  <w:style w:type="paragraph" w:styleId="Kommentarsmne">
    <w:name w:val="annotation subject"/>
    <w:basedOn w:val="Kommentarer"/>
    <w:next w:val="Kommentarer"/>
    <w:link w:val="KommentarsmneChar"/>
    <w:rsid w:val="00AD7A8E"/>
    <w:rPr>
      <w:b/>
      <w:bCs/>
    </w:rPr>
  </w:style>
  <w:style w:type="character" w:customStyle="1" w:styleId="KommentarsmneChar">
    <w:name w:val="Kommentarsämne Char"/>
    <w:basedOn w:val="KommentarerChar"/>
    <w:link w:val="Kommentarsmne"/>
    <w:rsid w:val="00AD7A8E"/>
    <w:rPr>
      <w:b/>
      <w:bCs/>
    </w:rPr>
  </w:style>
  <w:style w:type="paragraph" w:customStyle="1" w:styleId="Bldmedefterfljandebeskrivning">
    <w:name w:val="Bld med efterföljande beskrivning"/>
    <w:basedOn w:val="Brdtext"/>
    <w:qFormat/>
    <w:rsid w:val="00EC1B9F"/>
    <w:pPr>
      <w:keepNext/>
      <w:spacing w:after="60"/>
    </w:pPr>
    <w:rPr>
      <w:noProof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2F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2F1E88"/>
    <w:rPr>
      <w:rFonts w:ascii="Courier New" w:hAnsi="Courier New" w:cs="Courier New"/>
    </w:rPr>
  </w:style>
  <w:style w:type="character" w:customStyle="1" w:styleId="apple-converted-space">
    <w:name w:val="apple-converted-space"/>
    <w:basedOn w:val="Standardstycketeckensnitt"/>
    <w:rsid w:val="00ED4B6E"/>
  </w:style>
  <w:style w:type="character" w:styleId="Stark">
    <w:name w:val="Strong"/>
    <w:basedOn w:val="Standardstycketeckensnitt"/>
    <w:uiPriority w:val="22"/>
    <w:qFormat/>
    <w:rsid w:val="00ED4B6E"/>
    <w:rPr>
      <w:b/>
      <w:bCs/>
    </w:rPr>
  </w:style>
  <w:style w:type="character" w:styleId="Betoning">
    <w:name w:val="Emphasis"/>
    <w:basedOn w:val="Standardstycketeckensnitt"/>
    <w:uiPriority w:val="20"/>
    <w:qFormat/>
    <w:rsid w:val="002676F3"/>
    <w:rPr>
      <w:i/>
      <w:iCs/>
    </w:rPr>
  </w:style>
  <w:style w:type="character" w:customStyle="1" w:styleId="Windows">
    <w:name w:val="Windows"/>
    <w:basedOn w:val="Standardstycketeckensnitt"/>
    <w:uiPriority w:val="1"/>
    <w:qFormat/>
    <w:rsid w:val="00B939CD"/>
    <w:rPr>
      <w:rFonts w:ascii="Segoe UI" w:hAnsi="Segoe U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8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oursepress.lnu.se/kurs/inledande-programmering-med-csharp" TargetMode="Externa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-sa/2.5/se/" TargetMode="External"/><Relationship Id="rId17" Type="http://schemas.openxmlformats.org/officeDocument/2006/relationships/hyperlink" Target="https://github.com/join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code.google.com/p/tortoisegit/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msysgit.github.io/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education.github.com/discount_requests/new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indows.github.com/" TargetMode="External"/><Relationship Id="rId22" Type="http://schemas.openxmlformats.org/officeDocument/2006/relationships/image" Target="media/image8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fg\Templates\1dv402%20-%20Laborationsanvis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20DC2-A668-4999-92B0-D559FD67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1dv402 - Laborationsanvisning.dotx</Template>
  <TotalTime>3100</TotalTime>
  <Pages>9</Pages>
  <Words>973</Words>
  <Characters>5159</Characters>
  <Application>Microsoft Office Word</Application>
  <DocSecurity>0</DocSecurity>
  <Lines>42</Lines>
  <Paragraphs>12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>Regeldokument - Linnéuniversitetet</vt:lpstr>
      <vt:lpstr/>
      <vt:lpstr>Inledning</vt:lpstr>
    </vt:vector>
  </TitlesOfParts>
  <Company>Emanuel Identity Manuals AB</Company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Loock</dc:creator>
  <cp:lastModifiedBy>Mats Loock</cp:lastModifiedBy>
  <cp:revision>32</cp:revision>
  <cp:lastPrinted>2013-10-15T14:55:00Z</cp:lastPrinted>
  <dcterms:created xsi:type="dcterms:W3CDTF">2014-08-26T09:40:00Z</dcterms:created>
  <dcterms:modified xsi:type="dcterms:W3CDTF">2014-08-28T13:25:00Z</dcterms:modified>
</cp:coreProperties>
</file>