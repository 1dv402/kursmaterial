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DA6E7A">
        <w:trPr>
          <w:trHeight w:val="2195"/>
        </w:trPr>
        <w:tc>
          <w:tcPr>
            <w:tcW w:w="7709" w:type="dxa"/>
            <w:tcBorders>
              <w:bottom w:val="single" w:sz="24" w:space="0" w:color="548DD4" w:themeColor="text2" w:themeTint="99"/>
            </w:tcBorders>
          </w:tcPr>
          <w:p w:rsidR="005C5FFD" w:rsidRPr="00165B9F" w:rsidRDefault="008D66AB" w:rsidP="00401CCE">
            <w:pPr>
              <w:pStyle w:val="FrRubrik"/>
              <w:tabs>
                <w:tab w:val="center" w:pos="4536"/>
                <w:tab w:val="right" w:pos="9072"/>
              </w:tabs>
              <w:rPr>
                <w:i w:val="0"/>
                <w:sz w:val="44"/>
                <w:szCs w:val="44"/>
              </w:rPr>
            </w:pPr>
            <w:bookmarkStart w:id="0" w:name="_GoBack"/>
            <w:bookmarkEnd w:id="0"/>
            <w:r>
              <w:rPr>
                <w:i w:val="0"/>
                <w:sz w:val="44"/>
                <w:szCs w:val="44"/>
              </w:rPr>
              <w:t>Övningsuppgift</w:t>
            </w:r>
          </w:p>
        </w:tc>
      </w:tr>
    </w:tbl>
    <w:p w:rsidR="00165B9F" w:rsidRPr="00165B9F" w:rsidRDefault="00D345A5" w:rsidP="00735448">
      <w:pPr>
        <w:pStyle w:val="Brdtext"/>
        <w:spacing w:line="240" w:lineRule="auto"/>
        <w:rPr>
          <w:i/>
          <w:sz w:val="36"/>
          <w:szCs w:val="36"/>
        </w:rPr>
      </w:pPr>
      <w:r>
        <w:rPr>
          <w:sz w:val="60"/>
          <w:szCs w:val="60"/>
        </w:rPr>
        <w:t>Konvertera Fahrenheit till Celsius</w:t>
      </w:r>
    </w:p>
    <w:p w:rsidR="00391F0A" w:rsidRPr="00391F0A" w:rsidRDefault="002B3D93" w:rsidP="00391F0A">
      <w:pPr>
        <w:pStyle w:val="Brdtext"/>
      </w:pPr>
      <w:r>
        <w:t>Steg 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5047C3">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even" r:id="rId9"/>
          <w:headerReference w:type="default" r:id="rId10"/>
          <w:footerReference w:type="even" r:id="rId11"/>
          <w:footerReference w:type="default" r:id="rId12"/>
          <w:headerReference w:type="first" r:id="rId13"/>
          <w:footerReference w:type="first" r:id="rId14"/>
          <w:pgSz w:w="11906" w:h="16838" w:code="9"/>
          <w:pgMar w:top="3103" w:right="1661" w:bottom="2155" w:left="2756" w:header="567" w:footer="510" w:gutter="0"/>
          <w:cols w:space="708"/>
          <w:titlePg/>
          <w:docGrid w:linePitch="360"/>
        </w:sectPr>
      </w:pPr>
    </w:p>
    <w:p w:rsidR="00E95D42" w:rsidRPr="00D87413" w:rsidRDefault="00E95D42" w:rsidP="00E95D42">
      <w:pPr>
        <w:pStyle w:val="Brdtext"/>
        <w:spacing w:after="240"/>
        <w:rPr>
          <w:b/>
          <w:sz w:val="34"/>
          <w:szCs w:val="34"/>
        </w:rPr>
      </w:pPr>
      <w:r w:rsidRPr="00D87413">
        <w:rPr>
          <w:b/>
          <w:sz w:val="34"/>
          <w:szCs w:val="34"/>
        </w:rPr>
        <w:lastRenderedPageBreak/>
        <w:t>Upphovsrätt för detta verk</w:t>
      </w:r>
    </w:p>
    <w:p w:rsidR="00E95D42" w:rsidRDefault="00E95D42" w:rsidP="00E95D42">
      <w:pPr>
        <w:pStyle w:val="Brdtext"/>
      </w:pPr>
      <w:r>
        <w:t>Detta verk är framtaget i anslutning till kursen Inledande programmering med C# vid Linnéuniversitetet.</w:t>
      </w:r>
    </w:p>
    <w:p w:rsidR="00E95D42" w:rsidRPr="00D87413" w:rsidRDefault="00E95D42" w:rsidP="00E95D42">
      <w:pPr>
        <w:pStyle w:val="Brdtext"/>
        <w:spacing w:before="120"/>
        <w:rPr>
          <w:b/>
          <w:sz w:val="26"/>
          <w:szCs w:val="26"/>
        </w:rPr>
      </w:pPr>
      <w:r w:rsidRPr="00D87413">
        <w:rPr>
          <w:b/>
          <w:sz w:val="26"/>
          <w:szCs w:val="26"/>
        </w:rPr>
        <w:t>Du får använda detta verk så här:</w:t>
      </w:r>
    </w:p>
    <w:p w:rsidR="00E95D42" w:rsidRDefault="00E95D42" w:rsidP="00E95D42">
      <w:pPr>
        <w:pStyle w:val="Brdtext"/>
      </w:pPr>
      <w:r>
        <w:t>Allt innehåll i verket Konvertera Fahrenheit till Celsius</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E95D42" w:rsidTr="00705093">
        <w:tc>
          <w:tcPr>
            <w:tcW w:w="1536" w:type="dxa"/>
            <w:vAlign w:val="center"/>
          </w:tcPr>
          <w:p w:rsidR="00E95D42" w:rsidRDefault="00E95D42" w:rsidP="00705093">
            <w:pPr>
              <w:pStyle w:val="Brdtext"/>
            </w:pPr>
            <w:r>
              <w:rPr>
                <w:noProof/>
              </w:rPr>
              <w:drawing>
                <wp:inline distT="0" distB="0" distL="0" distR="0" wp14:anchorId="7803086A" wp14:editId="2766B608">
                  <wp:extent cx="836930" cy="293370"/>
                  <wp:effectExtent l="0" t="0" r="127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E95D42" w:rsidRDefault="00E95D42" w:rsidP="00705093">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6" w:history="1">
              <w:r w:rsidRPr="00D371BD">
                <w:rPr>
                  <w:rStyle w:val="Hyperlnk"/>
                </w:rPr>
                <w:t>http://creativecommons.org/licenses/by-nc-sa/2.5/se/</w:t>
              </w:r>
            </w:hyperlink>
          </w:p>
        </w:tc>
      </w:tr>
    </w:tbl>
    <w:p w:rsidR="00E95D42" w:rsidRPr="00D87413" w:rsidRDefault="00E95D42" w:rsidP="00E95D42">
      <w:pPr>
        <w:pStyle w:val="Brdtext"/>
        <w:spacing w:before="120"/>
        <w:rPr>
          <w:b/>
          <w:sz w:val="26"/>
          <w:szCs w:val="26"/>
        </w:rPr>
      </w:pPr>
      <w:r w:rsidRPr="00D87413">
        <w:rPr>
          <w:b/>
          <w:sz w:val="26"/>
          <w:szCs w:val="26"/>
        </w:rPr>
        <w:t>Det betyder att du i icke-kommersiella syften får:</w:t>
      </w:r>
    </w:p>
    <w:p w:rsidR="00E95D42" w:rsidRDefault="00E95D42" w:rsidP="00E95D42">
      <w:pPr>
        <w:pStyle w:val="Brdtext"/>
        <w:numPr>
          <w:ilvl w:val="0"/>
          <w:numId w:val="45"/>
        </w:numPr>
      </w:pPr>
      <w:r>
        <w:t>kopiera hela eller delar av innehållet</w:t>
      </w:r>
    </w:p>
    <w:p w:rsidR="00E95D42" w:rsidRDefault="00E95D42" w:rsidP="00E95D42">
      <w:pPr>
        <w:pStyle w:val="Brdtext"/>
        <w:numPr>
          <w:ilvl w:val="0"/>
          <w:numId w:val="45"/>
        </w:numPr>
      </w:pPr>
      <w:r>
        <w:t>sprida hela eller delar av innehållet</w:t>
      </w:r>
    </w:p>
    <w:p w:rsidR="00E95D42" w:rsidRDefault="00E95D42" w:rsidP="00E95D42">
      <w:pPr>
        <w:pStyle w:val="Brdtext"/>
        <w:numPr>
          <w:ilvl w:val="0"/>
          <w:numId w:val="45"/>
        </w:numPr>
      </w:pPr>
      <w:r>
        <w:t>visa hela eller delar av innehållet offentligt och digitalt</w:t>
      </w:r>
    </w:p>
    <w:p w:rsidR="00E95D42" w:rsidRDefault="00E95D42" w:rsidP="00E95D42">
      <w:pPr>
        <w:pStyle w:val="Brdtext"/>
        <w:numPr>
          <w:ilvl w:val="0"/>
          <w:numId w:val="45"/>
        </w:numPr>
      </w:pPr>
      <w:r>
        <w:t>konvertera innehållet till annat format</w:t>
      </w:r>
    </w:p>
    <w:p w:rsidR="00E95D42" w:rsidRDefault="00E95D42" w:rsidP="00E95D42">
      <w:pPr>
        <w:pStyle w:val="Brdtext"/>
        <w:numPr>
          <w:ilvl w:val="0"/>
          <w:numId w:val="45"/>
        </w:numPr>
      </w:pPr>
      <w:r>
        <w:t>du får även göra om innehållet</w:t>
      </w:r>
    </w:p>
    <w:p w:rsidR="00E95D42" w:rsidRDefault="00E95D42" w:rsidP="00E95D42">
      <w:pPr>
        <w:pStyle w:val="Brdtext"/>
      </w:pPr>
      <w:r>
        <w:t>Om du förändrar innehållet så ta inte med Linnéuniversitetets logotyp, symbol och/eller kopparstick i din nya version!</w:t>
      </w:r>
    </w:p>
    <w:p w:rsidR="00E95D42" w:rsidRDefault="00E95D42" w:rsidP="00E95D42">
      <w:r>
        <w:t xml:space="preserve">Vid all användning måste du ange källan: ”Linnéuniversitetet – Inledande programmering med C#” och en länk till </w:t>
      </w:r>
      <w:hyperlink r:id="rId17" w:history="1">
        <w:r w:rsidRPr="000D5824">
          <w:rPr>
            <w:rStyle w:val="Hyperlnk"/>
          </w:rPr>
          <w:t>https://coursepress.lnu.se/kurs/inledande-programmering-med-csharp</w:t>
        </w:r>
      </w:hyperlink>
      <w:r>
        <w:t xml:space="preserve"> och till </w:t>
      </w:r>
      <w:proofErr w:type="spellStart"/>
      <w:r>
        <w:t>Creative</w:t>
      </w:r>
      <w:proofErr w:type="spellEnd"/>
      <w:r>
        <w:t xml:space="preserve"> Common-licensen här ovan.</w:t>
      </w:r>
    </w:p>
    <w:p w:rsidR="00E95D42" w:rsidRDefault="00E95D42" w:rsidP="00E95D42">
      <w:pPr>
        <w:pStyle w:val="Brdtext"/>
      </w:pPr>
      <w: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6B585A"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2364243" w:history="1">
            <w:r w:rsidR="006B585A" w:rsidRPr="00353484">
              <w:rPr>
                <w:rStyle w:val="Hyperlnk"/>
                <w:noProof/>
              </w:rPr>
              <w:t>Uppgift</w:t>
            </w:r>
            <w:r w:rsidR="006B585A">
              <w:rPr>
                <w:noProof/>
                <w:webHidden/>
              </w:rPr>
              <w:tab/>
            </w:r>
            <w:r w:rsidR="006B585A">
              <w:rPr>
                <w:noProof/>
                <w:webHidden/>
              </w:rPr>
              <w:fldChar w:fldCharType="begin"/>
            </w:r>
            <w:r w:rsidR="006B585A">
              <w:rPr>
                <w:noProof/>
                <w:webHidden/>
              </w:rPr>
              <w:instrText xml:space="preserve"> PAGEREF _Toc332364243 \h </w:instrText>
            </w:r>
            <w:r w:rsidR="006B585A">
              <w:rPr>
                <w:noProof/>
                <w:webHidden/>
              </w:rPr>
            </w:r>
            <w:r w:rsidR="006B585A">
              <w:rPr>
                <w:noProof/>
                <w:webHidden/>
              </w:rPr>
              <w:fldChar w:fldCharType="separate"/>
            </w:r>
            <w:r w:rsidR="0065294E">
              <w:rPr>
                <w:noProof/>
                <w:webHidden/>
              </w:rPr>
              <w:t>3</w:t>
            </w:r>
            <w:r w:rsidR="006B585A">
              <w:rPr>
                <w:noProof/>
                <w:webHidden/>
              </w:rPr>
              <w:fldChar w:fldCharType="end"/>
            </w:r>
          </w:hyperlink>
        </w:p>
        <w:p w:rsidR="006B585A" w:rsidRDefault="006D2402">
          <w:pPr>
            <w:pStyle w:val="Innehll2"/>
            <w:rPr>
              <w:rFonts w:asciiTheme="minorHAnsi" w:eastAsiaTheme="minorEastAsia" w:hAnsiTheme="minorHAnsi" w:cstheme="minorBidi"/>
              <w:noProof/>
              <w:szCs w:val="22"/>
            </w:rPr>
          </w:pPr>
          <w:hyperlink w:anchor="_Toc332364244" w:history="1">
            <w:r w:rsidR="006B585A" w:rsidRPr="00353484">
              <w:rPr>
                <w:rStyle w:val="Hyperlnk"/>
                <w:noProof/>
              </w:rPr>
              <w:t>Problem</w:t>
            </w:r>
            <w:r w:rsidR="006B585A">
              <w:rPr>
                <w:noProof/>
                <w:webHidden/>
              </w:rPr>
              <w:tab/>
            </w:r>
            <w:r w:rsidR="006B585A">
              <w:rPr>
                <w:noProof/>
                <w:webHidden/>
              </w:rPr>
              <w:fldChar w:fldCharType="begin"/>
            </w:r>
            <w:r w:rsidR="006B585A">
              <w:rPr>
                <w:noProof/>
                <w:webHidden/>
              </w:rPr>
              <w:instrText xml:space="preserve"> PAGEREF _Toc332364244 \h </w:instrText>
            </w:r>
            <w:r w:rsidR="006B585A">
              <w:rPr>
                <w:noProof/>
                <w:webHidden/>
              </w:rPr>
            </w:r>
            <w:r w:rsidR="006B585A">
              <w:rPr>
                <w:noProof/>
                <w:webHidden/>
              </w:rPr>
              <w:fldChar w:fldCharType="separate"/>
            </w:r>
            <w:r w:rsidR="0065294E">
              <w:rPr>
                <w:noProof/>
                <w:webHidden/>
              </w:rPr>
              <w:t>3</w:t>
            </w:r>
            <w:r w:rsidR="006B585A">
              <w:rPr>
                <w:noProof/>
                <w:webHidden/>
              </w:rPr>
              <w:fldChar w:fldCharType="end"/>
            </w:r>
          </w:hyperlink>
        </w:p>
        <w:p w:rsidR="006B585A" w:rsidRDefault="006D2402">
          <w:pPr>
            <w:pStyle w:val="Innehll2"/>
            <w:rPr>
              <w:rFonts w:asciiTheme="minorHAnsi" w:eastAsiaTheme="minorEastAsia" w:hAnsiTheme="minorHAnsi" w:cstheme="minorBidi"/>
              <w:noProof/>
              <w:szCs w:val="22"/>
            </w:rPr>
          </w:pPr>
          <w:hyperlink w:anchor="_Toc332364245" w:history="1">
            <w:r w:rsidR="006B585A" w:rsidRPr="00353484">
              <w:rPr>
                <w:rStyle w:val="Hyperlnk"/>
                <w:noProof/>
              </w:rPr>
              <w:t>Algoritm</w:t>
            </w:r>
            <w:r w:rsidR="006B585A">
              <w:rPr>
                <w:noProof/>
                <w:webHidden/>
              </w:rPr>
              <w:tab/>
            </w:r>
            <w:r w:rsidR="006B585A">
              <w:rPr>
                <w:noProof/>
                <w:webHidden/>
              </w:rPr>
              <w:fldChar w:fldCharType="begin"/>
            </w:r>
            <w:r w:rsidR="006B585A">
              <w:rPr>
                <w:noProof/>
                <w:webHidden/>
              </w:rPr>
              <w:instrText xml:space="preserve"> PAGEREF _Toc332364245 \h </w:instrText>
            </w:r>
            <w:r w:rsidR="006B585A">
              <w:rPr>
                <w:noProof/>
                <w:webHidden/>
              </w:rPr>
            </w:r>
            <w:r w:rsidR="006B585A">
              <w:rPr>
                <w:noProof/>
                <w:webHidden/>
              </w:rPr>
              <w:fldChar w:fldCharType="separate"/>
            </w:r>
            <w:r w:rsidR="0065294E">
              <w:rPr>
                <w:noProof/>
                <w:webHidden/>
              </w:rPr>
              <w:t>3</w:t>
            </w:r>
            <w:r w:rsidR="006B585A">
              <w:rPr>
                <w:noProof/>
                <w:webHidden/>
              </w:rPr>
              <w:fldChar w:fldCharType="end"/>
            </w:r>
          </w:hyperlink>
        </w:p>
        <w:p w:rsidR="006B585A" w:rsidRDefault="006D2402">
          <w:pPr>
            <w:pStyle w:val="Innehll2"/>
            <w:rPr>
              <w:rFonts w:asciiTheme="minorHAnsi" w:eastAsiaTheme="minorEastAsia" w:hAnsiTheme="minorHAnsi" w:cstheme="minorBidi"/>
              <w:noProof/>
              <w:szCs w:val="22"/>
            </w:rPr>
          </w:pPr>
          <w:hyperlink w:anchor="_Toc332364246" w:history="1">
            <w:r w:rsidR="006B585A" w:rsidRPr="00353484">
              <w:rPr>
                <w:rStyle w:val="Hyperlnk"/>
                <w:noProof/>
              </w:rPr>
              <w:t>Test av program</w:t>
            </w:r>
            <w:r w:rsidR="006B585A">
              <w:rPr>
                <w:noProof/>
                <w:webHidden/>
              </w:rPr>
              <w:tab/>
            </w:r>
            <w:r w:rsidR="006B585A">
              <w:rPr>
                <w:noProof/>
                <w:webHidden/>
              </w:rPr>
              <w:fldChar w:fldCharType="begin"/>
            </w:r>
            <w:r w:rsidR="006B585A">
              <w:rPr>
                <w:noProof/>
                <w:webHidden/>
              </w:rPr>
              <w:instrText xml:space="preserve"> PAGEREF _Toc332364246 \h </w:instrText>
            </w:r>
            <w:r w:rsidR="006B585A">
              <w:rPr>
                <w:noProof/>
                <w:webHidden/>
              </w:rPr>
            </w:r>
            <w:r w:rsidR="006B585A">
              <w:rPr>
                <w:noProof/>
                <w:webHidden/>
              </w:rPr>
              <w:fldChar w:fldCharType="separate"/>
            </w:r>
            <w:r w:rsidR="0065294E">
              <w:rPr>
                <w:noProof/>
                <w:webHidden/>
              </w:rPr>
              <w:t>3</w:t>
            </w:r>
            <w:r w:rsidR="006B585A">
              <w:rPr>
                <w:noProof/>
                <w:webHidden/>
              </w:rPr>
              <w:fldChar w:fldCharType="end"/>
            </w:r>
          </w:hyperlink>
        </w:p>
        <w:p w:rsidR="006B585A" w:rsidRDefault="006D2402">
          <w:pPr>
            <w:pStyle w:val="Innehll2"/>
            <w:rPr>
              <w:rFonts w:asciiTheme="minorHAnsi" w:eastAsiaTheme="minorEastAsia" w:hAnsiTheme="minorHAnsi" w:cstheme="minorBidi"/>
              <w:noProof/>
              <w:szCs w:val="22"/>
            </w:rPr>
          </w:pPr>
          <w:hyperlink w:anchor="_Toc332364247" w:history="1">
            <w:r w:rsidR="006B585A" w:rsidRPr="00353484">
              <w:rPr>
                <w:rStyle w:val="Hyperlnk"/>
                <w:noProof/>
              </w:rPr>
              <w:t>Mål</w:t>
            </w:r>
            <w:r w:rsidR="006B585A">
              <w:rPr>
                <w:noProof/>
                <w:webHidden/>
              </w:rPr>
              <w:tab/>
            </w:r>
            <w:r w:rsidR="006B585A">
              <w:rPr>
                <w:noProof/>
                <w:webHidden/>
              </w:rPr>
              <w:fldChar w:fldCharType="begin"/>
            </w:r>
            <w:r w:rsidR="006B585A">
              <w:rPr>
                <w:noProof/>
                <w:webHidden/>
              </w:rPr>
              <w:instrText xml:space="preserve"> PAGEREF _Toc332364247 \h </w:instrText>
            </w:r>
            <w:r w:rsidR="006B585A">
              <w:rPr>
                <w:noProof/>
                <w:webHidden/>
              </w:rPr>
            </w:r>
            <w:r w:rsidR="006B585A">
              <w:rPr>
                <w:noProof/>
                <w:webHidden/>
              </w:rPr>
              <w:fldChar w:fldCharType="separate"/>
            </w:r>
            <w:r w:rsidR="0065294E">
              <w:rPr>
                <w:noProof/>
                <w:webHidden/>
              </w:rPr>
              <w:t>4</w:t>
            </w:r>
            <w:r w:rsidR="006B585A">
              <w:rPr>
                <w:noProof/>
                <w:webHidden/>
              </w:rPr>
              <w:fldChar w:fldCharType="end"/>
            </w:r>
          </w:hyperlink>
        </w:p>
        <w:p w:rsidR="006B585A" w:rsidRDefault="006D2402">
          <w:pPr>
            <w:pStyle w:val="Innehll2"/>
            <w:rPr>
              <w:rFonts w:asciiTheme="minorHAnsi" w:eastAsiaTheme="minorEastAsia" w:hAnsiTheme="minorHAnsi" w:cstheme="minorBidi"/>
              <w:noProof/>
              <w:szCs w:val="22"/>
            </w:rPr>
          </w:pPr>
          <w:hyperlink w:anchor="_Toc332364248" w:history="1">
            <w:r w:rsidR="006B585A" w:rsidRPr="00353484">
              <w:rPr>
                <w:rStyle w:val="Hyperlnk"/>
                <w:noProof/>
              </w:rPr>
              <w:t>Tips</w:t>
            </w:r>
            <w:r w:rsidR="006B585A">
              <w:rPr>
                <w:noProof/>
                <w:webHidden/>
              </w:rPr>
              <w:tab/>
            </w:r>
            <w:r w:rsidR="006B585A">
              <w:rPr>
                <w:noProof/>
                <w:webHidden/>
              </w:rPr>
              <w:fldChar w:fldCharType="begin"/>
            </w:r>
            <w:r w:rsidR="006B585A">
              <w:rPr>
                <w:noProof/>
                <w:webHidden/>
              </w:rPr>
              <w:instrText xml:space="preserve"> PAGEREF _Toc332364248 \h </w:instrText>
            </w:r>
            <w:r w:rsidR="006B585A">
              <w:rPr>
                <w:noProof/>
                <w:webHidden/>
              </w:rPr>
            </w:r>
            <w:r w:rsidR="006B585A">
              <w:rPr>
                <w:noProof/>
                <w:webHidden/>
              </w:rPr>
              <w:fldChar w:fldCharType="separate"/>
            </w:r>
            <w:r w:rsidR="0065294E">
              <w:rPr>
                <w:noProof/>
                <w:webHidden/>
              </w:rPr>
              <w:t>4</w:t>
            </w:r>
            <w:r w:rsidR="006B585A">
              <w:rPr>
                <w:noProof/>
                <w:webHidden/>
              </w:rPr>
              <w:fldChar w:fldCharType="end"/>
            </w:r>
          </w:hyperlink>
        </w:p>
        <w:p w:rsidR="006B585A" w:rsidRDefault="006D2402">
          <w:pPr>
            <w:pStyle w:val="Innehll1"/>
            <w:rPr>
              <w:rFonts w:asciiTheme="minorHAnsi" w:eastAsiaTheme="minorEastAsia" w:hAnsiTheme="minorHAnsi" w:cstheme="minorBidi"/>
              <w:noProof/>
              <w:sz w:val="22"/>
              <w:szCs w:val="22"/>
            </w:rPr>
          </w:pPr>
          <w:hyperlink w:anchor="_Toc332364249" w:history="1">
            <w:r w:rsidR="006B585A" w:rsidRPr="00353484">
              <w:rPr>
                <w:rStyle w:val="Hyperlnk"/>
                <w:noProof/>
              </w:rPr>
              <w:t>Lösning</w:t>
            </w:r>
            <w:r w:rsidR="006B585A">
              <w:rPr>
                <w:noProof/>
                <w:webHidden/>
              </w:rPr>
              <w:tab/>
            </w:r>
            <w:r w:rsidR="006B585A">
              <w:rPr>
                <w:noProof/>
                <w:webHidden/>
              </w:rPr>
              <w:fldChar w:fldCharType="begin"/>
            </w:r>
            <w:r w:rsidR="006B585A">
              <w:rPr>
                <w:noProof/>
                <w:webHidden/>
              </w:rPr>
              <w:instrText xml:space="preserve"> PAGEREF _Toc332364249 \h </w:instrText>
            </w:r>
            <w:r w:rsidR="006B585A">
              <w:rPr>
                <w:noProof/>
                <w:webHidden/>
              </w:rPr>
            </w:r>
            <w:r w:rsidR="006B585A">
              <w:rPr>
                <w:noProof/>
                <w:webHidden/>
              </w:rPr>
              <w:fldChar w:fldCharType="separate"/>
            </w:r>
            <w:r w:rsidR="0065294E">
              <w:rPr>
                <w:noProof/>
                <w:webHidden/>
              </w:rPr>
              <w:t>5</w:t>
            </w:r>
            <w:r w:rsidR="006B585A">
              <w:rPr>
                <w:noProof/>
                <w:webHidden/>
              </w:rPr>
              <w:fldChar w:fldCharType="end"/>
            </w:r>
          </w:hyperlink>
        </w:p>
        <w:p w:rsidR="001B7916" w:rsidRDefault="001B7916" w:rsidP="00DA6E7A">
          <w:pPr>
            <w:pStyle w:val="Innehll2"/>
          </w:pPr>
          <w:r>
            <w:rPr>
              <w:b/>
              <w:bCs/>
            </w:rPr>
            <w:fldChar w:fldCharType="end"/>
          </w:r>
        </w:p>
      </w:sdtContent>
    </w:sdt>
    <w:p w:rsidR="00401CCE" w:rsidRDefault="00401CCE" w:rsidP="00401CCE">
      <w:pPr>
        <w:pStyle w:val="Brdtext"/>
      </w:pPr>
    </w:p>
    <w:p w:rsidR="00401CCE" w:rsidRPr="00DA6E7A" w:rsidRDefault="00401CCE" w:rsidP="00DA6E7A">
      <w:pPr>
        <w:pStyle w:val="Brdtext"/>
        <w:sectPr w:rsidR="00401CCE" w:rsidRPr="00DA6E7A" w:rsidSect="008069A4">
          <w:headerReference w:type="default" r:id="rId18"/>
          <w:headerReference w:type="first" r:id="rId19"/>
          <w:footerReference w:type="first" r:id="rId20"/>
          <w:pgSz w:w="11906" w:h="16838" w:code="9"/>
          <w:pgMar w:top="301" w:right="1418" w:bottom="301" w:left="1418" w:header="624" w:footer="510" w:gutter="0"/>
          <w:cols w:space="708"/>
          <w:titlePg/>
          <w:docGrid w:linePitch="360"/>
        </w:sectPr>
      </w:pPr>
    </w:p>
    <w:p w:rsidR="001C3094" w:rsidRDefault="00401CCE" w:rsidP="0015535C">
      <w:pPr>
        <w:pStyle w:val="Rubrik1"/>
        <w:numPr>
          <w:ilvl w:val="0"/>
          <w:numId w:val="0"/>
        </w:numPr>
      </w:pPr>
      <w:bookmarkStart w:id="1" w:name="_Toc332364243"/>
      <w:r w:rsidRPr="001C3094">
        <w:lastRenderedPageBreak/>
        <w:t>Uppgift</w:t>
      </w:r>
      <w:bookmarkEnd w:id="1"/>
    </w:p>
    <w:p w:rsidR="0015535C" w:rsidRPr="0015535C" w:rsidRDefault="0015535C" w:rsidP="0015535C">
      <w:pPr>
        <w:pStyle w:val="Rubrik2"/>
      </w:pPr>
      <w:bookmarkStart w:id="2" w:name="_Toc332364244"/>
      <w:r>
        <w:t>Problem</w:t>
      </w:r>
      <w:bookmarkEnd w:id="2"/>
    </w:p>
    <w:p w:rsidR="00D345A5" w:rsidRDefault="00D345A5" w:rsidP="00D345A5">
      <w:pPr>
        <w:pStyle w:val="Brdtext"/>
      </w:pPr>
      <w:r>
        <w:t xml:space="preserve">Ibland händer det att temperaturer anges i Fahrenheit. Men hur många grader Celsius är en temperatur som anges i Fahrenheit, t.ex. 83ºF? Du kan konvertera ºF till ºC enligt: </w:t>
      </w:r>
    </w:p>
    <w:p w:rsidR="00D345A5" w:rsidRPr="00D345A5" w:rsidRDefault="00D345A5" w:rsidP="00D345A5">
      <w:pPr>
        <w:pStyle w:val="Brdtext"/>
      </w:pPr>
      <m:oMathPara>
        <m:oMathParaPr>
          <m:jc m:val="left"/>
        </m:oMathParaPr>
        <m:oMath>
          <m:r>
            <w:rPr>
              <w:rFonts w:ascii="Cambria Math" w:hAnsi="Cambria Math"/>
            </w:rPr>
            <m:t xml:space="preserve">C = </m:t>
          </m:r>
          <m:d>
            <m:dPr>
              <m:ctrlPr>
                <w:rPr>
                  <w:rFonts w:ascii="Cambria Math" w:hAnsi="Cambria Math"/>
                  <w:i/>
                </w:rPr>
              </m:ctrlPr>
            </m:dPr>
            <m:e>
              <m:r>
                <w:rPr>
                  <w:rFonts w:ascii="Cambria Math" w:hAnsi="Cambria Math"/>
                </w:rPr>
                <m:t>F - 32</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oMath>
      </m:oMathPara>
    </w:p>
    <w:p w:rsidR="00D345A5" w:rsidRDefault="00D345A5" w:rsidP="00D345A5">
      <w:pPr>
        <w:pStyle w:val="Brdtext"/>
        <w:rPr>
          <w:noProof/>
        </w:rPr>
      </w:pPr>
      <w:r>
        <w:t>Skriv ett program som omvandlar en inmatad temperatur i Fahrenheit till Celsius. Programmet ska be användaren ange en temperatur i ºF, som sedan omvandlas till ºC och skrivs ut med en decimals noggrannhet</w:t>
      </w:r>
    </w:p>
    <w:p w:rsidR="00D345A5" w:rsidRDefault="00D345A5" w:rsidP="00D345A5">
      <w:pPr>
        <w:pStyle w:val="Rubrik2"/>
        <w:rPr>
          <w:noProof/>
        </w:rPr>
      </w:pPr>
      <w:bookmarkStart w:id="3" w:name="_Toc332364245"/>
      <w:r>
        <w:rPr>
          <w:noProof/>
        </w:rPr>
        <w:t>Algoritm</w:t>
      </w:r>
      <w:bookmarkEnd w:id="3"/>
    </w:p>
    <w:p w:rsidR="00D345A5" w:rsidRDefault="00D345A5" w:rsidP="00D345A5">
      <w:pPr>
        <w:pStyle w:val="Brdtext"/>
        <w:keepNext/>
      </w:pPr>
      <w:r>
        <w:rPr>
          <w:noProof/>
        </w:rPr>
        <w:t xml:space="preserve"> </w:t>
      </w:r>
      <w:r>
        <w:object w:dxaOrig="1586" w:dyaOrig="5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251.15pt" o:ole="">
            <v:imagedata r:id="rId21" o:title=""/>
          </v:shape>
          <o:OLEObject Type="Embed" ProgID="Visio.Drawing.11" ShapeID="_x0000_i1025" DrawAspect="Content" ObjectID="_1439297235" r:id="rId22"/>
        </w:object>
      </w:r>
    </w:p>
    <w:p w:rsidR="00D345A5" w:rsidRDefault="00D345A5" w:rsidP="00D345A5">
      <w:pPr>
        <w:pStyle w:val="Beskrivning"/>
        <w:rPr>
          <w:noProof/>
        </w:rPr>
      </w:pPr>
      <w:r>
        <w:t xml:space="preserve">Figur </w:t>
      </w:r>
      <w:fldSimple w:instr=" SEQ Figur \* ARABIC ">
        <w:r w:rsidR="0065294E">
          <w:rPr>
            <w:noProof/>
          </w:rPr>
          <w:t>1</w:t>
        </w:r>
      </w:fldSimple>
      <w:r>
        <w:t>.</w:t>
      </w:r>
    </w:p>
    <w:p w:rsidR="00D345A5" w:rsidRDefault="00D345A5" w:rsidP="00D345A5">
      <w:pPr>
        <w:pStyle w:val="Rubrik2"/>
        <w:rPr>
          <w:rFonts w:ascii="Franklin Gothic Book" w:hAnsi="Franklin Gothic Book" w:cs="Times New Roman"/>
          <w:color w:val="4B7B8A"/>
        </w:rPr>
      </w:pPr>
      <w:bookmarkStart w:id="4" w:name="_Toc332364246"/>
      <w:r>
        <w:t>Test av program</w:t>
      </w:r>
      <w:bookmarkEnd w:id="4"/>
    </w:p>
    <w:p w:rsidR="00D345A5" w:rsidRDefault="00D345A5" w:rsidP="00D345A5">
      <w:pPr>
        <w:pStyle w:val="Brdtext"/>
        <w:rPr>
          <w:rFonts w:eastAsia="Arial"/>
        </w:rPr>
      </w:pPr>
      <w:r>
        <w:rPr>
          <w:rFonts w:eastAsia="Arial"/>
        </w:rPr>
        <w:t>Testa programmet för att kontroller att det utför beräkningen korrekt. Om temperaturen 73</w:t>
      </w:r>
      <w:r w:rsidR="00672367">
        <w:rPr>
          <w:rFonts w:eastAsia="Arial"/>
        </w:rPr>
        <w:t xml:space="preserve"> </w:t>
      </w:r>
      <w:r>
        <w:t>º</w:t>
      </w:r>
      <w:r>
        <w:rPr>
          <w:rFonts w:eastAsia="Arial"/>
        </w:rPr>
        <w:t>F matas in ska programmet presentera att det motsvarar 22,8</w:t>
      </w:r>
      <w:r w:rsidR="00672367">
        <w:rPr>
          <w:rFonts w:eastAsia="Arial"/>
        </w:rPr>
        <w:t xml:space="preserve"> </w:t>
      </w:r>
      <w:r>
        <w:t>º</w:t>
      </w:r>
      <w:r>
        <w:rPr>
          <w:rFonts w:eastAsia="Arial"/>
        </w:rPr>
        <w:t>C.</w:t>
      </w:r>
    </w:p>
    <w:p w:rsidR="00D345A5" w:rsidRDefault="00584DB9" w:rsidP="00584DB9">
      <w:pPr>
        <w:pStyle w:val="Brdtext"/>
      </w:pPr>
      <w:r>
        <w:rPr>
          <w:noProof/>
        </w:rPr>
        <w:drawing>
          <wp:inline distT="0" distB="0" distL="0" distR="0">
            <wp:extent cx="3855085" cy="1668145"/>
            <wp:effectExtent l="0" t="0" r="0"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s\AppData\Local\Temp\SNAGHTML7f433d8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5085" cy="1668145"/>
                    </a:xfrm>
                    <a:prstGeom prst="rect">
                      <a:avLst/>
                    </a:prstGeom>
                    <a:noFill/>
                    <a:ln>
                      <a:noFill/>
                    </a:ln>
                  </pic:spPr>
                </pic:pic>
              </a:graphicData>
            </a:graphic>
          </wp:inline>
        </w:drawing>
      </w:r>
      <w:r w:rsidR="00D345A5">
        <w:rPr>
          <w:noProof/>
        </w:rPr>
        <mc:AlternateContent>
          <mc:Choice Requires="wps">
            <w:drawing>
              <wp:anchor distT="0" distB="0" distL="114300" distR="114300" simplePos="0" relativeHeight="251659264" behindDoc="0" locked="0" layoutInCell="1" allowOverlap="1" wp14:anchorId="0CF95722" wp14:editId="54906B19">
                <wp:simplePos x="0" y="0"/>
                <wp:positionH relativeFrom="column">
                  <wp:posOffset>4256786</wp:posOffset>
                </wp:positionH>
                <wp:positionV relativeFrom="paragraph">
                  <wp:posOffset>81001</wp:posOffset>
                </wp:positionV>
                <wp:extent cx="1565453" cy="942975"/>
                <wp:effectExtent l="457200" t="0" r="34925" b="66675"/>
                <wp:wrapNone/>
                <wp:docPr id="12" name="Rektangulä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5453" cy="942975"/>
                        </a:xfrm>
                        <a:prstGeom prst="wedgeRectCallout">
                          <a:avLst>
                            <a:gd name="adj1" fmla="val -77537"/>
                            <a:gd name="adj2" fmla="val -10810"/>
                          </a:avLst>
                        </a:prstGeom>
                        <a:gradFill rotWithShape="0">
                          <a:gsLst>
                            <a:gs pos="0">
                              <a:schemeClr val="lt1">
                                <a:lumMod val="100000"/>
                                <a:lumOff val="0"/>
                              </a:schemeClr>
                            </a:gs>
                            <a:gs pos="100000">
                              <a:schemeClr val="accent4">
                                <a:lumMod val="40000"/>
                                <a:lumOff val="60000"/>
                              </a:schemeClr>
                            </a:gs>
                          </a:gsLst>
                          <a:lin ang="54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CF4FBB" w:rsidRPr="00584DB9" w:rsidRDefault="00CF4FBB" w:rsidP="00584DB9">
                            <w:pPr>
                              <w:pStyle w:val="Brdtext"/>
                              <w:rPr>
                                <w:sz w:val="18"/>
                              </w:rPr>
                            </w:pPr>
                            <w:r w:rsidRPr="00584DB9">
                              <w:rPr>
                                <w:sz w:val="18"/>
                              </w:rPr>
                              <w:t>Tecknet ° får du fram om du trycker ner tangentbords-kombinationen Alt+248. Siffrorna slår du på det numeriska tangentbordet.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ktangulär 12" o:spid="_x0000_s1026" type="#_x0000_t61" style="position:absolute;margin-left:335.2pt;margin-top:6.4pt;width:123.2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iAwEwMAAMAGAAAOAAAAZHJzL2Uyb0RvYy54bWysVUtu2zAQ3RfoHQjuE0m25R8iB4HTFAX6&#10;CZIWXdMkZbGhSJWkLafn6U16sQ5JWVHroCiKeiGQw+HMm5nH54vLQy3RnhsrtCpwdp5ixBXVTKht&#10;gT99vDmbY2QdUYxIrXiBH7nFl6uXLy7aZslHutKScYMgiLLLtilw5VyzTBJLK14Te64bruCw1KYm&#10;DrZmmzBDWohey2SUptOk1YY1RlNuLViv4yFehfhlyan7UJaWOyQLDNhc+Jrw3fhvsrogy60hTSVo&#10;B4P8A4qaCAVJ+1DXxBG0M+IkVC2o0VaX7pzqOtFlKSgPNUA1WfpbNfcVaXioBZpjm75N9v+Fpe/3&#10;twYJBrMbYaRIDTO64w8wse1O/vhuEJihR21jl+B639waX6Vt3mr6YJHS6wo8+ZUxuq04YYAs8/7J&#10;Lxf8xsJVtGnfaQYZyM7p0K5DaWofEBqBDmEqj/1U+MEhCsYsn+aTfIwRhbPFZLSY5SEFWR5vN8a6&#10;11zXyC8K3HK25Xcw+jWRUu9cyET2b60LE2JdmYR9yTAqawkD3xOJzmazfDzrGDFwgr4MnLJ0ngXa&#10;JGTZxYTVEUFHAXYjpERGu8/CVWGKvqpwaI8wLGo0tCuaA9/5WhoESAosXRa85a6GhkVblvpfhAd2&#10;oHW0H8H0IaD7wEMbs8Uk3V1v6t3ibUIpV25ykm3yfLLp0Qwp+kh9wpC3q08KhYAaBc5DKHh7lhLJ&#10;PdG66cGrC33yqKRCrafgDCoMKLUU/WGf6M+Qe2wQbtCfvpITyHaYpBYOhEiKusBzX2TXaU/qV4oF&#10;mXBEyLiGUFJ5nDxITFcyUI2b+4q1iAnPw9F8vAD5YwL0ZjxPp+lihhGRWxBK6gx+lh9/WWv+hHBY&#10;aweayKYisVm940n1PdowvkEh4e365xqfvTtsDp0CbDR7hFcMvPa89bIPi0qbbxi1IKEFtl93xHCM&#10;5BsF1F5kk4nX3LCZ5LMRbMzwZDM8IYpCqAI76FFYrl3U6V1jxLaCTPFNKH0F6lEKd5SZiKrTHJDJ&#10;SMco6V6Hh/vg9fTHs/oJAAD//wMAUEsDBBQABgAIAAAAIQAhO3SO4AAAAAoBAAAPAAAAZHJzL2Rv&#10;d25yZXYueG1sTI9BT4NAEIXvJv6HzZh4swtoqCBLY5o0jTEebE28LuwUUHaWsEvBf+94ssd578ub&#10;94rNYntxxtF3jhTEqwgEUu1MR42Cj+Pu7hGED5qM7h2hgh/0sCmvrwqdGzfTO54PoREcQj7XCtoQ&#10;hlxKX7dotV+5AYm9kxutDnyOjTSjnjnc9jKJolRa3RF/aPWA2xbr78NkFYxds69e9qdku57D9PaZ&#10;HV934Uup25vl+QlEwCX8w/BXn6tDyZ0qN5HxoleQrqMHRtlIeAIDWZxmICoW0vgeZFnIywnlLwAA&#10;AP//AwBQSwECLQAUAAYACAAAACEAtoM4kv4AAADhAQAAEwAAAAAAAAAAAAAAAAAAAAAAW0NvbnRl&#10;bnRfVHlwZXNdLnhtbFBLAQItABQABgAIAAAAIQA4/SH/1gAAAJQBAAALAAAAAAAAAAAAAAAAAC8B&#10;AABfcmVscy8ucmVsc1BLAQItABQABgAIAAAAIQAnGiAwEwMAAMAGAAAOAAAAAAAAAAAAAAAAAC4C&#10;AABkcnMvZTJvRG9jLnhtbFBLAQItABQABgAIAAAAIQAhO3SO4AAAAAoBAAAPAAAAAAAAAAAAAAAA&#10;AG0FAABkcnMvZG93bnJldi54bWxQSwUGAAAAAAQABADzAAAAegYAAAAA&#10;" adj="-5948,8465" fillcolor="white [3201]" strokecolor="#b2a1c7 [1943]" strokeweight="1pt">
                <v:fill color2="#ccc0d9 [1303]" focus="100%" type="gradient"/>
                <v:shadow on="t" color="#3f3151 [1607]" opacity=".5" offset="1pt"/>
                <v:textbox>
                  <w:txbxContent>
                    <w:p w:rsidR="00CF4FBB" w:rsidRPr="00584DB9" w:rsidRDefault="00CF4FBB" w:rsidP="00584DB9">
                      <w:pPr>
                        <w:pStyle w:val="Brdtext"/>
                        <w:rPr>
                          <w:sz w:val="18"/>
                        </w:rPr>
                      </w:pPr>
                      <w:r w:rsidRPr="00584DB9">
                        <w:rPr>
                          <w:sz w:val="18"/>
                        </w:rPr>
                        <w:t>Tecknet ° får du fram om du trycker ner tangentbords-kombinationen Alt+248. Siffrorna slår du på det numeriska tangentbordet.</w:t>
                      </w:r>
                    </w:p>
                  </w:txbxContent>
                </v:textbox>
              </v:shape>
            </w:pict>
          </mc:Fallback>
        </mc:AlternateContent>
      </w:r>
    </w:p>
    <w:p w:rsidR="00D345A5" w:rsidRDefault="00D345A5" w:rsidP="00D345A5">
      <w:pPr>
        <w:pStyle w:val="Beskrivning"/>
      </w:pPr>
      <w:r>
        <w:t xml:space="preserve">Figur </w:t>
      </w:r>
      <w:fldSimple w:instr=" SEQ Figur \* ARABIC ">
        <w:r w:rsidR="0065294E">
          <w:rPr>
            <w:noProof/>
          </w:rPr>
          <w:t>2</w:t>
        </w:r>
      </w:fldSimple>
      <w:r>
        <w:t>.</w:t>
      </w:r>
    </w:p>
    <w:p w:rsidR="00D345A5" w:rsidRDefault="00D345A5" w:rsidP="00D345A5">
      <w:pPr>
        <w:pStyle w:val="Rubrik2"/>
        <w:rPr>
          <w:noProof/>
        </w:rPr>
      </w:pPr>
      <w:bookmarkStart w:id="5" w:name="_Toc332364247"/>
      <w:r>
        <w:rPr>
          <w:noProof/>
        </w:rPr>
        <w:lastRenderedPageBreak/>
        <w:t>Mål</w:t>
      </w:r>
      <w:bookmarkEnd w:id="5"/>
    </w:p>
    <w:p w:rsidR="00D345A5" w:rsidRDefault="00D345A5" w:rsidP="00584DB9">
      <w:pPr>
        <w:pStyle w:val="Brdtext"/>
        <w:keepNext/>
        <w:keepLines/>
      </w:pPr>
      <w:r>
        <w:t>Efter att ha gjort övningsuppgiften ska du känna till:</w:t>
      </w:r>
    </w:p>
    <w:p w:rsidR="00D345A5" w:rsidRDefault="00D345A5" w:rsidP="00D345A5">
      <w:pPr>
        <w:pStyle w:val="Brdtext"/>
        <w:numPr>
          <w:ilvl w:val="0"/>
          <w:numId w:val="42"/>
        </w:numPr>
      </w:pPr>
      <w:r>
        <w:t>Hur du hanterar division (heltal och/eller flyttal?)</w:t>
      </w:r>
      <w:proofErr w:type="gramStart"/>
      <w:r>
        <w:t>.</w:t>
      </w:r>
      <w:proofErr w:type="gramEnd"/>
    </w:p>
    <w:p w:rsidR="00D345A5" w:rsidRDefault="00D345A5" w:rsidP="00D345A5">
      <w:pPr>
        <w:pStyle w:val="Brdtext"/>
        <w:numPr>
          <w:ilvl w:val="0"/>
          <w:numId w:val="42"/>
        </w:numPr>
      </w:pPr>
      <w:r>
        <w:t>Hur du presenterar ett flyttal med en decimals onoggrannhet</w:t>
      </w:r>
      <w:proofErr w:type="gramStart"/>
      <w:r>
        <w:t>.</w:t>
      </w:r>
      <w:proofErr w:type="gramEnd"/>
      <w:r>
        <w:t xml:space="preserve"> </w:t>
      </w:r>
    </w:p>
    <w:p w:rsidR="00D345A5" w:rsidRDefault="00D345A5" w:rsidP="00D345A5">
      <w:pPr>
        <w:pStyle w:val="Brdtext"/>
        <w:numPr>
          <w:ilvl w:val="0"/>
          <w:numId w:val="42"/>
        </w:numPr>
      </w:pPr>
      <w:r>
        <w:t>Hur du använder matematiska operatorer</w:t>
      </w:r>
      <w:proofErr w:type="gramStart"/>
      <w:r>
        <w:t>.</w:t>
      </w:r>
      <w:proofErr w:type="gramEnd"/>
    </w:p>
    <w:p w:rsidR="00D345A5" w:rsidRDefault="00D345A5" w:rsidP="00D345A5">
      <w:pPr>
        <w:pStyle w:val="Rubrik2"/>
      </w:pPr>
      <w:bookmarkStart w:id="6" w:name="_Toc332364248"/>
      <w:r>
        <w:t>Tips</w:t>
      </w:r>
      <w:bookmarkEnd w:id="6"/>
    </w:p>
    <w:p w:rsidR="00D345A5" w:rsidRPr="00F200A1" w:rsidRDefault="00D345A5" w:rsidP="00D345A5">
      <w:pPr>
        <w:pStyle w:val="Brdtext"/>
      </w:pPr>
      <w:r>
        <w:t>Läs om:</w:t>
      </w:r>
    </w:p>
    <w:p w:rsidR="00675466" w:rsidRPr="00675466" w:rsidRDefault="00675466" w:rsidP="00675466">
      <w:pPr>
        <w:pStyle w:val="Brdtext"/>
        <w:numPr>
          <w:ilvl w:val="0"/>
          <w:numId w:val="43"/>
        </w:numPr>
      </w:pPr>
      <w:r w:rsidRPr="00675466">
        <w:t>variabler i kurslitteraturen, kapitel 1, under rubriken ”</w:t>
      </w:r>
      <w:proofErr w:type="spellStart"/>
      <w:r w:rsidRPr="00675466">
        <w:rPr>
          <w:i/>
        </w:rPr>
        <w:t>Working</w:t>
      </w:r>
      <w:proofErr w:type="spellEnd"/>
      <w:r w:rsidRPr="00675466">
        <w:rPr>
          <w:i/>
        </w:rPr>
        <w:t xml:space="preserve"> </w:t>
      </w:r>
      <w:proofErr w:type="spellStart"/>
      <w:r w:rsidRPr="00675466">
        <w:rPr>
          <w:i/>
        </w:rPr>
        <w:t>with</w:t>
      </w:r>
      <w:proofErr w:type="spellEnd"/>
      <w:r w:rsidRPr="00675466">
        <w:rPr>
          <w:i/>
        </w:rPr>
        <w:t xml:space="preserve"> </w:t>
      </w:r>
      <w:proofErr w:type="spellStart"/>
      <w:r w:rsidRPr="00675466">
        <w:rPr>
          <w:i/>
        </w:rPr>
        <w:t>Variables</w:t>
      </w:r>
      <w:proofErr w:type="spellEnd"/>
      <w:r w:rsidRPr="00675466">
        <w:t>”</w:t>
      </w:r>
      <w:r>
        <w:t>.</w:t>
      </w:r>
    </w:p>
    <w:p w:rsidR="00D345A5" w:rsidRPr="00CF4FBB" w:rsidRDefault="00D345A5" w:rsidP="00D345A5">
      <w:pPr>
        <w:pStyle w:val="Brdtext"/>
        <w:numPr>
          <w:ilvl w:val="0"/>
          <w:numId w:val="43"/>
        </w:numPr>
      </w:pPr>
      <w:r w:rsidRPr="00CF4FBB">
        <w:t>olika typer av data i kurslitteraturen</w:t>
      </w:r>
      <w:r w:rsidR="00CF4FBB" w:rsidRPr="00CF4FBB">
        <w:t>, kapitel 2, under rubriken ”</w:t>
      </w:r>
      <w:r w:rsidR="00CF4FBB" w:rsidRPr="00CF4FBB">
        <w:rPr>
          <w:i/>
        </w:rPr>
        <w:t xml:space="preserve">Fundamental </w:t>
      </w:r>
      <w:proofErr w:type="spellStart"/>
      <w:r w:rsidR="00CF4FBB" w:rsidRPr="00CF4FBB">
        <w:rPr>
          <w:i/>
        </w:rPr>
        <w:t>Numeric</w:t>
      </w:r>
      <w:proofErr w:type="spellEnd"/>
      <w:r w:rsidR="00CF4FBB" w:rsidRPr="00CF4FBB">
        <w:rPr>
          <w:i/>
        </w:rPr>
        <w:t xml:space="preserve"> </w:t>
      </w:r>
      <w:proofErr w:type="spellStart"/>
      <w:r w:rsidR="00CF4FBB" w:rsidRPr="00CF4FBB">
        <w:rPr>
          <w:i/>
        </w:rPr>
        <w:t>Types</w:t>
      </w:r>
      <w:proofErr w:type="spellEnd"/>
      <w:r w:rsidR="00CF4FBB" w:rsidRPr="00CF4FBB">
        <w:t>”</w:t>
      </w:r>
      <w:r w:rsidR="00675466">
        <w:t>.</w:t>
      </w:r>
    </w:p>
    <w:p w:rsidR="00D345A5" w:rsidRPr="00675466" w:rsidRDefault="00D345A5" w:rsidP="00D345A5">
      <w:pPr>
        <w:pStyle w:val="Brdtext"/>
        <w:numPr>
          <w:ilvl w:val="0"/>
          <w:numId w:val="43"/>
        </w:numPr>
      </w:pPr>
      <w:r w:rsidRPr="00675466">
        <w:t xml:space="preserve">enkla aritmetiska operatorer </w:t>
      </w:r>
      <w:r w:rsidR="00CF4FBB" w:rsidRPr="00675466">
        <w:t>i kurslitteraturen, kapitel 3, under rubriken ”</w:t>
      </w:r>
      <w:r w:rsidR="00CF4FBB" w:rsidRPr="00675466">
        <w:rPr>
          <w:i/>
        </w:rPr>
        <w:t>Operators</w:t>
      </w:r>
      <w:r w:rsidR="00CF4FBB" w:rsidRPr="00675466">
        <w:t>”</w:t>
      </w:r>
      <w:r w:rsidR="00675466">
        <w:t>.</w:t>
      </w:r>
    </w:p>
    <w:p w:rsidR="00D345A5" w:rsidRDefault="00D345A5" w:rsidP="00D345A5">
      <w:pPr>
        <w:pStyle w:val="Brdtext"/>
      </w:pPr>
      <w:r>
        <w:t>Genom att läsa online-dokumentationen kan du lista ut hur du ska skriva för att ett flyttal ska presenteras med en decimals onoggrannhet. Men det kan vara lite snårigt att hitta så här har du ett hett tips</w:t>
      </w:r>
      <w:r w:rsidR="00675466">
        <w:t xml:space="preserve"> för att skriva en variabel av typen </w:t>
      </w:r>
      <w:r w:rsidR="00675466" w:rsidRPr="00675466">
        <w:rPr>
          <w:rFonts w:ascii="Consolas" w:hAnsi="Consolas" w:cs="Consolas"/>
          <w:sz w:val="20"/>
        </w:rPr>
        <w:t>double</w:t>
      </w:r>
      <w:r w:rsidR="00675466">
        <w:t xml:space="preserve"> med namnet </w:t>
      </w:r>
      <w:proofErr w:type="spellStart"/>
      <w:r w:rsidR="00675466" w:rsidRPr="00675466">
        <w:rPr>
          <w:rFonts w:ascii="Consolas" w:hAnsi="Consolas" w:cs="Consolas"/>
          <w:sz w:val="20"/>
        </w:rPr>
        <w:t>myFloatingPointNumber</w:t>
      </w:r>
      <w:proofErr w:type="spellEnd"/>
      <w:r>
        <w:t xml:space="preserve">: </w:t>
      </w:r>
      <w:r w:rsidRPr="00672367">
        <w:rPr>
          <w:rFonts w:ascii="Consolas" w:hAnsi="Consolas" w:cs="Consolas"/>
          <w:noProof/>
          <w:color w:val="2B91AF"/>
          <w:sz w:val="20"/>
          <w:szCs w:val="20"/>
        </w:rPr>
        <w:t>Console</w:t>
      </w:r>
      <w:r w:rsidRPr="00672367">
        <w:rPr>
          <w:rFonts w:ascii="Consolas" w:hAnsi="Consolas" w:cs="Consolas"/>
          <w:noProof/>
          <w:sz w:val="20"/>
          <w:szCs w:val="20"/>
        </w:rPr>
        <w:t>.WriteLine(</w:t>
      </w:r>
      <w:r w:rsidRPr="00672367">
        <w:rPr>
          <w:rFonts w:ascii="Consolas" w:hAnsi="Consolas" w:cs="Consolas"/>
          <w:noProof/>
          <w:color w:val="A31515"/>
          <w:sz w:val="20"/>
          <w:szCs w:val="20"/>
        </w:rPr>
        <w:t>"{0:f1}"</w:t>
      </w:r>
      <w:r w:rsidRPr="00672367">
        <w:rPr>
          <w:rFonts w:ascii="Consolas" w:hAnsi="Consolas" w:cs="Consolas"/>
          <w:noProof/>
          <w:sz w:val="20"/>
          <w:szCs w:val="20"/>
        </w:rPr>
        <w:t>, myFloatingPointNumber)</w:t>
      </w:r>
      <w:proofErr w:type="gramStart"/>
      <w:r w:rsidRPr="00672367">
        <w:rPr>
          <w:rFonts w:ascii="Consolas" w:hAnsi="Consolas" w:cs="Consolas"/>
          <w:noProof/>
          <w:sz w:val="20"/>
          <w:szCs w:val="20"/>
        </w:rPr>
        <w:t>;</w:t>
      </w:r>
      <w:r>
        <w:t>.</w:t>
      </w:r>
      <w:proofErr w:type="gramEnd"/>
    </w:p>
    <w:p w:rsidR="00D345A5" w:rsidRDefault="00D345A5" w:rsidP="00D345A5">
      <w:pPr>
        <w:pStyle w:val="Rubrik1"/>
        <w:numPr>
          <w:ilvl w:val="0"/>
          <w:numId w:val="0"/>
        </w:numPr>
        <w:ind w:left="357" w:hanging="357"/>
      </w:pPr>
      <w:bookmarkStart w:id="7" w:name="_Toc332364249"/>
      <w:r>
        <w:lastRenderedPageBreak/>
        <w:t>Lösning</w:t>
      </w:r>
      <w:bookmarkEnd w:id="7"/>
    </w:p>
    <w:p w:rsidR="00672367" w:rsidRDefault="00E95D42" w:rsidP="00D345A5">
      <w:pPr>
        <w:pStyle w:val="Brdtext"/>
        <w:keepNext/>
      </w:pPr>
      <w:r>
        <w:rPr>
          <w:noProof/>
        </w:rPr>
        <w:drawing>
          <wp:inline distT="0" distB="0" distL="0" distR="0" wp14:anchorId="648D3920" wp14:editId="4FCDACEE">
            <wp:extent cx="5759450" cy="4822071"/>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59450" cy="4822071"/>
                    </a:xfrm>
                    <a:prstGeom prst="rect">
                      <a:avLst/>
                    </a:prstGeom>
                  </pic:spPr>
                </pic:pic>
              </a:graphicData>
            </a:graphic>
          </wp:inline>
        </w:drawing>
      </w:r>
    </w:p>
    <w:p w:rsidR="00D345A5" w:rsidRDefault="00D345A5" w:rsidP="00D345A5">
      <w:pPr>
        <w:pStyle w:val="Beskrivning"/>
      </w:pPr>
      <w:r>
        <w:t xml:space="preserve">Figur </w:t>
      </w:r>
      <w:fldSimple w:instr=" SEQ Figur \* ARABIC ">
        <w:r w:rsidR="0065294E">
          <w:rPr>
            <w:noProof/>
          </w:rPr>
          <w:t>3</w:t>
        </w:r>
      </w:fldSimple>
      <w:r>
        <w:t>.</w:t>
      </w:r>
    </w:p>
    <w:p w:rsidR="00D345A5" w:rsidRDefault="00D345A5" w:rsidP="00D345A5">
      <w:pPr>
        <w:pStyle w:val="Brdtext"/>
      </w:pPr>
      <w:r>
        <w:t xml:space="preserve">Värt att notera är att du inte behöver ta någon speciell hänsyn till divisionen av </w:t>
      </w:r>
      <w:r w:rsidRPr="00672367">
        <w:rPr>
          <w:rFonts w:ascii="Consolas" w:hAnsi="Consolas" w:cs="Consolas"/>
        </w:rPr>
        <w:t>5/9</w:t>
      </w:r>
      <w:r>
        <w:t xml:space="preserve"> (som ju ser ut som en heltalsdivision med värdet 0). Varför? Det är faktiskt inte någon heltalsdivision eftersom multiplikationen utför först. Ett</w:t>
      </w:r>
      <w:r w:rsidR="00672367">
        <w:t xml:space="preserve"> värde av typen</w:t>
      </w:r>
      <w:r>
        <w:t xml:space="preserve"> </w:t>
      </w:r>
      <w:r w:rsidRPr="00672367">
        <w:rPr>
          <w:rFonts w:ascii="Consolas" w:hAnsi="Consolas" w:cs="Consolas"/>
        </w:rPr>
        <w:t>double</w:t>
      </w:r>
      <w:r>
        <w:t xml:space="preserve"> (</w:t>
      </w:r>
      <w:r w:rsidR="00672367">
        <w:t xml:space="preserve">genom variabeln </w:t>
      </w:r>
      <w:proofErr w:type="spellStart"/>
      <w:r w:rsidRPr="00672367">
        <w:rPr>
          <w:rFonts w:ascii="Consolas" w:hAnsi="Consolas" w:cs="Consolas"/>
        </w:rPr>
        <w:t>fahrenheit</w:t>
      </w:r>
      <w:proofErr w:type="spellEnd"/>
      <w:r>
        <w:t xml:space="preserve">) är inblandad i multiplikationen vilket resulterar i ett </w:t>
      </w:r>
      <w:r w:rsidRPr="00672367">
        <w:rPr>
          <w:rFonts w:ascii="Consolas" w:hAnsi="Consolas" w:cs="Consolas"/>
        </w:rPr>
        <w:t>double</w:t>
      </w:r>
      <w:r>
        <w:t>.</w:t>
      </w:r>
    </w:p>
    <w:p w:rsidR="00D345A5" w:rsidRDefault="008F57D8" w:rsidP="00D345A5">
      <w:pPr>
        <w:pStyle w:val="Brdtext"/>
      </w:pPr>
      <w:r>
        <w:t xml:space="preserve">Så här </w:t>
      </w:r>
      <w:r w:rsidR="00D345A5">
        <w:t>utförs beräkningen</w:t>
      </w:r>
      <w:r>
        <w:t xml:space="preserve"> om talet 73 matas in, d.v.s. att variabeln </w:t>
      </w:r>
      <w:proofErr w:type="spellStart"/>
      <w:r w:rsidRPr="008F57D8">
        <w:rPr>
          <w:rFonts w:ascii="Consolas" w:hAnsi="Consolas" w:cs="Consolas"/>
        </w:rPr>
        <w:t>fahrenheit</w:t>
      </w:r>
      <w:proofErr w:type="spellEnd"/>
      <w:r>
        <w:t xml:space="preserve"> har värdet </w:t>
      </w:r>
      <w:r w:rsidRPr="008F57D8">
        <w:rPr>
          <w:rFonts w:ascii="Consolas" w:hAnsi="Consolas" w:cs="Consolas"/>
        </w:rPr>
        <w:t>73.0</w:t>
      </w:r>
      <w:r w:rsidR="00D345A5">
        <w:t>:</w:t>
      </w:r>
    </w:p>
    <w:p w:rsidR="00D345A5" w:rsidRDefault="00D345A5" w:rsidP="008F57D8">
      <w:pPr>
        <w:pStyle w:val="Brdtext"/>
        <w:numPr>
          <w:ilvl w:val="0"/>
          <w:numId w:val="44"/>
        </w:numPr>
        <w:tabs>
          <w:tab w:val="left" w:pos="3544"/>
        </w:tabs>
      </w:pPr>
      <w:r w:rsidRPr="00672367">
        <w:rPr>
          <w:rFonts w:ascii="Consolas" w:hAnsi="Consolas" w:cs="Consolas"/>
        </w:rPr>
        <w:t>(</w:t>
      </w:r>
      <w:proofErr w:type="spellStart"/>
      <w:r w:rsidRPr="00672367">
        <w:rPr>
          <w:rFonts w:ascii="Consolas" w:hAnsi="Consolas" w:cs="Consolas"/>
        </w:rPr>
        <w:t>fahrenheit</w:t>
      </w:r>
      <w:proofErr w:type="spellEnd"/>
      <w:r w:rsidRPr="00672367">
        <w:rPr>
          <w:rFonts w:ascii="Consolas" w:hAnsi="Consolas" w:cs="Consolas"/>
        </w:rPr>
        <w:t xml:space="preserve"> – 32)</w:t>
      </w:r>
      <w:r w:rsidR="008F57D8">
        <w:rPr>
          <w:rFonts w:ascii="Consolas" w:hAnsi="Consolas" w:cs="Consolas"/>
        </w:rPr>
        <w:tab/>
      </w:r>
      <w:r w:rsidR="008F57D8">
        <w:t>→</w:t>
      </w:r>
      <w:r w:rsidR="008F57D8">
        <w:rPr>
          <w:rFonts w:ascii="Consolas" w:hAnsi="Consolas" w:cs="Consolas"/>
        </w:rPr>
        <w:t xml:space="preserve"> 73.0 – 32 = 41.0</w:t>
      </w:r>
      <w:r>
        <w:t>,</w:t>
      </w:r>
    </w:p>
    <w:p w:rsidR="00D345A5" w:rsidRDefault="00D345A5" w:rsidP="008F57D8">
      <w:pPr>
        <w:pStyle w:val="Brdtext"/>
        <w:numPr>
          <w:ilvl w:val="0"/>
          <w:numId w:val="44"/>
        </w:numPr>
        <w:tabs>
          <w:tab w:val="left" w:pos="3544"/>
        </w:tabs>
      </w:pPr>
      <w:r>
        <w:t>Resultatet från punkt 1</w:t>
      </w:r>
      <w:r w:rsidR="00672367" w:rsidRPr="00672367">
        <w:rPr>
          <w:rFonts w:ascii="Consolas" w:hAnsi="Consolas" w:cs="Consolas"/>
        </w:rPr>
        <w:t xml:space="preserve"> </w:t>
      </w:r>
      <w:r w:rsidRPr="00672367">
        <w:rPr>
          <w:rFonts w:ascii="Consolas" w:hAnsi="Consolas" w:cs="Consolas"/>
        </w:rPr>
        <w:t>* 5</w:t>
      </w:r>
      <w:r w:rsidR="008F57D8">
        <w:rPr>
          <w:rFonts w:ascii="Consolas" w:hAnsi="Consolas" w:cs="Consolas"/>
        </w:rPr>
        <w:tab/>
      </w:r>
      <w:r w:rsidR="008F57D8">
        <w:t>→</w:t>
      </w:r>
      <w:r w:rsidR="008F57D8">
        <w:rPr>
          <w:rFonts w:ascii="Consolas" w:hAnsi="Consolas" w:cs="Consolas"/>
        </w:rPr>
        <w:t xml:space="preserve"> 41.0 * 5 = 205.0</w:t>
      </w:r>
      <w:r>
        <w:t>,</w:t>
      </w:r>
    </w:p>
    <w:p w:rsidR="00D345A5" w:rsidRDefault="00D345A5" w:rsidP="008F57D8">
      <w:pPr>
        <w:pStyle w:val="Brdtext"/>
        <w:numPr>
          <w:ilvl w:val="0"/>
          <w:numId w:val="44"/>
        </w:numPr>
        <w:tabs>
          <w:tab w:val="left" w:pos="3544"/>
        </w:tabs>
      </w:pPr>
      <w:r>
        <w:t>Resultatet från punkt 2</w:t>
      </w:r>
      <w:r w:rsidR="00672367" w:rsidRPr="00672367">
        <w:rPr>
          <w:rFonts w:ascii="Consolas" w:hAnsi="Consolas" w:cs="Consolas"/>
        </w:rPr>
        <w:t xml:space="preserve"> </w:t>
      </w:r>
      <w:r w:rsidRPr="00672367">
        <w:rPr>
          <w:rFonts w:ascii="Consolas" w:hAnsi="Consolas" w:cs="Consolas"/>
        </w:rPr>
        <w:t>/ 9</w:t>
      </w:r>
      <w:r w:rsidR="008F57D8">
        <w:rPr>
          <w:rFonts w:ascii="Consolas" w:hAnsi="Consolas" w:cs="Consolas"/>
        </w:rPr>
        <w:tab/>
      </w:r>
      <w:r w:rsidR="008F57D8">
        <w:t>→</w:t>
      </w:r>
      <w:r w:rsidR="008F57D8">
        <w:rPr>
          <w:rFonts w:ascii="Consolas" w:hAnsi="Consolas" w:cs="Consolas"/>
        </w:rPr>
        <w:t xml:space="preserve"> </w:t>
      </w:r>
      <w:proofErr w:type="gramStart"/>
      <w:r w:rsidR="008F57D8">
        <w:rPr>
          <w:rFonts w:ascii="Consolas" w:hAnsi="Consolas" w:cs="Consolas"/>
        </w:rPr>
        <w:t>205.0</w:t>
      </w:r>
      <w:proofErr w:type="gramEnd"/>
      <w:r w:rsidR="008F57D8">
        <w:rPr>
          <w:rFonts w:ascii="Consolas" w:hAnsi="Consolas" w:cs="Consolas"/>
        </w:rPr>
        <w:t xml:space="preserve"> / 9 </w:t>
      </w:r>
      <w:r w:rsidR="008F57D8" w:rsidRPr="008F57D8">
        <w:rPr>
          <w:rFonts w:ascii="Consolas" w:hAnsi="Consolas" w:cs="Consolas"/>
        </w:rPr>
        <w:t>= 22,777777777777777777777777778</w:t>
      </w:r>
      <w:r>
        <w:t>.</w:t>
      </w:r>
    </w:p>
    <w:p w:rsidR="008F57D8" w:rsidRPr="00173EDD" w:rsidRDefault="008F57D8" w:rsidP="008F57D8">
      <w:pPr>
        <w:pStyle w:val="Brdtext"/>
        <w:tabs>
          <w:tab w:val="left" w:pos="3544"/>
        </w:tabs>
      </w:pPr>
      <w:r>
        <w:t>Det beräknade värdet avrundas sedan till en decimals onoggrannhet i samband med presentationen.</w:t>
      </w:r>
    </w:p>
    <w:p w:rsidR="0015535C" w:rsidRDefault="0015535C" w:rsidP="00D345A5">
      <w:pPr>
        <w:pStyle w:val="Brdtext"/>
      </w:pPr>
    </w:p>
    <w:sectPr w:rsidR="0015535C" w:rsidSect="00DA6E7A">
      <w:headerReference w:type="default" r:id="rId25"/>
      <w:type w:val="oddPage"/>
      <w:pgSz w:w="11906" w:h="16838" w:code="9"/>
      <w:pgMar w:top="301" w:right="1418" w:bottom="301" w:left="1418" w:header="624" w:footer="510" w:gutter="0"/>
      <w:pgBorders w:offsetFrom="page">
        <w:left w:val="single" w:sz="24" w:space="24" w:color="548DD4" w:themeColor="tex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402" w:rsidRDefault="006D2402">
      <w:r>
        <w:separator/>
      </w:r>
    </w:p>
  </w:endnote>
  <w:endnote w:type="continuationSeparator" w:id="0">
    <w:p w:rsidR="006D2402" w:rsidRDefault="006D2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16D" w:rsidRDefault="0047616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FBB" w:rsidRPr="00126181" w:rsidRDefault="00E5385C"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CF4FBB" w:rsidRPr="00E05BB6">
      <w:rPr>
        <w:rStyle w:val="Sidnummer"/>
        <w:sz w:val="16"/>
        <w:szCs w:val="16"/>
      </w:rPr>
      <w:fldChar w:fldCharType="begin"/>
    </w:r>
    <w:r w:rsidR="00CF4FBB" w:rsidRPr="00CB7F93">
      <w:rPr>
        <w:rStyle w:val="Sidnummer"/>
        <w:sz w:val="16"/>
        <w:szCs w:val="16"/>
      </w:rPr>
      <w:instrText xml:space="preserve"> PAGE </w:instrText>
    </w:r>
    <w:r w:rsidR="00CF4FBB" w:rsidRPr="00E05BB6">
      <w:rPr>
        <w:rStyle w:val="Sidnummer"/>
        <w:sz w:val="16"/>
        <w:szCs w:val="16"/>
      </w:rPr>
      <w:fldChar w:fldCharType="separate"/>
    </w:r>
    <w:r w:rsidR="005357F9">
      <w:rPr>
        <w:rStyle w:val="Sidnummer"/>
        <w:noProof/>
        <w:sz w:val="16"/>
        <w:szCs w:val="16"/>
      </w:rPr>
      <w:t>6</w:t>
    </w:r>
    <w:r w:rsidR="00CF4FBB" w:rsidRPr="00E05BB6">
      <w:rPr>
        <w:rStyle w:val="Sidnummer"/>
        <w:sz w:val="16"/>
        <w:szCs w:val="16"/>
      </w:rPr>
      <w:fldChar w:fldCharType="end"/>
    </w:r>
    <w:r w:rsidR="00CF4FBB" w:rsidRPr="00CB7F93">
      <w:rPr>
        <w:rStyle w:val="Sidnummer"/>
        <w:sz w:val="16"/>
        <w:szCs w:val="16"/>
      </w:rPr>
      <w:t xml:space="preserve"> (</w:t>
    </w:r>
    <w:r w:rsidR="00CF4FBB" w:rsidRPr="00E05BB6">
      <w:rPr>
        <w:rStyle w:val="Sidnummer"/>
        <w:sz w:val="16"/>
        <w:szCs w:val="16"/>
      </w:rPr>
      <w:fldChar w:fldCharType="begin"/>
    </w:r>
    <w:r w:rsidR="00CF4FBB" w:rsidRPr="00CB7F93">
      <w:rPr>
        <w:rStyle w:val="Sidnummer"/>
        <w:sz w:val="16"/>
        <w:szCs w:val="16"/>
      </w:rPr>
      <w:instrText xml:space="preserve"> NUMPAGES </w:instrText>
    </w:r>
    <w:r w:rsidR="00CF4FBB" w:rsidRPr="00E05BB6">
      <w:rPr>
        <w:rStyle w:val="Sidnummer"/>
        <w:sz w:val="16"/>
        <w:szCs w:val="16"/>
      </w:rPr>
      <w:fldChar w:fldCharType="separate"/>
    </w:r>
    <w:r w:rsidR="005357F9">
      <w:rPr>
        <w:rStyle w:val="Sidnummer"/>
        <w:noProof/>
        <w:sz w:val="16"/>
        <w:szCs w:val="16"/>
      </w:rPr>
      <w:t>7</w:t>
    </w:r>
    <w:r w:rsidR="00CF4FBB" w:rsidRPr="00E05BB6">
      <w:rPr>
        <w:rStyle w:val="Sidnummer"/>
        <w:sz w:val="16"/>
        <w:szCs w:val="16"/>
      </w:rPr>
      <w:fldChar w:fldCharType="end"/>
    </w:r>
    <w:r w:rsidR="00CF4FBB" w:rsidRPr="00CB7F93">
      <w:rPr>
        <w:rStyle w:val="Sidnummer"/>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16D" w:rsidRDefault="0047616D">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FBB" w:rsidRPr="00126181" w:rsidRDefault="00E5385C"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CF4FBB" w:rsidRPr="00E05BB6">
      <w:rPr>
        <w:rStyle w:val="Sidnummer"/>
        <w:sz w:val="16"/>
        <w:szCs w:val="16"/>
      </w:rPr>
      <w:fldChar w:fldCharType="begin"/>
    </w:r>
    <w:r w:rsidR="00CF4FBB" w:rsidRPr="00CB7F93">
      <w:rPr>
        <w:rStyle w:val="Sidnummer"/>
        <w:sz w:val="16"/>
        <w:szCs w:val="16"/>
      </w:rPr>
      <w:instrText xml:space="preserve"> PAGE </w:instrText>
    </w:r>
    <w:r w:rsidR="00CF4FBB" w:rsidRPr="00E05BB6">
      <w:rPr>
        <w:rStyle w:val="Sidnummer"/>
        <w:sz w:val="16"/>
        <w:szCs w:val="16"/>
      </w:rPr>
      <w:fldChar w:fldCharType="separate"/>
    </w:r>
    <w:r w:rsidR="005357F9">
      <w:rPr>
        <w:rStyle w:val="Sidnummer"/>
        <w:noProof/>
        <w:sz w:val="16"/>
        <w:szCs w:val="16"/>
      </w:rPr>
      <w:t>5</w:t>
    </w:r>
    <w:r w:rsidR="00CF4FBB" w:rsidRPr="00E05BB6">
      <w:rPr>
        <w:rStyle w:val="Sidnummer"/>
        <w:sz w:val="16"/>
        <w:szCs w:val="16"/>
      </w:rPr>
      <w:fldChar w:fldCharType="end"/>
    </w:r>
    <w:r w:rsidR="00CF4FBB" w:rsidRPr="00CB7F93">
      <w:rPr>
        <w:rStyle w:val="Sidnummer"/>
        <w:sz w:val="16"/>
        <w:szCs w:val="16"/>
      </w:rPr>
      <w:t xml:space="preserve"> (</w:t>
    </w:r>
    <w:r w:rsidR="00CF4FBB" w:rsidRPr="00E05BB6">
      <w:rPr>
        <w:rStyle w:val="Sidnummer"/>
        <w:sz w:val="16"/>
        <w:szCs w:val="16"/>
      </w:rPr>
      <w:fldChar w:fldCharType="begin"/>
    </w:r>
    <w:r w:rsidR="00CF4FBB" w:rsidRPr="00CB7F93">
      <w:rPr>
        <w:rStyle w:val="Sidnummer"/>
        <w:sz w:val="16"/>
        <w:szCs w:val="16"/>
      </w:rPr>
      <w:instrText xml:space="preserve"> NUMPAGES </w:instrText>
    </w:r>
    <w:r w:rsidR="00CF4FBB" w:rsidRPr="00E05BB6">
      <w:rPr>
        <w:rStyle w:val="Sidnummer"/>
        <w:sz w:val="16"/>
        <w:szCs w:val="16"/>
      </w:rPr>
      <w:fldChar w:fldCharType="separate"/>
    </w:r>
    <w:r w:rsidR="005357F9">
      <w:rPr>
        <w:rStyle w:val="Sidnummer"/>
        <w:noProof/>
        <w:sz w:val="16"/>
        <w:szCs w:val="16"/>
      </w:rPr>
      <w:t>7</w:t>
    </w:r>
    <w:r w:rsidR="00CF4FBB" w:rsidRPr="00E05BB6">
      <w:rPr>
        <w:rStyle w:val="Sidnummer"/>
        <w:sz w:val="16"/>
        <w:szCs w:val="16"/>
      </w:rPr>
      <w:fldChar w:fldCharType="end"/>
    </w:r>
    <w:r w:rsidR="00CF4FBB"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402" w:rsidRDefault="006D2402">
      <w:r>
        <w:separator/>
      </w:r>
    </w:p>
  </w:footnote>
  <w:footnote w:type="continuationSeparator" w:id="0">
    <w:p w:rsidR="006D2402" w:rsidRDefault="006D24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16D" w:rsidRDefault="0047616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F4FBB" w:rsidTr="009523A7">
      <w:trPr>
        <w:cantSplit/>
      </w:trPr>
      <w:tc>
        <w:tcPr>
          <w:tcW w:w="7168" w:type="dxa"/>
          <w:tcBorders>
            <w:left w:val="nil"/>
          </w:tcBorders>
          <w:tcMar>
            <w:left w:w="113" w:type="dxa"/>
          </w:tcMar>
        </w:tcPr>
        <w:p w:rsidR="00CF4FBB" w:rsidRDefault="00CF4FBB" w:rsidP="00F73EA7">
          <w:pPr>
            <w:pStyle w:val="Brdtext"/>
            <w:spacing w:before="10"/>
          </w:pPr>
          <w:r>
            <w:rPr>
              <w:noProof/>
            </w:rPr>
            <w:drawing>
              <wp:anchor distT="0" distB="0" distL="114300" distR="114300" simplePos="0" relativeHeight="251658752" behindDoc="0" locked="1" layoutInCell="1" allowOverlap="1" wp14:anchorId="44B7E6DA" wp14:editId="5E20137B">
                <wp:simplePos x="0" y="0"/>
                <wp:positionH relativeFrom="column">
                  <wp:posOffset>-1371600</wp:posOffset>
                </wp:positionH>
                <wp:positionV relativeFrom="paragraph">
                  <wp:posOffset>10795</wp:posOffset>
                </wp:positionV>
                <wp:extent cx="320675" cy="427990"/>
                <wp:effectExtent l="19050" t="0" r="3175" b="0"/>
                <wp:wrapNone/>
                <wp:docPr id="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0F98512B" wp14:editId="616E9F48">
                <wp:extent cx="3162300" cy="476250"/>
                <wp:effectExtent l="19050" t="0" r="0" b="0"/>
                <wp:docPr id="18"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CF4FBB" w:rsidRDefault="00CF4FBB" w:rsidP="009523A7">
          <w:pPr>
            <w:pStyle w:val="Brdtext"/>
            <w:spacing w:before="10"/>
          </w:pPr>
        </w:p>
      </w:tc>
    </w:tr>
  </w:tbl>
  <w:p w:rsidR="00CF4FBB" w:rsidRDefault="00CF4FBB" w:rsidP="007F0B27">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F4FBB" w:rsidTr="00D177EE">
      <w:trPr>
        <w:cantSplit/>
      </w:trPr>
      <w:tc>
        <w:tcPr>
          <w:tcW w:w="7168" w:type="dxa"/>
          <w:tcBorders>
            <w:left w:val="nil"/>
          </w:tcBorders>
          <w:tcMar>
            <w:left w:w="113" w:type="dxa"/>
          </w:tcMar>
        </w:tcPr>
        <w:p w:rsidR="00CF4FBB" w:rsidRDefault="00CF4FBB" w:rsidP="00F73EA7">
          <w:pPr>
            <w:pStyle w:val="Brdtext"/>
            <w:spacing w:before="10"/>
          </w:pPr>
          <w:r>
            <w:rPr>
              <w:noProof/>
            </w:rPr>
            <w:drawing>
              <wp:anchor distT="0" distB="0" distL="114300" distR="114300" simplePos="0" relativeHeight="251656704" behindDoc="0" locked="1" layoutInCell="1" allowOverlap="1" wp14:anchorId="7BF6D01E" wp14:editId="469B0FB3">
                <wp:simplePos x="0" y="0"/>
                <wp:positionH relativeFrom="column">
                  <wp:posOffset>-1371600</wp:posOffset>
                </wp:positionH>
                <wp:positionV relativeFrom="paragraph">
                  <wp:posOffset>10795</wp:posOffset>
                </wp:positionV>
                <wp:extent cx="320675" cy="427990"/>
                <wp:effectExtent l="19050" t="0" r="3175"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E5385C">
            <w:rPr>
              <w:noProof/>
            </w:rPr>
            <w:drawing>
              <wp:inline distT="0" distB="0" distL="0" distR="0" wp14:anchorId="45B62928" wp14:editId="7855C948">
                <wp:extent cx="2447925" cy="476250"/>
                <wp:effectExtent l="0" t="0" r="9525" b="0"/>
                <wp:docPr id="9" name="Bildobjekt 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CF4FBB" w:rsidRDefault="00CF4FBB" w:rsidP="00EA7634">
          <w:pPr>
            <w:pStyle w:val="Brdtext"/>
            <w:spacing w:before="10"/>
          </w:pPr>
        </w:p>
      </w:tc>
    </w:tr>
  </w:tbl>
  <w:p w:rsidR="00CF4FBB" w:rsidRPr="002E10FA" w:rsidRDefault="00CF4FBB" w:rsidP="009141A7">
    <w:pPr>
      <w:pStyle w:val="Sidhuvud"/>
    </w:pPr>
    <w:r>
      <w:drawing>
        <wp:anchor distT="0" distB="0" distL="114300" distR="114300" simplePos="0" relativeHeight="251657728" behindDoc="1" locked="0" layoutInCell="1" allowOverlap="1" wp14:anchorId="0E17C2A0" wp14:editId="40922428">
          <wp:simplePos x="0" y="0"/>
          <wp:positionH relativeFrom="page">
            <wp:posOffset>-1332230</wp:posOffset>
          </wp:positionH>
          <wp:positionV relativeFrom="page">
            <wp:posOffset>5523230</wp:posOffset>
          </wp:positionV>
          <wp:extent cx="5419725" cy="6372225"/>
          <wp:effectExtent l="19050" t="0" r="9525" b="0"/>
          <wp:wrapNone/>
          <wp:docPr id="29"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4181D691" wp14:editId="2D114FD2">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F4FBB" w:rsidTr="00ED202D">
      <w:trPr>
        <w:cantSplit/>
      </w:trPr>
      <w:tc>
        <w:tcPr>
          <w:tcW w:w="7168" w:type="dxa"/>
          <w:tcBorders>
            <w:left w:val="nil"/>
          </w:tcBorders>
          <w:tcMar>
            <w:left w:w="113" w:type="dxa"/>
          </w:tcMar>
        </w:tcPr>
        <w:p w:rsidR="00CF4FBB" w:rsidRDefault="00CF4FBB" w:rsidP="00ED202D">
          <w:pPr>
            <w:pStyle w:val="Brdtext"/>
            <w:spacing w:before="10"/>
          </w:pPr>
          <w:r>
            <w:rPr>
              <w:noProof/>
            </w:rPr>
            <w:drawing>
              <wp:anchor distT="0" distB="0" distL="114300" distR="114300" simplePos="0" relativeHeight="251661824" behindDoc="0" locked="0" layoutInCell="0" allowOverlap="0" wp14:anchorId="2CDF818E" wp14:editId="1579DDE9">
                <wp:simplePos x="0" y="0"/>
                <wp:positionH relativeFrom="page">
                  <wp:posOffset>463855</wp:posOffset>
                </wp:positionH>
                <wp:positionV relativeFrom="page">
                  <wp:posOffset>360045</wp:posOffset>
                </wp:positionV>
                <wp:extent cx="320400" cy="428400"/>
                <wp:effectExtent l="0" t="0" r="3810" b="0"/>
                <wp:wrapNone/>
                <wp:docPr id="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7616D">
            <w:rPr>
              <w:noProof/>
            </w:rPr>
            <w:drawing>
              <wp:inline distT="0" distB="0" distL="0" distR="0" wp14:anchorId="7F42FC65" wp14:editId="47D9BD34">
                <wp:extent cx="2447925" cy="476250"/>
                <wp:effectExtent l="0" t="0" r="9525" b="0"/>
                <wp:docPr id="4" name="Bildobjekt 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CF4FBB" w:rsidRDefault="00CF4FBB" w:rsidP="00ED202D">
          <w:pPr>
            <w:pStyle w:val="Brdtext"/>
            <w:spacing w:before="10"/>
          </w:pPr>
        </w:p>
      </w:tc>
    </w:tr>
  </w:tbl>
  <w:p w:rsidR="00CF4FBB" w:rsidRPr="00ED202D" w:rsidRDefault="00CF4FBB" w:rsidP="00ED202D">
    <w:pPr>
      <w:pStyle w:val="Sidhuvu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CF4FBB" w:rsidTr="009523A7">
      <w:trPr>
        <w:cantSplit/>
      </w:trPr>
      <w:tc>
        <w:tcPr>
          <w:tcW w:w="7168" w:type="dxa"/>
          <w:tcBorders>
            <w:left w:val="nil"/>
          </w:tcBorders>
          <w:tcMar>
            <w:left w:w="113" w:type="dxa"/>
          </w:tcMar>
        </w:tcPr>
        <w:p w:rsidR="00CF4FBB" w:rsidRDefault="00CF4FBB" w:rsidP="00F73EA7">
          <w:pPr>
            <w:pStyle w:val="Brdtext"/>
            <w:spacing w:before="10"/>
          </w:pPr>
          <w:r>
            <w:rPr>
              <w:noProof/>
            </w:rPr>
            <w:drawing>
              <wp:anchor distT="0" distB="0" distL="114300" distR="114300" simplePos="0" relativeHeight="251659776" behindDoc="0" locked="0" layoutInCell="0" allowOverlap="0" wp14:anchorId="2BE29318" wp14:editId="2E31DB48">
                <wp:simplePos x="0" y="0"/>
                <wp:positionH relativeFrom="page">
                  <wp:posOffset>464185</wp:posOffset>
                </wp:positionH>
                <wp:positionV relativeFrom="page">
                  <wp:posOffset>360045</wp:posOffset>
                </wp:positionV>
                <wp:extent cx="320400" cy="428400"/>
                <wp:effectExtent l="0" t="0" r="3810" b="0"/>
                <wp:wrapNone/>
                <wp:docPr id="5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5385C">
            <w:rPr>
              <w:noProof/>
            </w:rPr>
            <w:drawing>
              <wp:inline distT="0" distB="0" distL="0" distR="0" wp14:anchorId="49B631A5" wp14:editId="6D9B74A2">
                <wp:extent cx="2447925" cy="476250"/>
                <wp:effectExtent l="0" t="0" r="9525" b="0"/>
                <wp:docPr id="7" name="Bildobjekt 7"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CF4FBB" w:rsidRDefault="00CF4FBB" w:rsidP="009523A7">
          <w:pPr>
            <w:pStyle w:val="Brdtext"/>
            <w:spacing w:before="10"/>
          </w:pPr>
        </w:p>
      </w:tc>
    </w:tr>
  </w:tbl>
  <w:p w:rsidR="00CF4FBB" w:rsidRDefault="00CF4FBB" w:rsidP="007F0B27">
    <w:pPr>
      <w:pStyle w:val="Sidhuvud"/>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E5385C" w:rsidTr="00ED202D">
      <w:trPr>
        <w:cantSplit/>
      </w:trPr>
      <w:tc>
        <w:tcPr>
          <w:tcW w:w="7168" w:type="dxa"/>
          <w:tcBorders>
            <w:left w:val="nil"/>
          </w:tcBorders>
          <w:tcMar>
            <w:left w:w="113" w:type="dxa"/>
          </w:tcMar>
        </w:tcPr>
        <w:p w:rsidR="00E5385C" w:rsidRDefault="00E5385C" w:rsidP="00ED202D">
          <w:pPr>
            <w:pStyle w:val="Brdtext"/>
            <w:spacing w:before="10"/>
          </w:pPr>
          <w:r>
            <w:rPr>
              <w:noProof/>
            </w:rPr>
            <w:drawing>
              <wp:anchor distT="0" distB="0" distL="114300" distR="114300" simplePos="0" relativeHeight="251663872" behindDoc="0" locked="0" layoutInCell="0" allowOverlap="0" wp14:anchorId="43493984" wp14:editId="6B304E3F">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6CD3A1" wp14:editId="42FF8EBF">
                <wp:extent cx="2447925" cy="476250"/>
                <wp:effectExtent l="0" t="0" r="9525" b="0"/>
                <wp:docPr id="11" name="Bildobjekt 1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E5385C" w:rsidRDefault="00E5385C" w:rsidP="00ED202D">
          <w:pPr>
            <w:pStyle w:val="Brdtext"/>
            <w:spacing w:before="10"/>
          </w:pPr>
        </w:p>
      </w:tc>
    </w:tr>
  </w:tbl>
  <w:p w:rsidR="00E5385C" w:rsidRPr="00ED202D" w:rsidRDefault="00E5385C"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8195A1B"/>
    <w:multiLevelType w:val="multilevel"/>
    <w:tmpl w:val="1556D580"/>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7">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3F43E97"/>
    <w:multiLevelType w:val="hybridMultilevel"/>
    <w:tmpl w:val="BC768F2E"/>
    <w:lvl w:ilvl="0" w:tplc="A41C3A9A">
      <w:numFmt w:val="bullet"/>
      <w:lvlText w:val="•"/>
      <w:lvlJc w:val="left"/>
      <w:pPr>
        <w:ind w:left="1665" w:hanging="1305"/>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9D773A2"/>
    <w:multiLevelType w:val="hybridMultilevel"/>
    <w:tmpl w:val="D83E4E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B2D31D3"/>
    <w:multiLevelType w:val="hybridMultilevel"/>
    <w:tmpl w:val="6DF615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9C81E61"/>
    <w:multiLevelType w:val="hybridMultilevel"/>
    <w:tmpl w:val="38706E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8">
    <w:nsid w:val="2A9D1600"/>
    <w:multiLevelType w:val="hybridMultilevel"/>
    <w:tmpl w:val="80DC005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9">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08B07A5"/>
    <w:multiLevelType w:val="hybridMultilevel"/>
    <w:tmpl w:val="A1E2D840"/>
    <w:lvl w:ilvl="0" w:tplc="A41C3A9A">
      <w:numFmt w:val="bullet"/>
      <w:lvlText w:val="•"/>
      <w:lvlJc w:val="left"/>
      <w:pPr>
        <w:ind w:left="1665" w:hanging="1305"/>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99E1B53"/>
    <w:multiLevelType w:val="hybridMultilevel"/>
    <w:tmpl w:val="F9B648A6"/>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4">
    <w:nsid w:val="3DBC0A13"/>
    <w:multiLevelType w:val="hybridMultilevel"/>
    <w:tmpl w:val="3AF2A2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7">
    <w:nsid w:val="47013E77"/>
    <w:multiLevelType w:val="hybridMultilevel"/>
    <w:tmpl w:val="400A2A0E"/>
    <w:lvl w:ilvl="0" w:tplc="A41C3A9A">
      <w:numFmt w:val="bullet"/>
      <w:lvlText w:val="•"/>
      <w:lvlJc w:val="left"/>
      <w:pPr>
        <w:ind w:left="2025" w:hanging="1305"/>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AF973B3"/>
    <w:multiLevelType w:val="hybridMultilevel"/>
    <w:tmpl w:val="BFEAED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4C440C50"/>
    <w:multiLevelType w:val="hybridMultilevel"/>
    <w:tmpl w:val="2E1664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2">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nsid w:val="575D458E"/>
    <w:multiLevelType w:val="hybridMultilevel"/>
    <w:tmpl w:val="15EEB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6">
    <w:nsid w:val="5C8C309B"/>
    <w:multiLevelType w:val="hybridMultilevel"/>
    <w:tmpl w:val="B6AEE032"/>
    <w:lvl w:ilvl="0" w:tplc="A41C3A9A">
      <w:numFmt w:val="bullet"/>
      <w:lvlText w:val="•"/>
      <w:lvlJc w:val="left"/>
      <w:pPr>
        <w:ind w:left="1665" w:hanging="1305"/>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653E39A6"/>
    <w:multiLevelType w:val="hybridMultilevel"/>
    <w:tmpl w:val="B8B0EE48"/>
    <w:lvl w:ilvl="0" w:tplc="6296907E">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0013691"/>
    <w:multiLevelType w:val="hybridMultilevel"/>
    <w:tmpl w:val="45BCC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3">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4">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22"/>
  </w:num>
  <w:num w:numId="5">
    <w:abstractNumId w:val="40"/>
  </w:num>
  <w:num w:numId="6">
    <w:abstractNumId w:val="31"/>
  </w:num>
  <w:num w:numId="7">
    <w:abstractNumId w:val="5"/>
  </w:num>
  <w:num w:numId="8">
    <w:abstractNumId w:val="2"/>
  </w:num>
  <w:num w:numId="9">
    <w:abstractNumId w:val="14"/>
  </w:num>
  <w:num w:numId="10">
    <w:abstractNumId w:val="43"/>
  </w:num>
  <w:num w:numId="11">
    <w:abstractNumId w:val="15"/>
  </w:num>
  <w:num w:numId="12">
    <w:abstractNumId w:val="17"/>
  </w:num>
  <w:num w:numId="13">
    <w:abstractNumId w:val="44"/>
  </w:num>
  <w:num w:numId="14">
    <w:abstractNumId w:val="28"/>
  </w:num>
  <w:num w:numId="15">
    <w:abstractNumId w:val="4"/>
  </w:num>
  <w:num w:numId="16">
    <w:abstractNumId w:val="35"/>
  </w:num>
  <w:num w:numId="17">
    <w:abstractNumId w:val="19"/>
  </w:num>
  <w:num w:numId="18">
    <w:abstractNumId w:val="33"/>
  </w:num>
  <w:num w:numId="19">
    <w:abstractNumId w:val="7"/>
  </w:num>
  <w:num w:numId="20">
    <w:abstractNumId w:val="25"/>
  </w:num>
  <w:num w:numId="21">
    <w:abstractNumId w:val="3"/>
  </w:num>
  <w:num w:numId="22">
    <w:abstractNumId w:val="37"/>
  </w:num>
  <w:num w:numId="23">
    <w:abstractNumId w:val="8"/>
  </w:num>
  <w:num w:numId="24">
    <w:abstractNumId w:val="10"/>
  </w:num>
  <w:num w:numId="25">
    <w:abstractNumId w:val="21"/>
  </w:num>
  <w:num w:numId="26">
    <w:abstractNumId w:val="32"/>
  </w:num>
  <w:num w:numId="27">
    <w:abstractNumId w:val="26"/>
  </w:num>
  <w:num w:numId="28">
    <w:abstractNumId w:val="6"/>
  </w:num>
  <w:num w:numId="29">
    <w:abstractNumId w:val="39"/>
  </w:num>
  <w:num w:numId="30">
    <w:abstractNumId w:val="23"/>
  </w:num>
  <w:num w:numId="31">
    <w:abstractNumId w:val="41"/>
  </w:num>
  <w:num w:numId="32">
    <w:abstractNumId w:val="20"/>
  </w:num>
  <w:num w:numId="33">
    <w:abstractNumId w:val="27"/>
  </w:num>
  <w:num w:numId="34">
    <w:abstractNumId w:val="9"/>
  </w:num>
  <w:num w:numId="35">
    <w:abstractNumId w:val="36"/>
  </w:num>
  <w:num w:numId="36">
    <w:abstractNumId w:val="42"/>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num>
  <w:num w:numId="39">
    <w:abstractNumId w:val="12"/>
  </w:num>
  <w:num w:numId="40">
    <w:abstractNumId w:val="34"/>
  </w:num>
  <w:num w:numId="41">
    <w:abstractNumId w:val="24"/>
  </w:num>
  <w:num w:numId="42">
    <w:abstractNumId w:val="16"/>
  </w:num>
  <w:num w:numId="43">
    <w:abstractNumId w:val="29"/>
  </w:num>
  <w:num w:numId="44">
    <w:abstractNumId w:val="11"/>
  </w:num>
  <w:num w:numId="4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67E0"/>
    <w:rsid w:val="00012738"/>
    <w:rsid w:val="000201BE"/>
    <w:rsid w:val="0002562D"/>
    <w:rsid w:val="00025F29"/>
    <w:rsid w:val="000334E9"/>
    <w:rsid w:val="000379F2"/>
    <w:rsid w:val="000419BF"/>
    <w:rsid w:val="00042B39"/>
    <w:rsid w:val="0005131B"/>
    <w:rsid w:val="00054D7C"/>
    <w:rsid w:val="00071666"/>
    <w:rsid w:val="00087961"/>
    <w:rsid w:val="00093BA7"/>
    <w:rsid w:val="000A1675"/>
    <w:rsid w:val="000A2759"/>
    <w:rsid w:val="000A357A"/>
    <w:rsid w:val="000C0BFA"/>
    <w:rsid w:val="000C33C4"/>
    <w:rsid w:val="000C6341"/>
    <w:rsid w:val="000C66C0"/>
    <w:rsid w:val="000D4833"/>
    <w:rsid w:val="000D4873"/>
    <w:rsid w:val="000E41FB"/>
    <w:rsid w:val="000E4B28"/>
    <w:rsid w:val="000E5452"/>
    <w:rsid w:val="000E5B15"/>
    <w:rsid w:val="000F51FD"/>
    <w:rsid w:val="000F6DAA"/>
    <w:rsid w:val="00106F72"/>
    <w:rsid w:val="00112D72"/>
    <w:rsid w:val="001150F8"/>
    <w:rsid w:val="001166B1"/>
    <w:rsid w:val="001200F9"/>
    <w:rsid w:val="001361DC"/>
    <w:rsid w:val="001374AC"/>
    <w:rsid w:val="00142A3E"/>
    <w:rsid w:val="00145331"/>
    <w:rsid w:val="00146A2F"/>
    <w:rsid w:val="00146FF7"/>
    <w:rsid w:val="0015535C"/>
    <w:rsid w:val="0015644C"/>
    <w:rsid w:val="00162861"/>
    <w:rsid w:val="001658CA"/>
    <w:rsid w:val="00165B9F"/>
    <w:rsid w:val="00167291"/>
    <w:rsid w:val="00173799"/>
    <w:rsid w:val="001857A4"/>
    <w:rsid w:val="00191549"/>
    <w:rsid w:val="00194DFE"/>
    <w:rsid w:val="001A5F8B"/>
    <w:rsid w:val="001A74DD"/>
    <w:rsid w:val="001B59E3"/>
    <w:rsid w:val="001B67A5"/>
    <w:rsid w:val="001B6F3C"/>
    <w:rsid w:val="001B73B5"/>
    <w:rsid w:val="001B7916"/>
    <w:rsid w:val="001C3094"/>
    <w:rsid w:val="001E02C1"/>
    <w:rsid w:val="001E0400"/>
    <w:rsid w:val="001E1DB5"/>
    <w:rsid w:val="001E3E8B"/>
    <w:rsid w:val="001E69C2"/>
    <w:rsid w:val="001F0DA8"/>
    <w:rsid w:val="001F453D"/>
    <w:rsid w:val="001F51D2"/>
    <w:rsid w:val="0020018F"/>
    <w:rsid w:val="00234140"/>
    <w:rsid w:val="002369CE"/>
    <w:rsid w:val="0023792D"/>
    <w:rsid w:val="002428A5"/>
    <w:rsid w:val="002713DA"/>
    <w:rsid w:val="00274F8D"/>
    <w:rsid w:val="0027545B"/>
    <w:rsid w:val="00276559"/>
    <w:rsid w:val="00277F36"/>
    <w:rsid w:val="00283D8A"/>
    <w:rsid w:val="0028592E"/>
    <w:rsid w:val="0029400B"/>
    <w:rsid w:val="002A0556"/>
    <w:rsid w:val="002A3DEB"/>
    <w:rsid w:val="002B2AC2"/>
    <w:rsid w:val="002B3D93"/>
    <w:rsid w:val="002C7CC7"/>
    <w:rsid w:val="002D1996"/>
    <w:rsid w:val="002D5C76"/>
    <w:rsid w:val="002E29CE"/>
    <w:rsid w:val="00313198"/>
    <w:rsid w:val="003213B4"/>
    <w:rsid w:val="00325882"/>
    <w:rsid w:val="003273AE"/>
    <w:rsid w:val="00331643"/>
    <w:rsid w:val="0033176D"/>
    <w:rsid w:val="003351C8"/>
    <w:rsid w:val="0033649A"/>
    <w:rsid w:val="003457CD"/>
    <w:rsid w:val="00350FDE"/>
    <w:rsid w:val="00352167"/>
    <w:rsid w:val="003545A5"/>
    <w:rsid w:val="00356FD5"/>
    <w:rsid w:val="00360EDD"/>
    <w:rsid w:val="003651BB"/>
    <w:rsid w:val="00373538"/>
    <w:rsid w:val="00374A5A"/>
    <w:rsid w:val="003764D7"/>
    <w:rsid w:val="00377649"/>
    <w:rsid w:val="00381A30"/>
    <w:rsid w:val="00382454"/>
    <w:rsid w:val="00384384"/>
    <w:rsid w:val="0039081B"/>
    <w:rsid w:val="003912B9"/>
    <w:rsid w:val="00391BBB"/>
    <w:rsid w:val="00391F0A"/>
    <w:rsid w:val="00393002"/>
    <w:rsid w:val="003A46FF"/>
    <w:rsid w:val="003B0E8E"/>
    <w:rsid w:val="003B17AD"/>
    <w:rsid w:val="003C2235"/>
    <w:rsid w:val="003D1CA6"/>
    <w:rsid w:val="003E1377"/>
    <w:rsid w:val="003E2F43"/>
    <w:rsid w:val="003E4C4D"/>
    <w:rsid w:val="003F1F40"/>
    <w:rsid w:val="003F36E9"/>
    <w:rsid w:val="003F57A2"/>
    <w:rsid w:val="003F6A9F"/>
    <w:rsid w:val="00401CCE"/>
    <w:rsid w:val="00404AA4"/>
    <w:rsid w:val="004051C6"/>
    <w:rsid w:val="00406D92"/>
    <w:rsid w:val="00414E0C"/>
    <w:rsid w:val="004221E8"/>
    <w:rsid w:val="004242A5"/>
    <w:rsid w:val="004250B3"/>
    <w:rsid w:val="00435E13"/>
    <w:rsid w:val="00442F63"/>
    <w:rsid w:val="004444C0"/>
    <w:rsid w:val="004446B7"/>
    <w:rsid w:val="00454FE1"/>
    <w:rsid w:val="00457107"/>
    <w:rsid w:val="004643C8"/>
    <w:rsid w:val="00464EEE"/>
    <w:rsid w:val="00465D0B"/>
    <w:rsid w:val="00474399"/>
    <w:rsid w:val="0047616D"/>
    <w:rsid w:val="00476A3A"/>
    <w:rsid w:val="0048001B"/>
    <w:rsid w:val="00493870"/>
    <w:rsid w:val="004951BF"/>
    <w:rsid w:val="00496192"/>
    <w:rsid w:val="004A041C"/>
    <w:rsid w:val="004A28DF"/>
    <w:rsid w:val="004A4ECE"/>
    <w:rsid w:val="004A597E"/>
    <w:rsid w:val="004B0DF3"/>
    <w:rsid w:val="004C1E23"/>
    <w:rsid w:val="004C3AB0"/>
    <w:rsid w:val="004C5419"/>
    <w:rsid w:val="004D043F"/>
    <w:rsid w:val="004D09BC"/>
    <w:rsid w:val="004D3BB7"/>
    <w:rsid w:val="004D6BC0"/>
    <w:rsid w:val="004E18B8"/>
    <w:rsid w:val="004E50FE"/>
    <w:rsid w:val="004F064B"/>
    <w:rsid w:val="004F07DA"/>
    <w:rsid w:val="004F2917"/>
    <w:rsid w:val="004F7B38"/>
    <w:rsid w:val="00500659"/>
    <w:rsid w:val="00503932"/>
    <w:rsid w:val="005047C3"/>
    <w:rsid w:val="00512D4B"/>
    <w:rsid w:val="00512DE3"/>
    <w:rsid w:val="00523506"/>
    <w:rsid w:val="00523BF7"/>
    <w:rsid w:val="005272B0"/>
    <w:rsid w:val="0053009F"/>
    <w:rsid w:val="00530537"/>
    <w:rsid w:val="005357F9"/>
    <w:rsid w:val="00535E35"/>
    <w:rsid w:val="00546FBF"/>
    <w:rsid w:val="005477D3"/>
    <w:rsid w:val="00550886"/>
    <w:rsid w:val="0055149D"/>
    <w:rsid w:val="00555151"/>
    <w:rsid w:val="0055575F"/>
    <w:rsid w:val="005654D5"/>
    <w:rsid w:val="00575FF8"/>
    <w:rsid w:val="00576708"/>
    <w:rsid w:val="00584DB9"/>
    <w:rsid w:val="00586585"/>
    <w:rsid w:val="005A1EDB"/>
    <w:rsid w:val="005A326F"/>
    <w:rsid w:val="005A3996"/>
    <w:rsid w:val="005A446D"/>
    <w:rsid w:val="005B4D06"/>
    <w:rsid w:val="005B7E7B"/>
    <w:rsid w:val="005C5876"/>
    <w:rsid w:val="005C5C46"/>
    <w:rsid w:val="005C5FFD"/>
    <w:rsid w:val="005D4307"/>
    <w:rsid w:val="005D4789"/>
    <w:rsid w:val="005E18B0"/>
    <w:rsid w:val="005E3747"/>
    <w:rsid w:val="005E747E"/>
    <w:rsid w:val="005F27E2"/>
    <w:rsid w:val="006174A9"/>
    <w:rsid w:val="00626665"/>
    <w:rsid w:val="006371CD"/>
    <w:rsid w:val="00644729"/>
    <w:rsid w:val="006459F2"/>
    <w:rsid w:val="00645C6D"/>
    <w:rsid w:val="0065294E"/>
    <w:rsid w:val="00657077"/>
    <w:rsid w:val="00672367"/>
    <w:rsid w:val="00675466"/>
    <w:rsid w:val="006764EC"/>
    <w:rsid w:val="006779BD"/>
    <w:rsid w:val="00683472"/>
    <w:rsid w:val="00690AE1"/>
    <w:rsid w:val="006941DF"/>
    <w:rsid w:val="0069797E"/>
    <w:rsid w:val="006A0271"/>
    <w:rsid w:val="006A482D"/>
    <w:rsid w:val="006B06F3"/>
    <w:rsid w:val="006B585A"/>
    <w:rsid w:val="006B603D"/>
    <w:rsid w:val="006B7BF5"/>
    <w:rsid w:val="006C1CD7"/>
    <w:rsid w:val="006D2402"/>
    <w:rsid w:val="006D2620"/>
    <w:rsid w:val="006D7315"/>
    <w:rsid w:val="006D7D46"/>
    <w:rsid w:val="006E0813"/>
    <w:rsid w:val="006E231D"/>
    <w:rsid w:val="00704852"/>
    <w:rsid w:val="00704CD4"/>
    <w:rsid w:val="00707634"/>
    <w:rsid w:val="0071396A"/>
    <w:rsid w:val="00720F02"/>
    <w:rsid w:val="00727C35"/>
    <w:rsid w:val="00735448"/>
    <w:rsid w:val="0074095B"/>
    <w:rsid w:val="00747221"/>
    <w:rsid w:val="0075453F"/>
    <w:rsid w:val="00763F73"/>
    <w:rsid w:val="00771A2B"/>
    <w:rsid w:val="00773F75"/>
    <w:rsid w:val="00782499"/>
    <w:rsid w:val="00783A2B"/>
    <w:rsid w:val="007926C8"/>
    <w:rsid w:val="007933CE"/>
    <w:rsid w:val="007A07F0"/>
    <w:rsid w:val="007B3210"/>
    <w:rsid w:val="007C154B"/>
    <w:rsid w:val="007C1C62"/>
    <w:rsid w:val="007C49FC"/>
    <w:rsid w:val="007D02C0"/>
    <w:rsid w:val="007D0870"/>
    <w:rsid w:val="007E1C2A"/>
    <w:rsid w:val="007E6A24"/>
    <w:rsid w:val="007E7F3D"/>
    <w:rsid w:val="007F0164"/>
    <w:rsid w:val="007F03B6"/>
    <w:rsid w:val="007F0B27"/>
    <w:rsid w:val="007F0BE5"/>
    <w:rsid w:val="007F22B3"/>
    <w:rsid w:val="007F5052"/>
    <w:rsid w:val="008002C2"/>
    <w:rsid w:val="0080441F"/>
    <w:rsid w:val="00805F3D"/>
    <w:rsid w:val="008064CE"/>
    <w:rsid w:val="008069A4"/>
    <w:rsid w:val="00824B5F"/>
    <w:rsid w:val="00826BD3"/>
    <w:rsid w:val="00832A9C"/>
    <w:rsid w:val="0083324B"/>
    <w:rsid w:val="0083453F"/>
    <w:rsid w:val="00836CF0"/>
    <w:rsid w:val="00836F7E"/>
    <w:rsid w:val="00837C20"/>
    <w:rsid w:val="00840C28"/>
    <w:rsid w:val="00841C75"/>
    <w:rsid w:val="008529CC"/>
    <w:rsid w:val="00854C6F"/>
    <w:rsid w:val="00857E76"/>
    <w:rsid w:val="00865EB3"/>
    <w:rsid w:val="00870256"/>
    <w:rsid w:val="00873C55"/>
    <w:rsid w:val="0087689F"/>
    <w:rsid w:val="00880C3B"/>
    <w:rsid w:val="00881D5E"/>
    <w:rsid w:val="00882A40"/>
    <w:rsid w:val="0088746D"/>
    <w:rsid w:val="00890C50"/>
    <w:rsid w:val="00896328"/>
    <w:rsid w:val="008A0355"/>
    <w:rsid w:val="008A1C48"/>
    <w:rsid w:val="008A3F83"/>
    <w:rsid w:val="008B26BA"/>
    <w:rsid w:val="008B2C05"/>
    <w:rsid w:val="008B4F7A"/>
    <w:rsid w:val="008B77BC"/>
    <w:rsid w:val="008D034D"/>
    <w:rsid w:val="008D5431"/>
    <w:rsid w:val="008D66AB"/>
    <w:rsid w:val="008E0713"/>
    <w:rsid w:val="008E26B5"/>
    <w:rsid w:val="008E2A19"/>
    <w:rsid w:val="008E35CB"/>
    <w:rsid w:val="008E4C1A"/>
    <w:rsid w:val="008F57D8"/>
    <w:rsid w:val="008F6F67"/>
    <w:rsid w:val="008F7809"/>
    <w:rsid w:val="009010B9"/>
    <w:rsid w:val="009038CC"/>
    <w:rsid w:val="009141A7"/>
    <w:rsid w:val="00926EAA"/>
    <w:rsid w:val="0093432A"/>
    <w:rsid w:val="00936B99"/>
    <w:rsid w:val="00936CBD"/>
    <w:rsid w:val="009379AC"/>
    <w:rsid w:val="00941CCA"/>
    <w:rsid w:val="00942CC1"/>
    <w:rsid w:val="009523A7"/>
    <w:rsid w:val="00956091"/>
    <w:rsid w:val="0096032F"/>
    <w:rsid w:val="00964491"/>
    <w:rsid w:val="009665E9"/>
    <w:rsid w:val="00966A32"/>
    <w:rsid w:val="00966FA3"/>
    <w:rsid w:val="00967E08"/>
    <w:rsid w:val="00970C24"/>
    <w:rsid w:val="00974CC2"/>
    <w:rsid w:val="009846B4"/>
    <w:rsid w:val="00993C00"/>
    <w:rsid w:val="009A3EF6"/>
    <w:rsid w:val="009A75DA"/>
    <w:rsid w:val="009B5424"/>
    <w:rsid w:val="009B6D1D"/>
    <w:rsid w:val="009C465E"/>
    <w:rsid w:val="009E237B"/>
    <w:rsid w:val="009E4FE9"/>
    <w:rsid w:val="009F0ECB"/>
    <w:rsid w:val="009F2682"/>
    <w:rsid w:val="00A05FBD"/>
    <w:rsid w:val="00A11A06"/>
    <w:rsid w:val="00A14F2A"/>
    <w:rsid w:val="00A24E88"/>
    <w:rsid w:val="00A373E7"/>
    <w:rsid w:val="00A53D43"/>
    <w:rsid w:val="00A71E00"/>
    <w:rsid w:val="00A84D8D"/>
    <w:rsid w:val="00A94295"/>
    <w:rsid w:val="00AA098C"/>
    <w:rsid w:val="00AA3143"/>
    <w:rsid w:val="00AA4A9E"/>
    <w:rsid w:val="00AB0F9E"/>
    <w:rsid w:val="00AB3A49"/>
    <w:rsid w:val="00AB5D14"/>
    <w:rsid w:val="00AB7193"/>
    <w:rsid w:val="00AB7FEC"/>
    <w:rsid w:val="00AC38A4"/>
    <w:rsid w:val="00AC461B"/>
    <w:rsid w:val="00AD0D37"/>
    <w:rsid w:val="00AD1DB7"/>
    <w:rsid w:val="00AE0951"/>
    <w:rsid w:val="00AE3516"/>
    <w:rsid w:val="00AF189F"/>
    <w:rsid w:val="00AF67C0"/>
    <w:rsid w:val="00B04E8C"/>
    <w:rsid w:val="00B17010"/>
    <w:rsid w:val="00B17615"/>
    <w:rsid w:val="00B2008D"/>
    <w:rsid w:val="00B20AEA"/>
    <w:rsid w:val="00B21543"/>
    <w:rsid w:val="00B22979"/>
    <w:rsid w:val="00B23DE8"/>
    <w:rsid w:val="00B25BCE"/>
    <w:rsid w:val="00B32F23"/>
    <w:rsid w:val="00B35FF6"/>
    <w:rsid w:val="00B4062C"/>
    <w:rsid w:val="00B40DB4"/>
    <w:rsid w:val="00B46465"/>
    <w:rsid w:val="00B569C7"/>
    <w:rsid w:val="00B60A05"/>
    <w:rsid w:val="00B65200"/>
    <w:rsid w:val="00B70A35"/>
    <w:rsid w:val="00B719C5"/>
    <w:rsid w:val="00B73F27"/>
    <w:rsid w:val="00B864F7"/>
    <w:rsid w:val="00B907B7"/>
    <w:rsid w:val="00B92A77"/>
    <w:rsid w:val="00B94D06"/>
    <w:rsid w:val="00BA5CC5"/>
    <w:rsid w:val="00BA7679"/>
    <w:rsid w:val="00BB3CF2"/>
    <w:rsid w:val="00BD7076"/>
    <w:rsid w:val="00BE1B1C"/>
    <w:rsid w:val="00BE5351"/>
    <w:rsid w:val="00BF4B31"/>
    <w:rsid w:val="00C1152C"/>
    <w:rsid w:val="00C17C7F"/>
    <w:rsid w:val="00C312E5"/>
    <w:rsid w:val="00C31EAD"/>
    <w:rsid w:val="00C36977"/>
    <w:rsid w:val="00C405CF"/>
    <w:rsid w:val="00C4079A"/>
    <w:rsid w:val="00C5032E"/>
    <w:rsid w:val="00C57239"/>
    <w:rsid w:val="00C605DA"/>
    <w:rsid w:val="00C72B96"/>
    <w:rsid w:val="00C72C58"/>
    <w:rsid w:val="00C760E8"/>
    <w:rsid w:val="00C77F50"/>
    <w:rsid w:val="00C854DE"/>
    <w:rsid w:val="00C85DF0"/>
    <w:rsid w:val="00C97CF8"/>
    <w:rsid w:val="00CA2181"/>
    <w:rsid w:val="00CA7C1C"/>
    <w:rsid w:val="00CC3707"/>
    <w:rsid w:val="00CC5CA1"/>
    <w:rsid w:val="00CD0944"/>
    <w:rsid w:val="00CD3B18"/>
    <w:rsid w:val="00CE244D"/>
    <w:rsid w:val="00CE6CED"/>
    <w:rsid w:val="00CF44E6"/>
    <w:rsid w:val="00CF4FBB"/>
    <w:rsid w:val="00D014BB"/>
    <w:rsid w:val="00D03D03"/>
    <w:rsid w:val="00D05678"/>
    <w:rsid w:val="00D104D1"/>
    <w:rsid w:val="00D10541"/>
    <w:rsid w:val="00D17761"/>
    <w:rsid w:val="00D177EE"/>
    <w:rsid w:val="00D244AA"/>
    <w:rsid w:val="00D24C5E"/>
    <w:rsid w:val="00D273C5"/>
    <w:rsid w:val="00D33325"/>
    <w:rsid w:val="00D33FA2"/>
    <w:rsid w:val="00D345A5"/>
    <w:rsid w:val="00D349EB"/>
    <w:rsid w:val="00D37B35"/>
    <w:rsid w:val="00D40BD3"/>
    <w:rsid w:val="00D448FB"/>
    <w:rsid w:val="00D52B04"/>
    <w:rsid w:val="00D551D0"/>
    <w:rsid w:val="00D55FE9"/>
    <w:rsid w:val="00D664ED"/>
    <w:rsid w:val="00D825F1"/>
    <w:rsid w:val="00DA2A35"/>
    <w:rsid w:val="00DA6E7A"/>
    <w:rsid w:val="00DB2901"/>
    <w:rsid w:val="00DC3E8B"/>
    <w:rsid w:val="00DC4DDA"/>
    <w:rsid w:val="00DD3D62"/>
    <w:rsid w:val="00DD4C7B"/>
    <w:rsid w:val="00DE0CCC"/>
    <w:rsid w:val="00DE2E0B"/>
    <w:rsid w:val="00DF18FC"/>
    <w:rsid w:val="00DF600E"/>
    <w:rsid w:val="00DF6896"/>
    <w:rsid w:val="00E05BB6"/>
    <w:rsid w:val="00E10F3E"/>
    <w:rsid w:val="00E12946"/>
    <w:rsid w:val="00E2724B"/>
    <w:rsid w:val="00E401B8"/>
    <w:rsid w:val="00E42EFD"/>
    <w:rsid w:val="00E5385C"/>
    <w:rsid w:val="00E625BA"/>
    <w:rsid w:val="00E706AE"/>
    <w:rsid w:val="00E724EB"/>
    <w:rsid w:val="00E755E2"/>
    <w:rsid w:val="00E83B25"/>
    <w:rsid w:val="00E9321E"/>
    <w:rsid w:val="00E95D42"/>
    <w:rsid w:val="00E95EBD"/>
    <w:rsid w:val="00E9632A"/>
    <w:rsid w:val="00EA2896"/>
    <w:rsid w:val="00EA7634"/>
    <w:rsid w:val="00EB251F"/>
    <w:rsid w:val="00EC11F2"/>
    <w:rsid w:val="00ED202D"/>
    <w:rsid w:val="00EE222F"/>
    <w:rsid w:val="00F03476"/>
    <w:rsid w:val="00F04723"/>
    <w:rsid w:val="00F07FD7"/>
    <w:rsid w:val="00F102EE"/>
    <w:rsid w:val="00F113AB"/>
    <w:rsid w:val="00F1288B"/>
    <w:rsid w:val="00F15EB1"/>
    <w:rsid w:val="00F15EBA"/>
    <w:rsid w:val="00F2153D"/>
    <w:rsid w:val="00F21896"/>
    <w:rsid w:val="00F2257F"/>
    <w:rsid w:val="00F27109"/>
    <w:rsid w:val="00F2762D"/>
    <w:rsid w:val="00F355A0"/>
    <w:rsid w:val="00F36E78"/>
    <w:rsid w:val="00F40FAA"/>
    <w:rsid w:val="00F43232"/>
    <w:rsid w:val="00F44B6D"/>
    <w:rsid w:val="00F476C2"/>
    <w:rsid w:val="00F57520"/>
    <w:rsid w:val="00F7090E"/>
    <w:rsid w:val="00F73EA7"/>
    <w:rsid w:val="00F75319"/>
    <w:rsid w:val="00F76D1B"/>
    <w:rsid w:val="00FB236E"/>
    <w:rsid w:val="00FB5AE1"/>
    <w:rsid w:val="00FB64CD"/>
    <w:rsid w:val="00FD300D"/>
    <w:rsid w:val="00FD3B31"/>
    <w:rsid w:val="00FD486F"/>
    <w:rsid w:val="00FE03A5"/>
    <w:rsid w:val="00FE51D8"/>
    <w:rsid w:val="00FE6D9F"/>
    <w:rsid w:val="00FF1C6A"/>
    <w:rsid w:val="00FF1E99"/>
    <w:rsid w:val="00FF42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487280335">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oursepress.lnu.se/kurs/inledande-programmering-med-csharp" TargetMode="Externa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creativecommons.org/licenses/by-nc-sa/2.5/se/"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1.bin"/><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66BFB-FDA7-428E-99DC-27FE7700C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54</TotalTime>
  <Pages>1</Pages>
  <Words>663</Words>
  <Characters>3516</Characters>
  <Application>Microsoft Office Word</Application>
  <DocSecurity>0</DocSecurity>
  <Lines>29</Lines>
  <Paragraphs>8</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13</cp:revision>
  <cp:lastPrinted>2012-08-10T10:19:00Z</cp:lastPrinted>
  <dcterms:created xsi:type="dcterms:W3CDTF">2012-08-08T10:28:00Z</dcterms:created>
  <dcterms:modified xsi:type="dcterms:W3CDTF">2013-08-29T14:01:00Z</dcterms:modified>
</cp:coreProperties>
</file>