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DA6E7A">
        <w:trPr>
          <w:trHeight w:val="2195"/>
        </w:trPr>
        <w:tc>
          <w:tcPr>
            <w:tcW w:w="7709" w:type="dxa"/>
            <w:tcBorders>
              <w:bottom w:val="single" w:sz="24" w:space="0" w:color="548DD4" w:themeColor="text2" w:themeTint="99"/>
            </w:tcBorders>
          </w:tcPr>
          <w:p w:rsidR="005C5FFD" w:rsidRPr="00165B9F" w:rsidRDefault="008D66AB" w:rsidP="00401CCE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Övningsuppgift</w:t>
            </w:r>
          </w:p>
        </w:tc>
        <w:bookmarkStart w:id="0" w:name="_GoBack"/>
        <w:bookmarkEnd w:id="0"/>
      </w:tr>
    </w:tbl>
    <w:p w:rsidR="00165B9F" w:rsidRPr="00165B9F" w:rsidRDefault="00911064" w:rsidP="00735448">
      <w:pPr>
        <w:pStyle w:val="Brdtext"/>
        <w:spacing w:line="240" w:lineRule="auto"/>
        <w:rPr>
          <w:i/>
          <w:sz w:val="36"/>
          <w:szCs w:val="36"/>
        </w:rPr>
      </w:pPr>
      <w:r w:rsidRPr="00911064">
        <w:rPr>
          <w:sz w:val="60"/>
          <w:szCs w:val="60"/>
        </w:rPr>
        <w:t>Från a till z och tvärtom</w:t>
      </w:r>
    </w:p>
    <w:p w:rsidR="00391F0A" w:rsidRPr="00391F0A" w:rsidRDefault="002B3D93" w:rsidP="00391F0A">
      <w:pPr>
        <w:pStyle w:val="Brdtext"/>
      </w:pPr>
      <w:r>
        <w:t>Steg 1</w:t>
      </w:r>
    </w:p>
    <w:tbl>
      <w:tblPr>
        <w:tblpPr w:leftFromText="142" w:rightFromText="142" w:vertAnchor="page" w:horzAnchor="page" w:tblpX="7656" w:tblpY="12804"/>
        <w:tblW w:w="453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536"/>
      </w:tblGrid>
      <w:tr w:rsidR="00391F0A" w:rsidTr="002B2AC2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3A46FF" w:rsidRDefault="00C85DF0" w:rsidP="00A14F2A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="003A46FF"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 w:rsidR="005047C3"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 w:rsidR="002B2AC2">
              <w:rPr>
                <w:i/>
                <w:sz w:val="22"/>
                <w:szCs w:val="22"/>
              </w:rPr>
              <w:t>:</w:t>
            </w:r>
            <w:r w:rsidR="003A46FF" w:rsidRPr="00457107">
              <w:rPr>
                <w:i/>
                <w:sz w:val="22"/>
                <w:szCs w:val="22"/>
              </w:rPr>
              <w:t xml:space="preserve"> </w:t>
            </w:r>
            <w:r w:rsidR="003A46FF">
              <w:rPr>
                <w:sz w:val="22"/>
                <w:szCs w:val="22"/>
              </w:rPr>
              <w:t>Mats Loock</w:t>
            </w:r>
          </w:p>
          <w:p w:rsidR="002B2AC2" w:rsidRDefault="002B2AC2" w:rsidP="002B2AC2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Kurs: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Inledande programmering med C#</w:t>
            </w:r>
          </w:p>
          <w:p w:rsidR="003A46FF" w:rsidRPr="003A46FF" w:rsidRDefault="003A46FF" w:rsidP="009E4FE9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>Kurskod:</w:t>
            </w:r>
            <w:r>
              <w:rPr>
                <w:sz w:val="22"/>
                <w:szCs w:val="22"/>
              </w:rPr>
              <w:t>1DV40</w:t>
            </w:r>
            <w:r w:rsidR="009E4FE9">
              <w:rPr>
                <w:sz w:val="22"/>
                <w:szCs w:val="22"/>
              </w:rPr>
              <w:t>2</w:t>
            </w:r>
          </w:p>
        </w:tc>
      </w:tr>
    </w:tbl>
    <w:p w:rsidR="004E50FE" w:rsidRPr="008529CC" w:rsidRDefault="004E50FE" w:rsidP="00442F63">
      <w:pPr>
        <w:pStyle w:val="Toc"/>
        <w:rPr>
          <w:b/>
        </w:rPr>
      </w:pPr>
    </w:p>
    <w:p w:rsidR="007F0B27" w:rsidRDefault="007F0B27" w:rsidP="002B2AC2">
      <w:pPr>
        <w:pStyle w:val="Rubrik1"/>
        <w:framePr w:w="3974" w:wrap="auto" w:hAnchor="text"/>
        <w:sectPr w:rsidR="007F0B27" w:rsidSect="00873C55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</w:p>
    <w:p w:rsidR="00401F88" w:rsidRPr="00D87413" w:rsidRDefault="00401F88" w:rsidP="00401F88">
      <w:pPr>
        <w:pStyle w:val="Brdtext"/>
        <w:spacing w:after="240"/>
        <w:rPr>
          <w:b/>
          <w:sz w:val="34"/>
          <w:szCs w:val="34"/>
        </w:rPr>
      </w:pPr>
      <w:r w:rsidRPr="00D87413">
        <w:rPr>
          <w:b/>
          <w:sz w:val="34"/>
          <w:szCs w:val="34"/>
        </w:rPr>
        <w:lastRenderedPageBreak/>
        <w:t>Upphovsrätt för detta verk</w:t>
      </w:r>
    </w:p>
    <w:p w:rsidR="00401F88" w:rsidRDefault="00401F88" w:rsidP="00401F88">
      <w:pPr>
        <w:pStyle w:val="Brdtext"/>
      </w:pPr>
      <w:r>
        <w:t>Detta verk är framtaget i anslutning till kursen Inledande programmering med C# vid Linnéuniversitetet.</w:t>
      </w:r>
    </w:p>
    <w:p w:rsidR="00401F88" w:rsidRPr="00D87413" w:rsidRDefault="00401F88" w:rsidP="00401F88">
      <w:pPr>
        <w:pStyle w:val="Brdtext"/>
        <w:spacing w:before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Du får använda detta verk så här:</w:t>
      </w:r>
    </w:p>
    <w:p w:rsidR="00401F88" w:rsidRDefault="00401F88" w:rsidP="00401F88">
      <w:pPr>
        <w:pStyle w:val="Brdtext"/>
      </w:pPr>
      <w:r>
        <w:t xml:space="preserve">Allt innehåll i verket Från a till z och </w:t>
      </w:r>
      <w:r w:rsidR="0033725E">
        <w:t>tvärtom av</w:t>
      </w:r>
      <w:r w:rsidRPr="002F4582">
        <w:t> </w:t>
      </w:r>
      <w:r w:rsidRPr="00E016E8">
        <w:t>Mats Loock</w:t>
      </w:r>
      <w:r>
        <w:t>, förutom Linnéuniversitetets logotyp, symbol och kopparstick, är licensierad under: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674"/>
      </w:tblGrid>
      <w:tr w:rsidR="00401F88" w:rsidTr="00D86B83">
        <w:tc>
          <w:tcPr>
            <w:tcW w:w="1536" w:type="dxa"/>
            <w:vAlign w:val="center"/>
          </w:tcPr>
          <w:p w:rsidR="00401F88" w:rsidRDefault="00401F88" w:rsidP="00D86B83">
            <w:pPr>
              <w:pStyle w:val="Brdtext"/>
            </w:pPr>
            <w:r>
              <w:rPr>
                <w:noProof/>
              </w:rPr>
              <w:drawing>
                <wp:inline distT="0" distB="0" distL="0" distR="0" wp14:anchorId="5D83C336" wp14:editId="22E4CDC7">
                  <wp:extent cx="836930" cy="293370"/>
                  <wp:effectExtent l="0" t="0" r="1270" b="0"/>
                  <wp:docPr id="46" name="Bildobjekt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eative Commons-lic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:rsidR="00401F88" w:rsidRDefault="00401F88" w:rsidP="00D86B83">
            <w:pPr>
              <w:pStyle w:val="Brdtext"/>
            </w:pPr>
            <w:proofErr w:type="spellStart"/>
            <w:r w:rsidRPr="002F4582">
              <w:t>Creative</w:t>
            </w:r>
            <w:proofErr w:type="spellEnd"/>
            <w:r w:rsidRPr="002F4582">
              <w:t xml:space="preserve"> </w:t>
            </w:r>
            <w:proofErr w:type="spellStart"/>
            <w:r w:rsidRPr="002F4582">
              <w:t>Commons</w:t>
            </w:r>
            <w:proofErr w:type="spellEnd"/>
            <w:r w:rsidRPr="002F4582">
              <w:t xml:space="preserve"> Erkännande-</w:t>
            </w:r>
            <w:proofErr w:type="spellStart"/>
            <w:r w:rsidRPr="002F4582">
              <w:t>IckeKommersiell</w:t>
            </w:r>
            <w:proofErr w:type="spellEnd"/>
            <w:r w:rsidRPr="002F4582">
              <w:t>-</w:t>
            </w:r>
            <w:proofErr w:type="spellStart"/>
            <w:r w:rsidRPr="002F4582">
              <w:t>DelaLika</w:t>
            </w:r>
            <w:proofErr w:type="spellEnd"/>
            <w:r w:rsidRPr="002F4582">
              <w:t xml:space="preserve"> 2.5 Sverige licens.</w:t>
            </w:r>
            <w:r>
              <w:br/>
            </w:r>
            <w:hyperlink r:id="rId13" w:history="1">
              <w:r w:rsidRPr="00D371BD">
                <w:rPr>
                  <w:rStyle w:val="Hyperlnk"/>
                </w:rPr>
                <w:t>http://creativecommons.org/licenses/by-nc-sa/2.5/se/</w:t>
              </w:r>
            </w:hyperlink>
          </w:p>
        </w:tc>
      </w:tr>
    </w:tbl>
    <w:p w:rsidR="00401F88" w:rsidRPr="00D87413" w:rsidRDefault="00401F88" w:rsidP="00401F88">
      <w:pPr>
        <w:pStyle w:val="Brdtext"/>
        <w:spacing w:before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Det betyder att du i icke-kommersiella syften får:</w:t>
      </w:r>
    </w:p>
    <w:p w:rsidR="00401F88" w:rsidRDefault="00401F88" w:rsidP="00401F88">
      <w:pPr>
        <w:pStyle w:val="Brdtext"/>
        <w:numPr>
          <w:ilvl w:val="0"/>
          <w:numId w:val="46"/>
        </w:numPr>
      </w:pPr>
      <w:r>
        <w:t>kopiera hela eller delar av innehållet</w:t>
      </w:r>
    </w:p>
    <w:p w:rsidR="00401F88" w:rsidRDefault="00401F88" w:rsidP="00401F88">
      <w:pPr>
        <w:pStyle w:val="Brdtext"/>
        <w:numPr>
          <w:ilvl w:val="0"/>
          <w:numId w:val="46"/>
        </w:numPr>
      </w:pPr>
      <w:r>
        <w:t>sprida hela eller delar av innehållet</w:t>
      </w:r>
    </w:p>
    <w:p w:rsidR="00401F88" w:rsidRDefault="00401F88" w:rsidP="00401F88">
      <w:pPr>
        <w:pStyle w:val="Brdtext"/>
        <w:numPr>
          <w:ilvl w:val="0"/>
          <w:numId w:val="46"/>
        </w:numPr>
      </w:pPr>
      <w:r>
        <w:t>visa hela eller delar av innehållet offentligt och digitalt</w:t>
      </w:r>
    </w:p>
    <w:p w:rsidR="00401F88" w:rsidRDefault="00401F88" w:rsidP="00401F88">
      <w:pPr>
        <w:pStyle w:val="Brdtext"/>
        <w:numPr>
          <w:ilvl w:val="0"/>
          <w:numId w:val="46"/>
        </w:numPr>
      </w:pPr>
      <w:r>
        <w:t>konvertera innehållet till annat format</w:t>
      </w:r>
    </w:p>
    <w:p w:rsidR="00401F88" w:rsidRDefault="00401F88" w:rsidP="00401F88">
      <w:pPr>
        <w:pStyle w:val="Brdtext"/>
        <w:numPr>
          <w:ilvl w:val="0"/>
          <w:numId w:val="46"/>
        </w:numPr>
      </w:pPr>
      <w:r>
        <w:t>du får även göra om innehållet</w:t>
      </w:r>
    </w:p>
    <w:p w:rsidR="00401F88" w:rsidRDefault="00401F88" w:rsidP="00401F88">
      <w:pPr>
        <w:pStyle w:val="Brdtext"/>
      </w:pPr>
      <w:r>
        <w:t>Om du förändrar innehållet så ta inte med Linnéuniversitetets logotyp, symbol och/eller kopparstick i din nya version!</w:t>
      </w:r>
    </w:p>
    <w:p w:rsidR="00401F88" w:rsidRDefault="00401F88" w:rsidP="00401F88">
      <w:r>
        <w:t xml:space="preserve">Vid all användning måste du ange källan: ”Linnéuniversitetet – Inledande programmering med C#” och en länk till </w:t>
      </w:r>
      <w:hyperlink r:id="rId14" w:history="1">
        <w:r w:rsidRPr="000D5824">
          <w:rPr>
            <w:rStyle w:val="Hyperlnk"/>
          </w:rPr>
          <w:t>https://coursepress.lnu.se/kurs/inledande-programmering-med-csharp</w:t>
        </w:r>
      </w:hyperlink>
      <w:r>
        <w:t xml:space="preserve"> och till </w:t>
      </w:r>
      <w:proofErr w:type="spellStart"/>
      <w:r>
        <w:t>Creative</w:t>
      </w:r>
      <w:proofErr w:type="spellEnd"/>
      <w:r>
        <w:t xml:space="preserve"> Common-licensen här ovan.</w:t>
      </w:r>
    </w:p>
    <w:p w:rsidR="00401F88" w:rsidRDefault="00401F88" w:rsidP="00401F88">
      <w:pPr>
        <w:pStyle w:val="Brdtext"/>
      </w:pPr>
      <w:r>
        <w:br w:type="page"/>
      </w:r>
    </w:p>
    <w:p w:rsidR="00401CCE" w:rsidRPr="001B7916" w:rsidRDefault="00401CCE" w:rsidP="001B7916">
      <w:pPr>
        <w:rPr>
          <w:b/>
          <w:sz w:val="34"/>
          <w:szCs w:val="34"/>
        </w:rPr>
      </w:pPr>
      <w:r w:rsidRPr="001B7916">
        <w:rPr>
          <w:b/>
          <w:sz w:val="34"/>
          <w:szCs w:val="34"/>
        </w:rPr>
        <w:lastRenderedPageBreak/>
        <w:t>Innehåll</w:t>
      </w:r>
    </w:p>
    <w:sdt>
      <w:sdtPr>
        <w:rPr>
          <w:sz w:val="22"/>
        </w:rPr>
        <w:id w:val="-29198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7C29" w:rsidRDefault="001B7916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364312" w:history="1">
            <w:r w:rsidR="00D87C29" w:rsidRPr="00BB11F8">
              <w:rPr>
                <w:rStyle w:val="Hyperlnk"/>
                <w:noProof/>
              </w:rPr>
              <w:t>Uppgift</w:t>
            </w:r>
            <w:r w:rsidR="00D87C29">
              <w:rPr>
                <w:noProof/>
                <w:webHidden/>
              </w:rPr>
              <w:tab/>
            </w:r>
            <w:r w:rsidR="00D87C29">
              <w:rPr>
                <w:noProof/>
                <w:webHidden/>
              </w:rPr>
              <w:fldChar w:fldCharType="begin"/>
            </w:r>
            <w:r w:rsidR="00D87C29">
              <w:rPr>
                <w:noProof/>
                <w:webHidden/>
              </w:rPr>
              <w:instrText xml:space="preserve"> PAGEREF _Toc332364312 \h </w:instrText>
            </w:r>
            <w:r w:rsidR="00D87C29">
              <w:rPr>
                <w:noProof/>
                <w:webHidden/>
              </w:rPr>
            </w:r>
            <w:r w:rsidR="00D87C29">
              <w:rPr>
                <w:noProof/>
                <w:webHidden/>
              </w:rPr>
              <w:fldChar w:fldCharType="separate"/>
            </w:r>
            <w:r w:rsidR="002E653F">
              <w:rPr>
                <w:noProof/>
                <w:webHidden/>
              </w:rPr>
              <w:t>3</w:t>
            </w:r>
            <w:r w:rsidR="00D87C29">
              <w:rPr>
                <w:noProof/>
                <w:webHidden/>
              </w:rPr>
              <w:fldChar w:fldCharType="end"/>
            </w:r>
          </w:hyperlink>
        </w:p>
        <w:p w:rsidR="00D87C29" w:rsidRDefault="00DD2F24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313" w:history="1">
            <w:r w:rsidR="00D87C29" w:rsidRPr="00BB11F8">
              <w:rPr>
                <w:rStyle w:val="Hyperlnk"/>
                <w:noProof/>
              </w:rPr>
              <w:t>Problem</w:t>
            </w:r>
            <w:r w:rsidR="00D87C29">
              <w:rPr>
                <w:noProof/>
                <w:webHidden/>
              </w:rPr>
              <w:tab/>
            </w:r>
            <w:r w:rsidR="00D87C29">
              <w:rPr>
                <w:noProof/>
                <w:webHidden/>
              </w:rPr>
              <w:fldChar w:fldCharType="begin"/>
            </w:r>
            <w:r w:rsidR="00D87C29">
              <w:rPr>
                <w:noProof/>
                <w:webHidden/>
              </w:rPr>
              <w:instrText xml:space="preserve"> PAGEREF _Toc332364313 \h </w:instrText>
            </w:r>
            <w:r w:rsidR="00D87C29">
              <w:rPr>
                <w:noProof/>
                <w:webHidden/>
              </w:rPr>
            </w:r>
            <w:r w:rsidR="00D87C29">
              <w:rPr>
                <w:noProof/>
                <w:webHidden/>
              </w:rPr>
              <w:fldChar w:fldCharType="separate"/>
            </w:r>
            <w:r w:rsidR="002E653F">
              <w:rPr>
                <w:noProof/>
                <w:webHidden/>
              </w:rPr>
              <w:t>3</w:t>
            </w:r>
            <w:r w:rsidR="00D87C29">
              <w:rPr>
                <w:noProof/>
                <w:webHidden/>
              </w:rPr>
              <w:fldChar w:fldCharType="end"/>
            </w:r>
          </w:hyperlink>
        </w:p>
        <w:p w:rsidR="00D87C29" w:rsidRDefault="00DD2F24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314" w:history="1">
            <w:r w:rsidR="00D87C29" w:rsidRPr="00BB11F8">
              <w:rPr>
                <w:rStyle w:val="Hyperlnk"/>
                <w:noProof/>
              </w:rPr>
              <w:t>Algoritm</w:t>
            </w:r>
            <w:r w:rsidR="00D87C29">
              <w:rPr>
                <w:noProof/>
                <w:webHidden/>
              </w:rPr>
              <w:tab/>
            </w:r>
            <w:r w:rsidR="00D87C29">
              <w:rPr>
                <w:noProof/>
                <w:webHidden/>
              </w:rPr>
              <w:fldChar w:fldCharType="begin"/>
            </w:r>
            <w:r w:rsidR="00D87C29">
              <w:rPr>
                <w:noProof/>
                <w:webHidden/>
              </w:rPr>
              <w:instrText xml:space="preserve"> PAGEREF _Toc332364314 \h </w:instrText>
            </w:r>
            <w:r w:rsidR="00D87C29">
              <w:rPr>
                <w:noProof/>
                <w:webHidden/>
              </w:rPr>
            </w:r>
            <w:r w:rsidR="00D87C29">
              <w:rPr>
                <w:noProof/>
                <w:webHidden/>
              </w:rPr>
              <w:fldChar w:fldCharType="separate"/>
            </w:r>
            <w:r w:rsidR="002E653F">
              <w:rPr>
                <w:noProof/>
                <w:webHidden/>
              </w:rPr>
              <w:t>3</w:t>
            </w:r>
            <w:r w:rsidR="00D87C29">
              <w:rPr>
                <w:noProof/>
                <w:webHidden/>
              </w:rPr>
              <w:fldChar w:fldCharType="end"/>
            </w:r>
          </w:hyperlink>
        </w:p>
        <w:p w:rsidR="00D87C29" w:rsidRDefault="00DD2F24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315" w:history="1">
            <w:r w:rsidR="00D87C29" w:rsidRPr="00BB11F8">
              <w:rPr>
                <w:rStyle w:val="Hyperlnk"/>
                <w:noProof/>
              </w:rPr>
              <w:t>Test av program</w:t>
            </w:r>
            <w:r w:rsidR="00D87C29">
              <w:rPr>
                <w:noProof/>
                <w:webHidden/>
              </w:rPr>
              <w:tab/>
            </w:r>
            <w:r w:rsidR="00D87C29">
              <w:rPr>
                <w:noProof/>
                <w:webHidden/>
              </w:rPr>
              <w:fldChar w:fldCharType="begin"/>
            </w:r>
            <w:r w:rsidR="00D87C29">
              <w:rPr>
                <w:noProof/>
                <w:webHidden/>
              </w:rPr>
              <w:instrText xml:space="preserve"> PAGEREF _Toc332364315 \h </w:instrText>
            </w:r>
            <w:r w:rsidR="00D87C29">
              <w:rPr>
                <w:noProof/>
                <w:webHidden/>
              </w:rPr>
            </w:r>
            <w:r w:rsidR="00D87C29">
              <w:rPr>
                <w:noProof/>
                <w:webHidden/>
              </w:rPr>
              <w:fldChar w:fldCharType="separate"/>
            </w:r>
            <w:r w:rsidR="002E653F">
              <w:rPr>
                <w:noProof/>
                <w:webHidden/>
              </w:rPr>
              <w:t>3</w:t>
            </w:r>
            <w:r w:rsidR="00D87C29">
              <w:rPr>
                <w:noProof/>
                <w:webHidden/>
              </w:rPr>
              <w:fldChar w:fldCharType="end"/>
            </w:r>
          </w:hyperlink>
        </w:p>
        <w:p w:rsidR="00D87C29" w:rsidRDefault="00DD2F24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316" w:history="1">
            <w:r w:rsidR="00D87C29" w:rsidRPr="00BB11F8">
              <w:rPr>
                <w:rStyle w:val="Hyperlnk"/>
                <w:noProof/>
              </w:rPr>
              <w:t>Mål</w:t>
            </w:r>
            <w:r w:rsidR="00D87C29">
              <w:rPr>
                <w:noProof/>
                <w:webHidden/>
              </w:rPr>
              <w:tab/>
            </w:r>
            <w:r w:rsidR="00D87C29">
              <w:rPr>
                <w:noProof/>
                <w:webHidden/>
              </w:rPr>
              <w:fldChar w:fldCharType="begin"/>
            </w:r>
            <w:r w:rsidR="00D87C29">
              <w:rPr>
                <w:noProof/>
                <w:webHidden/>
              </w:rPr>
              <w:instrText xml:space="preserve"> PAGEREF _Toc332364316 \h </w:instrText>
            </w:r>
            <w:r w:rsidR="00D87C29">
              <w:rPr>
                <w:noProof/>
                <w:webHidden/>
              </w:rPr>
            </w:r>
            <w:r w:rsidR="00D87C29">
              <w:rPr>
                <w:noProof/>
                <w:webHidden/>
              </w:rPr>
              <w:fldChar w:fldCharType="separate"/>
            </w:r>
            <w:r w:rsidR="002E653F">
              <w:rPr>
                <w:noProof/>
                <w:webHidden/>
              </w:rPr>
              <w:t>4</w:t>
            </w:r>
            <w:r w:rsidR="00D87C29">
              <w:rPr>
                <w:noProof/>
                <w:webHidden/>
              </w:rPr>
              <w:fldChar w:fldCharType="end"/>
            </w:r>
          </w:hyperlink>
        </w:p>
        <w:p w:rsidR="00D87C29" w:rsidRDefault="00DD2F24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317" w:history="1">
            <w:r w:rsidR="00D87C29" w:rsidRPr="00BB11F8">
              <w:rPr>
                <w:rStyle w:val="Hyperlnk"/>
                <w:noProof/>
              </w:rPr>
              <w:t>Tips</w:t>
            </w:r>
            <w:r w:rsidR="00D87C29">
              <w:rPr>
                <w:noProof/>
                <w:webHidden/>
              </w:rPr>
              <w:tab/>
            </w:r>
            <w:r w:rsidR="00D87C29">
              <w:rPr>
                <w:noProof/>
                <w:webHidden/>
              </w:rPr>
              <w:fldChar w:fldCharType="begin"/>
            </w:r>
            <w:r w:rsidR="00D87C29">
              <w:rPr>
                <w:noProof/>
                <w:webHidden/>
              </w:rPr>
              <w:instrText xml:space="preserve"> PAGEREF _Toc332364317 \h </w:instrText>
            </w:r>
            <w:r w:rsidR="00D87C29">
              <w:rPr>
                <w:noProof/>
                <w:webHidden/>
              </w:rPr>
            </w:r>
            <w:r w:rsidR="00D87C29">
              <w:rPr>
                <w:noProof/>
                <w:webHidden/>
              </w:rPr>
              <w:fldChar w:fldCharType="separate"/>
            </w:r>
            <w:r w:rsidR="002E653F">
              <w:rPr>
                <w:noProof/>
                <w:webHidden/>
              </w:rPr>
              <w:t>4</w:t>
            </w:r>
            <w:r w:rsidR="00D87C29">
              <w:rPr>
                <w:noProof/>
                <w:webHidden/>
              </w:rPr>
              <w:fldChar w:fldCharType="end"/>
            </w:r>
          </w:hyperlink>
        </w:p>
        <w:p w:rsidR="00D87C29" w:rsidRDefault="00DD2F24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364318" w:history="1">
            <w:r w:rsidR="00D87C29" w:rsidRPr="00BB11F8">
              <w:rPr>
                <w:rStyle w:val="Hyperlnk"/>
                <w:noProof/>
              </w:rPr>
              <w:t>Lösning</w:t>
            </w:r>
            <w:r w:rsidR="00D87C29">
              <w:rPr>
                <w:noProof/>
                <w:webHidden/>
              </w:rPr>
              <w:tab/>
            </w:r>
            <w:r w:rsidR="00D87C29">
              <w:rPr>
                <w:noProof/>
                <w:webHidden/>
              </w:rPr>
              <w:fldChar w:fldCharType="begin"/>
            </w:r>
            <w:r w:rsidR="00D87C29">
              <w:rPr>
                <w:noProof/>
                <w:webHidden/>
              </w:rPr>
              <w:instrText xml:space="preserve"> PAGEREF _Toc332364318 \h </w:instrText>
            </w:r>
            <w:r w:rsidR="00D87C29">
              <w:rPr>
                <w:noProof/>
                <w:webHidden/>
              </w:rPr>
            </w:r>
            <w:r w:rsidR="00D87C29">
              <w:rPr>
                <w:noProof/>
                <w:webHidden/>
              </w:rPr>
              <w:fldChar w:fldCharType="separate"/>
            </w:r>
            <w:r w:rsidR="002E653F">
              <w:rPr>
                <w:noProof/>
                <w:webHidden/>
              </w:rPr>
              <w:t>5</w:t>
            </w:r>
            <w:r w:rsidR="00D87C29">
              <w:rPr>
                <w:noProof/>
                <w:webHidden/>
              </w:rPr>
              <w:fldChar w:fldCharType="end"/>
            </w:r>
          </w:hyperlink>
        </w:p>
        <w:p w:rsidR="001B7916" w:rsidRDefault="001B7916" w:rsidP="00DA6E7A">
          <w:pPr>
            <w:pStyle w:val="Innehll2"/>
          </w:pPr>
          <w:r>
            <w:rPr>
              <w:b/>
              <w:bCs/>
            </w:rPr>
            <w:fldChar w:fldCharType="end"/>
          </w:r>
        </w:p>
      </w:sdtContent>
    </w:sdt>
    <w:p w:rsidR="00401CCE" w:rsidRDefault="00401CCE" w:rsidP="00401CCE">
      <w:pPr>
        <w:pStyle w:val="Brdtext"/>
      </w:pPr>
    </w:p>
    <w:p w:rsidR="00401CCE" w:rsidRPr="00DA6E7A" w:rsidRDefault="00401CCE" w:rsidP="00DA6E7A">
      <w:pPr>
        <w:pStyle w:val="Brdtext"/>
        <w:sectPr w:rsidR="00401CCE" w:rsidRPr="00DA6E7A" w:rsidSect="008069A4">
          <w:headerReference w:type="default" r:id="rId15"/>
          <w:headerReference w:type="first" r:id="rId16"/>
          <w:footerReference w:type="first" r:id="rId17"/>
          <w:pgSz w:w="11906" w:h="16838" w:code="9"/>
          <w:pgMar w:top="301" w:right="1418" w:bottom="301" w:left="1418" w:header="624" w:footer="510" w:gutter="0"/>
          <w:cols w:space="708"/>
          <w:titlePg/>
          <w:docGrid w:linePitch="360"/>
        </w:sectPr>
      </w:pPr>
    </w:p>
    <w:p w:rsidR="001C3094" w:rsidRDefault="00401CCE" w:rsidP="0015535C">
      <w:pPr>
        <w:pStyle w:val="Rubrik1"/>
      </w:pPr>
      <w:bookmarkStart w:id="1" w:name="_Toc332364312"/>
      <w:r w:rsidRPr="001C3094">
        <w:lastRenderedPageBreak/>
        <w:t>Uppgift</w:t>
      </w:r>
      <w:bookmarkEnd w:id="1"/>
    </w:p>
    <w:p w:rsidR="0015535C" w:rsidRDefault="0015535C" w:rsidP="0015535C">
      <w:pPr>
        <w:pStyle w:val="Rubrik2"/>
      </w:pPr>
      <w:bookmarkStart w:id="2" w:name="_Toc332364313"/>
      <w:r>
        <w:t>Problem</w:t>
      </w:r>
      <w:bookmarkEnd w:id="2"/>
    </w:p>
    <w:p w:rsidR="00690B8F" w:rsidRDefault="00690B8F" w:rsidP="00911064">
      <w:pPr>
        <w:pStyle w:val="Brdtext"/>
      </w:pPr>
      <w:r w:rsidRPr="00C60141">
        <w:t xml:space="preserve">Skriv ett program som skriver ut alfabetet från a till </w:t>
      </w:r>
      <w:r>
        <w:t>z</w:t>
      </w:r>
      <w:r w:rsidRPr="00C60141">
        <w:t xml:space="preserve"> och från </w:t>
      </w:r>
      <w:r>
        <w:t>z</w:t>
      </w:r>
      <w:r w:rsidRPr="00C60141">
        <w:t xml:space="preserve"> till a. </w:t>
      </w:r>
      <w:r>
        <w:t>R</w:t>
      </w:r>
      <w:r w:rsidRPr="00C60141">
        <w:t xml:space="preserve">epetitionssatser måste användas! Programmet ska skriva </w:t>
      </w:r>
      <w:r>
        <w:t>ut både små och stora bokstäver enligt</w:t>
      </w:r>
    </w:p>
    <w:p w:rsidR="00690B8F" w:rsidRPr="00994964" w:rsidRDefault="00690B8F" w:rsidP="00911064">
      <w:pPr>
        <w:pStyle w:val="Brdtext"/>
        <w:rPr>
          <w:rFonts w:ascii="Consolas" w:hAnsi="Consolas" w:cs="Courier New"/>
          <w:noProof/>
          <w:sz w:val="20"/>
        </w:rPr>
      </w:pPr>
      <w:proofErr w:type="spellStart"/>
      <w:r w:rsidRPr="00994964">
        <w:rPr>
          <w:rFonts w:ascii="Consolas" w:hAnsi="Consolas" w:cs="Courier New"/>
          <w:sz w:val="20"/>
        </w:rPr>
        <w:t>aA</w:t>
      </w:r>
      <w:proofErr w:type="spellEnd"/>
      <w:r w:rsidRPr="00994964">
        <w:rPr>
          <w:rFonts w:ascii="Consolas" w:hAnsi="Consolas" w:cs="Courier New"/>
          <w:sz w:val="20"/>
        </w:rPr>
        <w:t xml:space="preserve"> </w:t>
      </w:r>
      <w:proofErr w:type="spellStart"/>
      <w:r w:rsidRPr="00994964">
        <w:rPr>
          <w:rFonts w:ascii="Consolas" w:hAnsi="Consolas" w:cs="Courier New"/>
          <w:sz w:val="20"/>
        </w:rPr>
        <w:t>bB</w:t>
      </w:r>
      <w:proofErr w:type="spellEnd"/>
      <w:r w:rsidRPr="00994964">
        <w:rPr>
          <w:rFonts w:ascii="Consolas" w:hAnsi="Consolas" w:cs="Courier New"/>
          <w:sz w:val="20"/>
        </w:rPr>
        <w:t xml:space="preserve"> </w:t>
      </w:r>
      <w:proofErr w:type="spellStart"/>
      <w:r w:rsidRPr="00994964">
        <w:rPr>
          <w:rFonts w:ascii="Consolas" w:hAnsi="Consolas" w:cs="Courier New"/>
          <w:sz w:val="20"/>
        </w:rPr>
        <w:t>cC</w:t>
      </w:r>
      <w:proofErr w:type="spellEnd"/>
      <w:r w:rsidRPr="00994964">
        <w:rPr>
          <w:rFonts w:ascii="Consolas" w:hAnsi="Consolas" w:cs="Courier New"/>
          <w:sz w:val="20"/>
        </w:rPr>
        <w:t xml:space="preserve"> … </w:t>
      </w:r>
      <w:proofErr w:type="spellStart"/>
      <w:r w:rsidRPr="00994964">
        <w:rPr>
          <w:rFonts w:ascii="Consolas" w:hAnsi="Consolas" w:cs="Courier New"/>
          <w:sz w:val="20"/>
        </w:rPr>
        <w:t>zZ</w:t>
      </w:r>
      <w:proofErr w:type="spellEnd"/>
      <w:r w:rsidRPr="00994964">
        <w:rPr>
          <w:rFonts w:ascii="Consolas" w:hAnsi="Consolas" w:cs="Courier New"/>
          <w:sz w:val="20"/>
        </w:rPr>
        <w:br/>
      </w:r>
      <w:proofErr w:type="spellStart"/>
      <w:r w:rsidRPr="00994964">
        <w:rPr>
          <w:rFonts w:ascii="Consolas" w:hAnsi="Consolas" w:cs="Courier New"/>
          <w:sz w:val="20"/>
        </w:rPr>
        <w:t>zZ</w:t>
      </w:r>
      <w:proofErr w:type="spellEnd"/>
      <w:r w:rsidRPr="00994964">
        <w:rPr>
          <w:rFonts w:ascii="Consolas" w:hAnsi="Consolas" w:cs="Courier New"/>
          <w:sz w:val="20"/>
        </w:rPr>
        <w:t xml:space="preserve"> </w:t>
      </w:r>
      <w:proofErr w:type="spellStart"/>
      <w:r w:rsidRPr="00994964">
        <w:rPr>
          <w:rFonts w:ascii="Consolas" w:hAnsi="Consolas" w:cs="Courier New"/>
          <w:sz w:val="20"/>
        </w:rPr>
        <w:t>yY</w:t>
      </w:r>
      <w:proofErr w:type="spellEnd"/>
      <w:r w:rsidRPr="00994964">
        <w:rPr>
          <w:rFonts w:ascii="Consolas" w:hAnsi="Consolas" w:cs="Courier New"/>
          <w:sz w:val="20"/>
        </w:rPr>
        <w:t xml:space="preserve"> </w:t>
      </w:r>
      <w:proofErr w:type="spellStart"/>
      <w:r w:rsidRPr="00994964">
        <w:rPr>
          <w:rFonts w:ascii="Consolas" w:hAnsi="Consolas" w:cs="Courier New"/>
          <w:sz w:val="20"/>
        </w:rPr>
        <w:t>xX</w:t>
      </w:r>
      <w:proofErr w:type="spellEnd"/>
      <w:r w:rsidRPr="00994964">
        <w:rPr>
          <w:rFonts w:ascii="Consolas" w:hAnsi="Consolas" w:cs="Courier New"/>
          <w:sz w:val="20"/>
        </w:rPr>
        <w:t xml:space="preserve"> … </w:t>
      </w:r>
      <w:proofErr w:type="spellStart"/>
      <w:r w:rsidRPr="00994964">
        <w:rPr>
          <w:rFonts w:ascii="Consolas" w:hAnsi="Consolas" w:cs="Courier New"/>
          <w:sz w:val="20"/>
        </w:rPr>
        <w:t>aA</w:t>
      </w:r>
      <w:proofErr w:type="spellEnd"/>
    </w:p>
    <w:p w:rsidR="00690B8F" w:rsidRDefault="00690B8F" w:rsidP="00911064">
      <w:pPr>
        <w:pStyle w:val="Rubrik2"/>
        <w:rPr>
          <w:noProof/>
        </w:rPr>
      </w:pPr>
      <w:bookmarkStart w:id="3" w:name="_Toc332364314"/>
      <w:r>
        <w:rPr>
          <w:noProof/>
        </w:rPr>
        <w:t>Algoritm</w:t>
      </w:r>
      <w:bookmarkEnd w:id="3"/>
    </w:p>
    <w:p w:rsidR="00911064" w:rsidRDefault="00690B8F" w:rsidP="00911064">
      <w:pPr>
        <w:pStyle w:val="Brdtext"/>
        <w:keepNext/>
      </w:pPr>
      <w:r>
        <w:rPr>
          <w:noProof/>
        </w:rPr>
        <mc:AlternateContent>
          <mc:Choice Requires="wpg">
            <w:drawing>
              <wp:inline distT="0" distB="0" distL="0" distR="0" wp14:anchorId="2085A58A" wp14:editId="422C5A2D">
                <wp:extent cx="4229100" cy="5029200"/>
                <wp:effectExtent l="0" t="0" r="19050" b="19050"/>
                <wp:docPr id="4" name="Grup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5029200"/>
                          <a:chOff x="1778" y="4658"/>
                          <a:chExt cx="6660" cy="7920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18" y="8618"/>
                            <a:ext cx="1800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  <w:t>Skriv ut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tecken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138" y="7898"/>
                            <a:ext cx="2160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  <w:t>Skriv ut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tecken + 32</w:t>
                              </w:r>
                            </w:p>
                            <w:p w:rsidR="00CA3BE9" w:rsidRDefault="00CA3BE9" w:rsidP="00690B8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18" y="5558"/>
                            <a:ext cx="1800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tecken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sym w:font="Symbol" w:char="00AC"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’A’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7"/>
                        <wps:cNvCnPr/>
                        <wps:spPr bwMode="auto">
                          <a:xfrm>
                            <a:off x="3218" y="969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678" y="4658"/>
                            <a:ext cx="1080" cy="54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/>
                        <wps:spPr bwMode="auto">
                          <a:xfrm>
                            <a:off x="3218" y="519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/>
                        <wps:spPr bwMode="auto">
                          <a:xfrm>
                            <a:off x="3218" y="591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318" y="6458"/>
                            <a:ext cx="1800" cy="108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6638"/>
                            <a:ext cx="18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så länge tecken &lt;=  'Z'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3"/>
                        <wps:cNvCnPr/>
                        <wps:spPr bwMode="auto">
                          <a:xfrm>
                            <a:off x="1778" y="1023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4"/>
                        <wps:cNvCnPr/>
                        <wps:spPr bwMode="auto">
                          <a:xfrm>
                            <a:off x="3218" y="753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"/>
                        <wps:cNvCnPr/>
                        <wps:spPr bwMode="auto">
                          <a:xfrm>
                            <a:off x="3218" y="825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"/>
                        <wps:cNvCnPr/>
                        <wps:spPr bwMode="auto">
                          <a:xfrm>
                            <a:off x="1778" y="6098"/>
                            <a:ext cx="0" cy="4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"/>
                        <wps:cNvCnPr/>
                        <wps:spPr bwMode="auto">
                          <a:xfrm>
                            <a:off x="1778" y="609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8"/>
                        <wps:cNvCnPr/>
                        <wps:spPr bwMode="auto">
                          <a:xfrm>
                            <a:off x="4118" y="699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9"/>
                        <wps:cNvCnPr/>
                        <wps:spPr bwMode="auto">
                          <a:xfrm>
                            <a:off x="6098" y="6998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98" y="10958"/>
                            <a:ext cx="1800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  <w:t>Skriv ut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tecken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018" y="10238"/>
                            <a:ext cx="2160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  <w:t>Skriv ut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tecken + 32</w:t>
                              </w:r>
                            </w:p>
                            <w:p w:rsidR="00CA3BE9" w:rsidRDefault="00CA3BE9" w:rsidP="00690B8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198" y="7898"/>
                            <a:ext cx="1800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tecken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sym w:font="Symbol" w:char="00AC"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’Z’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3"/>
                        <wps:cNvCnPr/>
                        <wps:spPr bwMode="auto">
                          <a:xfrm>
                            <a:off x="6098" y="1203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4"/>
                        <wps:cNvCnPr/>
                        <wps:spPr bwMode="auto">
                          <a:xfrm>
                            <a:off x="6098" y="825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5198" y="8798"/>
                            <a:ext cx="1800" cy="108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0000" tIns="90000" rIns="90000" bIns="90000" anchor="ctr" anchorCtr="0" upright="1">
                          <a:noAutofit/>
                        </wps:bodyPr>
                      </wps:wsp>
                      <wps:wsp>
                        <wps:cNvPr id="3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198" y="8978"/>
                            <a:ext cx="18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så länge tecken &gt;=  'A'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7"/>
                        <wps:cNvCnPr/>
                        <wps:spPr bwMode="auto">
                          <a:xfrm>
                            <a:off x="4658" y="1257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8"/>
                        <wps:cNvCnPr/>
                        <wps:spPr bwMode="auto">
                          <a:xfrm>
                            <a:off x="6098" y="987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9"/>
                        <wps:cNvCnPr/>
                        <wps:spPr bwMode="auto">
                          <a:xfrm>
                            <a:off x="6098" y="1059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0"/>
                        <wps:cNvCnPr/>
                        <wps:spPr bwMode="auto">
                          <a:xfrm>
                            <a:off x="4658" y="8438"/>
                            <a:ext cx="0" cy="4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1"/>
                        <wps:cNvCnPr/>
                        <wps:spPr bwMode="auto">
                          <a:xfrm>
                            <a:off x="4658" y="843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7358" y="9878"/>
                            <a:ext cx="1080" cy="54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Stopp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3"/>
                        <wps:cNvCnPr/>
                        <wps:spPr bwMode="auto">
                          <a:xfrm>
                            <a:off x="6998" y="933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/>
                        <wps:spPr bwMode="auto">
                          <a:xfrm>
                            <a:off x="7898" y="933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018" y="11678"/>
                            <a:ext cx="2160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tecken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sym w:font="Symbol" w:char="00AC"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tecken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–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6"/>
                        <wps:cNvCnPr/>
                        <wps:spPr bwMode="auto">
                          <a:xfrm>
                            <a:off x="6098" y="1131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38" y="9338"/>
                            <a:ext cx="2160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BE9" w:rsidRDefault="00CA3BE9" w:rsidP="00690B8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tecken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sym w:font="Symbol" w:char="00AC"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tecken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8"/>
                        <wps:cNvCnPr/>
                        <wps:spPr bwMode="auto">
                          <a:xfrm>
                            <a:off x="3218" y="897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 4" o:spid="_x0000_s1026" style="width:333pt;height:396pt;mso-position-horizontal-relative:char;mso-position-vertical-relative:line" coordorigin="1778,4658" coordsize="6660,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">
                <v:rect id="Rectangle 4" o:spid="_x0000_s1027" style="position:absolute;left:2318;top:8618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yZE7wA&#10;AADaAAAADwAAAGRycy9kb3ducmV2LnhtbESPywrCMBBF94L/EEZwp6miItUoIoiCG18fMDTTBzaT&#10;0kTb/r0RBJeX+zjc9bY1pXhT7QrLCibjCARxYnXBmYLH/TBagnAeWWNpmRR05GC76ffWGGvb8JXe&#10;N5+JMMIuRgW591UspUtyMujGtiIOXmprgz7IOpO6xiaMm1JOo2ghDRYcCDlWtM8ped5eJkCO17Tz&#10;NH1cGjM7R13qmsI6pYaDdrcC4an1//CvfdIK5vC9Em6A3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PJkTvAAAANoAAAAPAAAAAAAAAAAAAAAAAJgCAABkcnMvZG93bnJldi54&#10;bWxQSwUGAAAAAAQABAD1AAAAgQMAAAAA&#10;" fillcolor="#dbe5f1 [660]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</w:rPr>
                          <w:t>Skriv ut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tecken</w:t>
                        </w:r>
                      </w:p>
                    </w:txbxContent>
                  </v:textbox>
                </v:rect>
                <v:rect id="Rectangle 5" o:spid="_x0000_s1028" style="position:absolute;left:2138;top:7898;width:21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Ki/7wA&#10;AADaAAAADwAAAGRycy9kb3ducmV2LnhtbESPywrCMBBF94L/EEZwp6kiKtUoIoiCG18fMDTTBzaT&#10;0kTb/r0RBJeX+zjc9bY1pXhT7QrLCibjCARxYnXBmYLH/TBagnAeWWNpmRR05GC76ffWGGvb8JXe&#10;N5+JMMIuRgW591UspUtyMujGtiIOXmprgz7IOpO6xiaMm1JOo2guDRYcCDlWtM8ped5eJkCO17Tz&#10;NH1cGjM7R13qmsI6pYaDdrcC4an1//CvfdIKFvC9Em6A3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oqL/vAAAANoAAAAPAAAAAAAAAAAAAAAAAJgCAABkcnMvZG93bnJldi54&#10;bWxQSwUGAAAAAAQABAD1AAAAgQMAAAAA&#10;" fillcolor="#dbe5f1 [660]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</w:rPr>
                          <w:t>Skriv ut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tecken + 32</w:t>
                        </w:r>
                      </w:p>
                      <w:p w:rsidR="00CA3BE9" w:rsidRDefault="00CA3BE9" w:rsidP="00690B8F"/>
                    </w:txbxContent>
                  </v:textbox>
                </v:rect>
                <v:rect id="Rectangle 6" o:spid="_x0000_s1029" style="position:absolute;left:2318;top:5558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GTFrwA&#10;AADaAAAADwAAAGRycy9kb3ducmV2LnhtbESPywrCMBBF94L/EEZwp6kiotUoIoiCG18fMDTTBzaT&#10;0kTb/r0RBJeX+zjc9bY1pXhT7QrLCibjCARxYnXBmYLH/TBagHAeWWNpmRR05GC76ffWGGvb8JXe&#10;N5+JMMIuRgW591UspUtyMujGtiIOXmprgz7IOpO6xiaMm1JOo2guDRYcCDlWtM8ped5eJkCO17Tz&#10;NH1cGjM7R13qmsI6pYaDdrcC4an1//CvfdIKlvC9Em6A3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cZMWvAAAANoAAAAPAAAAAAAAAAAAAAAAAJgCAABkcnMvZG93bnJldi54&#10;bWxQSwUGAAAAAAQABAD1AAAAgQMAAAAA&#10;" fillcolor="#dbe5f1 [660]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tecken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sym w:font="Symbol" w:char="00AC"/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’A’</w:t>
                        </w:r>
                        <w:proofErr w:type="gramEnd"/>
                      </w:p>
                    </w:txbxContent>
                  </v:textbox>
                </v:rect>
                <v:line id="Line 7" o:spid="_x0000_s1030" style="position:absolute;visibility:visible;mso-wrap-style:square" from="3218,9698" to="3218,10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8" o:spid="_x0000_s1031" type="#_x0000_t176" style="position:absolute;left:2678;top:465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3jsIA&#10;AADbAAAADwAAAGRycy9kb3ducmV2LnhtbERPTWuDQBC9B/Iflgn0FldzKGKzEQkJ5BBoawylt8Gd&#10;qq07K+4m2n/fLRR6m8f7nG0+m17caXSdZQVJFIMgrq3uuFFQXY7rFITzyBp7y6Tgmxzku+Vii5m2&#10;E7/SvfSNCCHsMlTQej9kUrq6JYMusgNx4D7saNAHODZSjziFcNPLTRw/SoMdh4YWB9q3VH+VN6Pg&#10;cjrfiuKZr5/u/ZCmw0uFb/ag1MNqLp5AeJr9v/jPfdJhfgK/v4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feOwgAAANsAAAAPAAAAAAAAAAAAAAAAAJgCAABkcnMvZG93&#10;bnJldi54bWxQSwUGAAAAAAQABAD1AAAAhwMAAAAA&#10;" fillcolor="#dbe5f1 [660]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Start</w:t>
                        </w:r>
                      </w:p>
                    </w:txbxContent>
                  </v:textbox>
                </v:shape>
                <v:line id="Line 9" o:spid="_x0000_s1032" style="position:absolute;visibility:visible;mso-wrap-style:square" from="3218,5198" to="3218,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 10" o:spid="_x0000_s1033" style="position:absolute;visibility:visible;mso-wrap-style:square" from="3218,5918" to="3218,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1" o:spid="_x0000_s1034" type="#_x0000_t110" style="position:absolute;left:2318;top:6458;width:18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+KMEA&#10;AADbAAAADwAAAGRycy9kb3ducmV2LnhtbERPTWvCQBC9F/oflil4KWZTUdHUVaRY8GriQW9Ddtyk&#10;ZmdDdjXx33eFQm/zeJ+z2gy2EXfqfO1YwUeSgiAuna7ZKDgW3+MFCB+QNTaOScGDPGzWry8rzLTr&#10;+UD3PBgRQ9hnqKAKoc2k9GVFFn3iWuLIXVxnMUTYGak77GO4beQkTefSYs2xocKWvioqr/nNKji9&#10;p4/rEos+L362s93OzCYXc1Zq9DZsP0EEGsK/+M+913H+FJ6/x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fijBAAAA2wAAAA8AAAAAAAAAAAAAAAAAmAIAAGRycy9kb3du&#10;cmV2LnhtbFBLBQYAAAAABAAEAPUAAACGAwAAAAA=&#10;" fillcolor="#dbe5f1 [66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5" type="#_x0000_t202" style="position:absolute;left:2318;top:6638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</w:rPr>
                          <w:t>så länge tecken &lt;=  'Z'</w:t>
                        </w:r>
                        <w:proofErr w:type="gramEnd"/>
                      </w:p>
                    </w:txbxContent>
                  </v:textbox>
                </v:shape>
                <v:line id="Line 13" o:spid="_x0000_s1036" style="position:absolute;visibility:visible;mso-wrap-style:square" from="1778,10238" to="3218,10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4" o:spid="_x0000_s1037" style="position:absolute;visibility:visible;mso-wrap-style:square" from="3218,7538" to="3218,7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15" o:spid="_x0000_s1038" style="position:absolute;visibility:visible;mso-wrap-style:square" from="3218,8258" to="3218,8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16" o:spid="_x0000_s1039" style="position:absolute;visibility:visible;mso-wrap-style:square" from="1778,6098" to="1778,10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17" o:spid="_x0000_s1040" style="position:absolute;visibility:visible;mso-wrap-style:square" from="1778,6098" to="3218,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18" o:spid="_x0000_s1041" style="position:absolute;visibility:visible;mso-wrap-style:square" from="4118,6998" to="6098,6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19" o:spid="_x0000_s1042" style="position:absolute;visibility:visible;mso-wrap-style:square" from="6098,6998" to="6098,7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rect id="Rectangle 20" o:spid="_x0000_s1043" style="position:absolute;left:5198;top:10958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0KBr0A&#10;AADbAAAADwAAAGRycy9kb3ducmV2LnhtbESPywrCMBBF94L/EEZwp6lFRKpRRBAFN74+YGimD2wm&#10;pYm2/XsjCC4v93G4621nKvGmxpWWFcymEQji1OqScwWP+2GyBOE8ssbKMinoycF2MxysMdG25Su9&#10;bz4XYYRdggoK7+tESpcWZNBNbU0cvMw2Bn2QTS51g20YN5WMo2ghDZYcCAXWtC8ofd5eJkCO16z3&#10;FD8urZmfoz5zbWmdUuNRt1uB8NT5f/jXPmkF8QK+X8IP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0KBr0AAADbAAAADwAAAAAAAAAAAAAAAACYAgAAZHJzL2Rvd25yZXYu&#10;eG1sUEsFBgAAAAAEAAQA9QAAAIIDAAAAAA==&#10;" fillcolor="#dbe5f1 [660]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</w:rPr>
                          <w:t>Skriv ut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tecken</w:t>
                        </w:r>
                      </w:p>
                    </w:txbxContent>
                  </v:textbox>
                </v:rect>
                <v:rect id="Rectangle 21" o:spid="_x0000_s1044" style="position:absolute;left:5018;top:10238;width:21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GvncEA&#10;AADbAAAADwAAAGRycy9kb3ducmV2LnhtbESPy2rDMBBF94X8g5hCd41cU9rgWDYhUBLIpk78AYM1&#10;fhBrZCzVj7+PCoUuL/dxuGm+mF5MNLrOsoK3bQSCuLK640ZBeft63YFwHlljb5kUrOQgzzZPKSba&#10;zlzQdPWNCCPsElTQej8kUrqqJYNuawfi4NV2NOiDHBupR5zDuOllHEUf0mDHgdDiQMeWqvv1xwTI&#10;qahXT3H5PZv3S7TWbu6sU+rleTnsQXha/H/4r33WCuJP+P0SfoD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hr53BAAAA2wAAAA8AAAAAAAAAAAAAAAAAmAIAAGRycy9kb3du&#10;cmV2LnhtbFBLBQYAAAAABAAEAPUAAACGAwAAAAA=&#10;" fillcolor="#dbe5f1 [660]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</w:rPr>
                          <w:t>Skriv ut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tecken + 32</w:t>
                        </w:r>
                      </w:p>
                      <w:p w:rsidR="00CA3BE9" w:rsidRDefault="00CA3BE9" w:rsidP="00690B8F"/>
                    </w:txbxContent>
                  </v:textbox>
                </v:rect>
                <v:rect id="Rectangle 22" o:spid="_x0000_s1045" style="position:absolute;left:5198;top:7898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47774A&#10;AADbAAAADwAAAGRycy9kb3ducmV2LnhtbERPS2rDMBDdF3IHMYHuGrkmlOJECaUQEsimcXOAwRpb&#10;ptbIWIo/t+8sCl0+3n9/nH2nRhpiG9jA6yYDRVwF23Jj4P59enkHFROyxS4wGVgowvGwetpjYcPE&#10;NxrL1CgJ4VigAZdSX2gdK0ce4yb0xMLVYfCYBA6NtgNOEu47nWfZm/bYsjQ47OnTUfVTPryUnG/1&#10;kii/f01+e82WOk5tiMY8r+ePHahEc/oX/7kv1kAuY+WL/AB9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+O+++AAAA2wAAAA8AAAAAAAAAAAAAAAAAmAIAAGRycy9kb3ducmV2&#10;LnhtbFBLBQYAAAAABAAEAPUAAACDAwAAAAA=&#10;" fillcolor="#dbe5f1 [660]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tecken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sym w:font="Symbol" w:char="00AC"/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’Z’</w:t>
                        </w:r>
                        <w:proofErr w:type="gramEnd"/>
                      </w:p>
                    </w:txbxContent>
                  </v:textbox>
                </v:rect>
                <v:line id="Line 23" o:spid="_x0000_s1046" style="position:absolute;visibility:visible;mso-wrap-style:square" from="6098,12038" to="6098,1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24" o:spid="_x0000_s1047" style="position:absolute;visibility:visible;mso-wrap-style:square" from="6098,8258" to="6098,8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shape id="AutoShape 25" o:spid="_x0000_s1048" type="#_x0000_t110" style="position:absolute;left:5198;top:8798;width:180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Hpcb8A&#10;AADbAAAADwAAAGRycy9kb3ducmV2LnhtbESPQYvCMBSE7wv+h/AEb5qqIFKNIorgddWDx0fzbBub&#10;l5JEW//9RhD2OMzMN8x629tGvMiH2rGC6SQDQVw4XXOp4Ho5jpcgQkTW2DgmBW8KsN0MftaYa9fx&#10;L73OsRQJwiFHBVWMbS5lKCqyGCauJU7e3XmLMUlfSu2xS3DbyFmWLaTFmtNChS3tKyoe56dVoI0+&#10;3N/dvDzKaG7Gn8z18TRKjYb9bgUiUh//w9/2SSuYz+DzJf0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EelxvwAAANsAAAAPAAAAAAAAAAAAAAAAAJgCAABkcnMvZG93bnJl&#10;di54bWxQSwUGAAAAAAQABAD1AAAAhAMAAAAA&#10;" fillcolor="#dbe5f1 [660]">
                  <v:textbox inset="2.5mm,2.5mm,2.5mm,2.5mm"/>
                </v:shape>
                <v:shape id="Text Box 26" o:spid="_x0000_s1049" type="#_x0000_t202" style="position:absolute;left:5198;top:8978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</w:rPr>
                          <w:t>så länge tecken &gt;=  'A'</w:t>
                        </w:r>
                        <w:proofErr w:type="gramEnd"/>
                      </w:p>
                    </w:txbxContent>
                  </v:textbox>
                </v:shape>
                <v:line id="Line 27" o:spid="_x0000_s1050" style="position:absolute;visibility:visible;mso-wrap-style:square" from="4658,12578" to="6098,1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28" o:spid="_x0000_s1051" style="position:absolute;visibility:visible;mso-wrap-style:square" from="6098,9878" to="6098,10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Line 29" o:spid="_x0000_s1052" style="position:absolute;visibility:visible;mso-wrap-style:square" from="6098,10598" to="6098,10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<v:stroke endarrow="block"/>
                </v:line>
                <v:line id="Line 30" o:spid="_x0000_s1053" style="position:absolute;visibility:visible;mso-wrap-style:square" from="4658,8438" to="4658,1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31" o:spid="_x0000_s1054" style="position:absolute;visibility:visible;mso-wrap-style:square" from="4658,8438" to="6098,8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shape id="AutoShape 32" o:spid="_x0000_s1055" type="#_x0000_t176" style="position:absolute;left:7358;top:987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n6MUA&#10;AADbAAAADwAAAGRycy9kb3ducmV2LnhtbESPQWvCQBSE74X+h+UVequbtlBidJVQLHgo1CYR8fbI&#10;PpPY7NuQXU38965Q8DjMzDfMfDmaVpypd41lBa+TCARxaXXDlYIi/3qJQTiPrLG1TAou5GC5eHyY&#10;Y6LtwL90znwlAoRdggpq77tESlfWZNBNbEccvIPtDfog+0rqHocAN618i6IPabDhsFBjR581lX/Z&#10;ySjI19+nNP3h7dHtV3HcbQrc2ZVSz09jOgPhafT38H97rRW8T+H2Jfw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qfoxQAAANsAAAAPAAAAAAAAAAAAAAAAAJgCAABkcnMv&#10;ZG93bnJldi54bWxQSwUGAAAAAAQABAD1AAAAigMAAAAA&#10;" fillcolor="#dbe5f1 [660]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Stopp</w:t>
                        </w:r>
                      </w:p>
                    </w:txbxContent>
                  </v:textbox>
                </v:shape>
                <v:line id="Line 33" o:spid="_x0000_s1056" style="position:absolute;visibility:visible;mso-wrap-style:square" from="6998,9338" to="7898,9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34" o:spid="_x0000_s1057" style="position:absolute;visibility:visible;mso-wrap-style:square" from="7898,9338" to="7898,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  <v:rect id="Rectangle 35" o:spid="_x0000_s1058" style="position:absolute;left:5018;top:11678;width:21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nppb0A&#10;AADbAAAADwAAAGRycy9kb3ducmV2LnhtbESPywrCMBBF94L/EEZwp6lFRKpRRBAFN74+YGimD2wm&#10;pYm2/XsjCC4v93G4621nKvGmxpWWFcymEQji1OqScwWP+2GyBOE8ssbKMinoycF2MxysMdG25Su9&#10;bz4XYYRdggoK7+tESpcWZNBNbU0cvMw2Bn2QTS51g20YN5WMo2ghDZYcCAXWtC8ofd5eJkCO16z3&#10;FD8urZmfoz5zbWmdUuNRt1uB8NT5f/jXPmkF8xi+X8IP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Inppb0AAADbAAAADwAAAAAAAAAAAAAAAACYAgAAZHJzL2Rvd25yZXYu&#10;eG1sUEsFBgAAAAAEAAQA9QAAAIIDAAAAAA==&#10;" fillcolor="#dbe5f1 [660]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tecken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sym w:font="Symbol" w:char="00AC"/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</w:rPr>
                          <w:t>tecken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– 1</w:t>
                        </w:r>
                      </w:p>
                    </w:txbxContent>
                  </v:textbox>
                </v:rect>
                <v:line id="Line 36" o:spid="_x0000_s1059" style="position:absolute;visibility:visible;mso-wrap-style:square" from="6098,11318" to="6098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rect id="Rectangle 37" o:spid="_x0000_s1060" style="position:absolute;left:2138;top:9338;width:21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USr0A&#10;AADbAAAADwAAAGRycy9kb3ducmV2LnhtbESPywrCMBBF94L/EEZwp6lSRKpRRBAFN74+YGimD2wm&#10;pYm2/XsjCC4v93G4621nKvGmxpWWFcymEQji1OqScwWP+2GyBOE8ssbKMinoycF2MxysMdG25Su9&#10;bz4XYYRdggoK7+tESpcWZNBNbU0cvMw2Bn2QTS51g20YN5WcR9FCGiw5EAqsaV9Q+ry9TIAcr1nv&#10;af64tCY+R33m2tI6pcajbrcC4anz//CvfdIK4hi+X8IP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zUSr0AAADbAAAADwAAAAAAAAAAAAAAAACYAgAAZHJzL2Rvd25yZXYu&#10;eG1sUEsFBgAAAAAEAAQA9QAAAIIDAAAAAA==&#10;" fillcolor="#dbe5f1 [660]">
                  <v:textbox>
                    <w:txbxContent>
                      <w:p w:rsidR="00CA3BE9" w:rsidRDefault="00CA3BE9" w:rsidP="00690B8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tecken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sym w:font="Symbol" w:char="00AC"/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</w:rPr>
                          <w:t>tecken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+ 1</w:t>
                        </w:r>
                      </w:p>
                    </w:txbxContent>
                  </v:textbox>
                </v:rect>
                <v:line id="Line 38" o:spid="_x0000_s1061" style="position:absolute;visibility:visible;mso-wrap-style:square" from="3218,8978" to="3218,9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690B8F" w:rsidRPr="0013631D" w:rsidRDefault="00911064" w:rsidP="00911064">
      <w:pPr>
        <w:pStyle w:val="Beskrivning"/>
      </w:pPr>
      <w:r>
        <w:t xml:space="preserve">Figur </w:t>
      </w:r>
      <w:fldSimple w:instr=" SEQ Figur \* ARABIC ">
        <w:r w:rsidR="002E653F">
          <w:rPr>
            <w:noProof/>
          </w:rPr>
          <w:t>1</w:t>
        </w:r>
      </w:fldSimple>
      <w:r>
        <w:t>.</w:t>
      </w:r>
    </w:p>
    <w:p w:rsidR="00690B8F" w:rsidRDefault="00690B8F" w:rsidP="00911064">
      <w:pPr>
        <w:pStyle w:val="Rubrik2"/>
        <w:rPr>
          <w:rFonts w:ascii="Franklin Gothic Book" w:hAnsi="Franklin Gothic Book" w:cs="Times New Roman"/>
          <w:color w:val="4B7B8A"/>
        </w:rPr>
      </w:pPr>
      <w:bookmarkStart w:id="4" w:name="_Toc332364315"/>
      <w:r>
        <w:t>Test av program</w:t>
      </w:r>
      <w:bookmarkEnd w:id="4"/>
    </w:p>
    <w:p w:rsidR="00690B8F" w:rsidRDefault="00690B8F" w:rsidP="00911064">
      <w:pPr>
        <w:pStyle w:val="Brdtext"/>
        <w:rPr>
          <w:rFonts w:eastAsia="Arial"/>
        </w:rPr>
      </w:pPr>
      <w:r>
        <w:rPr>
          <w:rFonts w:eastAsia="Arial"/>
        </w:rPr>
        <w:t xml:space="preserve">Testa programmet för att kontrollera att det utför </w:t>
      </w:r>
      <w:r w:rsidR="006344C0">
        <w:rPr>
          <w:rFonts w:eastAsia="Arial"/>
        </w:rPr>
        <w:t>allt</w:t>
      </w:r>
      <w:r>
        <w:rPr>
          <w:rFonts w:eastAsia="Arial"/>
        </w:rPr>
        <w:t xml:space="preserve"> korrekt.</w:t>
      </w:r>
    </w:p>
    <w:p w:rsidR="00911064" w:rsidRDefault="006344C0" w:rsidP="00911064">
      <w:pPr>
        <w:pStyle w:val="Brdtext"/>
        <w:keepNext/>
      </w:pPr>
      <w:r>
        <w:rPr>
          <w:noProof/>
        </w:rPr>
        <w:drawing>
          <wp:inline distT="0" distB="0" distL="0" distR="0">
            <wp:extent cx="5759450" cy="1144146"/>
            <wp:effectExtent l="0" t="0" r="0" b="0"/>
            <wp:docPr id="47" name="Bildobjekt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s\AppData\Local\Temp\SNAGHTML7fb2929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4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8F" w:rsidRDefault="00911064" w:rsidP="00911064">
      <w:pPr>
        <w:pStyle w:val="Beskrivning"/>
        <w:rPr>
          <w:rFonts w:eastAsia="Arial"/>
        </w:rPr>
      </w:pPr>
      <w:r>
        <w:t xml:space="preserve">Figur </w:t>
      </w:r>
      <w:fldSimple w:instr=" SEQ Figur \* ARABIC ">
        <w:r w:rsidR="002E653F">
          <w:rPr>
            <w:noProof/>
          </w:rPr>
          <w:t>2</w:t>
        </w:r>
      </w:fldSimple>
    </w:p>
    <w:p w:rsidR="00690B8F" w:rsidRDefault="00690B8F" w:rsidP="00911064">
      <w:pPr>
        <w:pStyle w:val="Rubrik2"/>
        <w:rPr>
          <w:noProof/>
        </w:rPr>
      </w:pPr>
      <w:bookmarkStart w:id="5" w:name="_Toc332364316"/>
      <w:r>
        <w:rPr>
          <w:noProof/>
        </w:rPr>
        <w:lastRenderedPageBreak/>
        <w:t>Mål</w:t>
      </w:r>
      <w:bookmarkEnd w:id="5"/>
    </w:p>
    <w:p w:rsidR="00690B8F" w:rsidRDefault="00690B8F" w:rsidP="00911064">
      <w:pPr>
        <w:pStyle w:val="Brdtext"/>
      </w:pPr>
      <w:r>
        <w:t>Efter att ha gjort övningsuppgiften ska du känna till:</w:t>
      </w:r>
    </w:p>
    <w:p w:rsidR="00690B8F" w:rsidRDefault="00690B8F" w:rsidP="00911064">
      <w:pPr>
        <w:pStyle w:val="Brdtext"/>
        <w:numPr>
          <w:ilvl w:val="0"/>
          <w:numId w:val="43"/>
        </w:numPr>
      </w:pPr>
      <w:r>
        <w:t>Hur du använder en ”for”-sats.</w:t>
      </w:r>
    </w:p>
    <w:p w:rsidR="00690B8F" w:rsidRDefault="00690B8F" w:rsidP="00911064">
      <w:pPr>
        <w:pStyle w:val="Brdtext"/>
        <w:numPr>
          <w:ilvl w:val="0"/>
          <w:numId w:val="43"/>
        </w:numPr>
      </w:pPr>
      <w:r>
        <w:t xml:space="preserve">Att det finns fler datatyper än </w:t>
      </w:r>
      <w:proofErr w:type="gramStart"/>
      <w:r w:rsidRPr="00994964">
        <w:rPr>
          <w:rFonts w:ascii="Consolas" w:hAnsi="Consolas" w:cs="Courier New"/>
          <w:sz w:val="20"/>
        </w:rPr>
        <w:t>int</w:t>
      </w:r>
      <w:proofErr w:type="gramEnd"/>
      <w:r>
        <w:t xml:space="preserve"> som du kan använda då du arbetar med heltal.</w:t>
      </w:r>
    </w:p>
    <w:p w:rsidR="00690B8F" w:rsidRDefault="00690B8F" w:rsidP="00911064">
      <w:pPr>
        <w:pStyle w:val="Brdtext"/>
        <w:numPr>
          <w:ilvl w:val="0"/>
          <w:numId w:val="43"/>
        </w:numPr>
      </w:pPr>
      <w:r>
        <w:t xml:space="preserve">Det går att öka en variabels värde med </w:t>
      </w:r>
      <w:r w:rsidRPr="00994964">
        <w:rPr>
          <w:rFonts w:ascii="Consolas" w:hAnsi="Consolas" w:cs="Courier New"/>
          <w:sz w:val="20"/>
        </w:rPr>
        <w:t>1</w:t>
      </w:r>
      <w:r>
        <w:t xml:space="preserve"> med hjälp av </w:t>
      </w:r>
      <w:r w:rsidRPr="00994964">
        <w:rPr>
          <w:rFonts w:ascii="Consolas" w:hAnsi="Consolas" w:cs="Courier New"/>
          <w:sz w:val="20"/>
        </w:rPr>
        <w:t>++</w:t>
      </w:r>
      <w:r>
        <w:t>.</w:t>
      </w:r>
    </w:p>
    <w:p w:rsidR="00690B8F" w:rsidRDefault="00690B8F" w:rsidP="00911064">
      <w:pPr>
        <w:pStyle w:val="Brdtext"/>
        <w:numPr>
          <w:ilvl w:val="0"/>
          <w:numId w:val="43"/>
        </w:numPr>
      </w:pPr>
      <w:r>
        <w:t xml:space="preserve">Att du kan behöva typa om variabels värde för att få önskad utskrift. </w:t>
      </w:r>
    </w:p>
    <w:p w:rsidR="00690B8F" w:rsidRDefault="00690B8F" w:rsidP="00911064">
      <w:pPr>
        <w:pStyle w:val="Rubrik2"/>
      </w:pPr>
      <w:bookmarkStart w:id="6" w:name="_Toc332364317"/>
      <w:r>
        <w:t>Tips</w:t>
      </w:r>
      <w:bookmarkEnd w:id="6"/>
    </w:p>
    <w:p w:rsidR="00690B8F" w:rsidRPr="00F200A1" w:rsidRDefault="00690B8F" w:rsidP="00911064">
      <w:pPr>
        <w:pStyle w:val="Brdtext"/>
      </w:pPr>
      <w:r>
        <w:t>Läs om:</w:t>
      </w:r>
    </w:p>
    <w:p w:rsidR="00690B8F" w:rsidRPr="006344C0" w:rsidRDefault="00690B8F" w:rsidP="00911064">
      <w:pPr>
        <w:pStyle w:val="Brdtext"/>
        <w:numPr>
          <w:ilvl w:val="0"/>
          <w:numId w:val="44"/>
        </w:numPr>
      </w:pPr>
      <w:r w:rsidRPr="006344C0">
        <w:t xml:space="preserve">Typen char </w:t>
      </w:r>
      <w:r w:rsidR="006344C0" w:rsidRPr="006344C0">
        <w:t>i kurslitteraturen, kapitel 2, under rubriken ”</w:t>
      </w:r>
      <w:proofErr w:type="spellStart"/>
      <w:r w:rsidR="006344C0" w:rsidRPr="006344C0">
        <w:t>More</w:t>
      </w:r>
      <w:proofErr w:type="spellEnd"/>
      <w:r w:rsidR="006344C0" w:rsidRPr="006344C0">
        <w:t xml:space="preserve"> Fundamental </w:t>
      </w:r>
      <w:proofErr w:type="spellStart"/>
      <w:r w:rsidR="006344C0" w:rsidRPr="006344C0">
        <w:t>Types</w:t>
      </w:r>
      <w:proofErr w:type="spellEnd"/>
      <w:r w:rsidR="006344C0" w:rsidRPr="006344C0">
        <w:t>” och dess underrubrik ”</w:t>
      </w:r>
      <w:proofErr w:type="spellStart"/>
      <w:r w:rsidR="006344C0" w:rsidRPr="006344C0">
        <w:t>Character</w:t>
      </w:r>
      <w:proofErr w:type="spellEnd"/>
      <w:r w:rsidR="006344C0" w:rsidRPr="006344C0">
        <w:t xml:space="preserve"> </w:t>
      </w:r>
      <w:proofErr w:type="spellStart"/>
      <w:r w:rsidR="006344C0" w:rsidRPr="006344C0">
        <w:t>Type</w:t>
      </w:r>
      <w:proofErr w:type="spellEnd"/>
      <w:r w:rsidR="006344C0" w:rsidRPr="006344C0">
        <w:t xml:space="preserve"> (char)”</w:t>
      </w:r>
      <w:r w:rsidRPr="006344C0">
        <w:t>.</w:t>
      </w:r>
    </w:p>
    <w:p w:rsidR="006344C0" w:rsidRPr="00F871FE" w:rsidRDefault="006344C0" w:rsidP="006344C0">
      <w:pPr>
        <w:pStyle w:val="Brdtext"/>
        <w:numPr>
          <w:ilvl w:val="0"/>
          <w:numId w:val="44"/>
        </w:numPr>
      </w:pPr>
      <w:r w:rsidRPr="00F871FE">
        <w:t>variabler i kurslitteraturen, kapitel 1, under rubriken ”</w:t>
      </w:r>
      <w:proofErr w:type="spellStart"/>
      <w:r w:rsidRPr="00F871FE">
        <w:rPr>
          <w:i/>
        </w:rPr>
        <w:t>Working</w:t>
      </w:r>
      <w:proofErr w:type="spellEnd"/>
      <w:r w:rsidRPr="00F871FE">
        <w:rPr>
          <w:i/>
        </w:rPr>
        <w:t xml:space="preserve"> </w:t>
      </w:r>
      <w:proofErr w:type="spellStart"/>
      <w:r w:rsidRPr="00F871FE">
        <w:rPr>
          <w:i/>
        </w:rPr>
        <w:t>with</w:t>
      </w:r>
      <w:proofErr w:type="spellEnd"/>
      <w:r w:rsidRPr="00F871FE">
        <w:rPr>
          <w:i/>
        </w:rPr>
        <w:t xml:space="preserve"> </w:t>
      </w:r>
      <w:proofErr w:type="spellStart"/>
      <w:r w:rsidRPr="00F871FE">
        <w:rPr>
          <w:i/>
        </w:rPr>
        <w:t>Variables</w:t>
      </w:r>
      <w:proofErr w:type="spellEnd"/>
      <w:r w:rsidRPr="00F871FE">
        <w:t>”.</w:t>
      </w:r>
    </w:p>
    <w:p w:rsidR="006344C0" w:rsidRPr="006344C0" w:rsidRDefault="006344C0" w:rsidP="006344C0">
      <w:pPr>
        <w:pStyle w:val="Brdtext"/>
        <w:numPr>
          <w:ilvl w:val="0"/>
          <w:numId w:val="44"/>
        </w:numPr>
      </w:pPr>
      <w:r w:rsidRPr="00F871FE">
        <w:t>”for”-satsen i kurslitteraturen, kapitel 3, under underrubriken ”</w:t>
      </w:r>
      <w:r w:rsidRPr="00F871FE">
        <w:rPr>
          <w:i/>
        </w:rPr>
        <w:t>The for loop</w:t>
      </w:r>
      <w:r w:rsidRPr="00F871FE">
        <w:t>”.</w:t>
      </w:r>
    </w:p>
    <w:p w:rsidR="00690B8F" w:rsidRDefault="00690B8F" w:rsidP="006344C0">
      <w:pPr>
        <w:pStyle w:val="Brdtext"/>
      </w:pPr>
      <w:r>
        <w:t xml:space="preserve">Det skiljer 32 i </w:t>
      </w:r>
      <w:proofErr w:type="spellStart"/>
      <w:r>
        <w:t>Unicode</w:t>
      </w:r>
      <w:proofErr w:type="spellEnd"/>
      <w:r>
        <w:t xml:space="preserve">-värdet mellan A och a, mellan B och b, C och c, o.s.v. Du använder en variabel av typen </w:t>
      </w:r>
      <w:r w:rsidRPr="00994964">
        <w:rPr>
          <w:rFonts w:ascii="Consolas" w:hAnsi="Consolas" w:cs="Courier New"/>
          <w:sz w:val="20"/>
        </w:rPr>
        <w:t>char</w:t>
      </w:r>
      <w:r>
        <w:t xml:space="preserve"> som ”räknare” i repetitionssatsen (exempelvis </w:t>
      </w:r>
      <w:proofErr w:type="spellStart"/>
      <w:r w:rsidRPr="00994964">
        <w:rPr>
          <w:rFonts w:ascii="Consolas" w:hAnsi="Consolas" w:cs="Courier New"/>
          <w:sz w:val="20"/>
        </w:rPr>
        <w:t>ch</w:t>
      </w:r>
      <w:proofErr w:type="spellEnd"/>
      <w:r w:rsidR="006344C0">
        <w:t xml:space="preserve">). Använd satsen </w:t>
      </w:r>
      <w:proofErr w:type="spellStart"/>
      <w:r w:rsidR="006344C0" w:rsidRPr="006344C0">
        <w:rPr>
          <w:rFonts w:ascii="Consolas" w:hAnsi="Consolas" w:cs="Consolas"/>
          <w:color w:val="2B91AF"/>
          <w:sz w:val="20"/>
          <w:szCs w:val="20"/>
        </w:rPr>
        <w:t>Console</w:t>
      </w:r>
      <w:proofErr w:type="gramStart"/>
      <w:r w:rsidR="006344C0" w:rsidRPr="006344C0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="006344C0" w:rsidRPr="006344C0">
        <w:rPr>
          <w:rFonts w:ascii="Consolas" w:hAnsi="Consolas" w:cs="Consolas"/>
          <w:color w:val="000000"/>
          <w:sz w:val="20"/>
          <w:szCs w:val="20"/>
        </w:rPr>
        <w:t>(</w:t>
      </w:r>
      <w:r w:rsidR="006344C0" w:rsidRPr="006344C0">
        <w:rPr>
          <w:rFonts w:ascii="Consolas" w:hAnsi="Consolas" w:cs="Consolas"/>
          <w:color w:val="A31515"/>
          <w:sz w:val="20"/>
          <w:szCs w:val="20"/>
        </w:rPr>
        <w:t>"{0}{1} "</w:t>
      </w:r>
      <w:r w:rsidR="006344C0" w:rsidRPr="006344C0">
        <w:rPr>
          <w:rFonts w:ascii="Consolas" w:hAnsi="Consolas" w:cs="Consolas"/>
          <w:color w:val="000000"/>
          <w:sz w:val="20"/>
          <w:szCs w:val="20"/>
        </w:rPr>
        <w:t>, (</w:t>
      </w:r>
      <w:r w:rsidR="006344C0" w:rsidRPr="006344C0">
        <w:rPr>
          <w:rFonts w:ascii="Consolas" w:hAnsi="Consolas" w:cs="Consolas"/>
          <w:color w:val="0000FF"/>
          <w:sz w:val="20"/>
          <w:szCs w:val="20"/>
        </w:rPr>
        <w:t>char</w:t>
      </w:r>
      <w:r w:rsidR="006344C0" w:rsidRPr="006344C0"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 w:rsidR="006344C0" w:rsidRPr="006344C0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="006344C0" w:rsidRPr="006344C0">
        <w:rPr>
          <w:rFonts w:ascii="Consolas" w:hAnsi="Consolas" w:cs="Consolas"/>
          <w:color w:val="000000"/>
          <w:sz w:val="20"/>
          <w:szCs w:val="20"/>
        </w:rPr>
        <w:t> + 32), </w:t>
      </w:r>
      <w:proofErr w:type="spellStart"/>
      <w:r w:rsidR="006344C0" w:rsidRPr="006344C0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="006344C0" w:rsidRPr="006344C0">
        <w:rPr>
          <w:rFonts w:ascii="Consolas" w:hAnsi="Consolas" w:cs="Consolas"/>
          <w:color w:val="000000"/>
          <w:sz w:val="20"/>
          <w:szCs w:val="20"/>
        </w:rPr>
        <w:t>)</w:t>
      </w:r>
      <w:r w:rsidR="006344C0">
        <w:rPr>
          <w:rFonts w:ascii="Consolas" w:hAnsi="Consolas" w:cs="Consolas"/>
          <w:color w:val="000000"/>
          <w:sz w:val="20"/>
          <w:szCs w:val="20"/>
        </w:rPr>
        <w:t>;</w:t>
      </w:r>
      <w:r>
        <w:t xml:space="preserve"> </w:t>
      </w:r>
      <w:r>
        <w:br/>
        <w:t>för att skriva ut ett bokstavspar.</w:t>
      </w:r>
    </w:p>
    <w:p w:rsidR="00690B8F" w:rsidRDefault="00690B8F" w:rsidP="00911064">
      <w:pPr>
        <w:pStyle w:val="Brdtext"/>
      </w:pPr>
      <w:proofErr w:type="gramStart"/>
      <w:r>
        <w:t>Tecknet 'A' har värdet 65,</w:t>
      </w:r>
      <w:r w:rsidR="004B0EE8">
        <w:t xml:space="preserve"> </w:t>
      </w:r>
      <w:r>
        <w:t>'B'</w:t>
      </w:r>
      <w:proofErr w:type="gramEnd"/>
      <w:r>
        <w:t xml:space="preserve"> har 66, o.s.v. Betänk att det faktiskt går att ”</w:t>
      </w:r>
      <w:proofErr w:type="spellStart"/>
      <w:r>
        <w:t>loopa</w:t>
      </w:r>
      <w:proofErr w:type="spellEnd"/>
      <w:r>
        <w:t>” med en</w:t>
      </w:r>
      <w:r w:rsidR="00911064">
        <w:t xml:space="preserve"> kontrollvariabel av typen</w:t>
      </w:r>
      <w:r>
        <w:t xml:space="preserve"> </w:t>
      </w:r>
      <w:r w:rsidRPr="00994964">
        <w:rPr>
          <w:rFonts w:ascii="Consolas" w:hAnsi="Consolas" w:cs="Courier New"/>
          <w:sz w:val="20"/>
        </w:rPr>
        <w:t>char</w:t>
      </w:r>
      <w:r>
        <w:t xml:space="preserve">! Varför inte prova med </w:t>
      </w:r>
      <w:proofErr w:type="gramStart"/>
      <w:r w:rsidRPr="00994964">
        <w:rPr>
          <w:rFonts w:ascii="Consolas" w:hAnsi="Consolas" w:cs="Courier New"/>
          <w:sz w:val="20"/>
        </w:rPr>
        <w:t>int</w:t>
      </w:r>
      <w:proofErr w:type="gramEnd"/>
      <w:r>
        <w:t xml:space="preserve"> så väl som med </w:t>
      </w:r>
      <w:r w:rsidRPr="00994964">
        <w:rPr>
          <w:rFonts w:ascii="Consolas" w:hAnsi="Consolas" w:cs="Courier New"/>
          <w:sz w:val="20"/>
        </w:rPr>
        <w:t>char</w:t>
      </w:r>
      <w:r>
        <w:t>?</w:t>
      </w:r>
    </w:p>
    <w:p w:rsidR="00690B8F" w:rsidRDefault="00690B8F" w:rsidP="00690B8F">
      <w:pPr>
        <w:tabs>
          <w:tab w:val="left" w:pos="6450"/>
        </w:tabs>
      </w:pPr>
    </w:p>
    <w:p w:rsidR="00690B8F" w:rsidRDefault="00690B8F" w:rsidP="00690B8F">
      <w:pPr>
        <w:pStyle w:val="Rubrik1"/>
        <w:ind w:left="357" w:hanging="357"/>
      </w:pPr>
      <w:bookmarkStart w:id="7" w:name="_Toc332364318"/>
      <w:r>
        <w:lastRenderedPageBreak/>
        <w:t>Lösning</w:t>
      </w:r>
      <w:bookmarkEnd w:id="7"/>
    </w:p>
    <w:p w:rsidR="00911064" w:rsidRDefault="004B0EE8" w:rsidP="00911064">
      <w:pPr>
        <w:pStyle w:val="Brdtext"/>
        <w:keepNext/>
      </w:pPr>
      <w:r>
        <w:rPr>
          <w:noProof/>
        </w:rPr>
        <w:drawing>
          <wp:inline distT="0" distB="0" distL="0" distR="0" wp14:anchorId="49E58B61" wp14:editId="36996A6C">
            <wp:extent cx="4698000" cy="4798800"/>
            <wp:effectExtent l="0" t="0" r="7620" b="1905"/>
            <wp:docPr id="48" name="Bildobjekt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8000" cy="47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8F" w:rsidRPr="0036317A" w:rsidRDefault="00911064" w:rsidP="00911064">
      <w:pPr>
        <w:pStyle w:val="Beskrivning"/>
      </w:pPr>
      <w:r>
        <w:t xml:space="preserve">Figur </w:t>
      </w:r>
      <w:fldSimple w:instr=" SEQ Figur \* ARABIC ">
        <w:r w:rsidR="002E653F">
          <w:rPr>
            <w:noProof/>
          </w:rPr>
          <w:t>3</w:t>
        </w:r>
      </w:fldSimple>
      <w:r>
        <w:t>.</w:t>
      </w:r>
    </w:p>
    <w:p w:rsidR="00690B8F" w:rsidRDefault="00690B8F" w:rsidP="00911064">
      <w:pPr>
        <w:pStyle w:val="Brdtext"/>
      </w:pPr>
      <w:r>
        <w:t xml:space="preserve">Alla tecken representeras av ett heltal, ofta kallat ASCII-värde. </w:t>
      </w:r>
      <w:proofErr w:type="gramStart"/>
      <w:r>
        <w:t xml:space="preserve">Genom att tala om att heltalet 65 är av typen </w:t>
      </w:r>
      <w:r w:rsidRPr="00994964">
        <w:rPr>
          <w:rFonts w:ascii="Consolas" w:hAnsi="Consolas" w:cs="Courier New"/>
          <w:sz w:val="20"/>
        </w:rPr>
        <w:t>char</w:t>
      </w:r>
      <w:r>
        <w:t xml:space="preserve"> tolkar C# det som tecknet </w:t>
      </w:r>
      <w:r w:rsidR="00911064">
        <w:t>’</w:t>
      </w:r>
      <w:r w:rsidRPr="00994964">
        <w:rPr>
          <w:rFonts w:ascii="Consolas" w:hAnsi="Consolas" w:cs="Courier New"/>
          <w:sz w:val="20"/>
        </w:rPr>
        <w:t>A</w:t>
      </w:r>
      <w:r w:rsidR="00911064">
        <w:t>’</w:t>
      </w:r>
      <w:proofErr w:type="gramEnd"/>
      <w:r>
        <w:t>.</w:t>
      </w:r>
    </w:p>
    <w:p w:rsidR="00690B8F" w:rsidRDefault="00690B8F" w:rsidP="00911064">
      <w:pPr>
        <w:pStyle w:val="Brdtext"/>
      </w:pPr>
      <w:proofErr w:type="gramStart"/>
      <w:r>
        <w:t xml:space="preserve">Variabeln </w:t>
      </w:r>
      <w:proofErr w:type="spellStart"/>
      <w:r w:rsidRPr="00994964">
        <w:rPr>
          <w:rFonts w:ascii="Consolas" w:hAnsi="Consolas" w:cs="Courier New"/>
          <w:sz w:val="20"/>
        </w:rPr>
        <w:t>ch</w:t>
      </w:r>
      <w:proofErr w:type="spellEnd"/>
      <w:r>
        <w:t xml:space="preserve">, som initieras till tecknet </w:t>
      </w:r>
      <w:r w:rsidR="00911064">
        <w:t>’</w:t>
      </w:r>
      <w:r w:rsidRPr="00994964">
        <w:rPr>
          <w:rFonts w:ascii="Consolas" w:hAnsi="Consolas" w:cs="Courier New"/>
          <w:sz w:val="20"/>
        </w:rPr>
        <w:t>A</w:t>
      </w:r>
      <w:r w:rsidR="00911064">
        <w:t>’</w:t>
      </w:r>
      <w:proofErr w:type="gramEnd"/>
      <w:r>
        <w:t xml:space="preserve"> (med ASCII-värdet 65), håller ordning på vilket tecken som ska skrivas ut.</w:t>
      </w:r>
    </w:p>
    <w:p w:rsidR="00690B8F" w:rsidRDefault="00690B8F" w:rsidP="00911064">
      <w:pPr>
        <w:pStyle w:val="Brdtext"/>
      </w:pPr>
      <w:proofErr w:type="gramStart"/>
      <w:r>
        <w:t xml:space="preserve">Genom att ta </w:t>
      </w:r>
      <w:proofErr w:type="spellStart"/>
      <w:r w:rsidRPr="00994964">
        <w:rPr>
          <w:rFonts w:ascii="Consolas" w:hAnsi="Consolas" w:cs="Courier New"/>
          <w:sz w:val="20"/>
        </w:rPr>
        <w:t>ch</w:t>
      </w:r>
      <w:proofErr w:type="spellEnd"/>
      <w:r w:rsidRPr="00994964">
        <w:rPr>
          <w:rFonts w:ascii="Consolas" w:hAnsi="Consolas" w:cs="Courier New"/>
          <w:sz w:val="20"/>
        </w:rPr>
        <w:t xml:space="preserve"> + 32</w:t>
      </w:r>
      <w:r>
        <w:t xml:space="preserve"> erhålls ASCII-värdet för aktuellt teckens gemen (65+32 = 98 vilket är ASCII-värdet för ’</w:t>
      </w:r>
      <w:r w:rsidRPr="00994964">
        <w:rPr>
          <w:rFonts w:ascii="Consolas" w:hAnsi="Consolas" w:cs="Courier New"/>
          <w:sz w:val="20"/>
        </w:rPr>
        <w:t>a</w:t>
      </w:r>
      <w:r>
        <w:t>’</w:t>
      </w:r>
      <w:proofErr w:type="gramEnd"/>
      <w:r>
        <w:t>).</w:t>
      </w:r>
    </w:p>
    <w:p w:rsidR="00690B8F" w:rsidRDefault="00690B8F" w:rsidP="00911064">
      <w:pPr>
        <w:pStyle w:val="Brdtext"/>
      </w:pPr>
      <w:r>
        <w:t xml:space="preserve">Uttrycket </w:t>
      </w:r>
      <w:proofErr w:type="spellStart"/>
      <w:r w:rsidRPr="00994964">
        <w:rPr>
          <w:rFonts w:ascii="Consolas" w:hAnsi="Consolas" w:cs="Courier New"/>
          <w:sz w:val="20"/>
        </w:rPr>
        <w:t>ch</w:t>
      </w:r>
      <w:proofErr w:type="spellEnd"/>
      <w:r w:rsidRPr="00994964">
        <w:rPr>
          <w:rFonts w:ascii="Consolas" w:hAnsi="Consolas" w:cs="Courier New"/>
          <w:sz w:val="20"/>
        </w:rPr>
        <w:t xml:space="preserve"> + 32</w:t>
      </w:r>
      <w:r>
        <w:t xml:space="preserve"> beräknas och resultatet blir ett värde av typen </w:t>
      </w:r>
      <w:proofErr w:type="gramStart"/>
      <w:r w:rsidRPr="00994964">
        <w:rPr>
          <w:rFonts w:ascii="Consolas" w:hAnsi="Consolas" w:cs="Courier New"/>
          <w:sz w:val="20"/>
        </w:rPr>
        <w:t>int</w:t>
      </w:r>
      <w:proofErr w:type="gramEnd"/>
      <w:r>
        <w:t xml:space="preserve"> varför värdet måste typomvandlas till en </w:t>
      </w:r>
      <w:r w:rsidRPr="00994964">
        <w:rPr>
          <w:rFonts w:ascii="Consolas" w:hAnsi="Consolas" w:cs="Courier New"/>
          <w:sz w:val="20"/>
        </w:rPr>
        <w:t>char</w:t>
      </w:r>
      <w:r>
        <w:t>. Görs inte typomvandlingen skulle ett heltal skrivas ut istället för ett tecken (bokstav).</w:t>
      </w:r>
    </w:p>
    <w:p w:rsidR="004D418D" w:rsidRPr="004D418D" w:rsidRDefault="00690B8F" w:rsidP="00911064">
      <w:pPr>
        <w:pStyle w:val="Brdtext"/>
      </w:pPr>
      <w:r>
        <w:t xml:space="preserve">Varför blir resultatet av </w:t>
      </w:r>
      <w:proofErr w:type="spellStart"/>
      <w:r w:rsidRPr="00994964">
        <w:rPr>
          <w:rFonts w:ascii="Consolas" w:hAnsi="Consolas" w:cs="Courier New"/>
          <w:sz w:val="20"/>
        </w:rPr>
        <w:t>ch</w:t>
      </w:r>
      <w:proofErr w:type="spellEnd"/>
      <w:r w:rsidRPr="00994964">
        <w:rPr>
          <w:rFonts w:ascii="Consolas" w:hAnsi="Consolas" w:cs="Courier New"/>
          <w:sz w:val="20"/>
        </w:rPr>
        <w:t xml:space="preserve"> + 32</w:t>
      </w:r>
      <w:r>
        <w:t xml:space="preserve"> ett </w:t>
      </w:r>
      <w:proofErr w:type="gramStart"/>
      <w:r w:rsidRPr="00994964">
        <w:rPr>
          <w:rFonts w:ascii="Consolas" w:hAnsi="Consolas" w:cs="Courier New"/>
          <w:sz w:val="20"/>
        </w:rPr>
        <w:t>int</w:t>
      </w:r>
      <w:proofErr w:type="gramEnd"/>
      <w:r>
        <w:t xml:space="preserve">? Jo, </w:t>
      </w:r>
      <w:proofErr w:type="spellStart"/>
      <w:r w:rsidRPr="00994964">
        <w:rPr>
          <w:rFonts w:ascii="Consolas" w:hAnsi="Consolas" w:cs="Courier New"/>
          <w:sz w:val="20"/>
        </w:rPr>
        <w:t>ch</w:t>
      </w:r>
      <w:proofErr w:type="spellEnd"/>
      <w:r>
        <w:t xml:space="preserve"> är en </w:t>
      </w:r>
      <w:r w:rsidRPr="00994964">
        <w:rPr>
          <w:rFonts w:ascii="Consolas" w:hAnsi="Consolas" w:cs="Courier New"/>
          <w:sz w:val="20"/>
        </w:rPr>
        <w:t>char</w:t>
      </w:r>
      <w:r>
        <w:t xml:space="preserve"> och </w:t>
      </w:r>
      <w:r w:rsidRPr="00994964">
        <w:rPr>
          <w:rFonts w:ascii="Consolas" w:hAnsi="Consolas" w:cs="Courier New"/>
          <w:sz w:val="20"/>
        </w:rPr>
        <w:t>32</w:t>
      </w:r>
      <w:r>
        <w:t xml:space="preserve"> är faktiskt en </w:t>
      </w:r>
      <w:proofErr w:type="gramStart"/>
      <w:r w:rsidRPr="00994964">
        <w:rPr>
          <w:rFonts w:ascii="Consolas" w:hAnsi="Consolas" w:cs="Courier New"/>
          <w:sz w:val="20"/>
        </w:rPr>
        <w:t>int</w:t>
      </w:r>
      <w:proofErr w:type="gramEnd"/>
      <w:r>
        <w:t xml:space="preserve"> (standardtypen för alla heltal), och adderas en </w:t>
      </w:r>
      <w:r w:rsidRPr="00994964">
        <w:rPr>
          <w:rFonts w:ascii="Consolas" w:hAnsi="Consolas" w:cs="Courier New"/>
          <w:sz w:val="20"/>
        </w:rPr>
        <w:t>char</w:t>
      </w:r>
      <w:r>
        <w:t xml:space="preserve"> med ett </w:t>
      </w:r>
      <w:r w:rsidRPr="00994964">
        <w:rPr>
          <w:rFonts w:ascii="Consolas" w:hAnsi="Consolas" w:cs="Courier New"/>
          <w:sz w:val="20"/>
        </w:rPr>
        <w:t>int</w:t>
      </w:r>
      <w:r>
        <w:t xml:space="preserve"> blir resultatet ett </w:t>
      </w:r>
      <w:r w:rsidRPr="00994964">
        <w:rPr>
          <w:rFonts w:ascii="Consolas" w:hAnsi="Consolas" w:cs="Courier New"/>
          <w:sz w:val="20"/>
        </w:rPr>
        <w:t>int</w:t>
      </w:r>
      <w:r>
        <w:t>.</w:t>
      </w:r>
    </w:p>
    <w:sectPr w:rsidR="004D418D" w:rsidRPr="004D418D" w:rsidSect="00DA6E7A">
      <w:type w:val="oddPage"/>
      <w:pgSz w:w="11906" w:h="16838" w:code="9"/>
      <w:pgMar w:top="301" w:right="1418" w:bottom="301" w:left="1418" w:header="624" w:footer="510" w:gutter="0"/>
      <w:pgBorders w:offsetFrom="page">
        <w:left w:val="single" w:sz="24" w:space="24" w:color="548DD4" w:themeColor="text2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F24" w:rsidRDefault="00DD2F24">
      <w:r>
        <w:separator/>
      </w:r>
    </w:p>
  </w:endnote>
  <w:endnote w:type="continuationSeparator" w:id="0">
    <w:p w:rsidR="00DD2F24" w:rsidRDefault="00DD2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E9" w:rsidRPr="00126181" w:rsidRDefault="00E71593" w:rsidP="008069A4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="00CA3BE9" w:rsidRPr="00E05BB6">
      <w:rPr>
        <w:rStyle w:val="Sidnummer"/>
        <w:sz w:val="16"/>
        <w:szCs w:val="16"/>
      </w:rPr>
      <w:fldChar w:fldCharType="begin"/>
    </w:r>
    <w:r w:rsidR="00CA3BE9" w:rsidRPr="00CB7F93">
      <w:rPr>
        <w:rStyle w:val="Sidnummer"/>
        <w:sz w:val="16"/>
        <w:szCs w:val="16"/>
      </w:rPr>
      <w:instrText xml:space="preserve"> PAGE </w:instrText>
    </w:r>
    <w:r w:rsidR="00CA3BE9" w:rsidRPr="00E05BB6">
      <w:rPr>
        <w:rStyle w:val="Sidnummer"/>
        <w:sz w:val="16"/>
        <w:szCs w:val="16"/>
      </w:rPr>
      <w:fldChar w:fldCharType="separate"/>
    </w:r>
    <w:r w:rsidR="00A96497">
      <w:rPr>
        <w:rStyle w:val="Sidnummer"/>
        <w:noProof/>
        <w:sz w:val="16"/>
        <w:szCs w:val="16"/>
      </w:rPr>
      <w:t>7</w:t>
    </w:r>
    <w:r w:rsidR="00CA3BE9" w:rsidRPr="00E05BB6">
      <w:rPr>
        <w:rStyle w:val="Sidnummer"/>
        <w:sz w:val="16"/>
        <w:szCs w:val="16"/>
      </w:rPr>
      <w:fldChar w:fldCharType="end"/>
    </w:r>
    <w:r w:rsidR="00CA3BE9" w:rsidRPr="00CB7F93">
      <w:rPr>
        <w:rStyle w:val="Sidnummer"/>
        <w:sz w:val="16"/>
        <w:szCs w:val="16"/>
      </w:rPr>
      <w:t xml:space="preserve"> (</w:t>
    </w:r>
    <w:r w:rsidR="00CA3BE9" w:rsidRPr="00E05BB6">
      <w:rPr>
        <w:rStyle w:val="Sidnummer"/>
        <w:sz w:val="16"/>
        <w:szCs w:val="16"/>
      </w:rPr>
      <w:fldChar w:fldCharType="begin"/>
    </w:r>
    <w:r w:rsidR="00CA3BE9" w:rsidRPr="00CB7F93">
      <w:rPr>
        <w:rStyle w:val="Sidnummer"/>
        <w:sz w:val="16"/>
        <w:szCs w:val="16"/>
      </w:rPr>
      <w:instrText xml:space="preserve"> NUMPAGES </w:instrText>
    </w:r>
    <w:r w:rsidR="00CA3BE9" w:rsidRPr="00E05BB6">
      <w:rPr>
        <w:rStyle w:val="Sidnummer"/>
        <w:sz w:val="16"/>
        <w:szCs w:val="16"/>
      </w:rPr>
      <w:fldChar w:fldCharType="separate"/>
    </w:r>
    <w:r w:rsidR="00A96497">
      <w:rPr>
        <w:rStyle w:val="Sidnummer"/>
        <w:noProof/>
        <w:sz w:val="16"/>
        <w:szCs w:val="16"/>
      </w:rPr>
      <w:t>7</w:t>
    </w:r>
    <w:r w:rsidR="00CA3BE9" w:rsidRPr="00E05BB6">
      <w:rPr>
        <w:rStyle w:val="Sidnummer"/>
        <w:sz w:val="16"/>
        <w:szCs w:val="16"/>
      </w:rPr>
      <w:fldChar w:fldCharType="end"/>
    </w:r>
    <w:r w:rsidR="00CA3BE9" w:rsidRPr="00CB7F93">
      <w:rPr>
        <w:rStyle w:val="Sidnummer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E9" w:rsidRPr="00126181" w:rsidRDefault="00E71593" w:rsidP="008069A4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="00CA3BE9" w:rsidRPr="00E05BB6">
      <w:rPr>
        <w:rStyle w:val="Sidnummer"/>
        <w:sz w:val="16"/>
        <w:szCs w:val="16"/>
      </w:rPr>
      <w:fldChar w:fldCharType="begin"/>
    </w:r>
    <w:r w:rsidR="00CA3BE9" w:rsidRPr="00CB7F93">
      <w:rPr>
        <w:rStyle w:val="Sidnummer"/>
        <w:sz w:val="16"/>
        <w:szCs w:val="16"/>
      </w:rPr>
      <w:instrText xml:space="preserve"> PAGE </w:instrText>
    </w:r>
    <w:r w:rsidR="00CA3BE9" w:rsidRPr="00E05BB6">
      <w:rPr>
        <w:rStyle w:val="Sidnummer"/>
        <w:sz w:val="16"/>
        <w:szCs w:val="16"/>
      </w:rPr>
      <w:fldChar w:fldCharType="separate"/>
    </w:r>
    <w:r w:rsidR="00A96497">
      <w:rPr>
        <w:rStyle w:val="Sidnummer"/>
        <w:noProof/>
        <w:sz w:val="16"/>
        <w:szCs w:val="16"/>
      </w:rPr>
      <w:t>2</w:t>
    </w:r>
    <w:r w:rsidR="00CA3BE9" w:rsidRPr="00E05BB6">
      <w:rPr>
        <w:rStyle w:val="Sidnummer"/>
        <w:sz w:val="16"/>
        <w:szCs w:val="16"/>
      </w:rPr>
      <w:fldChar w:fldCharType="end"/>
    </w:r>
    <w:r w:rsidR="00CA3BE9" w:rsidRPr="00CB7F93">
      <w:rPr>
        <w:rStyle w:val="Sidnummer"/>
        <w:sz w:val="16"/>
        <w:szCs w:val="16"/>
      </w:rPr>
      <w:t xml:space="preserve"> (</w:t>
    </w:r>
    <w:r w:rsidR="00CA3BE9" w:rsidRPr="00E05BB6">
      <w:rPr>
        <w:rStyle w:val="Sidnummer"/>
        <w:sz w:val="16"/>
        <w:szCs w:val="16"/>
      </w:rPr>
      <w:fldChar w:fldCharType="begin"/>
    </w:r>
    <w:r w:rsidR="00CA3BE9" w:rsidRPr="00CB7F93">
      <w:rPr>
        <w:rStyle w:val="Sidnummer"/>
        <w:sz w:val="16"/>
        <w:szCs w:val="16"/>
      </w:rPr>
      <w:instrText xml:space="preserve"> NUMPAGES </w:instrText>
    </w:r>
    <w:r w:rsidR="00CA3BE9" w:rsidRPr="00E05BB6">
      <w:rPr>
        <w:rStyle w:val="Sidnummer"/>
        <w:sz w:val="16"/>
        <w:szCs w:val="16"/>
      </w:rPr>
      <w:fldChar w:fldCharType="separate"/>
    </w:r>
    <w:r w:rsidR="00A96497">
      <w:rPr>
        <w:rStyle w:val="Sidnummer"/>
        <w:noProof/>
        <w:sz w:val="16"/>
        <w:szCs w:val="16"/>
      </w:rPr>
      <w:t>7</w:t>
    </w:r>
    <w:r w:rsidR="00CA3BE9" w:rsidRPr="00E05BB6">
      <w:rPr>
        <w:rStyle w:val="Sidnummer"/>
        <w:sz w:val="16"/>
        <w:szCs w:val="16"/>
      </w:rPr>
      <w:fldChar w:fldCharType="end"/>
    </w:r>
    <w:r w:rsidR="00CA3BE9" w:rsidRPr="00CB7F93">
      <w:rPr>
        <w:rStyle w:val="Sidnummer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F24" w:rsidRDefault="00DD2F24">
      <w:r>
        <w:separator/>
      </w:r>
    </w:p>
  </w:footnote>
  <w:footnote w:type="continuationSeparator" w:id="0">
    <w:p w:rsidR="00DD2F24" w:rsidRDefault="00DD2F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CA3BE9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CA3BE9" w:rsidRDefault="00CA3BE9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44B7E6DA" wp14:editId="5E20137B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0F98512B" wp14:editId="616E9F48">
                <wp:extent cx="3162300" cy="476250"/>
                <wp:effectExtent l="19050" t="0" r="0" b="0"/>
                <wp:docPr id="18" name="Bild 2" descr="Lnu_Wordmark_I_Datavetenskap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nu_Wordmark_I_Datavetenskap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23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CA3BE9" w:rsidRDefault="00CA3BE9" w:rsidP="009523A7">
          <w:pPr>
            <w:pStyle w:val="Brdtext"/>
            <w:spacing w:before="10"/>
          </w:pPr>
        </w:p>
      </w:tc>
    </w:tr>
  </w:tbl>
  <w:p w:rsidR="00CA3BE9" w:rsidRDefault="00CA3BE9" w:rsidP="007F0B2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CA3BE9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CA3BE9" w:rsidRDefault="00CA3BE9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548B789A" wp14:editId="059E9838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71593">
            <w:rPr>
              <w:noProof/>
            </w:rPr>
            <w:drawing>
              <wp:inline distT="0" distB="0" distL="0" distR="0" wp14:anchorId="304261E1" wp14:editId="7DB1BDCA">
                <wp:extent cx="2447925" cy="476250"/>
                <wp:effectExtent l="0" t="0" r="9525" b="0"/>
                <wp:docPr id="11" name="Bildobjekt 11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CA3BE9" w:rsidRDefault="00CA3BE9" w:rsidP="00EA7634">
          <w:pPr>
            <w:pStyle w:val="Brdtext"/>
            <w:spacing w:before="10"/>
          </w:pPr>
        </w:p>
      </w:tc>
    </w:tr>
  </w:tbl>
  <w:p w:rsidR="00CA3BE9" w:rsidRPr="002E10FA" w:rsidRDefault="00CA3BE9" w:rsidP="009141A7">
    <w:pPr>
      <w:pStyle w:val="Sidhuvud"/>
    </w:pPr>
    <w:r>
      <w:drawing>
        <wp:anchor distT="0" distB="0" distL="114300" distR="114300" simplePos="0" relativeHeight="251657728" behindDoc="1" locked="0" layoutInCell="1" allowOverlap="1" wp14:anchorId="26CAF269" wp14:editId="52C25BB8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29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054576D1" wp14:editId="54EBE2A7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CA3BE9" w:rsidTr="00ED202D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CA3BE9" w:rsidRDefault="00CA3BE9" w:rsidP="00ED202D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0" allowOverlap="0" wp14:anchorId="6127575A" wp14:editId="3D4F0371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4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71593">
            <w:rPr>
              <w:noProof/>
            </w:rPr>
            <w:drawing>
              <wp:inline distT="0" distB="0" distL="0" distR="0" wp14:anchorId="1B43E789" wp14:editId="17163250">
                <wp:extent cx="2447925" cy="476250"/>
                <wp:effectExtent l="0" t="0" r="9525" b="0"/>
                <wp:docPr id="8" name="Bildobjekt 8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CA3BE9" w:rsidRDefault="00CA3BE9" w:rsidP="00ED202D">
          <w:pPr>
            <w:pStyle w:val="Brdtext"/>
            <w:spacing w:before="10"/>
          </w:pPr>
        </w:p>
      </w:tc>
    </w:tr>
  </w:tbl>
  <w:p w:rsidR="00CA3BE9" w:rsidRPr="00ED202D" w:rsidRDefault="00CA3BE9" w:rsidP="00ED202D">
    <w:pPr>
      <w:pStyle w:val="Sidhuvu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CA3BE9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CA3BE9" w:rsidRDefault="00CA3BE9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0" allowOverlap="0" wp14:anchorId="3BFCD6DB" wp14:editId="6DCB6FD7">
                <wp:simplePos x="0" y="0"/>
                <wp:positionH relativeFrom="page">
                  <wp:posOffset>464185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5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71593">
            <w:rPr>
              <w:noProof/>
            </w:rPr>
            <w:drawing>
              <wp:inline distT="0" distB="0" distL="0" distR="0" wp14:anchorId="308E749B" wp14:editId="641C2E8E">
                <wp:extent cx="2447925" cy="476250"/>
                <wp:effectExtent l="0" t="0" r="9525" b="0"/>
                <wp:docPr id="3" name="Bildobjekt 3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CA3BE9" w:rsidRDefault="00CA3BE9" w:rsidP="009523A7">
          <w:pPr>
            <w:pStyle w:val="Brdtext"/>
            <w:spacing w:before="10"/>
          </w:pPr>
        </w:p>
      </w:tc>
    </w:tr>
  </w:tbl>
  <w:p w:rsidR="00CA3BE9" w:rsidRDefault="00CA3BE9" w:rsidP="007F0B2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19E36B8"/>
    <w:multiLevelType w:val="hybridMultilevel"/>
    <w:tmpl w:val="DF40270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112D4"/>
    <w:multiLevelType w:val="multilevel"/>
    <w:tmpl w:val="55E0F394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5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6">
    <w:nsid w:val="08195A1B"/>
    <w:multiLevelType w:val="multilevel"/>
    <w:tmpl w:val="1556D580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7">
    <w:nsid w:val="0EE93BFD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BA03D5"/>
    <w:multiLevelType w:val="hybridMultilevel"/>
    <w:tmpl w:val="7B54C0E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43E97"/>
    <w:multiLevelType w:val="hybridMultilevel"/>
    <w:tmpl w:val="BC768F2E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13EE1"/>
    <w:multiLevelType w:val="hybridMultilevel"/>
    <w:tmpl w:val="FD94AE4C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D31D3"/>
    <w:multiLevelType w:val="hybridMultilevel"/>
    <w:tmpl w:val="6DF615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E71CCC"/>
    <w:multiLevelType w:val="hybridMultilevel"/>
    <w:tmpl w:val="00BA4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485D4E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4">
    <w:nsid w:val="28D23C98"/>
    <w:multiLevelType w:val="multilevel"/>
    <w:tmpl w:val="4C6AE998"/>
    <w:lvl w:ilvl="0">
      <w:start w:val="1"/>
      <w:numFmt w:val="decimal"/>
      <w:lvlText w:val="C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5">
    <w:nsid w:val="2A507EA8"/>
    <w:multiLevelType w:val="multilevel"/>
    <w:tmpl w:val="46A8298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6">
    <w:nsid w:val="2A9D1600"/>
    <w:multiLevelType w:val="hybridMultilevel"/>
    <w:tmpl w:val="80DC00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F06370"/>
    <w:multiLevelType w:val="hybridMultilevel"/>
    <w:tmpl w:val="39665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8B07A5"/>
    <w:multiLevelType w:val="hybridMultilevel"/>
    <w:tmpl w:val="A1E2D840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AC42F6"/>
    <w:multiLevelType w:val="hybridMultilevel"/>
    <w:tmpl w:val="470034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782761"/>
    <w:multiLevelType w:val="hybridMultilevel"/>
    <w:tmpl w:val="DE7260F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9C6612"/>
    <w:multiLevelType w:val="hybridMultilevel"/>
    <w:tmpl w:val="E0409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9E1B53"/>
    <w:multiLevelType w:val="hybridMultilevel"/>
    <w:tmpl w:val="F9B648A6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3">
    <w:nsid w:val="3DBC0A13"/>
    <w:multiLevelType w:val="hybridMultilevel"/>
    <w:tmpl w:val="3AF2A2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8B0FEB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02F7E41"/>
    <w:multiLevelType w:val="hybridMultilevel"/>
    <w:tmpl w:val="BAC0D6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7755B4"/>
    <w:multiLevelType w:val="hybridMultilevel"/>
    <w:tmpl w:val="2512949C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7">
    <w:nsid w:val="47013E77"/>
    <w:multiLevelType w:val="hybridMultilevel"/>
    <w:tmpl w:val="400A2A0E"/>
    <w:lvl w:ilvl="0" w:tplc="A41C3A9A">
      <w:numFmt w:val="bullet"/>
      <w:lvlText w:val="•"/>
      <w:lvlJc w:val="left"/>
      <w:pPr>
        <w:ind w:left="202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801222E"/>
    <w:multiLevelType w:val="hybridMultilevel"/>
    <w:tmpl w:val="D51E84B6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440C50"/>
    <w:multiLevelType w:val="hybridMultilevel"/>
    <w:tmpl w:val="2E1664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31">
    <w:nsid w:val="53536369"/>
    <w:multiLevelType w:val="hybridMultilevel"/>
    <w:tmpl w:val="FC8AFD2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A35413"/>
    <w:multiLevelType w:val="hybridMultilevel"/>
    <w:tmpl w:val="51B061BA"/>
    <w:lvl w:ilvl="0" w:tplc="D04C6B4C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3F4192"/>
    <w:multiLevelType w:val="hybridMultilevel"/>
    <w:tmpl w:val="A53A46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5">
    <w:nsid w:val="5C8C309B"/>
    <w:multiLevelType w:val="hybridMultilevel"/>
    <w:tmpl w:val="B6AEE032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137E54"/>
    <w:multiLevelType w:val="multilevel"/>
    <w:tmpl w:val="21ECB60E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7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8">
    <w:nsid w:val="653E39A6"/>
    <w:multiLevelType w:val="hybridMultilevel"/>
    <w:tmpl w:val="B8B0EE48"/>
    <w:lvl w:ilvl="0" w:tplc="629690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B9584E"/>
    <w:multiLevelType w:val="hybridMultilevel"/>
    <w:tmpl w:val="D624CA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013691"/>
    <w:multiLevelType w:val="hybridMultilevel"/>
    <w:tmpl w:val="45BCC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16166F"/>
    <w:multiLevelType w:val="hybridMultilevel"/>
    <w:tmpl w:val="A1640E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7374D2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5">
    <w:nsid w:val="7A130947"/>
    <w:multiLevelType w:val="hybridMultilevel"/>
    <w:tmpl w:val="18D60F0A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7"/>
  </w:num>
  <w:num w:numId="4">
    <w:abstractNumId w:val="21"/>
  </w:num>
  <w:num w:numId="5">
    <w:abstractNumId w:val="39"/>
  </w:num>
  <w:num w:numId="6">
    <w:abstractNumId w:val="30"/>
  </w:num>
  <w:num w:numId="7">
    <w:abstractNumId w:val="5"/>
  </w:num>
  <w:num w:numId="8">
    <w:abstractNumId w:val="2"/>
  </w:num>
  <w:num w:numId="9">
    <w:abstractNumId w:val="13"/>
  </w:num>
  <w:num w:numId="10">
    <w:abstractNumId w:val="44"/>
  </w:num>
  <w:num w:numId="11">
    <w:abstractNumId w:val="14"/>
  </w:num>
  <w:num w:numId="12">
    <w:abstractNumId w:val="15"/>
  </w:num>
  <w:num w:numId="13">
    <w:abstractNumId w:val="45"/>
  </w:num>
  <w:num w:numId="14">
    <w:abstractNumId w:val="28"/>
  </w:num>
  <w:num w:numId="15">
    <w:abstractNumId w:val="4"/>
  </w:num>
  <w:num w:numId="16">
    <w:abstractNumId w:val="34"/>
  </w:num>
  <w:num w:numId="17">
    <w:abstractNumId w:val="17"/>
  </w:num>
  <w:num w:numId="18">
    <w:abstractNumId w:val="32"/>
  </w:num>
  <w:num w:numId="19">
    <w:abstractNumId w:val="7"/>
  </w:num>
  <w:num w:numId="20">
    <w:abstractNumId w:val="24"/>
  </w:num>
  <w:num w:numId="21">
    <w:abstractNumId w:val="3"/>
  </w:num>
  <w:num w:numId="22">
    <w:abstractNumId w:val="36"/>
  </w:num>
  <w:num w:numId="23">
    <w:abstractNumId w:val="8"/>
  </w:num>
  <w:num w:numId="24">
    <w:abstractNumId w:val="10"/>
  </w:num>
  <w:num w:numId="25">
    <w:abstractNumId w:val="20"/>
  </w:num>
  <w:num w:numId="26">
    <w:abstractNumId w:val="31"/>
  </w:num>
  <w:num w:numId="27">
    <w:abstractNumId w:val="26"/>
  </w:num>
  <w:num w:numId="28">
    <w:abstractNumId w:val="6"/>
  </w:num>
  <w:num w:numId="29">
    <w:abstractNumId w:val="38"/>
  </w:num>
  <w:num w:numId="30">
    <w:abstractNumId w:val="22"/>
  </w:num>
  <w:num w:numId="31">
    <w:abstractNumId w:val="41"/>
  </w:num>
  <w:num w:numId="32">
    <w:abstractNumId w:val="18"/>
  </w:num>
  <w:num w:numId="33">
    <w:abstractNumId w:val="27"/>
  </w:num>
  <w:num w:numId="34">
    <w:abstractNumId w:val="9"/>
  </w:num>
  <w:num w:numId="35">
    <w:abstractNumId w:val="35"/>
  </w:num>
  <w:num w:numId="36">
    <w:abstractNumId w:val="43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11"/>
  </w:num>
  <w:num w:numId="40">
    <w:abstractNumId w:val="23"/>
  </w:num>
  <w:num w:numId="41">
    <w:abstractNumId w:val="40"/>
  </w:num>
  <w:num w:numId="42">
    <w:abstractNumId w:val="19"/>
  </w:num>
  <w:num w:numId="43">
    <w:abstractNumId w:val="25"/>
  </w:num>
  <w:num w:numId="44">
    <w:abstractNumId w:val="42"/>
  </w:num>
  <w:num w:numId="45">
    <w:abstractNumId w:val="33"/>
  </w:num>
  <w:num w:numId="4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6"/>
    <w:rsid w:val="000067E0"/>
    <w:rsid w:val="00012738"/>
    <w:rsid w:val="000201BE"/>
    <w:rsid w:val="0002562D"/>
    <w:rsid w:val="00025F29"/>
    <w:rsid w:val="000334E9"/>
    <w:rsid w:val="000379F2"/>
    <w:rsid w:val="000419BF"/>
    <w:rsid w:val="00042B39"/>
    <w:rsid w:val="0005131B"/>
    <w:rsid w:val="00054D7C"/>
    <w:rsid w:val="00071666"/>
    <w:rsid w:val="00087961"/>
    <w:rsid w:val="00093BA7"/>
    <w:rsid w:val="000A1675"/>
    <w:rsid w:val="000A2759"/>
    <w:rsid w:val="000A357A"/>
    <w:rsid w:val="000C0BFA"/>
    <w:rsid w:val="000C33C4"/>
    <w:rsid w:val="000C6341"/>
    <w:rsid w:val="000C66C0"/>
    <w:rsid w:val="000D4833"/>
    <w:rsid w:val="000D4873"/>
    <w:rsid w:val="000E41FB"/>
    <w:rsid w:val="000E4B28"/>
    <w:rsid w:val="000E5452"/>
    <w:rsid w:val="000E5B15"/>
    <w:rsid w:val="000F51FD"/>
    <w:rsid w:val="000F6DAA"/>
    <w:rsid w:val="00106F72"/>
    <w:rsid w:val="00112D72"/>
    <w:rsid w:val="001150F8"/>
    <w:rsid w:val="001166B1"/>
    <w:rsid w:val="001200F9"/>
    <w:rsid w:val="001361DC"/>
    <w:rsid w:val="001374AC"/>
    <w:rsid w:val="00142A3E"/>
    <w:rsid w:val="00145331"/>
    <w:rsid w:val="00146A2F"/>
    <w:rsid w:val="00146FF7"/>
    <w:rsid w:val="0015535C"/>
    <w:rsid w:val="0015644C"/>
    <w:rsid w:val="00162861"/>
    <w:rsid w:val="001658CA"/>
    <w:rsid w:val="00165B9F"/>
    <w:rsid w:val="00167291"/>
    <w:rsid w:val="00173799"/>
    <w:rsid w:val="001857A4"/>
    <w:rsid w:val="00191549"/>
    <w:rsid w:val="00194DFE"/>
    <w:rsid w:val="001A5F8B"/>
    <w:rsid w:val="001A74DD"/>
    <w:rsid w:val="001B59E3"/>
    <w:rsid w:val="001B67A5"/>
    <w:rsid w:val="001B6F3C"/>
    <w:rsid w:val="001B73B5"/>
    <w:rsid w:val="001B7916"/>
    <w:rsid w:val="001C3094"/>
    <w:rsid w:val="001E02C1"/>
    <w:rsid w:val="001E0400"/>
    <w:rsid w:val="001E1DB5"/>
    <w:rsid w:val="001E3E8B"/>
    <w:rsid w:val="001E69C2"/>
    <w:rsid w:val="001F0DA8"/>
    <w:rsid w:val="001F453D"/>
    <w:rsid w:val="001F51D2"/>
    <w:rsid w:val="0020018F"/>
    <w:rsid w:val="00234140"/>
    <w:rsid w:val="002369CE"/>
    <w:rsid w:val="0023792D"/>
    <w:rsid w:val="002428A5"/>
    <w:rsid w:val="002515DA"/>
    <w:rsid w:val="002713DA"/>
    <w:rsid w:val="00274F8D"/>
    <w:rsid w:val="0027545B"/>
    <w:rsid w:val="00276559"/>
    <w:rsid w:val="00277F36"/>
    <w:rsid w:val="00283D8A"/>
    <w:rsid w:val="0028592E"/>
    <w:rsid w:val="0029400B"/>
    <w:rsid w:val="002A3DEB"/>
    <w:rsid w:val="002B2AC2"/>
    <w:rsid w:val="002B3D93"/>
    <w:rsid w:val="002C0254"/>
    <w:rsid w:val="002C7CC7"/>
    <w:rsid w:val="002D1996"/>
    <w:rsid w:val="002D5C76"/>
    <w:rsid w:val="002E29CE"/>
    <w:rsid w:val="002E653F"/>
    <w:rsid w:val="00313198"/>
    <w:rsid w:val="003213B4"/>
    <w:rsid w:val="00325882"/>
    <w:rsid w:val="003273AE"/>
    <w:rsid w:val="00331643"/>
    <w:rsid w:val="0033176D"/>
    <w:rsid w:val="003351C8"/>
    <w:rsid w:val="0033649A"/>
    <w:rsid w:val="0033725E"/>
    <w:rsid w:val="003457CD"/>
    <w:rsid w:val="00350FDE"/>
    <w:rsid w:val="00352167"/>
    <w:rsid w:val="003545A5"/>
    <w:rsid w:val="00356FD5"/>
    <w:rsid w:val="00360EDD"/>
    <w:rsid w:val="003651BB"/>
    <w:rsid w:val="00373538"/>
    <w:rsid w:val="00374A5A"/>
    <w:rsid w:val="003764D7"/>
    <w:rsid w:val="00377649"/>
    <w:rsid w:val="00381A30"/>
    <w:rsid w:val="00382454"/>
    <w:rsid w:val="00384384"/>
    <w:rsid w:val="0039081B"/>
    <w:rsid w:val="003912B9"/>
    <w:rsid w:val="00391BBB"/>
    <w:rsid w:val="00391F0A"/>
    <w:rsid w:val="00393002"/>
    <w:rsid w:val="003A46FF"/>
    <w:rsid w:val="003B0E8E"/>
    <w:rsid w:val="003B17AD"/>
    <w:rsid w:val="003C2235"/>
    <w:rsid w:val="003D1CA6"/>
    <w:rsid w:val="003E1377"/>
    <w:rsid w:val="003E2F43"/>
    <w:rsid w:val="003E4C4D"/>
    <w:rsid w:val="003F1F40"/>
    <w:rsid w:val="003F36E9"/>
    <w:rsid w:val="003F57A2"/>
    <w:rsid w:val="003F6A9F"/>
    <w:rsid w:val="00401CCE"/>
    <w:rsid w:val="00401F88"/>
    <w:rsid w:val="00404AA4"/>
    <w:rsid w:val="004051C6"/>
    <w:rsid w:val="00406D92"/>
    <w:rsid w:val="00414E0C"/>
    <w:rsid w:val="004221E8"/>
    <w:rsid w:val="004242A5"/>
    <w:rsid w:val="004250B3"/>
    <w:rsid w:val="00435E13"/>
    <w:rsid w:val="00442F63"/>
    <w:rsid w:val="004444C0"/>
    <w:rsid w:val="004446B7"/>
    <w:rsid w:val="00454FE1"/>
    <w:rsid w:val="00457107"/>
    <w:rsid w:val="004643C8"/>
    <w:rsid w:val="00464EEE"/>
    <w:rsid w:val="00465D0B"/>
    <w:rsid w:val="00474399"/>
    <w:rsid w:val="00476A3A"/>
    <w:rsid w:val="0048001B"/>
    <w:rsid w:val="00493870"/>
    <w:rsid w:val="004951BF"/>
    <w:rsid w:val="00496192"/>
    <w:rsid w:val="004A041C"/>
    <w:rsid w:val="004A28DF"/>
    <w:rsid w:val="004A4ECE"/>
    <w:rsid w:val="004A597E"/>
    <w:rsid w:val="004B0DF3"/>
    <w:rsid w:val="004B0EE8"/>
    <w:rsid w:val="004C3AB0"/>
    <w:rsid w:val="004C5419"/>
    <w:rsid w:val="004D043F"/>
    <w:rsid w:val="004D09BC"/>
    <w:rsid w:val="004D3BB7"/>
    <w:rsid w:val="004D418D"/>
    <w:rsid w:val="004D6BC0"/>
    <w:rsid w:val="004E18B8"/>
    <w:rsid w:val="004E50FE"/>
    <w:rsid w:val="004F064B"/>
    <w:rsid w:val="004F07DA"/>
    <w:rsid w:val="004F2917"/>
    <w:rsid w:val="004F7B38"/>
    <w:rsid w:val="00500659"/>
    <w:rsid w:val="005047C3"/>
    <w:rsid w:val="00512D4B"/>
    <w:rsid w:val="00512DE3"/>
    <w:rsid w:val="00523506"/>
    <w:rsid w:val="00523BF7"/>
    <w:rsid w:val="005272B0"/>
    <w:rsid w:val="0053009F"/>
    <w:rsid w:val="00530537"/>
    <w:rsid w:val="00535E35"/>
    <w:rsid w:val="00546FBF"/>
    <w:rsid w:val="005477D3"/>
    <w:rsid w:val="00550886"/>
    <w:rsid w:val="0055149D"/>
    <w:rsid w:val="00555151"/>
    <w:rsid w:val="0055575F"/>
    <w:rsid w:val="005654D5"/>
    <w:rsid w:val="00575FF8"/>
    <w:rsid w:val="00576708"/>
    <w:rsid w:val="00586585"/>
    <w:rsid w:val="005A1EDB"/>
    <w:rsid w:val="005A326F"/>
    <w:rsid w:val="005A3996"/>
    <w:rsid w:val="005A446D"/>
    <w:rsid w:val="005B4D06"/>
    <w:rsid w:val="005B7E7B"/>
    <w:rsid w:val="005C5876"/>
    <w:rsid w:val="005C5C46"/>
    <w:rsid w:val="005C5FFD"/>
    <w:rsid w:val="005D4307"/>
    <w:rsid w:val="005D4789"/>
    <w:rsid w:val="005E18B0"/>
    <w:rsid w:val="005E3747"/>
    <w:rsid w:val="005E747E"/>
    <w:rsid w:val="005F27E2"/>
    <w:rsid w:val="006174A9"/>
    <w:rsid w:val="00626665"/>
    <w:rsid w:val="006344C0"/>
    <w:rsid w:val="006371CD"/>
    <w:rsid w:val="00644729"/>
    <w:rsid w:val="006459F2"/>
    <w:rsid w:val="00645C6D"/>
    <w:rsid w:val="00657077"/>
    <w:rsid w:val="006764EC"/>
    <w:rsid w:val="006779BD"/>
    <w:rsid w:val="00683472"/>
    <w:rsid w:val="00690AE1"/>
    <w:rsid w:val="00690B8F"/>
    <w:rsid w:val="006941DF"/>
    <w:rsid w:val="0069797E"/>
    <w:rsid w:val="006A0271"/>
    <w:rsid w:val="006A482D"/>
    <w:rsid w:val="006B06F3"/>
    <w:rsid w:val="006B603D"/>
    <w:rsid w:val="006B7BF5"/>
    <w:rsid w:val="006C1CD7"/>
    <w:rsid w:val="006D2620"/>
    <w:rsid w:val="006D7315"/>
    <w:rsid w:val="006D7D46"/>
    <w:rsid w:val="006E0813"/>
    <w:rsid w:val="006E231D"/>
    <w:rsid w:val="00704852"/>
    <w:rsid w:val="00704CD4"/>
    <w:rsid w:val="00707634"/>
    <w:rsid w:val="0071396A"/>
    <w:rsid w:val="00720F02"/>
    <w:rsid w:val="00727C35"/>
    <w:rsid w:val="00735448"/>
    <w:rsid w:val="0074095B"/>
    <w:rsid w:val="00747221"/>
    <w:rsid w:val="0075453F"/>
    <w:rsid w:val="00763F73"/>
    <w:rsid w:val="00771A2B"/>
    <w:rsid w:val="00773F75"/>
    <w:rsid w:val="007767F0"/>
    <w:rsid w:val="00782499"/>
    <w:rsid w:val="00783A2B"/>
    <w:rsid w:val="007926C8"/>
    <w:rsid w:val="007933CE"/>
    <w:rsid w:val="007A07F0"/>
    <w:rsid w:val="007B3210"/>
    <w:rsid w:val="007C154B"/>
    <w:rsid w:val="007C1C62"/>
    <w:rsid w:val="007C49FC"/>
    <w:rsid w:val="007D02C0"/>
    <w:rsid w:val="007D0870"/>
    <w:rsid w:val="007E1C2A"/>
    <w:rsid w:val="007E6A24"/>
    <w:rsid w:val="007E7F3D"/>
    <w:rsid w:val="007F0164"/>
    <w:rsid w:val="007F03B6"/>
    <w:rsid w:val="007F0B27"/>
    <w:rsid w:val="007F0BE5"/>
    <w:rsid w:val="007F22B3"/>
    <w:rsid w:val="007F5052"/>
    <w:rsid w:val="008002C2"/>
    <w:rsid w:val="0080441F"/>
    <w:rsid w:val="00805F3D"/>
    <w:rsid w:val="008064CE"/>
    <w:rsid w:val="008069A4"/>
    <w:rsid w:val="00824B5F"/>
    <w:rsid w:val="00826BD3"/>
    <w:rsid w:val="00832A9C"/>
    <w:rsid w:val="0083324B"/>
    <w:rsid w:val="0083453F"/>
    <w:rsid w:val="00836CF0"/>
    <w:rsid w:val="00836F7E"/>
    <w:rsid w:val="00837C20"/>
    <w:rsid w:val="00840C28"/>
    <w:rsid w:val="00841C75"/>
    <w:rsid w:val="008529CC"/>
    <w:rsid w:val="00854C6F"/>
    <w:rsid w:val="00857E76"/>
    <w:rsid w:val="00865EB3"/>
    <w:rsid w:val="00870256"/>
    <w:rsid w:val="00873C55"/>
    <w:rsid w:val="0087689F"/>
    <w:rsid w:val="00880C3B"/>
    <w:rsid w:val="00881D5E"/>
    <w:rsid w:val="00882A40"/>
    <w:rsid w:val="0088746D"/>
    <w:rsid w:val="00890C50"/>
    <w:rsid w:val="00896328"/>
    <w:rsid w:val="008A0355"/>
    <w:rsid w:val="008A1C48"/>
    <w:rsid w:val="008A3F83"/>
    <w:rsid w:val="008B26BA"/>
    <w:rsid w:val="008B2C05"/>
    <w:rsid w:val="008B4F7A"/>
    <w:rsid w:val="008B77BC"/>
    <w:rsid w:val="008D034D"/>
    <w:rsid w:val="008D5431"/>
    <w:rsid w:val="008D66AB"/>
    <w:rsid w:val="008E0713"/>
    <w:rsid w:val="008E26B5"/>
    <w:rsid w:val="008E2A19"/>
    <w:rsid w:val="008E35CB"/>
    <w:rsid w:val="008E4C1A"/>
    <w:rsid w:val="008F6F67"/>
    <w:rsid w:val="008F7809"/>
    <w:rsid w:val="009010B9"/>
    <w:rsid w:val="009038CC"/>
    <w:rsid w:val="00911064"/>
    <w:rsid w:val="009141A7"/>
    <w:rsid w:val="00926EAA"/>
    <w:rsid w:val="0093432A"/>
    <w:rsid w:val="00936B99"/>
    <w:rsid w:val="00936CBD"/>
    <w:rsid w:val="009379AC"/>
    <w:rsid w:val="00941CCA"/>
    <w:rsid w:val="00942CC1"/>
    <w:rsid w:val="009523A7"/>
    <w:rsid w:val="00956091"/>
    <w:rsid w:val="0096032F"/>
    <w:rsid w:val="00964491"/>
    <w:rsid w:val="009665E9"/>
    <w:rsid w:val="00966A32"/>
    <w:rsid w:val="00966FA3"/>
    <w:rsid w:val="00967E08"/>
    <w:rsid w:val="00970C24"/>
    <w:rsid w:val="00974CC2"/>
    <w:rsid w:val="009846B4"/>
    <w:rsid w:val="00993C00"/>
    <w:rsid w:val="00994964"/>
    <w:rsid w:val="009A3EF6"/>
    <w:rsid w:val="009A75DA"/>
    <w:rsid w:val="009B5424"/>
    <w:rsid w:val="009B6D1D"/>
    <w:rsid w:val="009C465E"/>
    <w:rsid w:val="009E237B"/>
    <w:rsid w:val="009E4FE9"/>
    <w:rsid w:val="009F0ECB"/>
    <w:rsid w:val="009F2682"/>
    <w:rsid w:val="00A05FBD"/>
    <w:rsid w:val="00A11A06"/>
    <w:rsid w:val="00A14F2A"/>
    <w:rsid w:val="00A24E88"/>
    <w:rsid w:val="00A373E7"/>
    <w:rsid w:val="00A53D43"/>
    <w:rsid w:val="00A71E00"/>
    <w:rsid w:val="00A84D8D"/>
    <w:rsid w:val="00A94295"/>
    <w:rsid w:val="00A96497"/>
    <w:rsid w:val="00AA098C"/>
    <w:rsid w:val="00AA3143"/>
    <w:rsid w:val="00AA4A9E"/>
    <w:rsid w:val="00AB0F9E"/>
    <w:rsid w:val="00AB3A49"/>
    <w:rsid w:val="00AB5D14"/>
    <w:rsid w:val="00AB7193"/>
    <w:rsid w:val="00AB7FEC"/>
    <w:rsid w:val="00AC38A4"/>
    <w:rsid w:val="00AC461B"/>
    <w:rsid w:val="00AD0D37"/>
    <w:rsid w:val="00AD1DB7"/>
    <w:rsid w:val="00AE0951"/>
    <w:rsid w:val="00AE3516"/>
    <w:rsid w:val="00AF189F"/>
    <w:rsid w:val="00AF67C0"/>
    <w:rsid w:val="00B04E8C"/>
    <w:rsid w:val="00B17010"/>
    <w:rsid w:val="00B17615"/>
    <w:rsid w:val="00B2008D"/>
    <w:rsid w:val="00B20AEA"/>
    <w:rsid w:val="00B21543"/>
    <w:rsid w:val="00B22979"/>
    <w:rsid w:val="00B23DE8"/>
    <w:rsid w:val="00B25BCE"/>
    <w:rsid w:val="00B32F23"/>
    <w:rsid w:val="00B35FF6"/>
    <w:rsid w:val="00B4062C"/>
    <w:rsid w:val="00B40DB4"/>
    <w:rsid w:val="00B46465"/>
    <w:rsid w:val="00B569C7"/>
    <w:rsid w:val="00B60A05"/>
    <w:rsid w:val="00B65200"/>
    <w:rsid w:val="00B70A35"/>
    <w:rsid w:val="00B719C5"/>
    <w:rsid w:val="00B73F27"/>
    <w:rsid w:val="00B864F7"/>
    <w:rsid w:val="00B907B7"/>
    <w:rsid w:val="00B94D06"/>
    <w:rsid w:val="00BA5CC5"/>
    <w:rsid w:val="00BA7679"/>
    <w:rsid w:val="00BB3CF2"/>
    <w:rsid w:val="00BD7076"/>
    <w:rsid w:val="00BE1B1C"/>
    <w:rsid w:val="00BE5351"/>
    <w:rsid w:val="00BF4B31"/>
    <w:rsid w:val="00C1152C"/>
    <w:rsid w:val="00C17C7F"/>
    <w:rsid w:val="00C312E5"/>
    <w:rsid w:val="00C31EAD"/>
    <w:rsid w:val="00C36977"/>
    <w:rsid w:val="00C405CF"/>
    <w:rsid w:val="00C4079A"/>
    <w:rsid w:val="00C5032E"/>
    <w:rsid w:val="00C57239"/>
    <w:rsid w:val="00C605DA"/>
    <w:rsid w:val="00C72B96"/>
    <w:rsid w:val="00C72C58"/>
    <w:rsid w:val="00C760E8"/>
    <w:rsid w:val="00C77F50"/>
    <w:rsid w:val="00C854DE"/>
    <w:rsid w:val="00C85DF0"/>
    <w:rsid w:val="00C97CF8"/>
    <w:rsid w:val="00CA2181"/>
    <w:rsid w:val="00CA3BE9"/>
    <w:rsid w:val="00CA7C1C"/>
    <w:rsid w:val="00CB7C44"/>
    <w:rsid w:val="00CC3707"/>
    <w:rsid w:val="00CC5CA1"/>
    <w:rsid w:val="00CD0944"/>
    <w:rsid w:val="00CD3B18"/>
    <w:rsid w:val="00CE244D"/>
    <w:rsid w:val="00CE6CED"/>
    <w:rsid w:val="00CF44E6"/>
    <w:rsid w:val="00D014BB"/>
    <w:rsid w:val="00D03D03"/>
    <w:rsid w:val="00D05678"/>
    <w:rsid w:val="00D104D1"/>
    <w:rsid w:val="00D10541"/>
    <w:rsid w:val="00D17761"/>
    <w:rsid w:val="00D177EE"/>
    <w:rsid w:val="00D244AA"/>
    <w:rsid w:val="00D24C5E"/>
    <w:rsid w:val="00D273C5"/>
    <w:rsid w:val="00D33325"/>
    <w:rsid w:val="00D33403"/>
    <w:rsid w:val="00D33FA2"/>
    <w:rsid w:val="00D349EB"/>
    <w:rsid w:val="00D37B35"/>
    <w:rsid w:val="00D40BD3"/>
    <w:rsid w:val="00D448FB"/>
    <w:rsid w:val="00D52B04"/>
    <w:rsid w:val="00D551D0"/>
    <w:rsid w:val="00D55FE9"/>
    <w:rsid w:val="00D664ED"/>
    <w:rsid w:val="00D825F1"/>
    <w:rsid w:val="00D87C29"/>
    <w:rsid w:val="00DA2A35"/>
    <w:rsid w:val="00DA6E7A"/>
    <w:rsid w:val="00DB2901"/>
    <w:rsid w:val="00DC3E8B"/>
    <w:rsid w:val="00DC4DDA"/>
    <w:rsid w:val="00DD2F24"/>
    <w:rsid w:val="00DD4C7B"/>
    <w:rsid w:val="00DE0CCC"/>
    <w:rsid w:val="00DE2E0B"/>
    <w:rsid w:val="00DF18FC"/>
    <w:rsid w:val="00DF600E"/>
    <w:rsid w:val="00DF6896"/>
    <w:rsid w:val="00E05BB6"/>
    <w:rsid w:val="00E10F3E"/>
    <w:rsid w:val="00E12946"/>
    <w:rsid w:val="00E2724B"/>
    <w:rsid w:val="00E401B8"/>
    <w:rsid w:val="00E42EFD"/>
    <w:rsid w:val="00E43F5C"/>
    <w:rsid w:val="00E625BA"/>
    <w:rsid w:val="00E706AE"/>
    <w:rsid w:val="00E71593"/>
    <w:rsid w:val="00E724EB"/>
    <w:rsid w:val="00E755E2"/>
    <w:rsid w:val="00E83B25"/>
    <w:rsid w:val="00E9321E"/>
    <w:rsid w:val="00E95EBD"/>
    <w:rsid w:val="00E9632A"/>
    <w:rsid w:val="00EA2896"/>
    <w:rsid w:val="00EA7634"/>
    <w:rsid w:val="00EB251F"/>
    <w:rsid w:val="00EC11F2"/>
    <w:rsid w:val="00ED202D"/>
    <w:rsid w:val="00EE222F"/>
    <w:rsid w:val="00F03476"/>
    <w:rsid w:val="00F04723"/>
    <w:rsid w:val="00F07FD7"/>
    <w:rsid w:val="00F102EE"/>
    <w:rsid w:val="00F113AB"/>
    <w:rsid w:val="00F1288B"/>
    <w:rsid w:val="00F15EB1"/>
    <w:rsid w:val="00F15EBA"/>
    <w:rsid w:val="00F2153D"/>
    <w:rsid w:val="00F21896"/>
    <w:rsid w:val="00F2257F"/>
    <w:rsid w:val="00F27109"/>
    <w:rsid w:val="00F2762D"/>
    <w:rsid w:val="00F355A0"/>
    <w:rsid w:val="00F36E78"/>
    <w:rsid w:val="00F40FAA"/>
    <w:rsid w:val="00F43232"/>
    <w:rsid w:val="00F44B6D"/>
    <w:rsid w:val="00F476C2"/>
    <w:rsid w:val="00F57520"/>
    <w:rsid w:val="00F7090E"/>
    <w:rsid w:val="00F73EA7"/>
    <w:rsid w:val="00F75319"/>
    <w:rsid w:val="00F76D1B"/>
    <w:rsid w:val="00FB236E"/>
    <w:rsid w:val="00FB5AE1"/>
    <w:rsid w:val="00FB64CD"/>
    <w:rsid w:val="00FD300D"/>
    <w:rsid w:val="00FD3B31"/>
    <w:rsid w:val="00FD486F"/>
    <w:rsid w:val="00FE03A5"/>
    <w:rsid w:val="00FE51D8"/>
    <w:rsid w:val="00FE6D9F"/>
    <w:rsid w:val="00FF1C6A"/>
    <w:rsid w:val="00FF1E99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690B8F"/>
    <w:pPr>
      <w:keepNext/>
      <w:pageBreakBefore/>
      <w:spacing w:after="240" w:line="260" w:lineRule="atLeast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634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6344C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690B8F"/>
    <w:pPr>
      <w:keepNext/>
      <w:pageBreakBefore/>
      <w:spacing w:after="240" w:line="260" w:lineRule="atLeast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634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6344C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2.5/se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coursepress.lnu.se/kurs/inledande-programmering-med-cshar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fg\Templates\1dv402%20-%20Laborationsanvis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DE8AD-D393-47A3-BC0F-6666B891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1dv402 - Laborationsanvisning.dotx</Template>
  <TotalTime>38</TotalTime>
  <Pages>1</Pages>
  <Words>653</Words>
  <Characters>3462</Characters>
  <Application>Microsoft Office Word</Application>
  <DocSecurity>0</DocSecurity>
  <Lines>28</Lines>
  <Paragraphs>8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Regeldokument - Linnéuniversitetet</vt:lpstr>
      <vt:lpstr/>
      <vt:lpstr>Inledning</vt:lpstr>
    </vt:vector>
  </TitlesOfParts>
  <Company>Emanuel Identity Manuals AB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dc:description>Jan, Rev Feb 2010, MS Word 2003_x000d_
By: Carin Ländström, +46 8 556 014 30_x000d_
Emanuel Identity Manuals AB</dc:description>
  <cp:lastModifiedBy>Mats Loock</cp:lastModifiedBy>
  <cp:revision>13</cp:revision>
  <cp:lastPrinted>2012-08-10T10:20:00Z</cp:lastPrinted>
  <dcterms:created xsi:type="dcterms:W3CDTF">2012-08-09T05:39:00Z</dcterms:created>
  <dcterms:modified xsi:type="dcterms:W3CDTF">2013-08-29T14:02:00Z</dcterms:modified>
</cp:coreProperties>
</file>